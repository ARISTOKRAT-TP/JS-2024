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CC354" w14:textId="77777777"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>МИНОБРНАУКИ РОССИИ</w:t>
      </w:r>
    </w:p>
    <w:p w14:paraId="2F1E3EF7" w14:textId="77777777"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 xml:space="preserve">ФЕДЕРАЛЬНОЕ ГОСУДАРСТВЕННОЕ БЮДЖЕТНОЕ ОБРАЗОВАТЕЛЬНОЕ УЧРЕЖДЕНИЕ </w:t>
      </w:r>
    </w:p>
    <w:p w14:paraId="36624E37" w14:textId="77777777"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>ВЫСШЕГО ОБРАЗОВАНИЯ</w:t>
      </w:r>
    </w:p>
    <w:p w14:paraId="745F6E91" w14:textId="77777777"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 xml:space="preserve">«НИЖЕГОРОДСКИЙ ГОСУДАРСТВЕННЫЙ ТЕХНИЧЕСКИЙ УНИВЕРСИТЕТ </w:t>
      </w:r>
    </w:p>
    <w:p w14:paraId="0C21A1AC" w14:textId="77777777" w:rsidR="00706E43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 w:rsidRPr="007A3496">
        <w:rPr>
          <w:rFonts w:eastAsia="Calibri"/>
          <w:sz w:val="22"/>
          <w:szCs w:val="24"/>
          <w:lang w:eastAsia="en-US"/>
        </w:rPr>
        <w:t>им. Р.Е. АЛЕКСЕЕВА</w:t>
      </w:r>
      <w:r>
        <w:rPr>
          <w:rFonts w:eastAsia="Calibri"/>
          <w:sz w:val="22"/>
          <w:szCs w:val="24"/>
          <w:lang w:eastAsia="en-US"/>
        </w:rPr>
        <w:t>»</w:t>
      </w:r>
    </w:p>
    <w:p w14:paraId="0143F3AB" w14:textId="77777777" w:rsidR="00706E43" w:rsidRPr="007A3496" w:rsidRDefault="00706E43" w:rsidP="00706E43">
      <w:pPr>
        <w:jc w:val="center"/>
        <w:rPr>
          <w:rFonts w:eastAsia="Calibri"/>
          <w:sz w:val="22"/>
          <w:szCs w:val="24"/>
          <w:lang w:eastAsia="en-US"/>
        </w:rPr>
      </w:pPr>
      <w:r>
        <w:rPr>
          <w:rFonts w:eastAsia="Calibri"/>
          <w:sz w:val="22"/>
          <w:szCs w:val="24"/>
          <w:lang w:eastAsia="en-US"/>
        </w:rPr>
        <w:t>(НГТУ)</w:t>
      </w:r>
    </w:p>
    <w:p w14:paraId="26E792BB" w14:textId="77777777" w:rsidR="003613B3" w:rsidRDefault="003613B3" w:rsidP="00A340C9">
      <w:pPr>
        <w:jc w:val="center"/>
        <w:rPr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1990"/>
        <w:gridCol w:w="4389"/>
      </w:tblGrid>
      <w:tr w:rsidR="000A1837" w:rsidRPr="007A3496" w14:paraId="49021F72" w14:textId="77777777" w:rsidTr="00790916">
        <w:tc>
          <w:tcPr>
            <w:tcW w:w="2830" w:type="dxa"/>
          </w:tcPr>
          <w:p w14:paraId="1CF4DED6" w14:textId="77777777" w:rsidR="000A1837" w:rsidRPr="007A3496" w:rsidRDefault="000A1837" w:rsidP="00790916">
            <w:pPr>
              <w:spacing w:after="60"/>
              <w:rPr>
                <w:sz w:val="22"/>
                <w:szCs w:val="22"/>
              </w:rPr>
            </w:pPr>
            <w:r w:rsidRPr="007A3496">
              <w:rPr>
                <w:sz w:val="22"/>
                <w:szCs w:val="22"/>
              </w:rPr>
              <w:t>Институт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</w:tcPr>
          <w:p w14:paraId="791580FB" w14:textId="77777777" w:rsidR="000A1837" w:rsidRPr="007A3496" w:rsidRDefault="000A1837" w:rsidP="00790916">
            <w:pPr>
              <w:spacing w:after="60"/>
              <w:rPr>
                <w:sz w:val="22"/>
                <w:szCs w:val="22"/>
              </w:rPr>
            </w:pPr>
            <w:r w:rsidRPr="007A3496">
              <w:rPr>
                <w:rFonts w:eastAsia="Calibri"/>
                <w:sz w:val="22"/>
                <w:szCs w:val="22"/>
                <w:lang w:eastAsia="en-US"/>
              </w:rPr>
              <w:t>Институт радиоэлектроники и информационных технологий</w:t>
            </w:r>
          </w:p>
        </w:tc>
      </w:tr>
      <w:tr w:rsidR="00A5068A" w:rsidRPr="00A5068A" w14:paraId="06E262F3" w14:textId="77777777" w:rsidTr="00790916">
        <w:tc>
          <w:tcPr>
            <w:tcW w:w="2830" w:type="dxa"/>
          </w:tcPr>
          <w:p w14:paraId="717D3D31" w14:textId="77777777" w:rsidR="000A1837" w:rsidRPr="00A5068A" w:rsidRDefault="000A1837" w:rsidP="00790916">
            <w:pPr>
              <w:spacing w:after="60"/>
              <w:rPr>
                <w:sz w:val="22"/>
                <w:szCs w:val="22"/>
              </w:rPr>
            </w:pPr>
            <w:r w:rsidRPr="00A5068A">
              <w:rPr>
                <w:sz w:val="22"/>
                <w:szCs w:val="22"/>
              </w:rPr>
              <w:t>Направление подготовки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A16667" w14:textId="77777777" w:rsidR="000A1837" w:rsidRPr="00A5068A" w:rsidRDefault="000A1837" w:rsidP="001D24B2">
            <w:pPr>
              <w:spacing w:after="60"/>
              <w:rPr>
                <w:sz w:val="22"/>
                <w:szCs w:val="22"/>
              </w:rPr>
            </w:pPr>
            <w:r w:rsidRPr="00A5068A">
              <w:rPr>
                <w:sz w:val="22"/>
                <w:szCs w:val="22"/>
              </w:rPr>
              <w:t>09.0</w:t>
            </w:r>
            <w:r w:rsidR="001D24B2" w:rsidRPr="00A5068A">
              <w:rPr>
                <w:sz w:val="22"/>
                <w:szCs w:val="22"/>
              </w:rPr>
              <w:t>3</w:t>
            </w:r>
            <w:r w:rsidRPr="00A5068A">
              <w:rPr>
                <w:sz w:val="22"/>
                <w:szCs w:val="22"/>
              </w:rPr>
              <w:t>.02 Информационные системы и технологии</w:t>
            </w:r>
          </w:p>
        </w:tc>
      </w:tr>
      <w:tr w:rsidR="00A5068A" w:rsidRPr="00A5068A" w14:paraId="40F1C969" w14:textId="77777777" w:rsidTr="00790916">
        <w:tc>
          <w:tcPr>
            <w:tcW w:w="4820" w:type="dxa"/>
            <w:gridSpan w:val="2"/>
          </w:tcPr>
          <w:p w14:paraId="35FABC8D" w14:textId="77777777" w:rsidR="000A1837" w:rsidRPr="00A5068A" w:rsidRDefault="000A1837" w:rsidP="00790916">
            <w:pPr>
              <w:spacing w:after="60"/>
              <w:rPr>
                <w:sz w:val="22"/>
                <w:szCs w:val="22"/>
              </w:rPr>
            </w:pPr>
            <w:r w:rsidRPr="00A5068A">
              <w:rPr>
                <w:sz w:val="22"/>
                <w:szCs w:val="22"/>
              </w:rPr>
              <w:t>Направленность (профиль) образовательной программы</w:t>
            </w:r>
          </w:p>
        </w:tc>
        <w:tc>
          <w:tcPr>
            <w:tcW w:w="4389" w:type="dxa"/>
            <w:tcBorders>
              <w:top w:val="single" w:sz="4" w:space="0" w:color="auto"/>
              <w:left w:val="nil"/>
            </w:tcBorders>
          </w:tcPr>
          <w:p w14:paraId="6F203081" w14:textId="77777777" w:rsidR="000A1837" w:rsidRPr="00A5068A" w:rsidRDefault="000A1837" w:rsidP="001D24B2">
            <w:pPr>
              <w:spacing w:after="60"/>
              <w:rPr>
                <w:sz w:val="22"/>
                <w:szCs w:val="22"/>
                <w:u w:val="single"/>
              </w:rPr>
            </w:pPr>
            <w:r w:rsidRPr="00A5068A">
              <w:rPr>
                <w:sz w:val="22"/>
                <w:szCs w:val="22"/>
                <w:u w:val="single"/>
              </w:rPr>
              <w:t>Информационные технологии в дизайне</w:t>
            </w:r>
          </w:p>
        </w:tc>
      </w:tr>
      <w:tr w:rsidR="000A1837" w:rsidRPr="007A3496" w14:paraId="636EF295" w14:textId="77777777" w:rsidTr="00790916">
        <w:tc>
          <w:tcPr>
            <w:tcW w:w="2830" w:type="dxa"/>
          </w:tcPr>
          <w:p w14:paraId="16C8A76D" w14:textId="77777777" w:rsidR="000A1837" w:rsidRPr="007A3496" w:rsidRDefault="000A1837" w:rsidP="00790916">
            <w:pPr>
              <w:spacing w:after="60"/>
              <w:rPr>
                <w:sz w:val="22"/>
                <w:szCs w:val="22"/>
              </w:rPr>
            </w:pPr>
            <w:r w:rsidRPr="007A3496">
              <w:rPr>
                <w:sz w:val="22"/>
                <w:szCs w:val="22"/>
              </w:rPr>
              <w:t>Кафедра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</w:tcPr>
          <w:p w14:paraId="2ACBB1C1" w14:textId="77777777" w:rsidR="000A1837" w:rsidRPr="007A3496" w:rsidRDefault="000A1837" w:rsidP="00790916">
            <w:pPr>
              <w:spacing w:after="60"/>
              <w:rPr>
                <w:sz w:val="22"/>
                <w:szCs w:val="22"/>
              </w:rPr>
            </w:pPr>
            <w:r w:rsidRPr="007A3496">
              <w:rPr>
                <w:sz w:val="22"/>
                <w:szCs w:val="22"/>
              </w:rPr>
              <w:t>Графические информационные системы</w:t>
            </w:r>
          </w:p>
        </w:tc>
      </w:tr>
    </w:tbl>
    <w:p w14:paraId="325D242F" w14:textId="77777777" w:rsidR="00706E43" w:rsidRDefault="00706E43" w:rsidP="00A340C9">
      <w:pPr>
        <w:jc w:val="center"/>
        <w:rPr>
          <w:sz w:val="28"/>
          <w:szCs w:val="28"/>
        </w:rPr>
      </w:pPr>
    </w:p>
    <w:p w14:paraId="3A41E1B0" w14:textId="77777777" w:rsidR="00706E43" w:rsidRDefault="00706E43" w:rsidP="00A340C9">
      <w:pPr>
        <w:jc w:val="center"/>
        <w:rPr>
          <w:sz w:val="28"/>
          <w:szCs w:val="28"/>
        </w:rPr>
      </w:pPr>
    </w:p>
    <w:p w14:paraId="0C7BE2C6" w14:textId="77777777" w:rsidR="000A1837" w:rsidRDefault="000A1837" w:rsidP="000A1837">
      <w:pPr>
        <w:jc w:val="center"/>
        <w:rPr>
          <w:b/>
          <w:szCs w:val="28"/>
        </w:rPr>
      </w:pPr>
    </w:p>
    <w:p w14:paraId="07B78480" w14:textId="77777777" w:rsidR="000A1837" w:rsidRPr="00862494" w:rsidRDefault="000A1837" w:rsidP="000A1837">
      <w:pPr>
        <w:jc w:val="center"/>
        <w:rPr>
          <w:b/>
          <w:szCs w:val="28"/>
        </w:rPr>
      </w:pPr>
      <w:r w:rsidRPr="00862494">
        <w:rPr>
          <w:b/>
          <w:szCs w:val="28"/>
        </w:rPr>
        <w:t>ОТЧЕТ</w:t>
      </w:r>
    </w:p>
    <w:p w14:paraId="2662C951" w14:textId="77777777" w:rsidR="000A1837" w:rsidRDefault="000A1837" w:rsidP="000A1837">
      <w:pPr>
        <w:jc w:val="center"/>
        <w:rPr>
          <w:b/>
          <w:szCs w:val="28"/>
        </w:rPr>
      </w:pPr>
    </w:p>
    <w:p w14:paraId="36D1DF59" w14:textId="77777777" w:rsidR="00A5503D" w:rsidRDefault="000A1837" w:rsidP="00A340C9">
      <w:pPr>
        <w:jc w:val="center"/>
        <w:rPr>
          <w:b/>
          <w:szCs w:val="28"/>
        </w:rPr>
      </w:pPr>
      <w:r w:rsidRPr="00A5068A">
        <w:rPr>
          <w:b/>
          <w:szCs w:val="28"/>
        </w:rPr>
        <w:t xml:space="preserve">по прохождению </w:t>
      </w:r>
      <w:r w:rsidR="00DD04BC" w:rsidRPr="00DD04BC">
        <w:rPr>
          <w:b/>
          <w:szCs w:val="28"/>
        </w:rPr>
        <w:t>Ознакомительн</w:t>
      </w:r>
      <w:r w:rsidR="00DD04BC">
        <w:rPr>
          <w:b/>
          <w:szCs w:val="28"/>
        </w:rPr>
        <w:t>ой</w:t>
      </w:r>
      <w:r w:rsidR="00DD04BC" w:rsidRPr="00DD04BC">
        <w:rPr>
          <w:b/>
          <w:szCs w:val="28"/>
        </w:rPr>
        <w:t xml:space="preserve"> практик</w:t>
      </w:r>
      <w:r w:rsidR="00DD04BC">
        <w:rPr>
          <w:b/>
          <w:szCs w:val="28"/>
        </w:rPr>
        <w:t>и</w:t>
      </w:r>
    </w:p>
    <w:p w14:paraId="2C7238A4" w14:textId="77777777" w:rsidR="00DD04BC" w:rsidRDefault="00DD04BC" w:rsidP="00A340C9">
      <w:pPr>
        <w:jc w:val="center"/>
        <w:rPr>
          <w:sz w:val="28"/>
          <w:szCs w:val="28"/>
        </w:rPr>
      </w:pPr>
    </w:p>
    <w:p w14:paraId="34F3C737" w14:textId="77777777" w:rsidR="00A5503D" w:rsidRDefault="00A5503D" w:rsidP="00A340C9">
      <w:pPr>
        <w:jc w:val="center"/>
        <w:rPr>
          <w:sz w:val="28"/>
          <w:szCs w:val="28"/>
        </w:rPr>
      </w:pPr>
    </w:p>
    <w:p w14:paraId="072E6871" w14:textId="77777777" w:rsidR="00A5503D" w:rsidRDefault="00A5503D" w:rsidP="00A340C9">
      <w:pPr>
        <w:jc w:val="center"/>
        <w:rPr>
          <w:sz w:val="28"/>
          <w:szCs w:val="28"/>
        </w:rPr>
      </w:pPr>
    </w:p>
    <w:tbl>
      <w:tblPr>
        <w:tblStyle w:val="a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419"/>
      </w:tblGrid>
      <w:tr w:rsidR="00A5503D" w:rsidRPr="00A5503D" w14:paraId="79BAB8E8" w14:textId="77777777" w:rsidTr="005C1C73">
        <w:trPr>
          <w:jc w:val="right"/>
        </w:trPr>
        <w:tc>
          <w:tcPr>
            <w:tcW w:w="3397" w:type="dxa"/>
          </w:tcPr>
          <w:p w14:paraId="1A697A44" w14:textId="77777777"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  <w:r w:rsidRPr="00A5503D">
              <w:rPr>
                <w:szCs w:val="24"/>
              </w:rPr>
              <w:t xml:space="preserve">Выполнил </w:t>
            </w:r>
          </w:p>
        </w:tc>
        <w:tc>
          <w:tcPr>
            <w:tcW w:w="2419" w:type="dxa"/>
          </w:tcPr>
          <w:p w14:paraId="5B84338E" w14:textId="77777777"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</w:p>
        </w:tc>
      </w:tr>
      <w:tr w:rsidR="00A5503D" w:rsidRPr="00A5503D" w14:paraId="4DD95A14" w14:textId="77777777" w:rsidTr="005C1C73">
        <w:trPr>
          <w:jc w:val="right"/>
        </w:trPr>
        <w:tc>
          <w:tcPr>
            <w:tcW w:w="3397" w:type="dxa"/>
          </w:tcPr>
          <w:p w14:paraId="0B5492D2" w14:textId="19BE339E" w:rsidR="00A5503D" w:rsidRPr="00A5503D" w:rsidRDefault="00A5503D" w:rsidP="0008266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Студент гр.</w:t>
            </w:r>
            <w:r w:rsidR="00EB7068">
              <w:rPr>
                <w:szCs w:val="24"/>
              </w:rPr>
              <w:t xml:space="preserve"> 23-ИСТ-4-1</w:t>
            </w:r>
          </w:p>
        </w:tc>
        <w:tc>
          <w:tcPr>
            <w:tcW w:w="2419" w:type="dxa"/>
          </w:tcPr>
          <w:p w14:paraId="4691438D" w14:textId="5B3CF291" w:rsidR="00A5503D" w:rsidRPr="00A5503D" w:rsidRDefault="00EB7068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Шаров Е.А.</w:t>
            </w:r>
          </w:p>
        </w:tc>
      </w:tr>
      <w:tr w:rsidR="00A5503D" w:rsidRPr="00A5503D" w14:paraId="086A0DBE" w14:textId="77777777" w:rsidTr="005C1C73">
        <w:trPr>
          <w:jc w:val="right"/>
        </w:trPr>
        <w:tc>
          <w:tcPr>
            <w:tcW w:w="5816" w:type="dxa"/>
            <w:gridSpan w:val="2"/>
          </w:tcPr>
          <w:p w14:paraId="266193A6" w14:textId="77777777" w:rsidR="00A5503D" w:rsidRPr="00A5503D" w:rsidRDefault="00440BF0" w:rsidP="00440BF0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Руководитель практики</w:t>
            </w:r>
            <w:r w:rsidR="005E79D5">
              <w:rPr>
                <w:szCs w:val="24"/>
              </w:rPr>
              <w:t xml:space="preserve"> </w:t>
            </w:r>
            <w:r w:rsidR="00A5503D">
              <w:rPr>
                <w:szCs w:val="24"/>
              </w:rPr>
              <w:t>от кафедры</w:t>
            </w:r>
            <w:r w:rsidR="00301A1F">
              <w:rPr>
                <w:szCs w:val="24"/>
              </w:rPr>
              <w:t xml:space="preserve"> </w:t>
            </w:r>
            <w:proofErr w:type="spellStart"/>
            <w:r w:rsidR="00301A1F">
              <w:rPr>
                <w:szCs w:val="24"/>
              </w:rPr>
              <w:t>Филинских</w:t>
            </w:r>
            <w:proofErr w:type="spellEnd"/>
            <w:r w:rsidR="00301A1F">
              <w:rPr>
                <w:szCs w:val="24"/>
              </w:rPr>
              <w:t xml:space="preserve"> А.Д.</w:t>
            </w:r>
          </w:p>
        </w:tc>
      </w:tr>
      <w:tr w:rsidR="00A5503D" w:rsidRPr="00A5503D" w14:paraId="216EA4CF" w14:textId="77777777" w:rsidTr="005C1C73">
        <w:trPr>
          <w:jc w:val="right"/>
        </w:trPr>
        <w:tc>
          <w:tcPr>
            <w:tcW w:w="3397" w:type="dxa"/>
          </w:tcPr>
          <w:p w14:paraId="679DDB9B" w14:textId="77777777"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Степень, звание</w:t>
            </w:r>
          </w:p>
        </w:tc>
        <w:tc>
          <w:tcPr>
            <w:tcW w:w="2419" w:type="dxa"/>
          </w:tcPr>
          <w:p w14:paraId="2DFEC23F" w14:textId="77777777" w:rsidR="00A5503D" w:rsidRPr="00A5503D" w:rsidRDefault="00301A1F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к.т.н., доцент</w:t>
            </w:r>
          </w:p>
        </w:tc>
      </w:tr>
      <w:tr w:rsidR="00A5503D" w:rsidRPr="00A5503D" w14:paraId="6758ECDA" w14:textId="77777777" w:rsidTr="005C1C73">
        <w:trPr>
          <w:jc w:val="right"/>
        </w:trPr>
        <w:tc>
          <w:tcPr>
            <w:tcW w:w="3397" w:type="dxa"/>
          </w:tcPr>
          <w:p w14:paraId="2CB55C56" w14:textId="77777777" w:rsidR="00A5503D" w:rsidRPr="00A5503D" w:rsidRDefault="00A5503D" w:rsidP="005C1C73">
            <w:pPr>
              <w:spacing w:before="120"/>
              <w:rPr>
                <w:sz w:val="20"/>
              </w:rPr>
            </w:pPr>
          </w:p>
        </w:tc>
        <w:tc>
          <w:tcPr>
            <w:tcW w:w="2419" w:type="dxa"/>
          </w:tcPr>
          <w:p w14:paraId="44A41F7E" w14:textId="77777777"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</w:p>
        </w:tc>
      </w:tr>
      <w:tr w:rsidR="00A5503D" w:rsidRPr="00A5503D" w14:paraId="0B959C9D" w14:textId="77777777" w:rsidTr="005C1C73">
        <w:trPr>
          <w:jc w:val="right"/>
        </w:trPr>
        <w:tc>
          <w:tcPr>
            <w:tcW w:w="3397" w:type="dxa"/>
          </w:tcPr>
          <w:p w14:paraId="59835D5B" w14:textId="77777777"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</w:p>
        </w:tc>
        <w:tc>
          <w:tcPr>
            <w:tcW w:w="2419" w:type="dxa"/>
          </w:tcPr>
          <w:p w14:paraId="1FA1570F" w14:textId="77777777" w:rsidR="00A5503D" w:rsidRPr="00A5503D" w:rsidRDefault="00A5503D" w:rsidP="005C1C73">
            <w:pPr>
              <w:spacing w:before="120"/>
              <w:jc w:val="both"/>
              <w:rPr>
                <w:szCs w:val="24"/>
              </w:rPr>
            </w:pPr>
          </w:p>
        </w:tc>
      </w:tr>
      <w:tr w:rsidR="00A5503D" w:rsidRPr="00A5503D" w14:paraId="03BE90FA" w14:textId="77777777" w:rsidTr="005C1C73">
        <w:trPr>
          <w:jc w:val="right"/>
        </w:trPr>
        <w:tc>
          <w:tcPr>
            <w:tcW w:w="3397" w:type="dxa"/>
          </w:tcPr>
          <w:p w14:paraId="05A5F56D" w14:textId="77777777" w:rsidR="00A5503D" w:rsidRDefault="00A5503D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Отчет защищен с оценкой</w:t>
            </w:r>
          </w:p>
        </w:tc>
        <w:tc>
          <w:tcPr>
            <w:tcW w:w="2419" w:type="dxa"/>
          </w:tcPr>
          <w:p w14:paraId="4AC50787" w14:textId="77777777" w:rsidR="00A5503D" w:rsidRPr="00A5503D" w:rsidRDefault="005E79D5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_________________</w:t>
            </w:r>
          </w:p>
        </w:tc>
      </w:tr>
      <w:tr w:rsidR="00A5503D" w:rsidRPr="00A5503D" w14:paraId="24C292AA" w14:textId="77777777" w:rsidTr="005C1C73">
        <w:trPr>
          <w:jc w:val="right"/>
        </w:trPr>
        <w:tc>
          <w:tcPr>
            <w:tcW w:w="3397" w:type="dxa"/>
          </w:tcPr>
          <w:p w14:paraId="40CC6C82" w14:textId="77777777" w:rsidR="00A5503D" w:rsidRDefault="00A5503D" w:rsidP="005C1C7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Дата защиты</w:t>
            </w:r>
          </w:p>
        </w:tc>
        <w:tc>
          <w:tcPr>
            <w:tcW w:w="2419" w:type="dxa"/>
          </w:tcPr>
          <w:p w14:paraId="7D6B9F13" w14:textId="22027DF6" w:rsidR="00A5503D" w:rsidRPr="00A5503D" w:rsidRDefault="00A5503D" w:rsidP="00082663">
            <w:pPr>
              <w:spacing w:before="120"/>
              <w:jc w:val="both"/>
              <w:rPr>
                <w:szCs w:val="24"/>
              </w:rPr>
            </w:pPr>
            <w:r>
              <w:rPr>
                <w:szCs w:val="24"/>
              </w:rPr>
              <w:t>«</w:t>
            </w:r>
            <w:r w:rsidR="00082663">
              <w:rPr>
                <w:szCs w:val="24"/>
              </w:rPr>
              <w:t>19</w:t>
            </w:r>
            <w:r>
              <w:rPr>
                <w:szCs w:val="24"/>
              </w:rPr>
              <w:t>»</w:t>
            </w:r>
            <w:r w:rsidR="005E79D5">
              <w:rPr>
                <w:szCs w:val="24"/>
              </w:rPr>
              <w:t xml:space="preserve"> июля </w:t>
            </w:r>
            <w:r>
              <w:rPr>
                <w:szCs w:val="24"/>
              </w:rPr>
              <w:t>20</w:t>
            </w:r>
            <w:r w:rsidR="009C20D4">
              <w:rPr>
                <w:szCs w:val="24"/>
              </w:rPr>
              <w:t xml:space="preserve">24 </w:t>
            </w:r>
            <w:r>
              <w:rPr>
                <w:szCs w:val="24"/>
              </w:rPr>
              <w:t>г.</w:t>
            </w:r>
          </w:p>
        </w:tc>
      </w:tr>
    </w:tbl>
    <w:p w14:paraId="578159D9" w14:textId="77777777" w:rsidR="00A5503D" w:rsidRDefault="00A5503D" w:rsidP="00A340C9">
      <w:pPr>
        <w:jc w:val="center"/>
        <w:rPr>
          <w:sz w:val="28"/>
          <w:szCs w:val="28"/>
        </w:rPr>
      </w:pPr>
    </w:p>
    <w:p w14:paraId="1860CEB9" w14:textId="77777777" w:rsidR="00A5503D" w:rsidRDefault="00A5503D" w:rsidP="00A340C9">
      <w:pPr>
        <w:jc w:val="center"/>
        <w:rPr>
          <w:sz w:val="28"/>
          <w:szCs w:val="28"/>
        </w:rPr>
      </w:pPr>
    </w:p>
    <w:p w14:paraId="54E75078" w14:textId="77777777" w:rsidR="00440BF0" w:rsidRDefault="00440BF0" w:rsidP="00A340C9">
      <w:pPr>
        <w:jc w:val="center"/>
        <w:rPr>
          <w:sz w:val="28"/>
          <w:szCs w:val="28"/>
        </w:rPr>
      </w:pPr>
    </w:p>
    <w:p w14:paraId="4906ED73" w14:textId="77777777" w:rsidR="00A5503D" w:rsidRDefault="00A5503D" w:rsidP="00A340C9">
      <w:pPr>
        <w:jc w:val="center"/>
        <w:rPr>
          <w:sz w:val="28"/>
          <w:szCs w:val="28"/>
        </w:rPr>
      </w:pPr>
    </w:p>
    <w:p w14:paraId="29D03729" w14:textId="77777777" w:rsidR="00A5503D" w:rsidRDefault="00A5503D" w:rsidP="00A340C9">
      <w:pPr>
        <w:jc w:val="center"/>
        <w:rPr>
          <w:sz w:val="28"/>
          <w:szCs w:val="28"/>
        </w:rPr>
      </w:pPr>
    </w:p>
    <w:p w14:paraId="33E0E654" w14:textId="77777777" w:rsidR="00A5503D" w:rsidRDefault="00A5503D" w:rsidP="00A340C9">
      <w:pPr>
        <w:jc w:val="center"/>
        <w:rPr>
          <w:sz w:val="28"/>
          <w:szCs w:val="28"/>
        </w:rPr>
      </w:pPr>
    </w:p>
    <w:p w14:paraId="55F0F477" w14:textId="77777777" w:rsidR="00A5503D" w:rsidRDefault="00A5503D" w:rsidP="00A340C9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14:paraId="17DF4BCE" w14:textId="557DDD96" w:rsidR="00440BF0" w:rsidRDefault="00082663" w:rsidP="00440BF0">
      <w:pPr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EB7068">
        <w:rPr>
          <w:sz w:val="28"/>
          <w:szCs w:val="28"/>
        </w:rPr>
        <w:t>24</w:t>
      </w:r>
      <w:r w:rsidR="00A5503D">
        <w:rPr>
          <w:sz w:val="28"/>
          <w:szCs w:val="28"/>
        </w:rPr>
        <w:t xml:space="preserve"> год</w:t>
      </w:r>
      <w:bookmarkStart w:id="0" w:name="_Toc39775913"/>
    </w:p>
    <w:p w14:paraId="6C6BD7C1" w14:textId="696FEE5B" w:rsidR="00440BF0" w:rsidRDefault="00440BF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bookmarkEnd w:id="0" w:displacedByCustomXml="next"/>
    <w:sdt>
      <w:sdtPr>
        <w:rPr>
          <w:rFonts w:ascii="Times New Roman" w:eastAsia="Times New Roman" w:hAnsi="Times New Roman"/>
          <w:sz w:val="24"/>
          <w:szCs w:val="20"/>
          <w:lang w:eastAsia="ar-SA"/>
        </w:rPr>
        <w:id w:val="742761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893E23" w14:textId="0CE05B7F" w:rsidR="000E3154" w:rsidRDefault="000E3154">
          <w:pPr>
            <w:pStyle w:val="ab"/>
          </w:pPr>
          <w:r>
            <w:t>Оглавление</w:t>
          </w:r>
        </w:p>
        <w:p w14:paraId="5FD16D69" w14:textId="55D53E79" w:rsidR="000E3154" w:rsidRDefault="000E31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169190" w:history="1">
            <w:r w:rsidRPr="007B5431">
              <w:rPr>
                <w:rStyle w:val="ac"/>
                <w:noProof/>
              </w:rPr>
              <w:t>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_Toc172169190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F2FD0" w14:textId="0DC5CC51" w:rsidR="000E3154" w:rsidRDefault="002A32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169191" w:history="1">
            <w:r w:rsidR="000E3154" w:rsidRPr="007B5431">
              <w:rPr>
                <w:rStyle w:val="ac"/>
                <w:noProof/>
              </w:rPr>
              <w:t>Введение.</w:t>
            </w:r>
            <w:r w:rsidR="000E3154">
              <w:rPr>
                <w:noProof/>
                <w:webHidden/>
              </w:rPr>
              <w:tab/>
            </w:r>
            <w:r w:rsidR="000E3154">
              <w:rPr>
                <w:noProof/>
                <w:webHidden/>
              </w:rPr>
              <w:fldChar w:fldCharType="begin"/>
            </w:r>
            <w:r w:rsidR="000E3154">
              <w:rPr>
                <w:noProof/>
                <w:webHidden/>
              </w:rPr>
              <w:instrText xml:space="preserve"> PAGEREF _Toc172169191 \h </w:instrText>
            </w:r>
            <w:r w:rsidR="000E3154">
              <w:rPr>
                <w:noProof/>
                <w:webHidden/>
              </w:rPr>
            </w:r>
            <w:r w:rsidR="000E3154">
              <w:rPr>
                <w:noProof/>
                <w:webHidden/>
              </w:rPr>
              <w:fldChar w:fldCharType="separate"/>
            </w:r>
            <w:r w:rsidR="000E3154">
              <w:rPr>
                <w:noProof/>
                <w:webHidden/>
              </w:rPr>
              <w:t>6</w:t>
            </w:r>
            <w:r w:rsidR="000E3154">
              <w:rPr>
                <w:noProof/>
                <w:webHidden/>
              </w:rPr>
              <w:fldChar w:fldCharType="end"/>
            </w:r>
          </w:hyperlink>
        </w:p>
        <w:p w14:paraId="5EB9E9CB" w14:textId="22044234" w:rsidR="000E3154" w:rsidRDefault="002A32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169192" w:history="1">
            <w:r w:rsidR="000E3154" w:rsidRPr="007B5431">
              <w:rPr>
                <w:rStyle w:val="ac"/>
                <w:noProof/>
              </w:rPr>
              <w:t>Основная часть отчета в соответствии с заданием на практику</w:t>
            </w:r>
            <w:r w:rsidR="000E3154">
              <w:rPr>
                <w:noProof/>
                <w:webHidden/>
              </w:rPr>
              <w:tab/>
            </w:r>
            <w:r w:rsidR="000E3154">
              <w:rPr>
                <w:noProof/>
                <w:webHidden/>
              </w:rPr>
              <w:fldChar w:fldCharType="begin"/>
            </w:r>
            <w:r w:rsidR="000E3154">
              <w:rPr>
                <w:noProof/>
                <w:webHidden/>
              </w:rPr>
              <w:instrText xml:space="preserve"> PAGEREF _Toc172169192 \h </w:instrText>
            </w:r>
            <w:r w:rsidR="000E3154">
              <w:rPr>
                <w:noProof/>
                <w:webHidden/>
              </w:rPr>
            </w:r>
            <w:r w:rsidR="000E3154">
              <w:rPr>
                <w:noProof/>
                <w:webHidden/>
              </w:rPr>
              <w:fldChar w:fldCharType="separate"/>
            </w:r>
            <w:r w:rsidR="000E3154">
              <w:rPr>
                <w:noProof/>
                <w:webHidden/>
              </w:rPr>
              <w:t>7</w:t>
            </w:r>
            <w:r w:rsidR="000E3154">
              <w:rPr>
                <w:noProof/>
                <w:webHidden/>
              </w:rPr>
              <w:fldChar w:fldCharType="end"/>
            </w:r>
          </w:hyperlink>
        </w:p>
        <w:p w14:paraId="1D4B0989" w14:textId="5DA952BA" w:rsidR="000E3154" w:rsidRDefault="002A32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169193" w:history="1">
            <w:r w:rsidR="000E3154" w:rsidRPr="007B5431">
              <w:rPr>
                <w:rStyle w:val="ac"/>
                <w:noProof/>
              </w:rPr>
              <w:t>Этапы реализации</w:t>
            </w:r>
            <w:r w:rsidR="000E3154">
              <w:rPr>
                <w:noProof/>
                <w:webHidden/>
              </w:rPr>
              <w:tab/>
            </w:r>
            <w:r w:rsidR="000E3154">
              <w:rPr>
                <w:noProof/>
                <w:webHidden/>
              </w:rPr>
              <w:fldChar w:fldCharType="begin"/>
            </w:r>
            <w:r w:rsidR="000E3154">
              <w:rPr>
                <w:noProof/>
                <w:webHidden/>
              </w:rPr>
              <w:instrText xml:space="preserve"> PAGEREF _Toc172169193 \h </w:instrText>
            </w:r>
            <w:r w:rsidR="000E3154">
              <w:rPr>
                <w:noProof/>
                <w:webHidden/>
              </w:rPr>
            </w:r>
            <w:r w:rsidR="000E3154">
              <w:rPr>
                <w:noProof/>
                <w:webHidden/>
              </w:rPr>
              <w:fldChar w:fldCharType="separate"/>
            </w:r>
            <w:r w:rsidR="000E3154">
              <w:rPr>
                <w:noProof/>
                <w:webHidden/>
              </w:rPr>
              <w:t>11</w:t>
            </w:r>
            <w:r w:rsidR="000E3154">
              <w:rPr>
                <w:noProof/>
                <w:webHidden/>
              </w:rPr>
              <w:fldChar w:fldCharType="end"/>
            </w:r>
          </w:hyperlink>
        </w:p>
        <w:p w14:paraId="62B98723" w14:textId="57BD3CDC" w:rsidR="000E3154" w:rsidRPr="000E3154" w:rsidRDefault="002A3285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2"/>
              <w:szCs w:val="22"/>
              <w:lang w:eastAsia="ru-RU"/>
            </w:rPr>
          </w:pPr>
          <w:hyperlink w:anchor="_Toc172169194" w:history="1">
            <w:r w:rsidR="000E3154" w:rsidRPr="000E3154">
              <w:rPr>
                <w:rStyle w:val="ac"/>
                <w:rFonts w:ascii="Times New Roman" w:hAnsi="Times New Roman" w:cs="Times New Roman"/>
                <w:noProof/>
              </w:rPr>
              <w:t>Дизайн.</w:t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instrText xml:space="preserve"> PAGEREF _Toc172169194 \h </w:instrText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8236AA" w14:textId="62CEF695" w:rsidR="000E3154" w:rsidRPr="000E3154" w:rsidRDefault="002A3285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2"/>
              <w:szCs w:val="22"/>
              <w:lang w:eastAsia="ru-RU"/>
            </w:rPr>
          </w:pPr>
          <w:hyperlink w:anchor="_Toc172169195" w:history="1">
            <w:r w:rsidR="000E3154" w:rsidRPr="000E3154">
              <w:rPr>
                <w:rStyle w:val="ac"/>
                <w:rFonts w:ascii="Times New Roman" w:hAnsi="Times New Roman" w:cs="Times New Roman"/>
                <w:noProof/>
              </w:rPr>
              <w:t xml:space="preserve">Разработка структуры сайта на </w:t>
            </w:r>
            <w:r w:rsidR="000E3154" w:rsidRPr="000E3154">
              <w:rPr>
                <w:rStyle w:val="ac"/>
                <w:rFonts w:ascii="Times New Roman" w:hAnsi="Times New Roman" w:cs="Times New Roman"/>
                <w:noProof/>
                <w:lang w:val="en-US"/>
              </w:rPr>
              <w:t>HTML</w:t>
            </w:r>
            <w:r w:rsidR="000E3154" w:rsidRPr="000E3154">
              <w:rPr>
                <w:rStyle w:val="ac"/>
                <w:rFonts w:ascii="Times New Roman" w:hAnsi="Times New Roman" w:cs="Times New Roman"/>
                <w:noProof/>
              </w:rPr>
              <w:t>.</w:t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instrText xml:space="preserve"> PAGEREF _Toc172169195 \h </w:instrText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77CF47" w14:textId="017F967C" w:rsidR="000E3154" w:rsidRPr="000E3154" w:rsidRDefault="002A3285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2"/>
              <w:szCs w:val="22"/>
              <w:lang w:eastAsia="ru-RU"/>
            </w:rPr>
          </w:pPr>
          <w:hyperlink w:anchor="_Toc172169196" w:history="1">
            <w:r w:rsidR="000E3154" w:rsidRPr="000E3154">
              <w:rPr>
                <w:rStyle w:val="ac"/>
                <w:rFonts w:ascii="Times New Roman" w:hAnsi="Times New Roman" w:cs="Times New Roman"/>
                <w:noProof/>
              </w:rPr>
              <w:t xml:space="preserve">Применение </w:t>
            </w:r>
            <w:r w:rsidR="000E3154" w:rsidRPr="000E3154">
              <w:rPr>
                <w:rStyle w:val="ac"/>
                <w:rFonts w:ascii="Times New Roman" w:hAnsi="Times New Roman" w:cs="Times New Roman"/>
                <w:noProof/>
                <w:lang w:val="en-US"/>
              </w:rPr>
              <w:t>CSS</w:t>
            </w:r>
            <w:r w:rsidR="000E3154" w:rsidRPr="000E3154">
              <w:rPr>
                <w:rStyle w:val="ac"/>
                <w:rFonts w:ascii="Times New Roman" w:hAnsi="Times New Roman" w:cs="Times New Roman"/>
                <w:noProof/>
              </w:rPr>
              <w:t xml:space="preserve"> в </w:t>
            </w:r>
            <w:r w:rsidR="000E3154" w:rsidRPr="000E3154">
              <w:rPr>
                <w:rStyle w:val="ac"/>
                <w:rFonts w:ascii="Times New Roman" w:hAnsi="Times New Roman" w:cs="Times New Roman"/>
                <w:noProof/>
                <w:lang w:val="en-US"/>
              </w:rPr>
              <w:t>HTML</w:t>
            </w:r>
            <w:r w:rsidR="000E3154" w:rsidRPr="000E3154">
              <w:rPr>
                <w:rStyle w:val="ac"/>
                <w:rFonts w:ascii="Times New Roman" w:hAnsi="Times New Roman" w:cs="Times New Roman"/>
                <w:noProof/>
              </w:rPr>
              <w:t>.</w:t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instrText xml:space="preserve"> PAGEREF _Toc172169196 \h </w:instrText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57C77E" w14:textId="2361B81A" w:rsidR="000E3154" w:rsidRPr="000E3154" w:rsidRDefault="002A3285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2"/>
              <w:szCs w:val="22"/>
              <w:lang w:eastAsia="ru-RU"/>
            </w:rPr>
          </w:pPr>
          <w:hyperlink w:anchor="_Toc172169197" w:history="1">
            <w:r w:rsidR="000E3154" w:rsidRPr="000E3154">
              <w:rPr>
                <w:rStyle w:val="ac"/>
                <w:rFonts w:ascii="Times New Roman" w:hAnsi="Times New Roman" w:cs="Times New Roman"/>
                <w:noProof/>
              </w:rPr>
              <w:t xml:space="preserve">Применение </w:t>
            </w:r>
            <w:r w:rsidR="000E3154" w:rsidRPr="000E3154">
              <w:rPr>
                <w:rStyle w:val="ac"/>
                <w:rFonts w:ascii="Times New Roman" w:hAnsi="Times New Roman" w:cs="Times New Roman"/>
                <w:noProof/>
                <w:lang w:val="en-US"/>
              </w:rPr>
              <w:t>JavaScript</w:t>
            </w:r>
            <w:r w:rsidR="000E3154" w:rsidRPr="000E3154">
              <w:rPr>
                <w:rStyle w:val="ac"/>
                <w:rFonts w:ascii="Times New Roman" w:hAnsi="Times New Roman" w:cs="Times New Roman"/>
                <w:noProof/>
              </w:rPr>
              <w:t>.</w:t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instrText xml:space="preserve"> PAGEREF _Toc172169197 \h </w:instrText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0E3154" w:rsidRPr="000E315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8CD815" w14:textId="75959177" w:rsidR="000E3154" w:rsidRDefault="002A32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169198" w:history="1">
            <w:r w:rsidR="000E3154" w:rsidRPr="007B5431">
              <w:rPr>
                <w:rStyle w:val="ac"/>
                <w:noProof/>
              </w:rPr>
              <w:t>Заключение</w:t>
            </w:r>
            <w:r w:rsidR="000E3154">
              <w:rPr>
                <w:noProof/>
                <w:webHidden/>
              </w:rPr>
              <w:tab/>
            </w:r>
            <w:r w:rsidR="000E3154">
              <w:rPr>
                <w:noProof/>
                <w:webHidden/>
              </w:rPr>
              <w:fldChar w:fldCharType="begin"/>
            </w:r>
            <w:r w:rsidR="000E3154">
              <w:rPr>
                <w:noProof/>
                <w:webHidden/>
              </w:rPr>
              <w:instrText xml:space="preserve"> PAGEREF _Toc172169198 \h </w:instrText>
            </w:r>
            <w:r w:rsidR="000E3154">
              <w:rPr>
                <w:noProof/>
                <w:webHidden/>
              </w:rPr>
            </w:r>
            <w:r w:rsidR="000E3154">
              <w:rPr>
                <w:noProof/>
                <w:webHidden/>
              </w:rPr>
              <w:fldChar w:fldCharType="separate"/>
            </w:r>
            <w:r w:rsidR="000E3154">
              <w:rPr>
                <w:noProof/>
                <w:webHidden/>
              </w:rPr>
              <w:t>20</w:t>
            </w:r>
            <w:r w:rsidR="000E3154">
              <w:rPr>
                <w:noProof/>
                <w:webHidden/>
              </w:rPr>
              <w:fldChar w:fldCharType="end"/>
            </w:r>
          </w:hyperlink>
        </w:p>
        <w:p w14:paraId="2F4A7705" w14:textId="6FEE5C32" w:rsidR="000E3154" w:rsidRDefault="002A32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169199" w:history="1">
            <w:r w:rsidR="000E3154" w:rsidRPr="007B5431">
              <w:rPr>
                <w:rStyle w:val="ac"/>
                <w:noProof/>
              </w:rPr>
              <w:t>Список литературы</w:t>
            </w:r>
            <w:r w:rsidR="000E3154">
              <w:rPr>
                <w:noProof/>
                <w:webHidden/>
              </w:rPr>
              <w:tab/>
            </w:r>
            <w:r w:rsidR="000E3154">
              <w:rPr>
                <w:noProof/>
                <w:webHidden/>
              </w:rPr>
              <w:fldChar w:fldCharType="begin"/>
            </w:r>
            <w:r w:rsidR="000E3154">
              <w:rPr>
                <w:noProof/>
                <w:webHidden/>
              </w:rPr>
              <w:instrText xml:space="preserve"> PAGEREF _Toc172169199 \h </w:instrText>
            </w:r>
            <w:r w:rsidR="000E3154">
              <w:rPr>
                <w:noProof/>
                <w:webHidden/>
              </w:rPr>
            </w:r>
            <w:r w:rsidR="000E3154">
              <w:rPr>
                <w:noProof/>
                <w:webHidden/>
              </w:rPr>
              <w:fldChar w:fldCharType="separate"/>
            </w:r>
            <w:r w:rsidR="000E3154">
              <w:rPr>
                <w:noProof/>
                <w:webHidden/>
              </w:rPr>
              <w:t>21</w:t>
            </w:r>
            <w:r w:rsidR="000E3154">
              <w:rPr>
                <w:noProof/>
                <w:webHidden/>
              </w:rPr>
              <w:fldChar w:fldCharType="end"/>
            </w:r>
          </w:hyperlink>
        </w:p>
        <w:p w14:paraId="56C4C90A" w14:textId="2B524D16" w:rsidR="000E3154" w:rsidRDefault="002A32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2169200" w:history="1">
            <w:r w:rsidR="000E3154" w:rsidRPr="007B5431">
              <w:rPr>
                <w:rStyle w:val="ac"/>
                <w:noProof/>
              </w:rPr>
              <w:t>Приложение</w:t>
            </w:r>
            <w:r w:rsidR="000E3154">
              <w:rPr>
                <w:noProof/>
                <w:webHidden/>
              </w:rPr>
              <w:tab/>
            </w:r>
            <w:r w:rsidR="000E3154">
              <w:rPr>
                <w:noProof/>
                <w:webHidden/>
              </w:rPr>
              <w:fldChar w:fldCharType="begin"/>
            </w:r>
            <w:r w:rsidR="000E3154">
              <w:rPr>
                <w:noProof/>
                <w:webHidden/>
              </w:rPr>
              <w:instrText xml:space="preserve"> PAGEREF _Toc172169200 \h </w:instrText>
            </w:r>
            <w:r w:rsidR="000E3154">
              <w:rPr>
                <w:noProof/>
                <w:webHidden/>
              </w:rPr>
            </w:r>
            <w:r w:rsidR="000E3154">
              <w:rPr>
                <w:noProof/>
                <w:webHidden/>
              </w:rPr>
              <w:fldChar w:fldCharType="separate"/>
            </w:r>
            <w:r w:rsidR="000E3154">
              <w:rPr>
                <w:noProof/>
                <w:webHidden/>
              </w:rPr>
              <w:t>22</w:t>
            </w:r>
            <w:r w:rsidR="000E3154">
              <w:rPr>
                <w:noProof/>
                <w:webHidden/>
              </w:rPr>
              <w:fldChar w:fldCharType="end"/>
            </w:r>
          </w:hyperlink>
        </w:p>
        <w:p w14:paraId="6721ABBD" w14:textId="0F6410AC" w:rsidR="000E3154" w:rsidRDefault="000E3154">
          <w:r>
            <w:rPr>
              <w:b/>
              <w:bCs/>
            </w:rPr>
            <w:fldChar w:fldCharType="end"/>
          </w:r>
        </w:p>
      </w:sdtContent>
    </w:sdt>
    <w:p w14:paraId="5654866F" w14:textId="77777777"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14:paraId="03B62F1D" w14:textId="77777777"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14:paraId="7F3A1664" w14:textId="77777777"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14:paraId="7279F6A2" w14:textId="77777777"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14:paraId="4BF78BE1" w14:textId="77777777"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14:paraId="72BE0749" w14:textId="77777777" w:rsidR="00A5503D" w:rsidRDefault="00A5503D" w:rsidP="00A340C9">
      <w:pPr>
        <w:rPr>
          <w:rStyle w:val="FontStyle21"/>
          <w:b w:val="0"/>
          <w:color w:val="FF0000"/>
          <w:sz w:val="28"/>
          <w:szCs w:val="28"/>
        </w:rPr>
      </w:pPr>
    </w:p>
    <w:p w14:paraId="179D8ACA" w14:textId="77777777" w:rsidR="004F6762" w:rsidRDefault="004F6762" w:rsidP="00A340C9">
      <w:pPr>
        <w:rPr>
          <w:rStyle w:val="FontStyle21"/>
          <w:b w:val="0"/>
          <w:sz w:val="24"/>
          <w:szCs w:val="24"/>
        </w:rPr>
      </w:pPr>
    </w:p>
    <w:p w14:paraId="11E2152B" w14:textId="77777777" w:rsidR="004F6762" w:rsidRDefault="004F6762" w:rsidP="00A340C9">
      <w:pPr>
        <w:rPr>
          <w:rStyle w:val="FontStyle21"/>
          <w:b w:val="0"/>
          <w:sz w:val="24"/>
          <w:szCs w:val="24"/>
        </w:rPr>
        <w:sectPr w:rsidR="004F6762" w:rsidSect="005C4049">
          <w:footerReference w:type="default" r:id="rId8"/>
          <w:type w:val="continuous"/>
          <w:pgSz w:w="11906" w:h="16838"/>
          <w:pgMar w:top="1134" w:right="850" w:bottom="1134" w:left="1701" w:header="708" w:footer="2809" w:gutter="0"/>
          <w:cols w:space="708"/>
          <w:docGrid w:linePitch="360"/>
        </w:sectPr>
      </w:pPr>
      <w:bookmarkStart w:id="1" w:name="_GoBack"/>
      <w:bookmarkEnd w:id="1"/>
    </w:p>
    <w:p w14:paraId="288BA153" w14:textId="77777777" w:rsidR="00F154D0" w:rsidRPr="00550026" w:rsidRDefault="00F154D0" w:rsidP="00F154D0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bookmarkStart w:id="2" w:name="_Toc39775921"/>
      <w:r w:rsidRPr="00550026">
        <w:rPr>
          <w:rFonts w:ascii="Arial Narrow" w:eastAsia="Calibri" w:hAnsi="Arial Narrow"/>
          <w:sz w:val="22"/>
          <w:szCs w:val="24"/>
          <w:lang w:eastAsia="en-US"/>
        </w:rPr>
        <w:lastRenderedPageBreak/>
        <w:t>МИНОБРНАУКИ РОССИИ</w:t>
      </w:r>
    </w:p>
    <w:p w14:paraId="0FB8B829" w14:textId="77777777" w:rsidR="00F154D0" w:rsidRPr="00550026" w:rsidRDefault="00F154D0" w:rsidP="00F154D0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 xml:space="preserve">ФЕДЕРАЛЬНОЕ ГОСУДАРСТВЕННОЕ БЮДЖЕТНОЕ ОБРАЗОВАТЕЛЬНОЕ УЧРЕЖДЕНИЕ </w:t>
      </w:r>
    </w:p>
    <w:p w14:paraId="3C7DA98D" w14:textId="77777777" w:rsidR="00F154D0" w:rsidRPr="00550026" w:rsidRDefault="00F154D0" w:rsidP="00F154D0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>ВЫСШЕГО ОБРАЗОВАНИЯ</w:t>
      </w:r>
    </w:p>
    <w:p w14:paraId="3BDE69F4" w14:textId="77777777" w:rsidR="00F154D0" w:rsidRPr="00550026" w:rsidRDefault="00F154D0" w:rsidP="00F154D0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 xml:space="preserve">«НИЖЕГОРОДСКИЙ ГОСУДАРСТВЕННЫЙ ТЕХНИЧЕСКИЙ УНИВЕРСИТЕТ </w:t>
      </w:r>
    </w:p>
    <w:p w14:paraId="5E938669" w14:textId="77777777" w:rsidR="00F154D0" w:rsidRPr="00550026" w:rsidRDefault="00F154D0" w:rsidP="00F154D0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>им. Р.Е. АЛЕКСЕЕВА»</w:t>
      </w:r>
    </w:p>
    <w:p w14:paraId="5C986301" w14:textId="77777777" w:rsidR="00F154D0" w:rsidRPr="00550026" w:rsidRDefault="00F154D0" w:rsidP="00F154D0">
      <w:pPr>
        <w:jc w:val="center"/>
        <w:rPr>
          <w:rFonts w:ascii="Arial Narrow" w:eastAsia="Calibri" w:hAnsi="Arial Narrow"/>
          <w:sz w:val="22"/>
          <w:szCs w:val="24"/>
          <w:lang w:eastAsia="en-US"/>
        </w:rPr>
      </w:pPr>
      <w:r w:rsidRPr="00550026">
        <w:rPr>
          <w:rFonts w:ascii="Arial Narrow" w:eastAsia="Calibri" w:hAnsi="Arial Narrow"/>
          <w:sz w:val="22"/>
          <w:szCs w:val="24"/>
          <w:lang w:eastAsia="en-US"/>
        </w:rPr>
        <w:t>(НГТУ)</w:t>
      </w:r>
    </w:p>
    <w:p w14:paraId="5D1AF6AD" w14:textId="77777777" w:rsidR="00F154D0" w:rsidRPr="00550026" w:rsidRDefault="00F154D0" w:rsidP="00F154D0">
      <w:pPr>
        <w:jc w:val="center"/>
        <w:rPr>
          <w:rFonts w:ascii="Arial Narrow" w:hAnsi="Arial Narrow"/>
          <w:szCs w:val="24"/>
        </w:rPr>
      </w:pPr>
      <w:r w:rsidRPr="00550026">
        <w:rPr>
          <w:rFonts w:ascii="Arial Narrow" w:hAnsi="Arial Narrow"/>
          <w:szCs w:val="24"/>
        </w:rPr>
        <w:t>Кафедра Графические информационные системы</w:t>
      </w:r>
    </w:p>
    <w:p w14:paraId="6E763877" w14:textId="77777777" w:rsidR="00F154D0" w:rsidRPr="00550026" w:rsidRDefault="00F154D0" w:rsidP="00F154D0">
      <w:pPr>
        <w:rPr>
          <w:rFonts w:ascii="Arial Narrow" w:hAnsi="Arial Narrow"/>
          <w:szCs w:val="24"/>
        </w:rPr>
      </w:pPr>
    </w:p>
    <w:tbl>
      <w:tblPr>
        <w:tblStyle w:val="a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154D0" w:rsidRPr="00550026" w14:paraId="2EEDE850" w14:textId="77777777" w:rsidTr="00790916">
        <w:trPr>
          <w:jc w:val="right"/>
        </w:trPr>
        <w:tc>
          <w:tcPr>
            <w:tcW w:w="4672" w:type="dxa"/>
          </w:tcPr>
          <w:p w14:paraId="48612378" w14:textId="77777777" w:rsidR="00F154D0" w:rsidRPr="00550026" w:rsidRDefault="00F154D0" w:rsidP="00790916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14:paraId="519A7E58" w14:textId="77777777" w:rsidR="00F154D0" w:rsidRPr="00550026" w:rsidRDefault="00F154D0" w:rsidP="00790916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>Утверждаю:</w:t>
            </w:r>
          </w:p>
        </w:tc>
      </w:tr>
      <w:tr w:rsidR="00F154D0" w:rsidRPr="00550026" w14:paraId="3D4374F3" w14:textId="77777777" w:rsidTr="00790916">
        <w:trPr>
          <w:jc w:val="right"/>
        </w:trPr>
        <w:tc>
          <w:tcPr>
            <w:tcW w:w="4672" w:type="dxa"/>
          </w:tcPr>
          <w:p w14:paraId="77F5FF94" w14:textId="77777777" w:rsidR="00F154D0" w:rsidRPr="00550026" w:rsidRDefault="00F154D0" w:rsidP="00790916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14:paraId="335ACBA6" w14:textId="77777777" w:rsidR="00F154D0" w:rsidRPr="00550026" w:rsidRDefault="00F154D0" w:rsidP="00790916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>Заведующий кафедрой</w:t>
            </w:r>
          </w:p>
        </w:tc>
      </w:tr>
      <w:tr w:rsidR="00F154D0" w:rsidRPr="00550026" w14:paraId="1BF0F5F8" w14:textId="77777777" w:rsidTr="00790916">
        <w:trPr>
          <w:jc w:val="right"/>
        </w:trPr>
        <w:tc>
          <w:tcPr>
            <w:tcW w:w="4672" w:type="dxa"/>
          </w:tcPr>
          <w:p w14:paraId="5FEA595B" w14:textId="77777777" w:rsidR="00F154D0" w:rsidRPr="00550026" w:rsidRDefault="00F154D0" w:rsidP="00790916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14:paraId="3C72D20C" w14:textId="77777777" w:rsidR="00F154D0" w:rsidRPr="00550026" w:rsidRDefault="00F154D0" w:rsidP="00790916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 xml:space="preserve">А.Д. </w:t>
            </w:r>
            <w:proofErr w:type="spellStart"/>
            <w:r w:rsidRPr="00550026">
              <w:rPr>
                <w:rFonts w:ascii="Arial Narrow" w:hAnsi="Arial Narrow"/>
                <w:bCs/>
                <w:szCs w:val="24"/>
              </w:rPr>
              <w:t>Филинских</w:t>
            </w:r>
            <w:proofErr w:type="spellEnd"/>
          </w:p>
        </w:tc>
      </w:tr>
      <w:tr w:rsidR="00F154D0" w:rsidRPr="00550026" w14:paraId="7986E435" w14:textId="77777777" w:rsidTr="00790916">
        <w:trPr>
          <w:jc w:val="right"/>
        </w:trPr>
        <w:tc>
          <w:tcPr>
            <w:tcW w:w="4672" w:type="dxa"/>
          </w:tcPr>
          <w:p w14:paraId="0618FC3F" w14:textId="77777777" w:rsidR="00F154D0" w:rsidRPr="00550026" w:rsidRDefault="00F154D0" w:rsidP="00790916">
            <w:pPr>
              <w:rPr>
                <w:rFonts w:ascii="Arial Narrow" w:hAnsi="Arial Narrow"/>
                <w:bCs/>
                <w:szCs w:val="24"/>
              </w:rPr>
            </w:pPr>
          </w:p>
        </w:tc>
        <w:tc>
          <w:tcPr>
            <w:tcW w:w="4673" w:type="dxa"/>
          </w:tcPr>
          <w:p w14:paraId="0791A580" w14:textId="77777777" w:rsidR="00F154D0" w:rsidRPr="00550026" w:rsidRDefault="00F154D0" w:rsidP="00790916">
            <w:pPr>
              <w:jc w:val="right"/>
              <w:rPr>
                <w:rFonts w:ascii="Arial Narrow" w:hAnsi="Arial Narrow"/>
                <w:bCs/>
                <w:szCs w:val="24"/>
              </w:rPr>
            </w:pPr>
            <w:r w:rsidRPr="00550026">
              <w:rPr>
                <w:rFonts w:ascii="Arial Narrow" w:hAnsi="Arial Narrow"/>
                <w:bCs/>
                <w:szCs w:val="24"/>
              </w:rPr>
              <w:t>«</w:t>
            </w:r>
            <w:r>
              <w:rPr>
                <w:rFonts w:ascii="Arial Narrow" w:hAnsi="Arial Narrow"/>
                <w:bCs/>
                <w:szCs w:val="24"/>
              </w:rPr>
              <w:t>06</w:t>
            </w:r>
            <w:r w:rsidRPr="00550026">
              <w:rPr>
                <w:rFonts w:ascii="Arial Narrow" w:hAnsi="Arial Narrow"/>
                <w:bCs/>
                <w:szCs w:val="24"/>
              </w:rPr>
              <w:t>»</w:t>
            </w:r>
            <w:r>
              <w:rPr>
                <w:rFonts w:ascii="Arial Narrow" w:hAnsi="Arial Narrow"/>
                <w:bCs/>
                <w:szCs w:val="24"/>
              </w:rPr>
              <w:t xml:space="preserve"> июля </w:t>
            </w:r>
            <w:r w:rsidRPr="00550026">
              <w:rPr>
                <w:rFonts w:ascii="Arial Narrow" w:hAnsi="Arial Narrow"/>
                <w:bCs/>
                <w:szCs w:val="24"/>
              </w:rPr>
              <w:t>202</w:t>
            </w:r>
            <w:r>
              <w:rPr>
                <w:rFonts w:ascii="Arial Narrow" w:hAnsi="Arial Narrow"/>
                <w:bCs/>
                <w:szCs w:val="24"/>
              </w:rPr>
              <w:t>4</w:t>
            </w:r>
            <w:r w:rsidRPr="00550026">
              <w:rPr>
                <w:rFonts w:ascii="Arial Narrow" w:hAnsi="Arial Narrow"/>
                <w:bCs/>
                <w:szCs w:val="24"/>
              </w:rPr>
              <w:t xml:space="preserve"> г.</w:t>
            </w:r>
          </w:p>
        </w:tc>
      </w:tr>
    </w:tbl>
    <w:p w14:paraId="46EDB4BF" w14:textId="77777777" w:rsidR="00F154D0" w:rsidRPr="00550026" w:rsidRDefault="00F154D0" w:rsidP="00F154D0">
      <w:pPr>
        <w:rPr>
          <w:rFonts w:ascii="Arial Narrow" w:hAnsi="Arial Narrow"/>
          <w:b/>
          <w:sz w:val="28"/>
          <w:szCs w:val="28"/>
        </w:rPr>
      </w:pPr>
    </w:p>
    <w:p w14:paraId="283BE804" w14:textId="2BCC830F" w:rsidR="00F154D0" w:rsidRPr="00550026" w:rsidRDefault="00F154D0" w:rsidP="00F154D0">
      <w:pPr>
        <w:pStyle w:val="1"/>
      </w:pPr>
      <w:bookmarkStart w:id="3" w:name="_Toc172169190"/>
      <w:r w:rsidRPr="00550026">
        <w:t>ИНДИВИДУАЛЬНОЕ ЗАДАНИЕ</w:t>
      </w:r>
      <w:bookmarkEnd w:id="3"/>
    </w:p>
    <w:p w14:paraId="1D40B91F" w14:textId="77777777" w:rsidR="00F154D0" w:rsidRPr="003732A2" w:rsidRDefault="00F154D0" w:rsidP="00F154D0">
      <w:pPr>
        <w:jc w:val="center"/>
        <w:rPr>
          <w:rFonts w:ascii="Arial Narrow" w:hAnsi="Arial Narrow"/>
        </w:rPr>
      </w:pPr>
      <w:r w:rsidRPr="003732A2">
        <w:rPr>
          <w:rFonts w:ascii="Arial Narrow" w:hAnsi="Arial Narrow"/>
          <w:szCs w:val="24"/>
        </w:rPr>
        <w:t xml:space="preserve">на </w:t>
      </w:r>
      <w:r>
        <w:rPr>
          <w:rFonts w:ascii="Arial Narrow" w:hAnsi="Arial Narrow"/>
          <w:szCs w:val="24"/>
        </w:rPr>
        <w:t xml:space="preserve">Учебную практику </w:t>
      </w:r>
      <w:r w:rsidRPr="003732A2">
        <w:rPr>
          <w:rFonts w:ascii="Arial Narrow" w:hAnsi="Arial Narrow"/>
        </w:rPr>
        <w:t>(</w:t>
      </w:r>
      <w:r>
        <w:rPr>
          <w:rFonts w:ascii="Arial Narrow" w:hAnsi="Arial Narrow"/>
        </w:rPr>
        <w:t>Ознакомительная практика</w:t>
      </w:r>
      <w:r w:rsidRPr="003732A2">
        <w:rPr>
          <w:rFonts w:ascii="Arial Narrow" w:hAnsi="Arial Narrow"/>
        </w:rPr>
        <w:t>)</w:t>
      </w:r>
    </w:p>
    <w:p w14:paraId="570AA1AB" w14:textId="77777777" w:rsidR="00F154D0" w:rsidRPr="00550026" w:rsidRDefault="00F154D0" w:rsidP="00F154D0">
      <w:pPr>
        <w:jc w:val="center"/>
        <w:rPr>
          <w:rFonts w:ascii="Arial Narrow" w:hAnsi="Arial Narrow"/>
          <w:b/>
          <w:sz w:val="28"/>
          <w:szCs w:val="28"/>
        </w:rPr>
      </w:pPr>
    </w:p>
    <w:p w14:paraId="4DE8FAEE" w14:textId="77777777" w:rsidR="00F154D0" w:rsidRPr="00550026" w:rsidRDefault="00F154D0" w:rsidP="00F154D0">
      <w:pPr>
        <w:spacing w:after="200" w:line="276" w:lineRule="auto"/>
        <w:rPr>
          <w:rFonts w:ascii="Arial Narrow" w:hAnsi="Arial Narrow"/>
        </w:rPr>
      </w:pPr>
      <w:r w:rsidRPr="00550026">
        <w:rPr>
          <w:rFonts w:ascii="Arial Narrow" w:hAnsi="Arial Narrow"/>
        </w:rPr>
        <w:t>Студента гр.</w:t>
      </w:r>
      <w:r>
        <w:rPr>
          <w:rFonts w:ascii="Arial Narrow" w:hAnsi="Arial Narrow"/>
        </w:rPr>
        <w:t xml:space="preserve"> 23-ИСТ-4-</w:t>
      </w:r>
      <w:proofErr w:type="gramStart"/>
      <w:r>
        <w:rPr>
          <w:rFonts w:ascii="Arial Narrow" w:hAnsi="Arial Narrow"/>
        </w:rPr>
        <w:t>1</w:t>
      </w:r>
      <w:r w:rsidRPr="00550026">
        <w:rPr>
          <w:rFonts w:ascii="Arial Narrow" w:hAnsi="Arial Narrow"/>
        </w:rPr>
        <w:t xml:space="preserve">  Ф.И.О</w:t>
      </w:r>
      <w:proofErr w:type="gramEnd"/>
      <w:r w:rsidRPr="00550026">
        <w:rPr>
          <w:rFonts w:ascii="Arial Narrow" w:hAnsi="Arial Narrow"/>
        </w:rPr>
        <w:t xml:space="preserve">  </w:t>
      </w:r>
      <w:r w:rsidRPr="00550026">
        <w:rPr>
          <w:rFonts w:ascii="Arial Narrow" w:hAnsi="Arial Narrow"/>
          <w:u w:val="single"/>
        </w:rPr>
        <w:t xml:space="preserve"> </w:t>
      </w:r>
      <w:r>
        <w:rPr>
          <w:rFonts w:ascii="Arial Narrow" w:hAnsi="Arial Narrow"/>
          <w:u w:val="single"/>
        </w:rPr>
        <w:t>Шарова Е.А.</w:t>
      </w:r>
    </w:p>
    <w:p w14:paraId="7DEF662E" w14:textId="77777777" w:rsidR="00F154D0" w:rsidRPr="00A5068A" w:rsidRDefault="00F154D0" w:rsidP="00F154D0">
      <w:pPr>
        <w:pStyle w:val="Style9"/>
        <w:widowControl/>
        <w:spacing w:line="240" w:lineRule="auto"/>
        <w:jc w:val="both"/>
        <w:rPr>
          <w:rFonts w:ascii="Arial Narrow" w:hAnsi="Arial Narrow"/>
          <w:sz w:val="20"/>
          <w:szCs w:val="20"/>
        </w:rPr>
      </w:pPr>
      <w:r w:rsidRPr="00A5068A">
        <w:rPr>
          <w:rFonts w:ascii="Arial Narrow" w:hAnsi="Arial Narrow"/>
        </w:rPr>
        <w:t xml:space="preserve">Направление подготовки/специальность: </w:t>
      </w:r>
      <w:r w:rsidRPr="00A5068A">
        <w:rPr>
          <w:rFonts w:ascii="Arial Narrow" w:hAnsi="Arial Narrow"/>
          <w:sz w:val="28"/>
          <w:szCs w:val="28"/>
          <w:u w:val="single"/>
        </w:rPr>
        <w:t>09.03.02 Информационные системы и технологии</w:t>
      </w:r>
    </w:p>
    <w:p w14:paraId="642FFE3A" w14:textId="77777777" w:rsidR="00F154D0" w:rsidRPr="00A5068A" w:rsidRDefault="00F154D0" w:rsidP="00F154D0">
      <w:pPr>
        <w:spacing w:line="360" w:lineRule="auto"/>
        <w:jc w:val="both"/>
        <w:rPr>
          <w:rFonts w:ascii="Arial Narrow" w:hAnsi="Arial Narrow"/>
          <w:sz w:val="20"/>
        </w:rPr>
      </w:pPr>
      <w:r w:rsidRPr="00A5068A">
        <w:rPr>
          <w:rFonts w:ascii="Arial Narrow" w:hAnsi="Arial Narrow"/>
          <w:sz w:val="28"/>
          <w:szCs w:val="28"/>
        </w:rPr>
        <w:t xml:space="preserve">Профиль подготовки: </w:t>
      </w:r>
      <w:r w:rsidRPr="00A5068A">
        <w:rPr>
          <w:rFonts w:ascii="Arial Narrow" w:hAnsi="Arial Narrow"/>
          <w:sz w:val="28"/>
          <w:szCs w:val="28"/>
          <w:u w:val="single"/>
        </w:rPr>
        <w:t>Информационные технологии в дизайне</w:t>
      </w:r>
    </w:p>
    <w:p w14:paraId="2038D94E" w14:textId="77777777" w:rsidR="00F154D0" w:rsidRPr="00A5068A" w:rsidRDefault="00F154D0" w:rsidP="00F154D0">
      <w:pPr>
        <w:pStyle w:val="13"/>
        <w:suppressAutoHyphens/>
        <w:ind w:left="3261" w:hanging="3261"/>
        <w:rPr>
          <w:rFonts w:ascii="Arial Narrow" w:hAnsi="Arial Narrow"/>
        </w:rPr>
      </w:pPr>
      <w:r w:rsidRPr="00A5068A">
        <w:rPr>
          <w:rFonts w:ascii="Arial Narrow" w:hAnsi="Arial Narrow"/>
          <w:sz w:val="28"/>
        </w:rPr>
        <w:t xml:space="preserve">Место прохождения практики </w:t>
      </w:r>
      <w:r w:rsidRPr="00A5068A">
        <w:rPr>
          <w:rFonts w:ascii="Arial Narrow" w:hAnsi="Arial Narrow"/>
          <w:sz w:val="28"/>
          <w:u w:val="single"/>
        </w:rPr>
        <w:t>НГТУ им. Р.Е. Алексеева, кафедра «Графические информационные системы»</w:t>
      </w:r>
    </w:p>
    <w:p w14:paraId="3FF53DD5" w14:textId="77777777" w:rsidR="00F154D0" w:rsidRPr="001617CF" w:rsidRDefault="00F154D0" w:rsidP="00F154D0">
      <w:pPr>
        <w:rPr>
          <w:rFonts w:ascii="Arial Narrow" w:hAnsi="Arial Narrow"/>
        </w:rPr>
      </w:pPr>
    </w:p>
    <w:p w14:paraId="3E51EC92" w14:textId="77777777" w:rsidR="00F154D0" w:rsidRPr="001617CF" w:rsidRDefault="00F154D0" w:rsidP="00F154D0">
      <w:pPr>
        <w:pStyle w:val="13"/>
        <w:ind w:left="0"/>
        <w:rPr>
          <w:rFonts w:ascii="Arial Narrow" w:hAnsi="Arial Narrow"/>
        </w:rPr>
      </w:pPr>
      <w:r w:rsidRPr="001617CF">
        <w:rPr>
          <w:rFonts w:ascii="Arial Narrow" w:hAnsi="Arial Narrow"/>
        </w:rPr>
        <w:t>Время прохождения практики</w:t>
      </w:r>
    </w:p>
    <w:p w14:paraId="67ED6EDC" w14:textId="77777777" w:rsidR="00F154D0" w:rsidRPr="001617CF" w:rsidRDefault="00F154D0" w:rsidP="00F154D0">
      <w:pPr>
        <w:pStyle w:val="13"/>
        <w:ind w:left="0"/>
        <w:rPr>
          <w:rFonts w:ascii="Arial Narrow" w:hAnsi="Arial Narrow"/>
        </w:rPr>
      </w:pPr>
      <w:r w:rsidRPr="001617CF">
        <w:rPr>
          <w:rFonts w:ascii="Arial Narrow" w:hAnsi="Arial Narrow"/>
        </w:rPr>
        <w:t xml:space="preserve">Дата начала практики      </w:t>
      </w:r>
      <w:proofErr w:type="gramStart"/>
      <w:r w:rsidRPr="001617CF">
        <w:rPr>
          <w:rFonts w:ascii="Arial Narrow" w:hAnsi="Arial Narrow"/>
        </w:rPr>
        <w:t xml:space="preserve">   </w:t>
      </w:r>
      <w:r>
        <w:rPr>
          <w:rFonts w:ascii="Arial Narrow" w:hAnsi="Arial Narrow"/>
          <w:u w:val="single"/>
        </w:rPr>
        <w:t>«</w:t>
      </w:r>
      <w:proofErr w:type="gramEnd"/>
      <w:r>
        <w:rPr>
          <w:rFonts w:ascii="Arial Narrow" w:hAnsi="Arial Narrow"/>
          <w:u w:val="single"/>
        </w:rPr>
        <w:t>06» июля</w:t>
      </w:r>
      <w:r w:rsidRPr="001617CF">
        <w:rPr>
          <w:rFonts w:ascii="Arial Narrow" w:hAnsi="Arial Narrow"/>
          <w:u w:val="single"/>
        </w:rPr>
        <w:t xml:space="preserve"> </w:t>
      </w:r>
      <w:r w:rsidRPr="001617CF">
        <w:rPr>
          <w:rFonts w:ascii="Arial Narrow" w:hAnsi="Arial Narrow"/>
        </w:rPr>
        <w:t>20</w:t>
      </w:r>
      <w:r w:rsidRPr="001617CF">
        <w:rPr>
          <w:rFonts w:ascii="Arial Narrow" w:hAnsi="Arial Narrow"/>
          <w:u w:val="single"/>
        </w:rPr>
        <w:t>2</w:t>
      </w:r>
      <w:r>
        <w:rPr>
          <w:rFonts w:ascii="Arial Narrow" w:hAnsi="Arial Narrow"/>
          <w:u w:val="single"/>
        </w:rPr>
        <w:t>4</w:t>
      </w:r>
      <w:r w:rsidRPr="001617CF">
        <w:rPr>
          <w:rFonts w:ascii="Arial Narrow" w:hAnsi="Arial Narrow"/>
          <w:u w:val="single"/>
        </w:rPr>
        <w:t xml:space="preserve"> </w:t>
      </w:r>
      <w:r w:rsidRPr="001617CF">
        <w:rPr>
          <w:rFonts w:ascii="Arial Narrow" w:hAnsi="Arial Narrow"/>
        </w:rPr>
        <w:t>г.</w:t>
      </w:r>
    </w:p>
    <w:p w14:paraId="1AC2D540" w14:textId="77777777" w:rsidR="00F154D0" w:rsidRDefault="00F154D0" w:rsidP="00F154D0">
      <w:pPr>
        <w:pStyle w:val="13"/>
        <w:ind w:left="0"/>
        <w:rPr>
          <w:rFonts w:ascii="Arial Narrow" w:hAnsi="Arial Narrow"/>
        </w:rPr>
      </w:pPr>
      <w:r w:rsidRPr="001617CF">
        <w:rPr>
          <w:rFonts w:ascii="Arial Narrow" w:hAnsi="Arial Narrow"/>
        </w:rPr>
        <w:t xml:space="preserve">Дата окончания практики </w:t>
      </w:r>
      <w:proofErr w:type="gramStart"/>
      <w:r>
        <w:rPr>
          <w:rFonts w:ascii="Arial Narrow" w:hAnsi="Arial Narrow"/>
        </w:rPr>
        <w:t xml:space="preserve"> </w:t>
      </w:r>
      <w:r w:rsidRPr="001617CF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  <w:u w:val="single"/>
        </w:rPr>
        <w:t>«</w:t>
      </w:r>
      <w:proofErr w:type="gramEnd"/>
      <w:r>
        <w:rPr>
          <w:rFonts w:ascii="Arial Narrow" w:hAnsi="Arial Narrow"/>
          <w:u w:val="single"/>
        </w:rPr>
        <w:t>19» июля</w:t>
      </w:r>
      <w:r w:rsidRPr="001617CF">
        <w:rPr>
          <w:rFonts w:ascii="Arial Narrow" w:hAnsi="Arial Narrow"/>
          <w:u w:val="single"/>
        </w:rPr>
        <w:t xml:space="preserve"> </w:t>
      </w:r>
      <w:r w:rsidRPr="001617CF">
        <w:rPr>
          <w:rFonts w:ascii="Arial Narrow" w:hAnsi="Arial Narrow"/>
        </w:rPr>
        <w:t>20</w:t>
      </w:r>
      <w:r w:rsidRPr="001617CF">
        <w:rPr>
          <w:rFonts w:ascii="Arial Narrow" w:hAnsi="Arial Narrow"/>
          <w:u w:val="single"/>
        </w:rPr>
        <w:t>2</w:t>
      </w:r>
      <w:r>
        <w:rPr>
          <w:rFonts w:ascii="Arial Narrow" w:hAnsi="Arial Narrow"/>
          <w:u w:val="single"/>
        </w:rPr>
        <w:t>4</w:t>
      </w:r>
      <w:r w:rsidRPr="001617CF">
        <w:rPr>
          <w:rFonts w:ascii="Arial Narrow" w:hAnsi="Arial Narrow"/>
          <w:u w:val="single"/>
        </w:rPr>
        <w:t xml:space="preserve"> </w:t>
      </w:r>
      <w:r w:rsidRPr="001617CF">
        <w:rPr>
          <w:rFonts w:ascii="Arial Narrow" w:hAnsi="Arial Narrow"/>
        </w:rPr>
        <w:t>г.</w:t>
      </w:r>
    </w:p>
    <w:p w14:paraId="3F7BBE3C" w14:textId="77777777" w:rsidR="00F154D0" w:rsidRDefault="00F154D0" w:rsidP="00F154D0">
      <w:pPr>
        <w:pStyle w:val="Style12"/>
        <w:widowControl/>
        <w:tabs>
          <w:tab w:val="left" w:leader="underscore" w:pos="3806"/>
        </w:tabs>
        <w:rPr>
          <w:rFonts w:ascii="Arial Narrow" w:hAnsi="Arial Narrow"/>
          <w:b/>
        </w:rPr>
      </w:pPr>
    </w:p>
    <w:p w14:paraId="093DD04D" w14:textId="77777777" w:rsidR="00F154D0" w:rsidRPr="001617CF" w:rsidRDefault="00F154D0" w:rsidP="00F154D0">
      <w:pPr>
        <w:pStyle w:val="Style12"/>
        <w:widowControl/>
        <w:tabs>
          <w:tab w:val="left" w:leader="underscore" w:pos="3806"/>
        </w:tabs>
        <w:jc w:val="center"/>
        <w:rPr>
          <w:rStyle w:val="FontStyle21"/>
          <w:rFonts w:ascii="Arial Narrow" w:hAnsi="Arial Narrow"/>
          <w:b w:val="0"/>
          <w:i/>
          <w:sz w:val="20"/>
        </w:rPr>
      </w:pPr>
      <w:r w:rsidRPr="001617CF">
        <w:rPr>
          <w:rFonts w:ascii="Arial Narrow" w:hAnsi="Arial Narrow"/>
          <w:b/>
        </w:rPr>
        <w:t>Тема индивидуального задания:</w:t>
      </w:r>
    </w:p>
    <w:p w14:paraId="236CDEE9" w14:textId="77777777" w:rsidR="00F154D0" w:rsidRPr="00AB22C9" w:rsidRDefault="00F154D0" w:rsidP="00F154D0">
      <w:pPr>
        <w:pStyle w:val="13"/>
        <w:ind w:left="0"/>
        <w:jc w:val="center"/>
        <w:rPr>
          <w:rFonts w:ascii="Arial Narrow" w:hAnsi="Arial Narrow"/>
          <w:b/>
          <w:bCs/>
          <w:sz w:val="28"/>
          <w:szCs w:val="28"/>
        </w:rPr>
      </w:pPr>
      <w:r w:rsidRPr="00AB22C9">
        <w:rPr>
          <w:rFonts w:ascii="Arial Narrow" w:hAnsi="Arial Narrow"/>
          <w:b/>
          <w:bCs/>
          <w:sz w:val="28"/>
          <w:szCs w:val="28"/>
        </w:rPr>
        <w:t xml:space="preserve">Кулинарный сайт с использованием анимации (при помощи </w:t>
      </w:r>
      <w:proofErr w:type="spellStart"/>
      <w:r w:rsidRPr="00AB22C9">
        <w:rPr>
          <w:rFonts w:ascii="Arial Narrow" w:hAnsi="Arial Narrow"/>
          <w:b/>
          <w:bCs/>
          <w:sz w:val="28"/>
          <w:szCs w:val="28"/>
          <w:lang w:val="en-US"/>
        </w:rPr>
        <w:t>javascript</w:t>
      </w:r>
      <w:proofErr w:type="spellEnd"/>
      <w:r w:rsidRPr="00AB22C9">
        <w:rPr>
          <w:rFonts w:ascii="Arial Narrow" w:hAnsi="Arial Narrow"/>
          <w:b/>
          <w:bCs/>
          <w:sz w:val="28"/>
          <w:szCs w:val="28"/>
        </w:rPr>
        <w:t>)</w:t>
      </w:r>
    </w:p>
    <w:p w14:paraId="22B04852" w14:textId="77777777" w:rsidR="00F154D0" w:rsidRPr="001617CF" w:rsidRDefault="00F154D0" w:rsidP="00F154D0">
      <w:pPr>
        <w:pStyle w:val="13"/>
        <w:ind w:left="0"/>
        <w:rPr>
          <w:rFonts w:ascii="Arial Narrow" w:hAnsi="Arial Narrow"/>
        </w:rPr>
      </w:pPr>
    </w:p>
    <w:p w14:paraId="5FD323B1" w14:textId="77777777" w:rsidR="00F154D0" w:rsidRPr="00CB668D" w:rsidRDefault="00F154D0" w:rsidP="00F154D0">
      <w:pPr>
        <w:jc w:val="center"/>
        <w:rPr>
          <w:rFonts w:ascii="Arial Narrow" w:hAnsi="Arial Narrow"/>
          <w:sz w:val="28"/>
          <w:szCs w:val="28"/>
        </w:rPr>
      </w:pPr>
      <w:r w:rsidRPr="00CB668D">
        <w:rPr>
          <w:rFonts w:ascii="Arial Narrow" w:hAnsi="Arial Narrow"/>
          <w:sz w:val="28"/>
          <w:szCs w:val="28"/>
        </w:rPr>
        <w:t>Содержание практики</w:t>
      </w:r>
    </w:p>
    <w:p w14:paraId="420D1617" w14:textId="77777777" w:rsidR="00F154D0" w:rsidRDefault="00F154D0" w:rsidP="00F154D0">
      <w:pPr>
        <w:jc w:val="center"/>
      </w:pPr>
    </w:p>
    <w:p w14:paraId="0B155390" w14:textId="77777777" w:rsidR="00F154D0" w:rsidRPr="001617CF" w:rsidRDefault="00F154D0" w:rsidP="00F154D0">
      <w:pPr>
        <w:shd w:val="clear" w:color="auto" w:fill="FFFFFF"/>
        <w:jc w:val="both"/>
        <w:rPr>
          <w:rFonts w:ascii="Arial Narrow" w:hAnsi="Arial Narrow"/>
          <w:i/>
          <w:iCs/>
        </w:rPr>
      </w:pPr>
      <w:r w:rsidRPr="001617CF">
        <w:rPr>
          <w:rFonts w:ascii="Arial Narrow" w:hAnsi="Arial Narrow"/>
          <w:i/>
          <w:iCs/>
          <w:color w:val="000000"/>
          <w:spacing w:val="4"/>
        </w:rPr>
        <w:t>Во время прохождения практики студент обязан:</w:t>
      </w:r>
    </w:p>
    <w:p w14:paraId="4C3381AB" w14:textId="77777777" w:rsidR="00F154D0" w:rsidRPr="00CB668D" w:rsidRDefault="00F154D0" w:rsidP="00F154D0">
      <w:pPr>
        <w:rPr>
          <w:rStyle w:val="FontStyle20"/>
          <w:rFonts w:ascii="Arial Narrow" w:hAnsi="Arial Narrow"/>
          <w:b/>
          <w:i w:val="0"/>
          <w:sz w:val="24"/>
          <w:szCs w:val="24"/>
        </w:rPr>
      </w:pPr>
    </w:p>
    <w:p w14:paraId="6F026C76" w14:textId="77777777" w:rsidR="00F154D0" w:rsidRPr="00F93AC1" w:rsidRDefault="00F154D0" w:rsidP="00F154D0">
      <w:pPr>
        <w:jc w:val="both"/>
        <w:rPr>
          <w:rStyle w:val="FontStyle20"/>
          <w:rFonts w:ascii="Arial Narrow" w:hAnsi="Arial Narrow"/>
          <w:sz w:val="24"/>
          <w:szCs w:val="24"/>
        </w:rPr>
      </w:pPr>
      <w:r w:rsidRPr="00BF7389">
        <w:rPr>
          <w:rStyle w:val="FontStyle20"/>
          <w:rFonts w:ascii="Arial Narrow" w:hAnsi="Arial Narrow"/>
          <w:b/>
          <w:bCs/>
          <w:sz w:val="24"/>
          <w:szCs w:val="24"/>
        </w:rPr>
        <w:t>Ознакомиться:</w:t>
      </w:r>
      <w:r w:rsidRPr="00BF7389">
        <w:rPr>
          <w:rStyle w:val="FontStyle20"/>
          <w:rFonts w:ascii="Arial Narrow" w:hAnsi="Arial Narrow"/>
          <w:sz w:val="24"/>
          <w:szCs w:val="24"/>
        </w:rPr>
        <w:t xml:space="preserve"> </w:t>
      </w:r>
      <w:r>
        <w:rPr>
          <w:rStyle w:val="FontStyle20"/>
          <w:rFonts w:ascii="Arial Narrow" w:hAnsi="Arial Narrow"/>
          <w:sz w:val="24"/>
          <w:szCs w:val="24"/>
        </w:rPr>
        <w:t xml:space="preserve">С языком программирования – </w:t>
      </w:r>
      <w:proofErr w:type="spellStart"/>
      <w:r>
        <w:rPr>
          <w:rStyle w:val="FontStyle20"/>
          <w:rFonts w:ascii="Arial Narrow" w:hAnsi="Arial Narrow"/>
          <w:sz w:val="24"/>
          <w:szCs w:val="24"/>
          <w:lang w:val="en-US"/>
        </w:rPr>
        <w:t>javascript</w:t>
      </w:r>
      <w:proofErr w:type="spellEnd"/>
      <w:r w:rsidRPr="00F93AC1">
        <w:rPr>
          <w:rStyle w:val="FontStyle20"/>
          <w:rFonts w:ascii="Arial Narrow" w:hAnsi="Arial Narrow"/>
          <w:sz w:val="24"/>
          <w:szCs w:val="24"/>
        </w:rPr>
        <w:t xml:space="preserve">, </w:t>
      </w:r>
      <w:r>
        <w:rPr>
          <w:rStyle w:val="FontStyle20"/>
          <w:rFonts w:ascii="Arial Narrow" w:hAnsi="Arial Narrow"/>
          <w:sz w:val="24"/>
          <w:szCs w:val="24"/>
        </w:rPr>
        <w:t>и различными способами верстки сайтов.</w:t>
      </w:r>
    </w:p>
    <w:p w14:paraId="4B07E7EC" w14:textId="77777777" w:rsidR="00F154D0" w:rsidRPr="00BF7389" w:rsidRDefault="00F154D0" w:rsidP="00F154D0">
      <w:pPr>
        <w:jc w:val="both"/>
        <w:rPr>
          <w:rStyle w:val="FontStyle20"/>
          <w:rFonts w:ascii="Arial Narrow" w:hAnsi="Arial Narrow"/>
          <w:i w:val="0"/>
          <w:sz w:val="24"/>
          <w:szCs w:val="24"/>
          <w:u w:val="single"/>
        </w:rPr>
      </w:pPr>
    </w:p>
    <w:p w14:paraId="095928B9" w14:textId="77777777" w:rsidR="00F154D0" w:rsidRPr="00F93AC1" w:rsidRDefault="00F154D0" w:rsidP="00F154D0">
      <w:pPr>
        <w:pStyle w:val="Style9"/>
        <w:widowControl/>
        <w:spacing w:line="240" w:lineRule="auto"/>
        <w:jc w:val="both"/>
        <w:rPr>
          <w:rStyle w:val="FontStyle20"/>
          <w:rFonts w:ascii="Arial Narrow" w:hAnsi="Arial Narrow"/>
          <w:i w:val="0"/>
          <w:sz w:val="24"/>
          <w:szCs w:val="24"/>
          <w:u w:val="single"/>
        </w:rPr>
      </w:pPr>
      <w:r w:rsidRPr="00BF7389">
        <w:rPr>
          <w:rStyle w:val="FontStyle20"/>
          <w:rFonts w:ascii="Arial Narrow" w:hAnsi="Arial Narrow"/>
          <w:b/>
          <w:bCs/>
          <w:sz w:val="24"/>
          <w:szCs w:val="24"/>
        </w:rPr>
        <w:t>Изучить:</w:t>
      </w:r>
      <w:r w:rsidRPr="00BF7389">
        <w:rPr>
          <w:rStyle w:val="FontStyle20"/>
          <w:rFonts w:ascii="Arial Narrow" w:hAnsi="Arial Narrow"/>
          <w:sz w:val="24"/>
          <w:szCs w:val="24"/>
        </w:rPr>
        <w:t xml:space="preserve"> </w:t>
      </w:r>
      <w:r>
        <w:rPr>
          <w:rStyle w:val="FontStyle20"/>
          <w:rFonts w:ascii="Arial Narrow" w:hAnsi="Arial Narrow"/>
          <w:sz w:val="24"/>
          <w:szCs w:val="24"/>
        </w:rPr>
        <w:t xml:space="preserve">Методы анимации с помощью </w:t>
      </w:r>
      <w:proofErr w:type="spellStart"/>
      <w:r>
        <w:rPr>
          <w:rStyle w:val="FontStyle20"/>
          <w:rFonts w:ascii="Arial Narrow" w:hAnsi="Arial Narrow"/>
          <w:sz w:val="24"/>
          <w:szCs w:val="24"/>
          <w:lang w:val="en-US"/>
        </w:rPr>
        <w:t>javascript</w:t>
      </w:r>
      <w:proofErr w:type="spellEnd"/>
      <w:r>
        <w:rPr>
          <w:rStyle w:val="FontStyle20"/>
          <w:rFonts w:ascii="Arial Narrow" w:hAnsi="Arial Narrow"/>
          <w:sz w:val="24"/>
          <w:szCs w:val="24"/>
        </w:rPr>
        <w:t>.</w:t>
      </w:r>
    </w:p>
    <w:p w14:paraId="3C7BE878" w14:textId="77777777" w:rsidR="00F154D0" w:rsidRPr="00BF7389" w:rsidRDefault="00F154D0" w:rsidP="00F154D0">
      <w:pPr>
        <w:pStyle w:val="Style9"/>
        <w:widowControl/>
        <w:spacing w:line="240" w:lineRule="auto"/>
        <w:rPr>
          <w:rStyle w:val="FontStyle20"/>
          <w:rFonts w:ascii="Arial Narrow" w:hAnsi="Arial Narrow"/>
          <w:i w:val="0"/>
          <w:sz w:val="24"/>
          <w:szCs w:val="24"/>
        </w:rPr>
      </w:pPr>
    </w:p>
    <w:p w14:paraId="78922453" w14:textId="77777777" w:rsidR="00F154D0" w:rsidRPr="00F93AC1" w:rsidRDefault="00F154D0" w:rsidP="00F154D0">
      <w:pPr>
        <w:pStyle w:val="Style9"/>
        <w:widowControl/>
        <w:spacing w:line="240" w:lineRule="auto"/>
        <w:jc w:val="both"/>
        <w:rPr>
          <w:rStyle w:val="FontStyle20"/>
          <w:rFonts w:ascii="Arial Narrow" w:hAnsi="Arial Narrow"/>
          <w:b/>
          <w:sz w:val="24"/>
          <w:szCs w:val="24"/>
        </w:rPr>
      </w:pPr>
      <w:r w:rsidRPr="00B37899">
        <w:rPr>
          <w:rStyle w:val="FontStyle20"/>
          <w:rFonts w:ascii="Arial Narrow" w:hAnsi="Arial Narrow"/>
          <w:b/>
          <w:sz w:val="24"/>
          <w:szCs w:val="24"/>
        </w:rPr>
        <w:t>Выполнить следующие виды работ по приобретению практических навыков:</w:t>
      </w:r>
      <w:r>
        <w:rPr>
          <w:rStyle w:val="FontStyle20"/>
          <w:rFonts w:ascii="Arial Narrow" w:hAnsi="Arial Narrow"/>
          <w:b/>
          <w:sz w:val="24"/>
          <w:szCs w:val="24"/>
        </w:rPr>
        <w:t xml:space="preserve"> </w:t>
      </w:r>
      <w:r w:rsidRPr="00F93AC1">
        <w:rPr>
          <w:rStyle w:val="FontStyle20"/>
          <w:rFonts w:ascii="Arial Narrow" w:hAnsi="Arial Narrow"/>
          <w:bCs/>
          <w:sz w:val="24"/>
          <w:szCs w:val="24"/>
        </w:rPr>
        <w:t xml:space="preserve">создать собственный сайт с использованием </w:t>
      </w:r>
      <w:proofErr w:type="spellStart"/>
      <w:r w:rsidRPr="00F93AC1">
        <w:rPr>
          <w:rStyle w:val="FontStyle20"/>
          <w:rFonts w:ascii="Arial Narrow" w:hAnsi="Arial Narrow"/>
          <w:bCs/>
          <w:sz w:val="24"/>
          <w:szCs w:val="24"/>
          <w:lang w:val="en-US"/>
        </w:rPr>
        <w:t>javascript</w:t>
      </w:r>
      <w:proofErr w:type="spellEnd"/>
    </w:p>
    <w:p w14:paraId="1988711A" w14:textId="77777777" w:rsidR="00F154D0" w:rsidRPr="00BF7389" w:rsidRDefault="00F154D0" w:rsidP="00F154D0">
      <w:pPr>
        <w:pStyle w:val="Style9"/>
        <w:widowControl/>
        <w:spacing w:line="240" w:lineRule="auto"/>
        <w:ind w:left="720"/>
        <w:jc w:val="both"/>
        <w:rPr>
          <w:rStyle w:val="FontStyle20"/>
          <w:rFonts w:ascii="Arial Narrow" w:hAnsi="Arial Narrow"/>
          <w:sz w:val="24"/>
          <w:szCs w:val="24"/>
        </w:rPr>
      </w:pPr>
    </w:p>
    <w:p w14:paraId="2267AA1F" w14:textId="77777777" w:rsidR="00F154D0" w:rsidRPr="00CB668D" w:rsidRDefault="00F154D0" w:rsidP="00F154D0">
      <w:pPr>
        <w:pStyle w:val="Style9"/>
        <w:widowControl/>
        <w:spacing w:line="240" w:lineRule="auto"/>
        <w:jc w:val="both"/>
        <w:rPr>
          <w:rStyle w:val="FontStyle20"/>
          <w:rFonts w:ascii="Arial Narrow" w:hAnsi="Arial Narrow"/>
          <w:i w:val="0"/>
          <w:sz w:val="24"/>
          <w:szCs w:val="24"/>
          <w:u w:val="single"/>
        </w:rPr>
      </w:pPr>
    </w:p>
    <w:p w14:paraId="7DF61929" w14:textId="77777777" w:rsidR="00F154D0" w:rsidRPr="001617CF" w:rsidRDefault="00F154D0" w:rsidP="00F154D0">
      <w:pPr>
        <w:rPr>
          <w:rFonts w:ascii="Arial Narrow" w:hAnsi="Arial Narrow"/>
        </w:rPr>
      </w:pPr>
    </w:p>
    <w:p w14:paraId="6530390C" w14:textId="77777777" w:rsidR="00F154D0" w:rsidRPr="001617CF" w:rsidRDefault="00F154D0" w:rsidP="00F154D0">
      <w:pPr>
        <w:pStyle w:val="13"/>
        <w:ind w:left="0"/>
        <w:rPr>
          <w:rFonts w:ascii="Arial Narrow" w:hAnsi="Arial Narrow"/>
          <w:sz w:val="28"/>
          <w:szCs w:val="28"/>
        </w:rPr>
      </w:pPr>
      <w:r w:rsidRPr="001617CF">
        <w:rPr>
          <w:rFonts w:ascii="Arial Narrow" w:hAnsi="Arial Narrow"/>
        </w:rPr>
        <w:t>Должность на практике</w:t>
      </w:r>
      <w:r w:rsidRPr="001617CF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  <w:u w:val="single"/>
        </w:rPr>
        <w:tab/>
      </w:r>
      <w:r w:rsidRPr="001617CF">
        <w:rPr>
          <w:rFonts w:ascii="Arial Narrow" w:hAnsi="Arial Narrow"/>
          <w:szCs w:val="28"/>
          <w:u w:val="single"/>
        </w:rPr>
        <w:t>практикант</w:t>
      </w:r>
    </w:p>
    <w:p w14:paraId="060964A5" w14:textId="77777777" w:rsidR="00F154D0" w:rsidRDefault="00F154D0" w:rsidP="00F154D0">
      <w:pPr>
        <w:jc w:val="center"/>
      </w:pPr>
    </w:p>
    <w:p w14:paraId="3166B4E8" w14:textId="77777777" w:rsidR="00F154D0" w:rsidRPr="00616B85" w:rsidRDefault="00F154D0" w:rsidP="00F154D0">
      <w:pPr>
        <w:jc w:val="center"/>
        <w:rPr>
          <w:rStyle w:val="FontStyle21"/>
          <w:rFonts w:ascii="Arial Narrow" w:hAnsi="Arial Narrow"/>
          <w:sz w:val="24"/>
          <w:szCs w:val="24"/>
        </w:rPr>
      </w:pPr>
      <w:r w:rsidRPr="00616B85">
        <w:rPr>
          <w:rStyle w:val="FontStyle21"/>
          <w:rFonts w:ascii="Arial Narrow" w:hAnsi="Arial Narrow"/>
          <w:sz w:val="24"/>
          <w:szCs w:val="24"/>
        </w:rPr>
        <w:t>Планируемые результаты обучения при прохождении практики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2422"/>
        <w:gridCol w:w="2325"/>
        <w:gridCol w:w="2180"/>
        <w:gridCol w:w="7"/>
      </w:tblGrid>
      <w:tr w:rsidR="00F154D0" w:rsidRPr="00616B85" w14:paraId="55459753" w14:textId="77777777" w:rsidTr="00790916">
        <w:trPr>
          <w:tblHeader/>
        </w:trPr>
        <w:tc>
          <w:tcPr>
            <w:tcW w:w="2305" w:type="dxa"/>
            <w:vAlign w:val="center"/>
          </w:tcPr>
          <w:p w14:paraId="4C36ED24" w14:textId="77777777" w:rsidR="00F154D0" w:rsidRPr="00616B85" w:rsidRDefault="00F154D0" w:rsidP="00790916">
            <w:pPr>
              <w:pStyle w:val="Default"/>
              <w:jc w:val="center"/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  <w:lastRenderedPageBreak/>
              <w:t>Планируемые результаты освоения образовательной программы</w:t>
            </w:r>
          </w:p>
        </w:tc>
        <w:tc>
          <w:tcPr>
            <w:tcW w:w="6932" w:type="dxa"/>
            <w:gridSpan w:val="4"/>
            <w:vAlign w:val="center"/>
          </w:tcPr>
          <w:p w14:paraId="72345524" w14:textId="77777777" w:rsidR="00F154D0" w:rsidRPr="00616B85" w:rsidRDefault="00F154D0" w:rsidP="00790916">
            <w:pPr>
              <w:pStyle w:val="Default"/>
              <w:jc w:val="center"/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color w:val="auto"/>
                <w:sz w:val="16"/>
                <w:szCs w:val="16"/>
              </w:rPr>
              <w:t>Планируемые результаты обучения при прохождении практики</w:t>
            </w:r>
          </w:p>
          <w:p w14:paraId="5CB348D4" w14:textId="77777777" w:rsidR="00F154D0" w:rsidRDefault="00F154D0" w:rsidP="00790916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  <w:p w14:paraId="64FDC581" w14:textId="77777777" w:rsidR="00F154D0" w:rsidRPr="00F93AC1" w:rsidRDefault="00F154D0" w:rsidP="00790916">
            <w:pPr>
              <w:rPr>
                <w:rFonts w:ascii="Arial Narrow" w:hAnsi="Arial Narrow"/>
                <w:sz w:val="16"/>
                <w:szCs w:val="16"/>
              </w:rPr>
            </w:pPr>
          </w:p>
          <w:p w14:paraId="768ED38E" w14:textId="77777777" w:rsidR="00F154D0" w:rsidRPr="00F93AC1" w:rsidRDefault="00F154D0" w:rsidP="00790916">
            <w:pPr>
              <w:rPr>
                <w:rFonts w:ascii="Arial Narrow" w:hAnsi="Arial Narrow"/>
                <w:sz w:val="16"/>
                <w:szCs w:val="16"/>
              </w:rPr>
            </w:pPr>
          </w:p>
          <w:p w14:paraId="6056EBCA" w14:textId="77777777" w:rsidR="00F154D0" w:rsidRPr="00F93AC1" w:rsidRDefault="00F154D0" w:rsidP="00790916">
            <w:pPr>
              <w:rPr>
                <w:rFonts w:ascii="Arial Narrow" w:hAnsi="Arial Narrow"/>
                <w:sz w:val="16"/>
                <w:szCs w:val="16"/>
              </w:rPr>
            </w:pPr>
          </w:p>
          <w:p w14:paraId="01A0924F" w14:textId="77777777" w:rsidR="00F154D0" w:rsidRPr="00F93AC1" w:rsidRDefault="00F154D0" w:rsidP="00790916">
            <w:pPr>
              <w:rPr>
                <w:rFonts w:ascii="Arial Narrow" w:hAnsi="Arial Narrow"/>
                <w:sz w:val="16"/>
                <w:szCs w:val="16"/>
              </w:rPr>
            </w:pPr>
          </w:p>
          <w:p w14:paraId="08197FB9" w14:textId="77777777" w:rsidR="00F154D0" w:rsidRPr="00F93AC1" w:rsidRDefault="00F154D0" w:rsidP="00790916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F154D0" w:rsidRPr="00616B85" w14:paraId="1E3C287C" w14:textId="77777777" w:rsidTr="00790916">
        <w:trPr>
          <w:tblHeader/>
        </w:trPr>
        <w:tc>
          <w:tcPr>
            <w:tcW w:w="2305" w:type="dxa"/>
          </w:tcPr>
          <w:p w14:paraId="69CB3C8E" w14:textId="77777777" w:rsidR="00F154D0" w:rsidRPr="00616B85" w:rsidRDefault="00F154D0" w:rsidP="00790916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Код компетенции</w:t>
            </w:r>
          </w:p>
        </w:tc>
        <w:tc>
          <w:tcPr>
            <w:tcW w:w="2424" w:type="dxa"/>
          </w:tcPr>
          <w:p w14:paraId="34DEFD3C" w14:textId="77777777" w:rsidR="00F154D0" w:rsidRDefault="00F154D0" w:rsidP="00790916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Знать</w:t>
            </w:r>
          </w:p>
          <w:p w14:paraId="69A5C4FB" w14:textId="77777777" w:rsidR="00F154D0" w:rsidRPr="00F93AC1" w:rsidRDefault="00F154D0" w:rsidP="00790916">
            <w:pPr>
              <w:rPr>
                <w:rFonts w:ascii="Arial Narrow" w:hAnsi="Arial Narrow"/>
                <w:sz w:val="16"/>
                <w:szCs w:val="16"/>
              </w:rPr>
            </w:pPr>
          </w:p>
          <w:p w14:paraId="1782B763" w14:textId="77777777" w:rsidR="00F154D0" w:rsidRPr="00F93AC1" w:rsidRDefault="00F154D0" w:rsidP="00790916">
            <w:pPr>
              <w:rPr>
                <w:rFonts w:ascii="Arial Narrow" w:hAnsi="Arial Narrow"/>
                <w:sz w:val="16"/>
                <w:szCs w:val="16"/>
              </w:rPr>
            </w:pPr>
          </w:p>
          <w:p w14:paraId="0CC22184" w14:textId="77777777" w:rsidR="00F154D0" w:rsidRPr="00F93AC1" w:rsidRDefault="00F154D0" w:rsidP="0079091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327" w:type="dxa"/>
          </w:tcPr>
          <w:p w14:paraId="0E8C828C" w14:textId="77777777" w:rsidR="00F154D0" w:rsidRPr="00616B85" w:rsidRDefault="00F154D0" w:rsidP="00790916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Уметь</w:t>
            </w:r>
          </w:p>
        </w:tc>
        <w:tc>
          <w:tcPr>
            <w:tcW w:w="2181" w:type="dxa"/>
            <w:gridSpan w:val="2"/>
          </w:tcPr>
          <w:p w14:paraId="3F78F42D" w14:textId="77777777" w:rsidR="00F154D0" w:rsidRPr="00616B85" w:rsidRDefault="00F154D0" w:rsidP="00790916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16B85">
              <w:rPr>
                <w:rFonts w:ascii="Arial Narrow" w:hAnsi="Arial Narrow"/>
                <w:b/>
                <w:bCs/>
                <w:sz w:val="16"/>
                <w:szCs w:val="16"/>
              </w:rPr>
              <w:t>Владеть</w:t>
            </w:r>
          </w:p>
        </w:tc>
      </w:tr>
      <w:tr w:rsidR="00F154D0" w:rsidRPr="00616B85" w14:paraId="4EE4310C" w14:textId="77777777" w:rsidTr="00790916">
        <w:trPr>
          <w:gridAfter w:val="1"/>
          <w:wAfter w:w="7" w:type="dxa"/>
        </w:trPr>
        <w:tc>
          <w:tcPr>
            <w:tcW w:w="2305" w:type="dxa"/>
          </w:tcPr>
          <w:p w14:paraId="04E9D120" w14:textId="77777777" w:rsidR="00F154D0" w:rsidRPr="00616B85" w:rsidRDefault="00F154D0" w:rsidP="00790916">
            <w:pPr>
              <w:tabs>
                <w:tab w:val="center" w:pos="1097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sz w:val="16"/>
                <w:szCs w:val="16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2424" w:type="dxa"/>
          </w:tcPr>
          <w:p w14:paraId="19087552" w14:textId="77777777" w:rsidR="00F154D0" w:rsidRPr="00616B85" w:rsidRDefault="00F154D0" w:rsidP="00790916">
            <w:pPr>
              <w:pStyle w:val="a3"/>
              <w:widowControl w:val="0"/>
              <w:numPr>
                <w:ilvl w:val="0"/>
                <w:numId w:val="6"/>
              </w:numPr>
              <w:tabs>
                <w:tab w:val="left" w:pos="0"/>
                <w:tab w:val="left" w:pos="305"/>
              </w:tabs>
              <w:ind w:left="22" w:firstLine="0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>основы математики, физики, вычислительной техники и программирования;</w:t>
            </w:r>
          </w:p>
        </w:tc>
        <w:tc>
          <w:tcPr>
            <w:tcW w:w="2327" w:type="dxa"/>
          </w:tcPr>
          <w:p w14:paraId="74898335" w14:textId="77777777" w:rsidR="00F154D0" w:rsidRPr="00616B85" w:rsidRDefault="00F154D0" w:rsidP="00790916">
            <w:pPr>
              <w:pStyle w:val="a3"/>
              <w:numPr>
                <w:ilvl w:val="0"/>
                <w:numId w:val="6"/>
              </w:numPr>
              <w:tabs>
                <w:tab w:val="left" w:pos="197"/>
              </w:tabs>
              <w:ind w:left="0" w:firstLine="0"/>
              <w:rPr>
                <w:rFonts w:ascii="Arial Narrow" w:hAnsi="Arial Narrow"/>
                <w:iCs/>
                <w:sz w:val="20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>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моделирования;</w:t>
            </w:r>
          </w:p>
        </w:tc>
        <w:tc>
          <w:tcPr>
            <w:tcW w:w="2181" w:type="dxa"/>
          </w:tcPr>
          <w:p w14:paraId="5A7B7FD7" w14:textId="77777777" w:rsidR="00F154D0" w:rsidRPr="00616B85" w:rsidRDefault="00F154D0" w:rsidP="00790916">
            <w:pPr>
              <w:pStyle w:val="a3"/>
              <w:numPr>
                <w:ilvl w:val="0"/>
                <w:numId w:val="9"/>
              </w:numPr>
              <w:tabs>
                <w:tab w:val="left" w:pos="238"/>
              </w:tabs>
              <w:ind w:left="0" w:firstLine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iCs/>
                <w:sz w:val="20"/>
              </w:rPr>
              <w:t xml:space="preserve">навыками </w:t>
            </w:r>
            <w:r w:rsidRPr="00616B85">
              <w:rPr>
                <w:rFonts w:ascii="Arial Narrow" w:hAnsi="Arial Narrow"/>
                <w:iCs/>
                <w:sz w:val="20"/>
              </w:rPr>
              <w:t>теоретического и экспериментального исследования объектов профессиональной деятельности;</w:t>
            </w:r>
          </w:p>
        </w:tc>
      </w:tr>
      <w:tr w:rsidR="00F154D0" w:rsidRPr="00616B85" w14:paraId="373919FC" w14:textId="77777777" w:rsidTr="00790916">
        <w:tc>
          <w:tcPr>
            <w:tcW w:w="2305" w:type="dxa"/>
          </w:tcPr>
          <w:p w14:paraId="233A8050" w14:textId="77777777" w:rsidR="00F154D0" w:rsidRPr="00616B85" w:rsidRDefault="00F154D0" w:rsidP="00790916">
            <w:pPr>
              <w:tabs>
                <w:tab w:val="center" w:pos="1097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sz w:val="16"/>
                <w:szCs w:val="16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    </w:r>
          </w:p>
        </w:tc>
        <w:tc>
          <w:tcPr>
            <w:tcW w:w="2424" w:type="dxa"/>
          </w:tcPr>
          <w:p w14:paraId="16594692" w14:textId="77777777" w:rsidR="00F154D0" w:rsidRPr="00616B85" w:rsidRDefault="00F154D0" w:rsidP="00790916">
            <w:pPr>
              <w:pStyle w:val="a3"/>
              <w:numPr>
                <w:ilvl w:val="0"/>
                <w:numId w:val="6"/>
              </w:numPr>
              <w:tabs>
                <w:tab w:val="left" w:pos="305"/>
              </w:tabs>
              <w:ind w:left="22" w:firstLine="0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>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327" w:type="dxa"/>
          </w:tcPr>
          <w:p w14:paraId="79F509C8" w14:textId="77777777" w:rsidR="00F154D0" w:rsidRPr="00616B85" w:rsidRDefault="00F154D0" w:rsidP="0079091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>-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181" w:type="dxa"/>
            <w:gridSpan w:val="2"/>
          </w:tcPr>
          <w:p w14:paraId="48852715" w14:textId="77777777" w:rsidR="00F154D0" w:rsidRPr="00616B85" w:rsidRDefault="00F154D0" w:rsidP="00790916">
            <w:pPr>
              <w:pStyle w:val="a3"/>
              <w:numPr>
                <w:ilvl w:val="0"/>
                <w:numId w:val="9"/>
              </w:numPr>
              <w:tabs>
                <w:tab w:val="left" w:pos="238"/>
              </w:tabs>
              <w:ind w:left="0" w:firstLine="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iCs/>
                <w:sz w:val="20"/>
              </w:rPr>
              <w:t xml:space="preserve">навыками </w:t>
            </w:r>
            <w:r w:rsidRPr="00616B85">
              <w:rPr>
                <w:rFonts w:ascii="Arial Narrow" w:hAnsi="Arial Narrow"/>
                <w:iCs/>
                <w:sz w:val="20"/>
              </w:rPr>
              <w:t>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</w:t>
            </w:r>
          </w:p>
        </w:tc>
      </w:tr>
      <w:tr w:rsidR="00F154D0" w:rsidRPr="00616B85" w14:paraId="7843162A" w14:textId="77777777" w:rsidTr="00790916">
        <w:tc>
          <w:tcPr>
            <w:tcW w:w="2305" w:type="dxa"/>
          </w:tcPr>
          <w:p w14:paraId="24A6ABB8" w14:textId="77777777" w:rsidR="00F154D0" w:rsidRPr="00616B85" w:rsidRDefault="00F154D0" w:rsidP="00790916">
            <w:pPr>
              <w:tabs>
                <w:tab w:val="center" w:pos="1097"/>
              </w:tabs>
              <w:jc w:val="both"/>
              <w:rPr>
                <w:rFonts w:ascii="Arial Narrow" w:hAnsi="Arial Narrow"/>
                <w:sz w:val="16"/>
                <w:szCs w:val="16"/>
              </w:rPr>
            </w:pPr>
            <w:r w:rsidRPr="00616B85">
              <w:rPr>
                <w:rFonts w:ascii="Arial Narrow" w:hAnsi="Arial Narrow"/>
                <w:sz w:val="16"/>
                <w:szCs w:val="16"/>
              </w:rPr>
              <w:t>ОПК-6 Способен разрабатывать алгоритмы и программы, пригодные для практического применения в области информационных систем и технологий;</w:t>
            </w:r>
          </w:p>
        </w:tc>
        <w:tc>
          <w:tcPr>
            <w:tcW w:w="242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06"/>
            </w:tblGrid>
            <w:tr w:rsidR="00F154D0" w:rsidRPr="00616B85" w14:paraId="5ECBE355" w14:textId="77777777" w:rsidTr="00790916">
              <w:trPr>
                <w:trHeight w:val="661"/>
              </w:trPr>
              <w:tc>
                <w:tcPr>
                  <w:tcW w:w="0" w:type="auto"/>
                </w:tcPr>
                <w:p w14:paraId="29167D26" w14:textId="77777777" w:rsidR="00F154D0" w:rsidRPr="00616B85" w:rsidRDefault="00F154D0" w:rsidP="00790916">
                  <w:pPr>
                    <w:pStyle w:val="a3"/>
                    <w:numPr>
                      <w:ilvl w:val="0"/>
                      <w:numId w:val="6"/>
                    </w:numPr>
                    <w:tabs>
                      <w:tab w:val="left" w:pos="305"/>
                    </w:tabs>
                    <w:ind w:left="22" w:firstLine="0"/>
                    <w:rPr>
                      <w:rFonts w:ascii="Arial Narrow" w:hAnsi="Arial Narrow"/>
                      <w:iCs/>
                      <w:sz w:val="20"/>
                    </w:rPr>
                  </w:pPr>
                  <w:r w:rsidRPr="00616B85">
                    <w:rPr>
                      <w:rFonts w:ascii="Arial Narrow" w:hAnsi="Arial Narrow"/>
                      <w:iCs/>
                      <w:sz w:val="20"/>
                    </w:rPr>
                    <w:t xml:space="preserve">основные языки программирования и работы с базами данных, операционные системы и оболочки, современные программные среды разработки информационных систем и технологий </w:t>
                  </w:r>
                </w:p>
              </w:tc>
            </w:tr>
          </w:tbl>
          <w:p w14:paraId="4EDD2D7D" w14:textId="77777777" w:rsidR="00F154D0" w:rsidRPr="00616B85" w:rsidRDefault="00F154D0" w:rsidP="00790916">
            <w:pPr>
              <w:pStyle w:val="a3"/>
              <w:tabs>
                <w:tab w:val="left" w:pos="305"/>
              </w:tabs>
              <w:ind w:left="0"/>
              <w:rPr>
                <w:rFonts w:ascii="Arial Narrow" w:hAnsi="Arial Narrow"/>
                <w:iCs/>
                <w:sz w:val="20"/>
              </w:rPr>
            </w:pPr>
          </w:p>
        </w:tc>
        <w:tc>
          <w:tcPr>
            <w:tcW w:w="2327" w:type="dxa"/>
          </w:tcPr>
          <w:p w14:paraId="1626E6AF" w14:textId="77777777" w:rsidR="00F154D0" w:rsidRPr="00616B85" w:rsidRDefault="00F154D0" w:rsidP="00790916">
            <w:pPr>
              <w:pStyle w:val="a3"/>
              <w:numPr>
                <w:ilvl w:val="0"/>
                <w:numId w:val="6"/>
              </w:numPr>
              <w:tabs>
                <w:tab w:val="left" w:pos="305"/>
              </w:tabs>
              <w:ind w:left="22" w:firstLine="0"/>
              <w:rPr>
                <w:rFonts w:ascii="Arial Narrow" w:hAnsi="Arial Narrow"/>
                <w:iCs/>
                <w:sz w:val="20"/>
              </w:rPr>
            </w:pPr>
            <w:r w:rsidRPr="00616B85">
              <w:rPr>
                <w:rFonts w:ascii="Arial Narrow" w:hAnsi="Arial Narrow"/>
                <w:iCs/>
                <w:sz w:val="20"/>
              </w:rPr>
              <w:t xml:space="preserve">применять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различных классов, ведения баз данных и информационных хранилищ </w:t>
            </w:r>
          </w:p>
        </w:tc>
        <w:tc>
          <w:tcPr>
            <w:tcW w:w="2181" w:type="dxa"/>
            <w:gridSpan w:val="2"/>
          </w:tcPr>
          <w:p w14:paraId="6D6C8BFB" w14:textId="77777777" w:rsidR="00F154D0" w:rsidRPr="00616B85" w:rsidRDefault="00F154D0" w:rsidP="00790916">
            <w:pPr>
              <w:pStyle w:val="a3"/>
              <w:numPr>
                <w:ilvl w:val="0"/>
                <w:numId w:val="6"/>
              </w:numPr>
              <w:tabs>
                <w:tab w:val="left" w:pos="305"/>
              </w:tabs>
              <w:ind w:left="22" w:firstLine="0"/>
              <w:rPr>
                <w:rFonts w:ascii="Arial Narrow" w:hAnsi="Arial Narrow"/>
                <w:iCs/>
                <w:sz w:val="20"/>
              </w:rPr>
            </w:pPr>
            <w:r>
              <w:rPr>
                <w:rFonts w:ascii="Arial Narrow" w:hAnsi="Arial Narrow"/>
                <w:iCs/>
                <w:sz w:val="20"/>
              </w:rPr>
              <w:t xml:space="preserve">навыками </w:t>
            </w:r>
            <w:r w:rsidRPr="00616B85">
              <w:rPr>
                <w:rFonts w:ascii="Arial Narrow" w:hAnsi="Arial Narrow"/>
                <w:iCs/>
                <w:sz w:val="20"/>
              </w:rPr>
              <w:t>программирования, отладки и тестирования прототипов программно-технических комплексов задач</w:t>
            </w:r>
          </w:p>
        </w:tc>
      </w:tr>
    </w:tbl>
    <w:p w14:paraId="40B63E5F" w14:textId="77777777" w:rsidR="00F154D0" w:rsidRPr="001617CF" w:rsidRDefault="00F154D0" w:rsidP="00F154D0">
      <w:pPr>
        <w:jc w:val="both"/>
        <w:rPr>
          <w:rFonts w:ascii="Arial Narrow" w:hAnsi="Arial Narrow"/>
          <w:vertAlign w:val="superscript"/>
        </w:rPr>
      </w:pPr>
      <w:r w:rsidRPr="001617CF">
        <w:rPr>
          <w:rFonts w:ascii="Arial Narrow" w:hAnsi="Arial Narrow"/>
        </w:rPr>
        <w:t>Руководитель практики от кафедры</w:t>
      </w:r>
    </w:p>
    <w:p w14:paraId="2A8398C1" w14:textId="77777777" w:rsidR="00F154D0" w:rsidRPr="001617CF" w:rsidRDefault="00F154D0" w:rsidP="00F154D0">
      <w:pPr>
        <w:pStyle w:val="af"/>
        <w:spacing w:after="0"/>
        <w:rPr>
          <w:rFonts w:ascii="Arial Narrow" w:hAnsi="Arial Narrow"/>
        </w:rPr>
      </w:pPr>
      <w:r>
        <w:rPr>
          <w:rFonts w:ascii="Arial Narrow" w:hAnsi="Arial Narrow"/>
          <w:u w:val="single"/>
          <w:lang w:val="ru-RU"/>
        </w:rPr>
        <w:t>Зав. каф. ГИС</w:t>
      </w:r>
      <w:r>
        <w:rPr>
          <w:rFonts w:ascii="Arial Narrow" w:hAnsi="Arial Narrow"/>
          <w:u w:val="single"/>
        </w:rPr>
        <w:t xml:space="preserve"> </w:t>
      </w:r>
      <w:proofErr w:type="spellStart"/>
      <w:r>
        <w:rPr>
          <w:rFonts w:ascii="Arial Narrow" w:hAnsi="Arial Narrow"/>
          <w:u w:val="single"/>
          <w:lang w:val="ru-RU"/>
        </w:rPr>
        <w:t>к.т.н</w:t>
      </w:r>
      <w:proofErr w:type="spellEnd"/>
      <w:r>
        <w:rPr>
          <w:rFonts w:ascii="Arial Narrow" w:hAnsi="Arial Narrow"/>
          <w:u w:val="single"/>
          <w:lang w:val="ru-RU"/>
        </w:rPr>
        <w:t>, доцент</w:t>
      </w:r>
      <w:r w:rsidRPr="001617CF">
        <w:rPr>
          <w:rFonts w:ascii="Arial Narrow" w:hAnsi="Arial Narrow"/>
          <w:u w:val="single"/>
        </w:rPr>
        <w:tab/>
      </w:r>
      <w:r w:rsidRPr="001617CF">
        <w:rPr>
          <w:rFonts w:ascii="Arial Narrow" w:hAnsi="Arial Narrow"/>
        </w:rPr>
        <w:t xml:space="preserve">      </w:t>
      </w:r>
      <w:r w:rsidRPr="001617CF">
        <w:rPr>
          <w:rFonts w:ascii="Arial Narrow" w:hAnsi="Arial Narrow"/>
          <w:u w:val="single"/>
        </w:rPr>
        <w:tab/>
      </w:r>
      <w:r w:rsidRPr="001617CF">
        <w:rPr>
          <w:rFonts w:ascii="Arial Narrow" w:hAnsi="Arial Narrow"/>
          <w:u w:val="single"/>
        </w:rPr>
        <w:tab/>
        <w:t xml:space="preserve">          </w:t>
      </w:r>
      <w:r w:rsidRPr="001617CF">
        <w:rPr>
          <w:rFonts w:ascii="Arial Narrow" w:hAnsi="Arial Narrow"/>
        </w:rPr>
        <w:t xml:space="preserve">   </w:t>
      </w:r>
      <w:proofErr w:type="spellStart"/>
      <w:r>
        <w:rPr>
          <w:rFonts w:ascii="Arial Narrow" w:hAnsi="Arial Narrow"/>
          <w:u w:val="single"/>
          <w:lang w:val="ru-RU"/>
        </w:rPr>
        <w:t>Филинских</w:t>
      </w:r>
      <w:proofErr w:type="spellEnd"/>
      <w:r>
        <w:rPr>
          <w:rFonts w:ascii="Arial Narrow" w:hAnsi="Arial Narrow"/>
          <w:u w:val="single"/>
          <w:lang w:val="ru-RU"/>
        </w:rPr>
        <w:t xml:space="preserve"> А.Д,</w:t>
      </w:r>
      <w:r w:rsidRPr="001617CF">
        <w:rPr>
          <w:rFonts w:ascii="Arial Narrow" w:hAnsi="Arial Narrow"/>
        </w:rPr>
        <w:t xml:space="preserve">   </w:t>
      </w:r>
    </w:p>
    <w:p w14:paraId="15880094" w14:textId="77777777" w:rsidR="00F154D0" w:rsidRPr="00616B85" w:rsidRDefault="00F154D0" w:rsidP="00F154D0">
      <w:pPr>
        <w:pStyle w:val="af"/>
        <w:spacing w:after="0"/>
        <w:jc w:val="both"/>
        <w:rPr>
          <w:rFonts w:ascii="Arial Narrow" w:hAnsi="Arial Narrow"/>
          <w:iCs/>
          <w:sz w:val="28"/>
        </w:rPr>
      </w:pPr>
      <w:r w:rsidRPr="00616B85">
        <w:rPr>
          <w:rFonts w:ascii="Arial Narrow" w:hAnsi="Arial Narrow"/>
          <w:iCs/>
          <w:sz w:val="12"/>
          <w:szCs w:val="10"/>
          <w:vertAlign w:val="superscript"/>
          <w:lang w:val="ru-RU"/>
        </w:rPr>
        <w:t xml:space="preserve">                    </w:t>
      </w:r>
      <w:r w:rsidRPr="00616B85">
        <w:rPr>
          <w:rFonts w:ascii="Arial Narrow" w:hAnsi="Arial Narrow"/>
          <w:iCs/>
          <w:sz w:val="12"/>
          <w:szCs w:val="10"/>
          <w:vertAlign w:val="superscript"/>
        </w:rPr>
        <w:t>(уч</w:t>
      </w:r>
      <w:r w:rsidRPr="00616B85">
        <w:rPr>
          <w:rFonts w:ascii="Arial Narrow" w:hAnsi="Arial Narrow"/>
          <w:iCs/>
          <w:sz w:val="12"/>
          <w:szCs w:val="10"/>
          <w:vertAlign w:val="superscript"/>
          <w:lang w:val="ru-RU"/>
        </w:rPr>
        <w:t>ено</w:t>
      </w:r>
      <w:r w:rsidRPr="00616B85">
        <w:rPr>
          <w:rFonts w:ascii="Arial Narrow" w:hAnsi="Arial Narrow"/>
          <w:iCs/>
          <w:sz w:val="12"/>
          <w:szCs w:val="10"/>
          <w:vertAlign w:val="superscript"/>
        </w:rPr>
        <w:t>е звание и степень)</w:t>
      </w:r>
      <w:r w:rsidRPr="00616B85">
        <w:rPr>
          <w:rFonts w:ascii="Arial Narrow" w:hAnsi="Arial Narrow"/>
          <w:iCs/>
          <w:sz w:val="12"/>
          <w:szCs w:val="10"/>
          <w:vertAlign w:val="superscript"/>
        </w:rPr>
        <w:tab/>
      </w:r>
      <w:r w:rsidRPr="00616B85">
        <w:rPr>
          <w:rFonts w:ascii="Arial Narrow" w:hAnsi="Arial Narrow"/>
          <w:iCs/>
          <w:sz w:val="12"/>
          <w:szCs w:val="10"/>
          <w:vertAlign w:val="superscript"/>
          <w:lang w:val="ru-RU"/>
        </w:rPr>
        <w:t xml:space="preserve">                                                                                                                       </w:t>
      </w:r>
      <w:r w:rsidRPr="00616B85">
        <w:rPr>
          <w:rFonts w:ascii="Arial Narrow" w:hAnsi="Arial Narrow"/>
          <w:iCs/>
          <w:sz w:val="12"/>
          <w:szCs w:val="10"/>
          <w:vertAlign w:val="superscript"/>
        </w:rPr>
        <w:t xml:space="preserve"> (подпись)</w:t>
      </w:r>
      <w:r w:rsidRPr="00616B85">
        <w:rPr>
          <w:rFonts w:ascii="Arial Narrow" w:hAnsi="Arial Narrow"/>
          <w:iCs/>
          <w:sz w:val="28"/>
        </w:rPr>
        <w:tab/>
      </w:r>
      <w:r w:rsidRPr="00616B85">
        <w:rPr>
          <w:rFonts w:ascii="Arial Narrow" w:hAnsi="Arial Narrow"/>
          <w:iCs/>
          <w:sz w:val="28"/>
          <w:lang w:val="ru-RU"/>
        </w:rPr>
        <w:t xml:space="preserve">                      </w:t>
      </w:r>
      <w:r w:rsidRPr="00616B85">
        <w:rPr>
          <w:rFonts w:ascii="Arial Narrow" w:hAnsi="Arial Narrow"/>
          <w:iCs/>
          <w:sz w:val="12"/>
          <w:szCs w:val="10"/>
        </w:rPr>
        <w:t xml:space="preserve">   Ф.И.О.</w:t>
      </w:r>
    </w:p>
    <w:p w14:paraId="1D8AE6CA" w14:textId="77777777" w:rsidR="00F154D0" w:rsidRPr="001617CF" w:rsidRDefault="00F154D0" w:rsidP="00F154D0">
      <w:pPr>
        <w:rPr>
          <w:rFonts w:ascii="Arial Narrow" w:hAnsi="Arial Narrow"/>
        </w:rPr>
      </w:pPr>
      <w:r w:rsidRPr="001617CF">
        <w:rPr>
          <w:rFonts w:ascii="Arial Narrow" w:hAnsi="Arial Narrow"/>
        </w:rPr>
        <w:t xml:space="preserve">Задание на практику получил: </w:t>
      </w:r>
    </w:p>
    <w:p w14:paraId="74C48F9F" w14:textId="77777777" w:rsidR="00F154D0" w:rsidRPr="001617CF" w:rsidRDefault="00F154D0" w:rsidP="00F154D0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4F6D4" wp14:editId="492E1641">
                <wp:simplePos x="0" y="0"/>
                <wp:positionH relativeFrom="column">
                  <wp:posOffset>676528</wp:posOffset>
                </wp:positionH>
                <wp:positionV relativeFrom="paragraph">
                  <wp:posOffset>153035</wp:posOffset>
                </wp:positionV>
                <wp:extent cx="439801" cy="322798"/>
                <wp:effectExtent l="0" t="0" r="17780" b="20320"/>
                <wp:wrapNone/>
                <wp:docPr id="52" name="Полилиния: фигура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801" cy="322798"/>
                        </a:xfrm>
                        <a:custGeom>
                          <a:avLst/>
                          <a:gdLst>
                            <a:gd name="connsiteX0" fmla="*/ 36577 w 439801"/>
                            <a:gd name="connsiteY0" fmla="*/ 0 h 322798"/>
                            <a:gd name="connsiteX1" fmla="*/ 67057 w 439801"/>
                            <a:gd name="connsiteY1" fmla="*/ 198120 h 322798"/>
                            <a:gd name="connsiteX2" fmla="*/ 122937 w 439801"/>
                            <a:gd name="connsiteY2" fmla="*/ 5080 h 322798"/>
                            <a:gd name="connsiteX3" fmla="*/ 102617 w 439801"/>
                            <a:gd name="connsiteY3" fmla="*/ 203200 h 322798"/>
                            <a:gd name="connsiteX4" fmla="*/ 178817 w 439801"/>
                            <a:gd name="connsiteY4" fmla="*/ 5080 h 322798"/>
                            <a:gd name="connsiteX5" fmla="*/ 122937 w 439801"/>
                            <a:gd name="connsiteY5" fmla="*/ 213360 h 322798"/>
                            <a:gd name="connsiteX6" fmla="*/ 67057 w 439801"/>
                            <a:gd name="connsiteY6" fmla="*/ 320040 h 322798"/>
                            <a:gd name="connsiteX7" fmla="*/ 214377 w 439801"/>
                            <a:gd name="connsiteY7" fmla="*/ 106680 h 322798"/>
                            <a:gd name="connsiteX8" fmla="*/ 209297 w 439801"/>
                            <a:gd name="connsiteY8" fmla="*/ 203200 h 322798"/>
                            <a:gd name="connsiteX9" fmla="*/ 290577 w 439801"/>
                            <a:gd name="connsiteY9" fmla="*/ 86360 h 322798"/>
                            <a:gd name="connsiteX10" fmla="*/ 295657 w 439801"/>
                            <a:gd name="connsiteY10" fmla="*/ 152400 h 322798"/>
                            <a:gd name="connsiteX11" fmla="*/ 1017 w 439801"/>
                            <a:gd name="connsiteY11" fmla="*/ 152400 h 322798"/>
                            <a:gd name="connsiteX12" fmla="*/ 412497 w 439801"/>
                            <a:gd name="connsiteY12" fmla="*/ 132080 h 322798"/>
                            <a:gd name="connsiteX13" fmla="*/ 402337 w 439801"/>
                            <a:gd name="connsiteY13" fmla="*/ 142240 h 322798"/>
                            <a:gd name="connsiteX14" fmla="*/ 402337 w 439801"/>
                            <a:gd name="connsiteY14" fmla="*/ 142240 h 3227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439801" h="322798">
                              <a:moveTo>
                                <a:pt x="36577" y="0"/>
                              </a:moveTo>
                              <a:cubicBezTo>
                                <a:pt x="44620" y="98636"/>
                                <a:pt x="52664" y="197273"/>
                                <a:pt x="67057" y="198120"/>
                              </a:cubicBezTo>
                              <a:cubicBezTo>
                                <a:pt x="81450" y="198967"/>
                                <a:pt x="117010" y="4233"/>
                                <a:pt x="122937" y="5080"/>
                              </a:cubicBezTo>
                              <a:cubicBezTo>
                                <a:pt x="128864" y="5927"/>
                                <a:pt x="93304" y="203200"/>
                                <a:pt x="102617" y="203200"/>
                              </a:cubicBezTo>
                              <a:cubicBezTo>
                                <a:pt x="111930" y="203200"/>
                                <a:pt x="175430" y="3387"/>
                                <a:pt x="178817" y="5080"/>
                              </a:cubicBezTo>
                              <a:cubicBezTo>
                                <a:pt x="182204" y="6773"/>
                                <a:pt x="141564" y="160867"/>
                                <a:pt x="122937" y="213360"/>
                              </a:cubicBezTo>
                              <a:cubicBezTo>
                                <a:pt x="104310" y="265853"/>
                                <a:pt x="51817" y="337820"/>
                                <a:pt x="67057" y="320040"/>
                              </a:cubicBezTo>
                              <a:cubicBezTo>
                                <a:pt x="82297" y="302260"/>
                                <a:pt x="190670" y="126153"/>
                                <a:pt x="214377" y="106680"/>
                              </a:cubicBezTo>
                              <a:cubicBezTo>
                                <a:pt x="238084" y="87207"/>
                                <a:pt x="196597" y="206587"/>
                                <a:pt x="209297" y="203200"/>
                              </a:cubicBezTo>
                              <a:cubicBezTo>
                                <a:pt x="221997" y="199813"/>
                                <a:pt x="276184" y="94827"/>
                                <a:pt x="290577" y="86360"/>
                              </a:cubicBezTo>
                              <a:cubicBezTo>
                                <a:pt x="304970" y="77893"/>
                                <a:pt x="343917" y="141393"/>
                                <a:pt x="295657" y="152400"/>
                              </a:cubicBezTo>
                              <a:cubicBezTo>
                                <a:pt x="247397" y="163407"/>
                                <a:pt x="-18456" y="155787"/>
                                <a:pt x="1017" y="152400"/>
                              </a:cubicBezTo>
                              <a:cubicBezTo>
                                <a:pt x="20490" y="149013"/>
                                <a:pt x="345610" y="133773"/>
                                <a:pt x="412497" y="132080"/>
                              </a:cubicBezTo>
                              <a:cubicBezTo>
                                <a:pt x="479384" y="130387"/>
                                <a:pt x="402337" y="142240"/>
                                <a:pt x="402337" y="142240"/>
                              </a:cubicBezTo>
                              <a:lnTo>
                                <a:pt x="402337" y="14224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AF3A0" id="Полилиния: фигура 52" o:spid="_x0000_s1026" style="position:absolute;margin-left:53.25pt;margin-top:12.05pt;width:34.65pt;height:2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9801,322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" path="m36577,v8043,98636,16087,197273,30480,198120c81450,198967,117010,4233,122937,5080v5927,847,-29633,198120,-20320,198120c111930,203200,175430,3387,178817,5080v3387,1693,-37253,155787,-55880,208280c104310,265853,51817,337820,67057,320040,82297,302260,190670,126153,214377,106680v23707,-19473,-17780,99907,-5080,96520c221997,199813,276184,94827,290577,86360v14393,-8467,53340,55033,5080,66040c247397,163407,-18456,155787,1017,152400v19473,-3387,344593,-18627,411480,-20320c479384,130387,402337,142240,402337,142240r,e" filled="f" strokecolor="black [3200]" strokeweight=".5pt">
                <v:stroke joinstyle="miter"/>
                <v:path arrowok="t" o:connecttype="custom" o:connectlocs="36577,0;67057,198120;122937,5080;102617,203200;178817,5080;122937,213360;67057,320040;214377,106680;209297,203200;290577,86360;295657,152400;1017,152400;412497,132080;402337,142240;402337,142240" o:connectangles="0,0,0,0,0,0,0,0,0,0,0,0,0,0,0"/>
              </v:shape>
            </w:pict>
          </mc:Fallback>
        </mc:AlternateContent>
      </w:r>
    </w:p>
    <w:p w14:paraId="33C6C877" w14:textId="77777777" w:rsidR="00F154D0" w:rsidRPr="00F93AC1" w:rsidRDefault="00F154D0" w:rsidP="00F154D0">
      <w:pPr>
        <w:rPr>
          <w:rFonts w:ascii="Arial Narrow" w:hAnsi="Arial Narrow"/>
        </w:rPr>
      </w:pPr>
      <w:r w:rsidRPr="001617CF">
        <w:rPr>
          <w:rFonts w:ascii="Arial Narrow" w:hAnsi="Arial Narrow"/>
        </w:rPr>
        <w:t xml:space="preserve">Студент _____________ </w:t>
      </w:r>
      <w:r w:rsidRPr="00F93AC1">
        <w:rPr>
          <w:rFonts w:ascii="Arial Narrow" w:hAnsi="Arial Narrow"/>
          <w:u w:val="single"/>
        </w:rPr>
        <w:t>Шаров Е.А.</w:t>
      </w:r>
    </w:p>
    <w:p w14:paraId="6C0540E3" w14:textId="77777777" w:rsidR="00F154D0" w:rsidRPr="005D3E69" w:rsidRDefault="00F154D0" w:rsidP="00F154D0">
      <w:pPr>
        <w:ind w:left="708" w:firstLine="708"/>
        <w:rPr>
          <w:rFonts w:ascii="Arial Narrow" w:hAnsi="Arial Narrow"/>
          <w:sz w:val="10"/>
          <w:szCs w:val="10"/>
        </w:rPr>
      </w:pPr>
      <w:r w:rsidRPr="005D3E69">
        <w:rPr>
          <w:rFonts w:ascii="Arial Narrow" w:hAnsi="Arial Narrow"/>
          <w:sz w:val="10"/>
          <w:szCs w:val="10"/>
        </w:rPr>
        <w:t xml:space="preserve"> (подпись)</w:t>
      </w:r>
      <w:r w:rsidRPr="005D3E69">
        <w:rPr>
          <w:rFonts w:ascii="Arial Narrow" w:hAnsi="Arial Narrow"/>
          <w:sz w:val="10"/>
          <w:szCs w:val="10"/>
        </w:rPr>
        <w:tab/>
      </w:r>
      <w:r>
        <w:rPr>
          <w:rFonts w:ascii="Arial Narrow" w:hAnsi="Arial Narrow"/>
          <w:sz w:val="10"/>
          <w:szCs w:val="10"/>
        </w:rPr>
        <w:t xml:space="preserve">              </w:t>
      </w:r>
      <w:proofErr w:type="gramStart"/>
      <w:r>
        <w:rPr>
          <w:rFonts w:ascii="Arial Narrow" w:hAnsi="Arial Narrow"/>
          <w:sz w:val="10"/>
          <w:szCs w:val="10"/>
        </w:rPr>
        <w:t xml:space="preserve">  </w:t>
      </w:r>
      <w:r w:rsidRPr="005D3E69">
        <w:rPr>
          <w:rFonts w:ascii="Arial Narrow" w:hAnsi="Arial Narrow"/>
          <w:sz w:val="10"/>
          <w:szCs w:val="10"/>
        </w:rPr>
        <w:t xml:space="preserve"> (</w:t>
      </w:r>
      <w:proofErr w:type="gramEnd"/>
      <w:r w:rsidRPr="005D3E69">
        <w:rPr>
          <w:rFonts w:ascii="Arial Narrow" w:hAnsi="Arial Narrow"/>
          <w:sz w:val="10"/>
          <w:szCs w:val="10"/>
        </w:rPr>
        <w:t xml:space="preserve">ФИО) </w:t>
      </w:r>
    </w:p>
    <w:p w14:paraId="2097457E" w14:textId="77777777" w:rsidR="00F154D0" w:rsidRDefault="00F154D0" w:rsidP="00F154D0">
      <w:pPr>
        <w:rPr>
          <w:rFonts w:ascii="Arial Narrow" w:hAnsi="Arial Narrow"/>
        </w:rPr>
      </w:pPr>
      <w:r w:rsidRPr="001617CF">
        <w:rPr>
          <w:rFonts w:ascii="Arial Narrow" w:hAnsi="Arial Narrow"/>
        </w:rPr>
        <w:t>«</w:t>
      </w:r>
      <w:r>
        <w:rPr>
          <w:rFonts w:ascii="Arial Narrow" w:hAnsi="Arial Narrow"/>
        </w:rPr>
        <w:t>06</w:t>
      </w:r>
      <w:r w:rsidRPr="001617CF">
        <w:rPr>
          <w:rFonts w:ascii="Arial Narrow" w:hAnsi="Arial Narrow"/>
        </w:rPr>
        <w:t xml:space="preserve">» </w:t>
      </w:r>
      <w:r>
        <w:rPr>
          <w:rFonts w:ascii="Arial Narrow" w:hAnsi="Arial Narrow"/>
        </w:rPr>
        <w:t>июля</w:t>
      </w:r>
      <w:r w:rsidRPr="001617CF">
        <w:rPr>
          <w:rFonts w:ascii="Arial Narrow" w:hAnsi="Arial Narrow"/>
        </w:rPr>
        <w:t xml:space="preserve"> 20</w:t>
      </w:r>
      <w:r w:rsidRPr="001617CF">
        <w:rPr>
          <w:rFonts w:ascii="Arial Narrow" w:hAnsi="Arial Narrow"/>
          <w:u w:val="single"/>
        </w:rPr>
        <w:t>2</w:t>
      </w:r>
      <w:r>
        <w:rPr>
          <w:rFonts w:ascii="Arial Narrow" w:hAnsi="Arial Narrow"/>
          <w:u w:val="single"/>
        </w:rPr>
        <w:t>4</w:t>
      </w:r>
      <w:r w:rsidRPr="001617CF">
        <w:rPr>
          <w:rFonts w:ascii="Arial Narrow" w:hAnsi="Arial Narrow"/>
        </w:rPr>
        <w:t>г.</w:t>
      </w:r>
    </w:p>
    <w:p w14:paraId="6651C485" w14:textId="77777777" w:rsidR="00F154D0" w:rsidRDefault="00F154D0" w:rsidP="00F154D0">
      <w:pPr>
        <w:rPr>
          <w:rFonts w:ascii="Arial Narrow" w:hAnsi="Arial Narrow"/>
        </w:rPr>
      </w:pPr>
    </w:p>
    <w:p w14:paraId="69ED02AC" w14:textId="77777777" w:rsidR="00F154D0" w:rsidRDefault="00F154D0" w:rsidP="00F154D0">
      <w:pPr>
        <w:rPr>
          <w:rFonts w:ascii="Arial Narrow" w:hAnsi="Arial Narrow"/>
        </w:rPr>
      </w:pPr>
    </w:p>
    <w:p w14:paraId="448C70F4" w14:textId="77777777" w:rsidR="00F154D0" w:rsidRDefault="00F154D0" w:rsidP="00F154D0">
      <w:pPr>
        <w:spacing w:after="160" w:line="259" w:lineRule="auto"/>
        <w:rPr>
          <w:rFonts w:ascii="Arial Narrow" w:eastAsia="Calibri" w:hAnsi="Arial Narrow"/>
          <w:b/>
          <w:bCs/>
          <w:sz w:val="28"/>
          <w:szCs w:val="28"/>
          <w:lang w:eastAsia="ru-RU"/>
        </w:rPr>
      </w:pPr>
      <w:r>
        <w:rPr>
          <w:rFonts w:ascii="Arial Narrow" w:hAnsi="Arial Narrow"/>
          <w:b/>
          <w:bCs/>
          <w:sz w:val="28"/>
          <w:szCs w:val="28"/>
        </w:rPr>
        <w:br w:type="page"/>
      </w:r>
    </w:p>
    <w:p w14:paraId="5AD60CC4" w14:textId="77777777" w:rsidR="00F154D0" w:rsidRPr="001617CF" w:rsidRDefault="00F154D0" w:rsidP="00F154D0">
      <w:pPr>
        <w:pStyle w:val="13"/>
        <w:ind w:left="0"/>
        <w:jc w:val="center"/>
        <w:rPr>
          <w:rFonts w:ascii="Arial Narrow" w:hAnsi="Arial Narrow"/>
          <w:b/>
          <w:bCs/>
          <w:sz w:val="28"/>
          <w:szCs w:val="28"/>
        </w:rPr>
      </w:pPr>
      <w:r w:rsidRPr="001617CF">
        <w:rPr>
          <w:rFonts w:ascii="Arial Narrow" w:hAnsi="Arial Narrow"/>
          <w:b/>
          <w:bCs/>
          <w:sz w:val="28"/>
          <w:szCs w:val="28"/>
        </w:rPr>
        <w:lastRenderedPageBreak/>
        <w:t>РАБОЧИЙ ГРАФИК (ПЛАН)</w:t>
      </w:r>
    </w:p>
    <w:p w14:paraId="60B4AA05" w14:textId="77777777" w:rsidR="00F154D0" w:rsidRPr="001617CF" w:rsidRDefault="00F154D0" w:rsidP="00F154D0">
      <w:pPr>
        <w:pStyle w:val="13"/>
        <w:ind w:left="0"/>
        <w:jc w:val="center"/>
        <w:rPr>
          <w:rFonts w:ascii="Arial Narrow" w:hAnsi="Arial Narrow"/>
          <w:sz w:val="28"/>
          <w:szCs w:val="28"/>
        </w:rPr>
      </w:pPr>
      <w:r w:rsidRPr="001617CF">
        <w:rPr>
          <w:rFonts w:ascii="Arial Narrow" w:hAnsi="Arial Narrow"/>
          <w:b/>
          <w:bCs/>
          <w:sz w:val="28"/>
          <w:szCs w:val="28"/>
        </w:rPr>
        <w:t xml:space="preserve">ПРОВЕДЕНИЯ </w:t>
      </w:r>
      <w:r>
        <w:rPr>
          <w:rFonts w:ascii="Arial Narrow" w:hAnsi="Arial Narrow"/>
          <w:b/>
          <w:caps/>
          <w:sz w:val="28"/>
          <w:szCs w:val="28"/>
        </w:rPr>
        <w:t>Учебной</w:t>
      </w:r>
      <w:r w:rsidRPr="001617CF">
        <w:rPr>
          <w:rFonts w:ascii="Arial Narrow" w:hAnsi="Arial Narrow"/>
          <w:b/>
          <w:caps/>
          <w:sz w:val="28"/>
          <w:szCs w:val="28"/>
        </w:rPr>
        <w:t xml:space="preserve"> практики</w:t>
      </w:r>
      <w:r w:rsidRPr="001617CF">
        <w:rPr>
          <w:rFonts w:ascii="Arial Narrow" w:hAnsi="Arial Narrow"/>
          <w:b/>
          <w:bCs/>
          <w:sz w:val="28"/>
          <w:szCs w:val="28"/>
        </w:rPr>
        <w:t xml:space="preserve"> </w:t>
      </w:r>
    </w:p>
    <w:p w14:paraId="0DEB7476" w14:textId="77777777" w:rsidR="00F154D0" w:rsidRPr="001617CF" w:rsidRDefault="00F154D0" w:rsidP="00F154D0">
      <w:pPr>
        <w:spacing w:after="200" w:line="276" w:lineRule="auto"/>
        <w:jc w:val="center"/>
        <w:rPr>
          <w:rFonts w:ascii="Arial Narrow" w:hAnsi="Arial Narrow"/>
        </w:rPr>
      </w:pPr>
    </w:p>
    <w:p w14:paraId="1CDF82E6" w14:textId="77777777" w:rsidR="00F154D0" w:rsidRPr="001617CF" w:rsidRDefault="00F154D0" w:rsidP="00F154D0">
      <w:pPr>
        <w:spacing w:after="200" w:line="276" w:lineRule="auto"/>
        <w:rPr>
          <w:rFonts w:ascii="Arial Narrow" w:hAnsi="Arial Narrow"/>
          <w:u w:val="single"/>
        </w:rPr>
      </w:pPr>
      <w:r w:rsidRPr="001617CF">
        <w:rPr>
          <w:rFonts w:ascii="Arial Narrow" w:hAnsi="Arial Narrow"/>
        </w:rPr>
        <w:t>Студента гр</w:t>
      </w:r>
      <w:r w:rsidRPr="0074147E">
        <w:rPr>
          <w:rFonts w:ascii="Arial Narrow" w:hAnsi="Arial Narrow"/>
        </w:rPr>
        <w:t xml:space="preserve">. </w:t>
      </w:r>
      <w:r w:rsidRPr="0074147E">
        <w:rPr>
          <w:rFonts w:ascii="Arial Narrow" w:hAnsi="Arial Narrow"/>
          <w:u w:val="single"/>
        </w:rPr>
        <w:t xml:space="preserve"> </w:t>
      </w:r>
      <w:r>
        <w:rPr>
          <w:rFonts w:ascii="Arial Narrow" w:hAnsi="Arial Narrow"/>
          <w:u w:val="single"/>
        </w:rPr>
        <w:t xml:space="preserve">23-ИСТ-4-1         </w:t>
      </w:r>
      <w:r w:rsidRPr="0074147E">
        <w:rPr>
          <w:rFonts w:ascii="Arial Narrow" w:hAnsi="Arial Narrow"/>
        </w:rPr>
        <w:t xml:space="preserve">       </w:t>
      </w:r>
      <w:r w:rsidRPr="001617CF">
        <w:rPr>
          <w:rFonts w:ascii="Arial Narrow" w:hAnsi="Arial Narrow"/>
        </w:rPr>
        <w:t>Ф.И.О.</w:t>
      </w:r>
      <w:r w:rsidRPr="001617CF">
        <w:rPr>
          <w:rFonts w:ascii="Arial Narrow" w:hAnsi="Arial Narrow"/>
          <w:u w:val="single"/>
        </w:rPr>
        <w:t xml:space="preserve">          </w:t>
      </w:r>
      <w:r>
        <w:rPr>
          <w:rFonts w:ascii="Arial Narrow" w:hAnsi="Arial Narrow"/>
          <w:u w:val="single"/>
        </w:rPr>
        <w:t xml:space="preserve">Шаров </w:t>
      </w:r>
      <w:proofErr w:type="gramStart"/>
      <w:r>
        <w:rPr>
          <w:rFonts w:ascii="Arial Narrow" w:hAnsi="Arial Narrow"/>
          <w:u w:val="single"/>
        </w:rPr>
        <w:t>Е.А,</w:t>
      </w:r>
      <w:r w:rsidRPr="001617CF">
        <w:rPr>
          <w:rFonts w:ascii="Arial Narrow" w:hAnsi="Arial Narrow"/>
          <w:u w:val="single"/>
        </w:rPr>
        <w:t>_</w:t>
      </w:r>
      <w:proofErr w:type="gramEnd"/>
      <w:r w:rsidRPr="001617CF">
        <w:rPr>
          <w:rFonts w:ascii="Arial Narrow" w:hAnsi="Arial Narrow"/>
          <w:u w:val="single"/>
        </w:rPr>
        <w:t>_______________</w:t>
      </w:r>
    </w:p>
    <w:p w14:paraId="45AD7597" w14:textId="77777777" w:rsidR="00F154D0" w:rsidRPr="001617CF" w:rsidRDefault="00F154D0" w:rsidP="00F154D0">
      <w:pPr>
        <w:pStyle w:val="13"/>
        <w:ind w:left="927"/>
        <w:rPr>
          <w:rFonts w:ascii="Arial Narrow" w:hAnsi="Arial Narrow"/>
          <w:sz w:val="28"/>
          <w:szCs w:val="28"/>
        </w:rPr>
      </w:pPr>
    </w:p>
    <w:tbl>
      <w:tblPr>
        <w:tblW w:w="8741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20"/>
        <w:gridCol w:w="3343"/>
        <w:gridCol w:w="1843"/>
        <w:gridCol w:w="2835"/>
      </w:tblGrid>
      <w:tr w:rsidR="00F154D0" w:rsidRPr="001617CF" w14:paraId="2BDF3712" w14:textId="77777777" w:rsidTr="00790916">
        <w:trPr>
          <w:tblHeader/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4F900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№</w:t>
            </w:r>
            <w:proofErr w:type="gramStart"/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№  п</w:t>
            </w:r>
            <w:proofErr w:type="gramEnd"/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/п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5131FE" w14:textId="77777777" w:rsidR="00F154D0" w:rsidRDefault="00F154D0" w:rsidP="00790916">
            <w:pPr>
              <w:pStyle w:val="Style14"/>
              <w:widowControl/>
              <w:spacing w:line="240" w:lineRule="auto"/>
              <w:ind w:left="-60"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3"/>
                <w:rFonts w:ascii="Arial Narrow" w:hAnsi="Arial Narrow"/>
                <w:sz w:val="20"/>
                <w:szCs w:val="20"/>
              </w:rPr>
              <w:t xml:space="preserve">Разделы </w:t>
            </w: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(этапы) практики</w:t>
            </w:r>
          </w:p>
          <w:p w14:paraId="27F7B192" w14:textId="77777777" w:rsidR="00F154D0" w:rsidRPr="003732A2" w:rsidRDefault="00F154D0" w:rsidP="00790916">
            <w:pPr>
              <w:pStyle w:val="Style14"/>
              <w:widowControl/>
              <w:spacing w:line="240" w:lineRule="auto"/>
              <w:ind w:left="-60" w:firstLine="0"/>
              <w:jc w:val="center"/>
              <w:rPr>
                <w:rStyle w:val="FontStyle22"/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63EEC6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Сроки выполнения</w:t>
            </w:r>
          </w:p>
          <w:p w14:paraId="68CC1FBB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proofErr w:type="gramStart"/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с 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 xml:space="preserve"> «</w:t>
            </w:r>
            <w:proofErr w:type="gramEnd"/>
            <w:r>
              <w:rPr>
                <w:rStyle w:val="FontStyle22"/>
                <w:rFonts w:ascii="Arial Narrow" w:hAnsi="Arial Narrow"/>
                <w:sz w:val="20"/>
                <w:szCs w:val="20"/>
              </w:rPr>
              <w:t>6»_июля_2024</w:t>
            </w: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br/>
              <w:t xml:space="preserve">по  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«19»_июля_2024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EA4829" w14:textId="77777777" w:rsidR="00F154D0" w:rsidRPr="001617CF" w:rsidRDefault="00F154D0" w:rsidP="00790916">
            <w:pPr>
              <w:pStyle w:val="Default"/>
              <w:jc w:val="center"/>
              <w:rPr>
                <w:rStyle w:val="FontStyle22"/>
                <w:rFonts w:ascii="Arial Narrow" w:hAnsi="Arial Narrow"/>
                <w:b w:val="0"/>
                <w:bCs w:val="0"/>
                <w:sz w:val="20"/>
                <w:szCs w:val="20"/>
              </w:rPr>
            </w:pPr>
            <w:r w:rsidRPr="001617CF">
              <w:rPr>
                <w:rFonts w:ascii="Arial Narrow" w:hAnsi="Arial Narrow"/>
                <w:sz w:val="20"/>
                <w:szCs w:val="20"/>
              </w:rPr>
              <w:t xml:space="preserve">Отметка о выполнении (подпись руководителя практики) </w:t>
            </w:r>
          </w:p>
        </w:tc>
      </w:tr>
      <w:tr w:rsidR="00F154D0" w:rsidRPr="001617CF" w14:paraId="4F46BF79" w14:textId="77777777" w:rsidTr="00790916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06FDA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DFCE86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0"/>
                <w:rFonts w:ascii="Arial Narrow" w:hAnsi="Arial Narrow"/>
                <w:b/>
                <w:sz w:val="20"/>
                <w:szCs w:val="20"/>
              </w:rPr>
              <w:t>Подготовительный (организационный) этап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02935F" w14:textId="77777777" w:rsidR="00F154D0" w:rsidRPr="008407F1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06 июля 2024</w:t>
            </w:r>
            <w:r w:rsidRPr="008407F1">
              <w:rPr>
                <w:rStyle w:val="FontStyle22"/>
                <w:rFonts w:ascii="Arial Narrow" w:hAnsi="Arial Narrow"/>
                <w:sz w:val="20"/>
                <w:szCs w:val="20"/>
              </w:rPr>
              <w:t>г</w:t>
            </w:r>
          </w:p>
          <w:p w14:paraId="37DC48D4" w14:textId="77777777" w:rsidR="00F154D0" w:rsidRPr="008407F1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07 июля 2024</w:t>
            </w:r>
            <w:r w:rsidRPr="008407F1">
              <w:rPr>
                <w:rStyle w:val="FontStyle22"/>
                <w:rFonts w:ascii="Arial Narrow" w:hAnsi="Arial Narrow"/>
                <w:sz w:val="20"/>
                <w:szCs w:val="20"/>
              </w:rPr>
              <w:t>г.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E2C907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154D0" w:rsidRPr="001617CF" w14:paraId="7B66AF8E" w14:textId="77777777" w:rsidTr="00790916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2C6C0E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1.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3A52E5" w14:textId="77777777" w:rsidR="00F154D0" w:rsidRPr="008407F1" w:rsidRDefault="00F154D0" w:rsidP="00790916">
            <w:pPr>
              <w:pStyle w:val="Style14"/>
              <w:widowControl/>
              <w:spacing w:line="240" w:lineRule="auto"/>
              <w:ind w:firstLine="40"/>
              <w:rPr>
                <w:rFonts w:ascii="Arial Narrow" w:hAnsi="Arial Narrow"/>
                <w:sz w:val="20"/>
                <w:szCs w:val="20"/>
              </w:rPr>
            </w:pPr>
            <w:r w:rsidRPr="008407F1">
              <w:rPr>
                <w:rFonts w:ascii="Arial Narrow" w:hAnsi="Arial Narrow"/>
                <w:sz w:val="20"/>
                <w:szCs w:val="20"/>
              </w:rPr>
              <w:t>Определение базы прохождения практики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8ACDB1" w14:textId="77777777" w:rsidR="00F154D0" w:rsidRPr="00EA5899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06 июля 2024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01E97A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154D0" w:rsidRPr="001617CF" w14:paraId="3B524CAF" w14:textId="77777777" w:rsidTr="00790916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9CA4F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1.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82FC82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40"/>
              <w:rPr>
                <w:rFonts w:ascii="Arial Narrow" w:hAnsi="Arial Narrow"/>
                <w:sz w:val="20"/>
                <w:szCs w:val="20"/>
              </w:rPr>
            </w:pPr>
            <w:r w:rsidRPr="008407F1">
              <w:rPr>
                <w:rFonts w:ascii="Arial Narrow" w:hAnsi="Arial Narrow"/>
                <w:sz w:val="20"/>
                <w:szCs w:val="20"/>
              </w:rPr>
              <w:t xml:space="preserve">Организационное </w:t>
            </w:r>
            <w:proofErr w:type="gramStart"/>
            <w:r w:rsidRPr="008407F1">
              <w:rPr>
                <w:rFonts w:ascii="Arial Narrow" w:hAnsi="Arial Narrow"/>
                <w:sz w:val="20"/>
                <w:szCs w:val="20"/>
              </w:rPr>
              <w:t>собрание  для</w:t>
            </w:r>
            <w:proofErr w:type="gramEnd"/>
            <w:r w:rsidRPr="008407F1">
              <w:rPr>
                <w:rFonts w:ascii="Arial Narrow" w:hAnsi="Arial Narrow"/>
                <w:sz w:val="20"/>
                <w:szCs w:val="20"/>
              </w:rPr>
              <w:t xml:space="preserve"> разъяснения целей, задач, содержания и порядка прохождения практики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1DEFD4" w14:textId="77777777" w:rsidR="00F154D0" w:rsidRPr="00EA5899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07 июля 2024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86615F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154D0" w:rsidRPr="001617CF" w14:paraId="1367F4A8" w14:textId="77777777" w:rsidTr="00790916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54A0E0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1.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ACA045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i w:val="0"/>
                <w:sz w:val="20"/>
                <w:szCs w:val="20"/>
              </w:rPr>
            </w:pPr>
            <w:r w:rsidRPr="001617CF">
              <w:rPr>
                <w:rFonts w:ascii="Arial Narrow" w:hAnsi="Arial Narrow"/>
                <w:sz w:val="20"/>
                <w:szCs w:val="20"/>
              </w:rPr>
              <w:t>Получение индивидуального задания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D4A51" w14:textId="77777777" w:rsidR="00F154D0" w:rsidRPr="00EA5899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68B155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154D0" w:rsidRPr="001617CF" w14:paraId="10E76820" w14:textId="77777777" w:rsidTr="00790916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17E4A" w14:textId="77777777" w:rsidR="00F154D0" w:rsidRPr="00EA5899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F6ABA3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0"/>
                <w:rFonts w:ascii="Arial Narrow" w:hAnsi="Arial Narrow"/>
                <w:b/>
                <w:sz w:val="20"/>
                <w:szCs w:val="20"/>
              </w:rPr>
              <w:t>Выполнение индивидуального задания: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33C06" w14:textId="77777777" w:rsidR="00F154D0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08 июля 2024г</w:t>
            </w:r>
          </w:p>
          <w:p w14:paraId="31C26150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17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BF735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154D0" w:rsidRPr="001617CF" w14:paraId="26B42EA6" w14:textId="77777777" w:rsidTr="00790916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924C20" w14:textId="77777777" w:rsidR="00F154D0" w:rsidRPr="00EA5899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7F1974" w14:textId="77777777" w:rsidR="00F154D0" w:rsidRPr="00EA5899" w:rsidRDefault="00F154D0" w:rsidP="00790916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>
              <w:rPr>
                <w:rStyle w:val="FontStyle23"/>
                <w:rFonts w:ascii="Arial Narrow" w:hAnsi="Arial Narrow"/>
                <w:sz w:val="20"/>
                <w:szCs w:val="20"/>
              </w:rPr>
              <w:t>Подбор референсов для сайта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0048F7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08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BECB1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154D0" w:rsidRPr="001617CF" w14:paraId="15E7003A" w14:textId="77777777" w:rsidTr="00790916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6E62CE" w14:textId="77777777" w:rsidR="00F154D0" w:rsidRPr="00EA5899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D16422" w14:textId="77777777" w:rsidR="00F154D0" w:rsidRPr="00EA5899" w:rsidRDefault="00F154D0" w:rsidP="00790916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>
              <w:rPr>
                <w:rStyle w:val="FontStyle23"/>
                <w:rFonts w:ascii="Arial Narrow" w:hAnsi="Arial Narrow"/>
                <w:sz w:val="20"/>
                <w:szCs w:val="20"/>
              </w:rPr>
              <w:t>Разработка дизайна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B4A63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09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61903C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154D0" w:rsidRPr="001617CF" w14:paraId="7723E21E" w14:textId="77777777" w:rsidTr="00790916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006DE9" w14:textId="77777777" w:rsidR="00F154D0" w:rsidRPr="00EA5899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85705D" w14:textId="77777777" w:rsidR="00F154D0" w:rsidRPr="001518C9" w:rsidRDefault="00F154D0" w:rsidP="00790916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>
              <w:rPr>
                <w:rStyle w:val="FontStyle23"/>
                <w:rFonts w:ascii="Arial Narrow" w:hAnsi="Arial Narrow"/>
                <w:sz w:val="20"/>
                <w:szCs w:val="20"/>
              </w:rPr>
              <w:t xml:space="preserve">Написание шаблона на </w:t>
            </w:r>
            <w:r>
              <w:rPr>
                <w:rStyle w:val="FontStyle23"/>
                <w:rFonts w:ascii="Arial Narrow" w:hAnsi="Arial Narrow"/>
                <w:sz w:val="20"/>
                <w:szCs w:val="20"/>
                <w:lang w:val="en-US"/>
              </w:rPr>
              <w:t>HTML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348F20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10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3BBAD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154D0" w:rsidRPr="001617CF" w14:paraId="48A5B4AA" w14:textId="77777777" w:rsidTr="00790916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685EC" w14:textId="77777777" w:rsidR="00F154D0" w:rsidRPr="00EA5899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C6D4D" w14:textId="77777777" w:rsidR="00F154D0" w:rsidRPr="001518C9" w:rsidRDefault="00F154D0" w:rsidP="00790916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>
              <w:rPr>
                <w:rStyle w:val="FontStyle23"/>
                <w:rFonts w:ascii="Arial Narrow" w:hAnsi="Arial Narrow"/>
                <w:sz w:val="20"/>
                <w:szCs w:val="20"/>
              </w:rPr>
              <w:t xml:space="preserve">Добавление стилей с помощью </w:t>
            </w:r>
            <w:r>
              <w:rPr>
                <w:rStyle w:val="FontStyle23"/>
                <w:rFonts w:ascii="Arial Narrow" w:hAnsi="Arial Narrow"/>
                <w:sz w:val="20"/>
                <w:szCs w:val="20"/>
                <w:lang w:val="en-US"/>
              </w:rPr>
              <w:t>CSS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A9F026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11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6EBF18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154D0" w:rsidRPr="001617CF" w14:paraId="368CF277" w14:textId="77777777" w:rsidTr="00790916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10B966" w14:textId="77777777" w:rsidR="00F154D0" w:rsidRPr="00EA5899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A53726" w14:textId="77777777" w:rsidR="00F154D0" w:rsidRPr="00EA5899" w:rsidRDefault="00F154D0" w:rsidP="00790916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>
              <w:rPr>
                <w:rStyle w:val="FontStyle23"/>
                <w:rFonts w:ascii="Arial Narrow" w:hAnsi="Arial Narrow"/>
                <w:sz w:val="20"/>
                <w:szCs w:val="20"/>
              </w:rPr>
              <w:t>Внесение правок в структуру сайта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419660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12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32DE75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154D0" w:rsidRPr="001617CF" w14:paraId="5F38FDCB" w14:textId="77777777" w:rsidTr="00790916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3E8F67" w14:textId="77777777" w:rsidR="00F154D0" w:rsidRPr="00EA5899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1049E4" w14:textId="77777777" w:rsidR="00F154D0" w:rsidRPr="001518C9" w:rsidRDefault="00F154D0" w:rsidP="00790916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Style w:val="FontStyle23"/>
                <w:rFonts w:ascii="Arial Narrow" w:hAnsi="Arial Narrow"/>
                <w:sz w:val="20"/>
                <w:szCs w:val="20"/>
              </w:rPr>
              <w:t xml:space="preserve">Написание кода на </w:t>
            </w:r>
            <w:proofErr w:type="spellStart"/>
            <w:r>
              <w:rPr>
                <w:rStyle w:val="FontStyle23"/>
                <w:rFonts w:ascii="Arial Narrow" w:hAnsi="Arial Narrow"/>
                <w:sz w:val="20"/>
                <w:szCs w:val="20"/>
                <w:lang w:val="en-US"/>
              </w:rPr>
              <w:t>Javascript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EFAA1C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13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5DDECB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154D0" w:rsidRPr="001617CF" w14:paraId="41189902" w14:textId="77777777" w:rsidTr="00790916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6D2BBD" w14:textId="77777777" w:rsidR="00F154D0" w:rsidRPr="00EA5899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33C713" w14:textId="77777777" w:rsidR="00F154D0" w:rsidRPr="001518C9" w:rsidRDefault="00F154D0" w:rsidP="00790916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Style w:val="FontStyle23"/>
                <w:rFonts w:ascii="Arial Narrow" w:hAnsi="Arial Narrow"/>
                <w:sz w:val="20"/>
                <w:szCs w:val="20"/>
              </w:rPr>
              <w:t xml:space="preserve">Написание кода на </w:t>
            </w:r>
            <w:proofErr w:type="spellStart"/>
            <w:r>
              <w:rPr>
                <w:rStyle w:val="FontStyle23"/>
                <w:rFonts w:ascii="Arial Narrow" w:hAnsi="Arial Narrow"/>
                <w:sz w:val="20"/>
                <w:szCs w:val="20"/>
                <w:lang w:val="en-US"/>
              </w:rPr>
              <w:t>Javascript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6926CE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14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026CE6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154D0" w:rsidRPr="001617CF" w14:paraId="371F10DB" w14:textId="77777777" w:rsidTr="00790916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B2C7B4" w14:textId="77777777" w:rsidR="00F154D0" w:rsidRPr="00EA5899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A42665" w14:textId="77777777" w:rsidR="00F154D0" w:rsidRPr="001518C9" w:rsidRDefault="00F154D0" w:rsidP="00790916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Style w:val="FontStyle23"/>
                <w:rFonts w:ascii="Arial Narrow" w:hAnsi="Arial Narrow"/>
                <w:sz w:val="20"/>
                <w:szCs w:val="20"/>
              </w:rPr>
              <w:t xml:space="preserve">Написание кода на </w:t>
            </w:r>
            <w:proofErr w:type="spellStart"/>
            <w:r>
              <w:rPr>
                <w:rStyle w:val="FontStyle23"/>
                <w:rFonts w:ascii="Arial Narrow" w:hAnsi="Arial Narrow"/>
                <w:sz w:val="20"/>
                <w:szCs w:val="20"/>
                <w:lang w:val="en-US"/>
              </w:rPr>
              <w:t>Javascript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1E102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15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01EE47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154D0" w:rsidRPr="00951990" w14:paraId="2C753F03" w14:textId="77777777" w:rsidTr="00790916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D66D29" w14:textId="77777777" w:rsidR="00F154D0" w:rsidRPr="00EA5899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EA5899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6A24C" w14:textId="77777777" w:rsidR="00F154D0" w:rsidRPr="001518C9" w:rsidRDefault="00F154D0" w:rsidP="00790916">
            <w:pPr>
              <w:pStyle w:val="Style14"/>
              <w:ind w:firstLine="40"/>
              <w:rPr>
                <w:rStyle w:val="FontStyle20"/>
                <w:rFonts w:ascii="Arial Narrow" w:hAnsi="Arial Narrow"/>
                <w:b/>
                <w:i w:val="0"/>
                <w:iCs w:val="0"/>
                <w:sz w:val="20"/>
                <w:szCs w:val="20"/>
              </w:rPr>
            </w:pPr>
            <w:r>
              <w:rPr>
                <w:rStyle w:val="FontStyle20"/>
                <w:rFonts w:ascii="Arial Narrow" w:hAnsi="Arial Narrow"/>
                <w:b/>
                <w:i w:val="0"/>
                <w:iCs w:val="0"/>
                <w:sz w:val="20"/>
                <w:szCs w:val="20"/>
              </w:rPr>
              <w:t>Внесение изменений в код с учетом ошибок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D26BB" w14:textId="77777777" w:rsidR="00F154D0" w:rsidRPr="008B4DE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16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33CE12" w14:textId="77777777" w:rsidR="00F154D0" w:rsidRPr="008B4DE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  <w:lang w:val="en-US"/>
              </w:rPr>
            </w:pPr>
          </w:p>
        </w:tc>
      </w:tr>
      <w:tr w:rsidR="00F154D0" w:rsidRPr="001617CF" w14:paraId="3CA9E90A" w14:textId="77777777" w:rsidTr="00790916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FF31F4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C2BA4" w14:textId="77777777" w:rsidR="00F154D0" w:rsidRPr="001518C9" w:rsidRDefault="00F154D0" w:rsidP="00790916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b/>
                <w:i w:val="0"/>
                <w:iCs w:val="0"/>
                <w:sz w:val="20"/>
                <w:szCs w:val="20"/>
              </w:rPr>
            </w:pPr>
            <w:r>
              <w:rPr>
                <w:rStyle w:val="FontStyle20"/>
                <w:rFonts w:ascii="Arial Narrow" w:hAnsi="Arial Narrow"/>
                <w:b/>
                <w:i w:val="0"/>
                <w:iCs w:val="0"/>
                <w:sz w:val="20"/>
                <w:szCs w:val="20"/>
              </w:rPr>
              <w:t xml:space="preserve">Проверка цельности и </w:t>
            </w:r>
            <w:proofErr w:type="spellStart"/>
            <w:r>
              <w:rPr>
                <w:rStyle w:val="FontStyle20"/>
                <w:rFonts w:ascii="Arial Narrow" w:hAnsi="Arial Narrow"/>
                <w:b/>
                <w:i w:val="0"/>
                <w:iCs w:val="0"/>
                <w:sz w:val="20"/>
                <w:szCs w:val="20"/>
              </w:rPr>
              <w:t>коректности</w:t>
            </w:r>
            <w:proofErr w:type="spellEnd"/>
            <w:r>
              <w:rPr>
                <w:rStyle w:val="FontStyle20"/>
                <w:rFonts w:ascii="Arial Narrow" w:hAnsi="Arial Narrow"/>
                <w:b/>
                <w:i w:val="0"/>
                <w:iCs w:val="0"/>
                <w:sz w:val="20"/>
                <w:szCs w:val="20"/>
              </w:rPr>
              <w:t xml:space="preserve"> работы сайта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930FC9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17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D190BA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154D0" w:rsidRPr="001617CF" w14:paraId="3C03EDD3" w14:textId="77777777" w:rsidTr="00790916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E0AB0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2.</w:t>
            </w:r>
            <w:r>
              <w:rPr>
                <w:rStyle w:val="FontStyle22"/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CDB8C" w14:textId="77777777" w:rsidR="00F154D0" w:rsidRPr="008407F1" w:rsidRDefault="00F154D0" w:rsidP="00790916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F9359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94C986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154D0" w:rsidRPr="001617CF" w14:paraId="25948E97" w14:textId="77777777" w:rsidTr="00790916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C790D0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0B819B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40"/>
              <w:rPr>
                <w:rStyle w:val="FontStyle23"/>
                <w:rFonts w:ascii="Arial Narrow" w:hAnsi="Arial Narrow"/>
                <w:sz w:val="20"/>
                <w:szCs w:val="20"/>
              </w:rPr>
            </w:pPr>
            <w:r w:rsidRPr="001617CF">
              <w:rPr>
                <w:rStyle w:val="FontStyle23"/>
                <w:rFonts w:ascii="Arial Narrow" w:hAnsi="Arial Narrow"/>
                <w:sz w:val="20"/>
                <w:szCs w:val="20"/>
              </w:rPr>
              <w:t>Заключительный этап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7815DE" w14:textId="77777777" w:rsidR="00F154D0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18 июля 2024г</w:t>
            </w:r>
          </w:p>
          <w:p w14:paraId="69EB912E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19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2D8002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154D0" w:rsidRPr="001617CF" w14:paraId="5A07032E" w14:textId="77777777" w:rsidTr="00790916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2F03BB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3.1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AF04B5" w14:textId="77777777" w:rsidR="00F154D0" w:rsidRPr="008407F1" w:rsidRDefault="00F154D0" w:rsidP="00790916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b/>
                <w:i w:val="0"/>
                <w:sz w:val="20"/>
                <w:szCs w:val="20"/>
              </w:rPr>
            </w:pPr>
            <w:r w:rsidRPr="008407F1">
              <w:rPr>
                <w:rStyle w:val="FontStyle23"/>
                <w:rFonts w:ascii="Arial Narrow" w:hAnsi="Arial Narrow"/>
                <w:b w:val="0"/>
                <w:i/>
                <w:sz w:val="20"/>
                <w:szCs w:val="20"/>
              </w:rPr>
              <w:t>Написание и оформление отчета по практике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54838C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18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476C00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  <w:tr w:rsidR="00F154D0" w:rsidRPr="001617CF" w14:paraId="6DA2DD37" w14:textId="77777777" w:rsidTr="00790916">
        <w:trPr>
          <w:jc w:val="center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11EAFA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  <w:r w:rsidRPr="001617CF">
              <w:rPr>
                <w:rStyle w:val="FontStyle22"/>
                <w:rFonts w:ascii="Arial Narrow" w:hAnsi="Arial Narrow"/>
                <w:sz w:val="20"/>
                <w:szCs w:val="20"/>
              </w:rPr>
              <w:t>3.2</w:t>
            </w:r>
          </w:p>
        </w:tc>
        <w:tc>
          <w:tcPr>
            <w:tcW w:w="3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06EE7" w14:textId="77777777" w:rsidR="00F154D0" w:rsidRPr="008407F1" w:rsidRDefault="00F154D0" w:rsidP="00790916">
            <w:pPr>
              <w:pStyle w:val="Style14"/>
              <w:widowControl/>
              <w:spacing w:line="240" w:lineRule="auto"/>
              <w:ind w:firstLine="40"/>
              <w:rPr>
                <w:rStyle w:val="FontStyle20"/>
                <w:rFonts w:ascii="Arial Narrow" w:hAnsi="Arial Narrow"/>
                <w:b/>
                <w:i w:val="0"/>
                <w:sz w:val="20"/>
                <w:szCs w:val="20"/>
              </w:rPr>
            </w:pPr>
            <w:r w:rsidRPr="008407F1">
              <w:rPr>
                <w:rStyle w:val="FontStyle23"/>
                <w:rFonts w:ascii="Arial Narrow" w:hAnsi="Arial Narrow"/>
                <w:b w:val="0"/>
                <w:i/>
                <w:sz w:val="20"/>
                <w:szCs w:val="20"/>
              </w:rPr>
              <w:t>Защита отчета по практике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5B9E51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sz w:val="20"/>
                <w:szCs w:val="20"/>
              </w:rPr>
            </w:pPr>
            <w:r>
              <w:rPr>
                <w:rStyle w:val="FontStyle22"/>
                <w:rFonts w:ascii="Arial Narrow" w:hAnsi="Arial Narrow"/>
                <w:sz w:val="20"/>
                <w:szCs w:val="20"/>
              </w:rPr>
              <w:t>19 июля 2024г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D5296B" w14:textId="77777777" w:rsidR="00F154D0" w:rsidRPr="001617CF" w:rsidRDefault="00F154D0" w:rsidP="00790916">
            <w:pPr>
              <w:pStyle w:val="Style14"/>
              <w:widowControl/>
              <w:spacing w:line="240" w:lineRule="auto"/>
              <w:ind w:firstLine="0"/>
              <w:jc w:val="center"/>
              <w:rPr>
                <w:rStyle w:val="FontStyle22"/>
                <w:rFonts w:ascii="Arial Narrow" w:hAnsi="Arial Narrow"/>
                <w:b w:val="0"/>
                <w:sz w:val="20"/>
                <w:szCs w:val="20"/>
              </w:rPr>
            </w:pPr>
          </w:p>
        </w:tc>
      </w:tr>
    </w:tbl>
    <w:p w14:paraId="1C0D6C10" w14:textId="77777777" w:rsidR="00F154D0" w:rsidRPr="001617CF" w:rsidRDefault="00F154D0" w:rsidP="00F154D0">
      <w:pPr>
        <w:pStyle w:val="Style9"/>
        <w:widowControl/>
        <w:spacing w:line="240" w:lineRule="auto"/>
        <w:rPr>
          <w:rStyle w:val="FontStyle20"/>
          <w:rFonts w:ascii="Arial Narrow" w:hAnsi="Arial Narrow"/>
          <w:b/>
          <w:i w:val="0"/>
        </w:rPr>
      </w:pPr>
    </w:p>
    <w:p w14:paraId="49F756A3" w14:textId="77777777" w:rsidR="00F154D0" w:rsidRDefault="00F154D0" w:rsidP="00F154D0">
      <w:pPr>
        <w:jc w:val="both"/>
        <w:rPr>
          <w:rFonts w:ascii="Arial Narrow" w:hAnsi="Arial Narrow"/>
          <w:sz w:val="28"/>
          <w:szCs w:val="28"/>
        </w:rPr>
      </w:pPr>
      <w:r w:rsidRPr="001617CF">
        <w:rPr>
          <w:rFonts w:ascii="Arial Narrow" w:hAnsi="Arial Narrow"/>
          <w:sz w:val="28"/>
          <w:szCs w:val="28"/>
        </w:rPr>
        <w:t>Руководитель практики от кафедры</w:t>
      </w:r>
    </w:p>
    <w:p w14:paraId="30C3873A" w14:textId="77777777" w:rsidR="00F154D0" w:rsidRPr="001617CF" w:rsidRDefault="00F154D0" w:rsidP="00F154D0">
      <w:pPr>
        <w:jc w:val="both"/>
        <w:rPr>
          <w:rFonts w:ascii="Arial Narrow" w:hAnsi="Arial Narrow"/>
          <w:sz w:val="28"/>
          <w:szCs w:val="28"/>
          <w:vertAlign w:val="superscript"/>
        </w:rPr>
      </w:pPr>
    </w:p>
    <w:p w14:paraId="58279802" w14:textId="77777777" w:rsidR="00F154D0" w:rsidRPr="001617CF" w:rsidRDefault="00F154D0" w:rsidP="00F154D0">
      <w:pPr>
        <w:pStyle w:val="af"/>
        <w:spacing w:after="0"/>
        <w:rPr>
          <w:rFonts w:ascii="Arial Narrow" w:hAnsi="Arial Narrow"/>
        </w:rPr>
      </w:pPr>
      <w:r w:rsidRPr="001617CF">
        <w:rPr>
          <w:rFonts w:ascii="Arial Narrow" w:hAnsi="Arial Narrow"/>
          <w:u w:val="single"/>
        </w:rPr>
        <w:t xml:space="preserve"> </w:t>
      </w:r>
      <w:r>
        <w:rPr>
          <w:rFonts w:ascii="Arial Narrow" w:hAnsi="Arial Narrow"/>
          <w:u w:val="single"/>
          <w:lang w:val="ru-RU"/>
        </w:rPr>
        <w:t>доцент, к.т.н.</w:t>
      </w:r>
      <w:r w:rsidRPr="001617CF">
        <w:rPr>
          <w:rFonts w:ascii="Arial Narrow" w:hAnsi="Arial Narrow"/>
          <w:u w:val="single"/>
        </w:rPr>
        <w:tab/>
      </w:r>
      <w:r>
        <w:rPr>
          <w:rFonts w:ascii="Arial Narrow" w:hAnsi="Arial Narrow"/>
          <w:u w:val="single"/>
          <w:lang w:val="ru-RU"/>
        </w:rPr>
        <w:t>_____________</w:t>
      </w:r>
      <w:r w:rsidRPr="001617CF">
        <w:rPr>
          <w:rFonts w:ascii="Arial Narrow" w:hAnsi="Arial Narrow"/>
        </w:rPr>
        <w:t xml:space="preserve">  </w:t>
      </w:r>
      <w:r>
        <w:rPr>
          <w:rFonts w:ascii="Arial Narrow" w:hAnsi="Arial Narrow"/>
          <w:lang w:val="ru-RU"/>
        </w:rPr>
        <w:t xml:space="preserve"> </w:t>
      </w:r>
      <w:r w:rsidRPr="001617CF">
        <w:rPr>
          <w:rFonts w:ascii="Arial Narrow" w:hAnsi="Arial Narrow"/>
          <w:u w:val="single"/>
        </w:rPr>
        <w:tab/>
      </w:r>
      <w:r w:rsidRPr="001617CF">
        <w:rPr>
          <w:rFonts w:ascii="Arial Narrow" w:hAnsi="Arial Narrow"/>
          <w:u w:val="single"/>
        </w:rPr>
        <w:tab/>
        <w:t xml:space="preserve">          </w:t>
      </w:r>
      <w:r w:rsidRPr="001617CF">
        <w:rPr>
          <w:rFonts w:ascii="Arial Narrow" w:hAnsi="Arial Narrow"/>
        </w:rPr>
        <w:t xml:space="preserve">   </w:t>
      </w:r>
      <w:r>
        <w:rPr>
          <w:rFonts w:ascii="Arial Narrow" w:hAnsi="Arial Narrow"/>
          <w:lang w:val="ru-RU"/>
        </w:rPr>
        <w:t xml:space="preserve">  </w:t>
      </w:r>
      <w:r>
        <w:rPr>
          <w:rFonts w:ascii="Arial Narrow" w:hAnsi="Arial Narrow"/>
          <w:u w:val="single"/>
          <w:lang w:val="ru-RU"/>
        </w:rPr>
        <w:t>_</w:t>
      </w:r>
      <w:proofErr w:type="spellStart"/>
      <w:r>
        <w:rPr>
          <w:rFonts w:ascii="Arial Narrow" w:hAnsi="Arial Narrow"/>
          <w:u w:val="single"/>
          <w:lang w:val="ru-RU"/>
        </w:rPr>
        <w:t>Филинских</w:t>
      </w:r>
      <w:proofErr w:type="spellEnd"/>
      <w:r>
        <w:rPr>
          <w:rFonts w:ascii="Arial Narrow" w:hAnsi="Arial Narrow"/>
          <w:u w:val="single"/>
          <w:lang w:val="ru-RU"/>
        </w:rPr>
        <w:t xml:space="preserve"> </w:t>
      </w:r>
      <w:proofErr w:type="gramStart"/>
      <w:r>
        <w:rPr>
          <w:rFonts w:ascii="Arial Narrow" w:hAnsi="Arial Narrow"/>
          <w:u w:val="single"/>
          <w:lang w:val="ru-RU"/>
        </w:rPr>
        <w:t>А.Д,_</w:t>
      </w:r>
      <w:proofErr w:type="gramEnd"/>
      <w:r>
        <w:rPr>
          <w:rFonts w:ascii="Arial Narrow" w:hAnsi="Arial Narrow"/>
          <w:u w:val="single"/>
          <w:lang w:val="ru-RU"/>
        </w:rPr>
        <w:t>________</w:t>
      </w:r>
      <w:r w:rsidRPr="001617CF">
        <w:rPr>
          <w:rFonts w:ascii="Arial Narrow" w:hAnsi="Arial Narrow"/>
          <w:u w:val="single"/>
        </w:rPr>
        <w:t xml:space="preserve"> </w:t>
      </w:r>
      <w:r w:rsidRPr="001617CF">
        <w:rPr>
          <w:rFonts w:ascii="Arial Narrow" w:hAnsi="Arial Narrow"/>
        </w:rPr>
        <w:t xml:space="preserve">   </w:t>
      </w:r>
    </w:p>
    <w:p w14:paraId="01FF59B3" w14:textId="77777777" w:rsidR="00F154D0" w:rsidRDefault="00F154D0" w:rsidP="00F154D0">
      <w:pPr>
        <w:pStyle w:val="af"/>
        <w:spacing w:after="0"/>
        <w:jc w:val="both"/>
      </w:pPr>
      <w:r w:rsidRPr="001617CF">
        <w:rPr>
          <w:rFonts w:ascii="Arial Narrow" w:hAnsi="Arial Narrow"/>
          <w:i/>
          <w:vertAlign w:val="superscript"/>
        </w:rPr>
        <w:t>(ученые звание и степень)</w:t>
      </w:r>
      <w:r w:rsidRPr="001617CF">
        <w:rPr>
          <w:rFonts w:ascii="Arial Narrow" w:hAnsi="Arial Narrow"/>
          <w:i/>
          <w:vertAlign w:val="superscript"/>
        </w:rPr>
        <w:tab/>
      </w:r>
      <w:r w:rsidRPr="001617CF">
        <w:rPr>
          <w:rFonts w:ascii="Arial Narrow" w:hAnsi="Arial Narrow"/>
          <w:i/>
          <w:vertAlign w:val="superscript"/>
        </w:rPr>
        <w:tab/>
      </w:r>
      <w:r>
        <w:rPr>
          <w:rFonts w:ascii="Arial Narrow" w:hAnsi="Arial Narrow"/>
          <w:i/>
          <w:vertAlign w:val="superscript"/>
          <w:lang w:val="ru-RU"/>
        </w:rPr>
        <w:tab/>
      </w:r>
      <w:r w:rsidRPr="001617CF">
        <w:rPr>
          <w:rFonts w:ascii="Arial Narrow" w:hAnsi="Arial Narrow"/>
          <w:i/>
          <w:vertAlign w:val="superscript"/>
        </w:rPr>
        <w:t xml:space="preserve"> (подпись)</w:t>
      </w:r>
      <w:r>
        <w:rPr>
          <w:rFonts w:ascii="Arial Narrow" w:hAnsi="Arial Narrow"/>
          <w:i/>
          <w:vertAlign w:val="superscript"/>
          <w:lang w:val="ru-RU"/>
        </w:rPr>
        <w:tab/>
      </w:r>
      <w:r w:rsidRPr="001617CF">
        <w:rPr>
          <w:rFonts w:ascii="Arial Narrow" w:hAnsi="Arial Narrow"/>
          <w:i/>
        </w:rPr>
        <w:tab/>
        <w:t xml:space="preserve"> </w:t>
      </w:r>
      <w:r>
        <w:rPr>
          <w:rFonts w:ascii="Arial Narrow" w:hAnsi="Arial Narrow"/>
          <w:i/>
          <w:lang w:val="ru-RU"/>
        </w:rPr>
        <w:tab/>
      </w:r>
      <w:r w:rsidRPr="001617CF">
        <w:rPr>
          <w:rFonts w:ascii="Arial Narrow" w:hAnsi="Arial Narrow"/>
          <w:i/>
        </w:rPr>
        <w:t xml:space="preserve"> </w:t>
      </w:r>
      <w:r w:rsidRPr="001617CF">
        <w:rPr>
          <w:rFonts w:ascii="Arial Narrow" w:hAnsi="Arial Narrow"/>
          <w:sz w:val="16"/>
          <w:szCs w:val="16"/>
        </w:rPr>
        <w:t>Ф.И.О.</w:t>
      </w:r>
    </w:p>
    <w:p w14:paraId="3C20DAC1" w14:textId="77777777" w:rsidR="00F154D0" w:rsidRDefault="00F154D0" w:rsidP="00F154D0">
      <w:pPr>
        <w:pStyle w:val="1"/>
      </w:pPr>
    </w:p>
    <w:p w14:paraId="4555C053" w14:textId="77777777" w:rsidR="007A285C" w:rsidRDefault="007A285C" w:rsidP="00D532E7">
      <w:pPr>
        <w:sectPr w:rsidR="007A285C" w:rsidSect="004F6762">
          <w:footerReference w:type="default" r:id="rId9"/>
          <w:pgSz w:w="11906" w:h="16838"/>
          <w:pgMar w:top="1134" w:right="850" w:bottom="1134" w:left="1701" w:header="708" w:footer="1111" w:gutter="0"/>
          <w:cols w:space="708"/>
          <w:docGrid w:linePitch="360"/>
        </w:sectPr>
      </w:pPr>
    </w:p>
    <w:p w14:paraId="05C003C7" w14:textId="43743FC6" w:rsidR="00D6296D" w:rsidRPr="00C31E0B" w:rsidRDefault="00D6296D" w:rsidP="00C31E0B">
      <w:pPr>
        <w:pStyle w:val="1"/>
        <w:spacing w:line="360" w:lineRule="auto"/>
      </w:pPr>
      <w:bookmarkStart w:id="4" w:name="_Toc40092418"/>
      <w:bookmarkStart w:id="5" w:name="_Toc172169191"/>
      <w:r w:rsidRPr="00C31E0B">
        <w:lastRenderedPageBreak/>
        <w:t>Введение</w:t>
      </w:r>
      <w:bookmarkEnd w:id="4"/>
      <w:r w:rsidR="007A285C" w:rsidRPr="00C31E0B">
        <w:t>.</w:t>
      </w:r>
      <w:bookmarkStart w:id="6" w:name="_Toc42264638"/>
      <w:bookmarkEnd w:id="5"/>
      <w:r w:rsidR="007A285C" w:rsidRPr="00C31E0B">
        <w:t xml:space="preserve"> </w:t>
      </w:r>
      <w:bookmarkEnd w:id="6"/>
    </w:p>
    <w:p w14:paraId="487F2A1F" w14:textId="0890E183" w:rsidR="00A23DB8" w:rsidRPr="00C31E0B" w:rsidRDefault="00A23DB8" w:rsidP="00C31E0B">
      <w:p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ab/>
        <w:t>Практика является важной частью учебного процесса для обучающихся. Её ценность заключается в приобретении необходимых знаний и навыков для дальнейшего использования в профессиональной деятельности.</w:t>
      </w:r>
    </w:p>
    <w:p w14:paraId="325D91AE" w14:textId="540D0808" w:rsidR="005C1C73" w:rsidRPr="00C31E0B" w:rsidRDefault="000A10C3" w:rsidP="00C31E0B">
      <w:p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ab/>
      </w:r>
      <w:r w:rsidRPr="00C31E0B">
        <w:rPr>
          <w:b/>
          <w:bCs/>
          <w:sz w:val="28"/>
          <w:szCs w:val="28"/>
        </w:rPr>
        <w:t>Цель</w:t>
      </w:r>
      <w:r w:rsidR="00A23DB8" w:rsidRPr="00C31E0B">
        <w:rPr>
          <w:b/>
          <w:bCs/>
          <w:sz w:val="28"/>
          <w:szCs w:val="28"/>
        </w:rPr>
        <w:t xml:space="preserve">ю прохождение учебной практики </w:t>
      </w:r>
      <w:r w:rsidR="00A23DB8" w:rsidRPr="00C31E0B">
        <w:rPr>
          <w:sz w:val="28"/>
          <w:szCs w:val="28"/>
        </w:rPr>
        <w:t>является</w:t>
      </w:r>
      <w:r w:rsidRPr="00C31E0B">
        <w:rPr>
          <w:sz w:val="28"/>
          <w:szCs w:val="28"/>
        </w:rPr>
        <w:t xml:space="preserve"> </w:t>
      </w:r>
      <w:r w:rsidR="00A23DB8" w:rsidRPr="00C31E0B">
        <w:rPr>
          <w:sz w:val="28"/>
          <w:szCs w:val="28"/>
        </w:rPr>
        <w:t>з</w:t>
      </w:r>
      <w:r w:rsidRPr="00C31E0B">
        <w:rPr>
          <w:sz w:val="28"/>
          <w:szCs w:val="28"/>
        </w:rPr>
        <w:t>акрепление теоретически</w:t>
      </w:r>
      <w:r w:rsidR="00BD3A9B">
        <w:rPr>
          <w:sz w:val="28"/>
          <w:szCs w:val="28"/>
        </w:rPr>
        <w:t>х</w:t>
      </w:r>
      <w:r w:rsidRPr="00C31E0B">
        <w:rPr>
          <w:sz w:val="28"/>
          <w:szCs w:val="28"/>
        </w:rPr>
        <w:t xml:space="preserve"> знаний и методов применения </w:t>
      </w:r>
      <w:r w:rsidRPr="00C31E0B">
        <w:rPr>
          <w:sz w:val="28"/>
          <w:szCs w:val="28"/>
          <w:lang w:val="en-US"/>
        </w:rPr>
        <w:t>JavaScript</w:t>
      </w:r>
      <w:r w:rsidRPr="00C31E0B">
        <w:rPr>
          <w:sz w:val="28"/>
          <w:szCs w:val="28"/>
        </w:rPr>
        <w:t xml:space="preserve"> в области создания сайтов на языке </w:t>
      </w:r>
      <w:r w:rsidRPr="00C31E0B">
        <w:rPr>
          <w:sz w:val="28"/>
          <w:szCs w:val="28"/>
          <w:lang w:val="en-US"/>
        </w:rPr>
        <w:t>HTML</w:t>
      </w:r>
      <w:r w:rsidR="00A23DB8" w:rsidRPr="00C31E0B">
        <w:rPr>
          <w:sz w:val="28"/>
          <w:szCs w:val="28"/>
        </w:rPr>
        <w:t>, с</w:t>
      </w:r>
      <w:r w:rsidRPr="00C31E0B">
        <w:rPr>
          <w:sz w:val="28"/>
          <w:szCs w:val="28"/>
        </w:rPr>
        <w:t xml:space="preserve">оздание </w:t>
      </w:r>
      <w:proofErr w:type="spellStart"/>
      <w:r w:rsidRPr="00C31E0B">
        <w:rPr>
          <w:sz w:val="28"/>
          <w:szCs w:val="28"/>
        </w:rPr>
        <w:t>анимаций</w:t>
      </w:r>
      <w:proofErr w:type="spellEnd"/>
      <w:r w:rsidRPr="00C31E0B">
        <w:rPr>
          <w:sz w:val="28"/>
          <w:szCs w:val="28"/>
        </w:rPr>
        <w:t xml:space="preserve"> на веб-странице с помощью </w:t>
      </w:r>
      <w:r w:rsidRPr="00C31E0B">
        <w:rPr>
          <w:sz w:val="28"/>
          <w:szCs w:val="28"/>
          <w:lang w:val="en-US"/>
        </w:rPr>
        <w:t>JavaScript</w:t>
      </w:r>
      <w:r w:rsidRPr="00C31E0B">
        <w:rPr>
          <w:sz w:val="28"/>
          <w:szCs w:val="28"/>
        </w:rPr>
        <w:t xml:space="preserve"> для улучшения восприятия пользователем информации, расположенной на сайте, а также, для улучшения дизайна и расширения возможностей онлайн сервиса.</w:t>
      </w:r>
    </w:p>
    <w:p w14:paraId="196ED843" w14:textId="12FA0A54" w:rsidR="00227F4B" w:rsidRPr="00C31E0B" w:rsidRDefault="00227F4B" w:rsidP="00C31E0B">
      <w:pPr>
        <w:spacing w:line="360" w:lineRule="auto"/>
        <w:ind w:firstLine="709"/>
        <w:jc w:val="both"/>
        <w:rPr>
          <w:sz w:val="28"/>
          <w:szCs w:val="28"/>
        </w:rPr>
      </w:pPr>
      <w:r w:rsidRPr="00C31E0B">
        <w:rPr>
          <w:sz w:val="28"/>
          <w:szCs w:val="28"/>
        </w:rPr>
        <w:t xml:space="preserve">Список компетенций: </w:t>
      </w:r>
    </w:p>
    <w:p w14:paraId="08C508BC" w14:textId="77777777" w:rsidR="00A23DB8" w:rsidRPr="00C31E0B" w:rsidRDefault="00A23DB8" w:rsidP="00C31E0B">
      <w:pPr>
        <w:pStyle w:val="a3"/>
        <w:spacing w:after="160" w:line="360" w:lineRule="auto"/>
        <w:ind w:left="1429"/>
        <w:jc w:val="both"/>
        <w:rPr>
          <w:rFonts w:eastAsiaTheme="majorEastAsia"/>
          <w:bCs/>
          <w:sz w:val="28"/>
          <w:szCs w:val="28"/>
        </w:rPr>
      </w:pPr>
      <w:r w:rsidRPr="00C31E0B">
        <w:rPr>
          <w:rFonts w:eastAsiaTheme="majorEastAsia"/>
          <w:bCs/>
          <w:sz w:val="28"/>
          <w:szCs w:val="28"/>
        </w:rPr>
        <w:t xml:space="preserve">Системные: </w:t>
      </w:r>
    </w:p>
    <w:p w14:paraId="0DF1839B" w14:textId="0394CBCB" w:rsidR="00227F4B" w:rsidRPr="00C31E0B" w:rsidRDefault="00A23DB8" w:rsidP="00C31E0B">
      <w:pPr>
        <w:pStyle w:val="a3"/>
        <w:numPr>
          <w:ilvl w:val="0"/>
          <w:numId w:val="19"/>
        </w:numPr>
        <w:spacing w:after="160" w:line="360" w:lineRule="auto"/>
        <w:jc w:val="both"/>
        <w:rPr>
          <w:rFonts w:eastAsiaTheme="majorEastAsia"/>
          <w:bCs/>
          <w:sz w:val="28"/>
          <w:szCs w:val="28"/>
        </w:rPr>
      </w:pPr>
      <w:r w:rsidRPr="00C31E0B">
        <w:rPr>
          <w:rFonts w:eastAsiaTheme="majorEastAsia"/>
          <w:bCs/>
          <w:sz w:val="28"/>
          <w:szCs w:val="28"/>
        </w:rPr>
        <w:t>Способность применять знания на практике;</w:t>
      </w:r>
    </w:p>
    <w:p w14:paraId="7E5AE4BD" w14:textId="17890824" w:rsidR="00A23DB8" w:rsidRPr="00C31E0B" w:rsidRDefault="00A23DB8" w:rsidP="00C31E0B">
      <w:pPr>
        <w:pStyle w:val="a3"/>
        <w:numPr>
          <w:ilvl w:val="0"/>
          <w:numId w:val="19"/>
        </w:numPr>
        <w:spacing w:after="160" w:line="360" w:lineRule="auto"/>
        <w:jc w:val="both"/>
        <w:rPr>
          <w:rFonts w:eastAsiaTheme="majorEastAsia"/>
          <w:bCs/>
          <w:sz w:val="28"/>
          <w:szCs w:val="28"/>
        </w:rPr>
      </w:pPr>
      <w:r w:rsidRPr="00C31E0B">
        <w:rPr>
          <w:rFonts w:eastAsiaTheme="majorEastAsia"/>
          <w:bCs/>
          <w:sz w:val="28"/>
          <w:szCs w:val="28"/>
        </w:rPr>
        <w:t>Освоение новых разделов программирования;</w:t>
      </w:r>
    </w:p>
    <w:p w14:paraId="7F0A0B31" w14:textId="348A7CF9" w:rsidR="00A23DB8" w:rsidRPr="00C31E0B" w:rsidRDefault="00A23DB8" w:rsidP="00C31E0B">
      <w:pPr>
        <w:pStyle w:val="a3"/>
        <w:numPr>
          <w:ilvl w:val="0"/>
          <w:numId w:val="19"/>
        </w:numPr>
        <w:spacing w:after="160" w:line="360" w:lineRule="auto"/>
        <w:jc w:val="both"/>
        <w:rPr>
          <w:rFonts w:eastAsiaTheme="majorEastAsia"/>
          <w:bCs/>
          <w:sz w:val="28"/>
          <w:szCs w:val="28"/>
        </w:rPr>
      </w:pPr>
      <w:r w:rsidRPr="00C31E0B">
        <w:rPr>
          <w:rFonts w:eastAsiaTheme="majorEastAsia"/>
          <w:bCs/>
          <w:sz w:val="28"/>
          <w:szCs w:val="28"/>
        </w:rPr>
        <w:t>Разработка уникального проекта;</w:t>
      </w:r>
    </w:p>
    <w:p w14:paraId="3FE92D74" w14:textId="409051B5" w:rsidR="00A23DB8" w:rsidRPr="00C31E0B" w:rsidRDefault="00A23DB8" w:rsidP="00C31E0B">
      <w:pPr>
        <w:pStyle w:val="a3"/>
        <w:numPr>
          <w:ilvl w:val="0"/>
          <w:numId w:val="19"/>
        </w:numPr>
        <w:spacing w:after="160" w:line="360" w:lineRule="auto"/>
        <w:jc w:val="both"/>
        <w:rPr>
          <w:rFonts w:eastAsiaTheme="majorEastAsia"/>
          <w:bCs/>
          <w:sz w:val="28"/>
          <w:szCs w:val="28"/>
        </w:rPr>
      </w:pPr>
      <w:r w:rsidRPr="00C31E0B">
        <w:rPr>
          <w:rFonts w:eastAsiaTheme="majorEastAsia"/>
          <w:bCs/>
          <w:sz w:val="28"/>
          <w:szCs w:val="28"/>
        </w:rPr>
        <w:t>Развитие творческого мышления;</w:t>
      </w:r>
    </w:p>
    <w:p w14:paraId="7B9B75A6" w14:textId="630353ED" w:rsidR="00474E33" w:rsidRPr="00C31E0B" w:rsidRDefault="00474E33" w:rsidP="00C31E0B">
      <w:pPr>
        <w:pStyle w:val="a3"/>
        <w:numPr>
          <w:ilvl w:val="0"/>
          <w:numId w:val="19"/>
        </w:numPr>
        <w:spacing w:after="160" w:line="360" w:lineRule="auto"/>
        <w:jc w:val="both"/>
        <w:rPr>
          <w:rFonts w:eastAsiaTheme="majorEastAsia"/>
          <w:bCs/>
          <w:sz w:val="28"/>
          <w:szCs w:val="28"/>
        </w:rPr>
      </w:pPr>
      <w:r w:rsidRPr="00C31E0B">
        <w:rPr>
          <w:rFonts w:eastAsiaTheme="majorEastAsia"/>
          <w:bCs/>
          <w:sz w:val="28"/>
          <w:szCs w:val="28"/>
        </w:rPr>
        <w:t>Способность использовать разные методы реализации.</w:t>
      </w:r>
    </w:p>
    <w:p w14:paraId="11B78ED5" w14:textId="78D4A206" w:rsidR="00474E33" w:rsidRPr="00C31E0B" w:rsidRDefault="00474E33" w:rsidP="00C31E0B">
      <w:pPr>
        <w:spacing w:after="160" w:line="360" w:lineRule="auto"/>
        <w:ind w:left="1416"/>
        <w:jc w:val="both"/>
        <w:rPr>
          <w:rFonts w:eastAsiaTheme="majorEastAsia"/>
          <w:bCs/>
          <w:sz w:val="28"/>
          <w:szCs w:val="28"/>
        </w:rPr>
      </w:pPr>
      <w:r w:rsidRPr="00C31E0B">
        <w:rPr>
          <w:rFonts w:eastAsiaTheme="majorEastAsia"/>
          <w:bCs/>
          <w:sz w:val="28"/>
          <w:szCs w:val="28"/>
        </w:rPr>
        <w:t xml:space="preserve">Инструментальные: </w:t>
      </w:r>
    </w:p>
    <w:p w14:paraId="1058B778" w14:textId="4975D15F" w:rsidR="00474E33" w:rsidRPr="00C31E0B" w:rsidRDefault="00474E33" w:rsidP="00C31E0B">
      <w:pPr>
        <w:pStyle w:val="a3"/>
        <w:numPr>
          <w:ilvl w:val="0"/>
          <w:numId w:val="20"/>
        </w:numPr>
        <w:spacing w:after="160" w:line="360" w:lineRule="auto"/>
        <w:jc w:val="both"/>
        <w:rPr>
          <w:rFonts w:eastAsiaTheme="majorEastAsia"/>
          <w:bCs/>
          <w:sz w:val="28"/>
          <w:szCs w:val="28"/>
        </w:rPr>
      </w:pPr>
      <w:r w:rsidRPr="00C31E0B">
        <w:rPr>
          <w:rFonts w:eastAsiaTheme="majorEastAsia"/>
          <w:bCs/>
          <w:sz w:val="28"/>
          <w:szCs w:val="28"/>
        </w:rPr>
        <w:t>Базовые знания в сфере программирования;</w:t>
      </w:r>
    </w:p>
    <w:p w14:paraId="47EDFFE7" w14:textId="6C420DF3" w:rsidR="00474E33" w:rsidRPr="00C31E0B" w:rsidRDefault="00474E33" w:rsidP="00C31E0B">
      <w:pPr>
        <w:pStyle w:val="a3"/>
        <w:numPr>
          <w:ilvl w:val="0"/>
          <w:numId w:val="20"/>
        </w:numPr>
        <w:spacing w:after="160" w:line="360" w:lineRule="auto"/>
        <w:jc w:val="both"/>
        <w:rPr>
          <w:rFonts w:eastAsiaTheme="majorEastAsia"/>
          <w:bCs/>
          <w:sz w:val="28"/>
          <w:szCs w:val="28"/>
        </w:rPr>
      </w:pPr>
      <w:r w:rsidRPr="00C31E0B">
        <w:rPr>
          <w:rFonts w:eastAsiaTheme="majorEastAsia"/>
          <w:bCs/>
          <w:sz w:val="28"/>
          <w:szCs w:val="28"/>
        </w:rPr>
        <w:t>Способность анализировать и находить информацию;</w:t>
      </w:r>
    </w:p>
    <w:p w14:paraId="1AC7F7A8" w14:textId="408E7F29" w:rsidR="00AB4A05" w:rsidRDefault="00474E33" w:rsidP="00AB4A05">
      <w:pPr>
        <w:pStyle w:val="a3"/>
        <w:numPr>
          <w:ilvl w:val="0"/>
          <w:numId w:val="20"/>
        </w:numPr>
        <w:spacing w:after="160" w:line="360" w:lineRule="auto"/>
        <w:jc w:val="both"/>
        <w:rPr>
          <w:rFonts w:eastAsiaTheme="majorEastAsia"/>
          <w:bCs/>
          <w:sz w:val="28"/>
          <w:szCs w:val="28"/>
        </w:rPr>
      </w:pPr>
      <w:r w:rsidRPr="00C31E0B">
        <w:rPr>
          <w:rFonts w:eastAsiaTheme="majorEastAsia"/>
          <w:bCs/>
          <w:sz w:val="28"/>
          <w:szCs w:val="28"/>
        </w:rPr>
        <w:t>Решение проблем (устранение собственных ошибок)</w:t>
      </w:r>
    </w:p>
    <w:p w14:paraId="746778B4" w14:textId="22949BF3" w:rsidR="00A23DB8" w:rsidRPr="00AB4A05" w:rsidRDefault="00AB4A05" w:rsidP="00AB4A05">
      <w:pPr>
        <w:spacing w:after="160" w:line="259" w:lineRule="auto"/>
        <w:rPr>
          <w:rFonts w:eastAsiaTheme="majorEastAsia"/>
          <w:bCs/>
          <w:sz w:val="28"/>
          <w:szCs w:val="28"/>
        </w:rPr>
      </w:pPr>
      <w:r>
        <w:rPr>
          <w:rFonts w:eastAsiaTheme="majorEastAsia"/>
          <w:bCs/>
          <w:sz w:val="28"/>
          <w:szCs w:val="28"/>
        </w:rPr>
        <w:br w:type="page"/>
      </w:r>
    </w:p>
    <w:p w14:paraId="734285D6" w14:textId="53E5D721" w:rsidR="000A10C3" w:rsidRPr="00C31E0B" w:rsidRDefault="00227F4B" w:rsidP="00AB4A05">
      <w:pPr>
        <w:pStyle w:val="1"/>
        <w:spacing w:line="360" w:lineRule="auto"/>
      </w:pPr>
      <w:bookmarkStart w:id="7" w:name="_Toc172064268"/>
      <w:bookmarkStart w:id="8" w:name="_Toc172169192"/>
      <w:r w:rsidRPr="00C31E0B">
        <w:lastRenderedPageBreak/>
        <w:t>Основная часть отчета в соответствии с заданием на практику</w:t>
      </w:r>
      <w:bookmarkEnd w:id="7"/>
      <w:bookmarkEnd w:id="8"/>
    </w:p>
    <w:p w14:paraId="28714CB6" w14:textId="48DC14BE" w:rsidR="00501E34" w:rsidRPr="00C31E0B" w:rsidRDefault="000A10C3" w:rsidP="00C31E0B">
      <w:p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ab/>
      </w:r>
      <w:r w:rsidRPr="00BD3A9B">
        <w:rPr>
          <w:b/>
          <w:bCs/>
          <w:sz w:val="28"/>
          <w:szCs w:val="28"/>
        </w:rPr>
        <w:t>Актуальность:</w:t>
      </w:r>
      <w:r w:rsidRPr="00C31E0B">
        <w:rPr>
          <w:sz w:val="28"/>
          <w:szCs w:val="28"/>
        </w:rPr>
        <w:t xml:space="preserve"> </w:t>
      </w:r>
      <w:r w:rsidR="00227F4B" w:rsidRPr="00C31E0B">
        <w:rPr>
          <w:sz w:val="28"/>
          <w:szCs w:val="28"/>
        </w:rPr>
        <w:t xml:space="preserve">Сфера </w:t>
      </w:r>
      <w:r w:rsidR="00227F4B" w:rsidRPr="00C31E0B">
        <w:rPr>
          <w:sz w:val="28"/>
          <w:szCs w:val="28"/>
          <w:lang w:val="en-US"/>
        </w:rPr>
        <w:t>IT</w:t>
      </w:r>
      <w:r w:rsidR="00227F4B" w:rsidRPr="00C31E0B">
        <w:rPr>
          <w:sz w:val="28"/>
          <w:szCs w:val="28"/>
        </w:rPr>
        <w:t xml:space="preserve">-технологий развивается очень быстро, приложения и сайты становятся более сложными в реализации, но гораздо </w:t>
      </w:r>
      <w:r w:rsidR="00474E33" w:rsidRPr="00C31E0B">
        <w:rPr>
          <w:sz w:val="28"/>
          <w:szCs w:val="28"/>
        </w:rPr>
        <w:t xml:space="preserve">более </w:t>
      </w:r>
      <w:r w:rsidR="00227F4B" w:rsidRPr="00C31E0B">
        <w:rPr>
          <w:sz w:val="28"/>
          <w:szCs w:val="28"/>
        </w:rPr>
        <w:t>про</w:t>
      </w:r>
      <w:r w:rsidR="00474E33" w:rsidRPr="00C31E0B">
        <w:rPr>
          <w:sz w:val="28"/>
          <w:szCs w:val="28"/>
        </w:rPr>
        <w:t>стыми</w:t>
      </w:r>
      <w:r w:rsidR="00227F4B" w:rsidRPr="00C31E0B">
        <w:rPr>
          <w:sz w:val="28"/>
          <w:szCs w:val="28"/>
        </w:rPr>
        <w:t xml:space="preserve"> и п</w:t>
      </w:r>
      <w:r w:rsidR="00474E33" w:rsidRPr="00C31E0B">
        <w:rPr>
          <w:sz w:val="28"/>
          <w:szCs w:val="28"/>
        </w:rPr>
        <w:t>риятными</w:t>
      </w:r>
      <w:r w:rsidR="00227F4B" w:rsidRPr="00C31E0B">
        <w:rPr>
          <w:sz w:val="28"/>
          <w:szCs w:val="28"/>
        </w:rPr>
        <w:t xml:space="preserve"> для пользователя. </w:t>
      </w:r>
      <w:r w:rsidR="00921E19" w:rsidRPr="00C31E0B">
        <w:rPr>
          <w:sz w:val="28"/>
          <w:szCs w:val="28"/>
        </w:rPr>
        <w:t>В современном медиа-пространстве все более популярными становятся сайты с динамической анимацией. Благодаря методам такой анимации пользователь лучше воспринимает информацию на сайте</w:t>
      </w:r>
      <w:r w:rsidR="00474E33" w:rsidRPr="00C31E0B">
        <w:rPr>
          <w:sz w:val="28"/>
          <w:szCs w:val="28"/>
        </w:rPr>
        <w:t>, а у разработчика появляется преимущество в выборе подхода верстки</w:t>
      </w:r>
      <w:r w:rsidR="00921E19" w:rsidRPr="00C31E0B">
        <w:rPr>
          <w:sz w:val="28"/>
          <w:szCs w:val="28"/>
        </w:rPr>
        <w:t>.</w:t>
      </w:r>
    </w:p>
    <w:p w14:paraId="58D1F548" w14:textId="3E148F25" w:rsidR="00501E34" w:rsidRPr="00C31E0B" w:rsidRDefault="00501E34" w:rsidP="00C31E0B">
      <w:p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ab/>
      </w:r>
      <w:r w:rsidRPr="00BD3A9B">
        <w:rPr>
          <w:b/>
          <w:bCs/>
          <w:sz w:val="28"/>
          <w:szCs w:val="28"/>
        </w:rPr>
        <w:t>Цель</w:t>
      </w:r>
      <w:r w:rsidRPr="00C31E0B">
        <w:rPr>
          <w:sz w:val="28"/>
          <w:szCs w:val="28"/>
        </w:rPr>
        <w:t xml:space="preserve">: Создание кулинарного сайта с использованием различных видов анимации на </w:t>
      </w:r>
      <w:r w:rsidRPr="00C31E0B">
        <w:rPr>
          <w:sz w:val="28"/>
          <w:szCs w:val="28"/>
          <w:lang w:val="en-US"/>
        </w:rPr>
        <w:t>JavaScript</w:t>
      </w:r>
      <w:r w:rsidRPr="00C31E0B">
        <w:rPr>
          <w:sz w:val="28"/>
          <w:szCs w:val="28"/>
        </w:rPr>
        <w:t xml:space="preserve"> (анимация при скроллинге, динамическая анимация при загрузке сайта), а также реализаци</w:t>
      </w:r>
      <w:r w:rsidR="00531E77" w:rsidRPr="00C31E0B">
        <w:rPr>
          <w:sz w:val="28"/>
          <w:szCs w:val="28"/>
        </w:rPr>
        <w:t>я</w:t>
      </w:r>
      <w:r w:rsidRPr="00C31E0B">
        <w:rPr>
          <w:sz w:val="28"/>
          <w:szCs w:val="28"/>
        </w:rPr>
        <w:t xml:space="preserve"> поиска.</w:t>
      </w:r>
    </w:p>
    <w:p w14:paraId="2D3DB9FD" w14:textId="4E03BB31" w:rsidR="00501E34" w:rsidRPr="00BD3A9B" w:rsidRDefault="00501E34" w:rsidP="00C31E0B">
      <w:pPr>
        <w:spacing w:line="360" w:lineRule="auto"/>
        <w:rPr>
          <w:b/>
          <w:bCs/>
          <w:sz w:val="28"/>
          <w:szCs w:val="28"/>
        </w:rPr>
      </w:pPr>
      <w:r w:rsidRPr="00C31E0B">
        <w:rPr>
          <w:sz w:val="28"/>
          <w:szCs w:val="28"/>
        </w:rPr>
        <w:tab/>
      </w:r>
      <w:r w:rsidRPr="00BD3A9B">
        <w:rPr>
          <w:b/>
          <w:bCs/>
          <w:sz w:val="28"/>
          <w:szCs w:val="28"/>
        </w:rPr>
        <w:t>Задачи</w:t>
      </w:r>
      <w:r w:rsidR="009F16ED">
        <w:rPr>
          <w:b/>
          <w:bCs/>
          <w:sz w:val="28"/>
          <w:szCs w:val="28"/>
        </w:rPr>
        <w:t xml:space="preserve"> поставленные при прохождении практики</w:t>
      </w:r>
      <w:r w:rsidRPr="00BD3A9B">
        <w:rPr>
          <w:b/>
          <w:bCs/>
          <w:sz w:val="28"/>
          <w:szCs w:val="28"/>
        </w:rPr>
        <w:t xml:space="preserve">: </w:t>
      </w:r>
    </w:p>
    <w:p w14:paraId="0205636D" w14:textId="7A871BB6" w:rsidR="00501E34" w:rsidRPr="00C31E0B" w:rsidRDefault="00501E34" w:rsidP="00C31E0B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>Изуч</w:t>
      </w:r>
      <w:r w:rsidR="00556CAB" w:rsidRPr="00C31E0B">
        <w:rPr>
          <w:sz w:val="28"/>
          <w:szCs w:val="28"/>
        </w:rPr>
        <w:t>ить</w:t>
      </w:r>
      <w:r w:rsidRPr="00C31E0B">
        <w:rPr>
          <w:sz w:val="28"/>
          <w:szCs w:val="28"/>
        </w:rPr>
        <w:t xml:space="preserve"> метод</w:t>
      </w:r>
      <w:r w:rsidR="00556CAB" w:rsidRPr="00C31E0B">
        <w:rPr>
          <w:sz w:val="28"/>
          <w:szCs w:val="28"/>
        </w:rPr>
        <w:t>ы</w:t>
      </w:r>
      <w:r w:rsidRPr="00C31E0B">
        <w:rPr>
          <w:sz w:val="28"/>
          <w:szCs w:val="28"/>
        </w:rPr>
        <w:t xml:space="preserve"> анимации на </w:t>
      </w:r>
      <w:r w:rsidRPr="00C31E0B">
        <w:rPr>
          <w:sz w:val="28"/>
          <w:szCs w:val="28"/>
          <w:lang w:val="en-US"/>
        </w:rPr>
        <w:t>JavaScript</w:t>
      </w:r>
      <w:r w:rsidRPr="00C31E0B">
        <w:rPr>
          <w:sz w:val="28"/>
          <w:szCs w:val="28"/>
        </w:rPr>
        <w:t>.</w:t>
      </w:r>
    </w:p>
    <w:p w14:paraId="2C3F049D" w14:textId="6D182A7D" w:rsidR="00442320" w:rsidRPr="00BD3A9B" w:rsidRDefault="00442320" w:rsidP="00C31E0B">
      <w:pPr>
        <w:pStyle w:val="a3"/>
        <w:spacing w:line="360" w:lineRule="auto"/>
        <w:rPr>
          <w:i/>
          <w:iCs/>
          <w:sz w:val="28"/>
          <w:szCs w:val="28"/>
        </w:rPr>
      </w:pPr>
      <w:r w:rsidRPr="00BD3A9B">
        <w:rPr>
          <w:i/>
          <w:iCs/>
          <w:sz w:val="28"/>
          <w:szCs w:val="28"/>
        </w:rPr>
        <w:t>Подробнее:</w:t>
      </w:r>
    </w:p>
    <w:p w14:paraId="37330359" w14:textId="6B6C0ACD" w:rsidR="00556CAB" w:rsidRPr="00C31E0B" w:rsidRDefault="00556CAB" w:rsidP="00C31E0B">
      <w:pPr>
        <w:pStyle w:val="a3"/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 xml:space="preserve">С помощью различных интернет сервисов собрать информацию о применении и создания анимации на сайтах. </w:t>
      </w:r>
    </w:p>
    <w:p w14:paraId="28E54DAD" w14:textId="5322E5DC" w:rsidR="00501E34" w:rsidRPr="00C31E0B" w:rsidRDefault="00501E34" w:rsidP="00C31E0B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>Выб</w:t>
      </w:r>
      <w:r w:rsidR="00556CAB" w:rsidRPr="00C31E0B">
        <w:rPr>
          <w:sz w:val="28"/>
          <w:szCs w:val="28"/>
        </w:rPr>
        <w:t>рать</w:t>
      </w:r>
      <w:r w:rsidRPr="00C31E0B">
        <w:rPr>
          <w:sz w:val="28"/>
          <w:szCs w:val="28"/>
        </w:rPr>
        <w:t xml:space="preserve"> дополнительн</w:t>
      </w:r>
      <w:r w:rsidR="00556CAB" w:rsidRPr="00C31E0B">
        <w:rPr>
          <w:sz w:val="28"/>
          <w:szCs w:val="28"/>
        </w:rPr>
        <w:t>ую</w:t>
      </w:r>
      <w:r w:rsidRPr="00C31E0B">
        <w:rPr>
          <w:sz w:val="28"/>
          <w:szCs w:val="28"/>
        </w:rPr>
        <w:t xml:space="preserve"> </w:t>
      </w:r>
      <w:r w:rsidRPr="00C31E0B">
        <w:rPr>
          <w:sz w:val="28"/>
          <w:szCs w:val="28"/>
          <w:lang w:val="en-US"/>
        </w:rPr>
        <w:t>JS</w:t>
      </w:r>
      <w:r w:rsidRPr="00C31E0B">
        <w:rPr>
          <w:sz w:val="28"/>
          <w:szCs w:val="28"/>
        </w:rPr>
        <w:t xml:space="preserve"> библиотек</w:t>
      </w:r>
      <w:r w:rsidR="00556CAB" w:rsidRPr="00C31E0B">
        <w:rPr>
          <w:sz w:val="28"/>
          <w:szCs w:val="28"/>
        </w:rPr>
        <w:t>у</w:t>
      </w:r>
      <w:r w:rsidRPr="00C31E0B">
        <w:rPr>
          <w:sz w:val="28"/>
          <w:szCs w:val="28"/>
        </w:rPr>
        <w:t xml:space="preserve"> для расширения возможностей </w:t>
      </w:r>
      <w:proofErr w:type="spellStart"/>
      <w:r w:rsidRPr="00C31E0B">
        <w:rPr>
          <w:sz w:val="28"/>
          <w:szCs w:val="28"/>
        </w:rPr>
        <w:t>анимирования</w:t>
      </w:r>
      <w:proofErr w:type="spellEnd"/>
      <w:r w:rsidRPr="00C31E0B">
        <w:rPr>
          <w:sz w:val="28"/>
          <w:szCs w:val="28"/>
        </w:rPr>
        <w:t>.</w:t>
      </w:r>
    </w:p>
    <w:p w14:paraId="7CD90ADA" w14:textId="489C3E41" w:rsidR="00442320" w:rsidRPr="00BD3A9B" w:rsidRDefault="00442320" w:rsidP="00C31E0B">
      <w:pPr>
        <w:pStyle w:val="a3"/>
        <w:spacing w:line="360" w:lineRule="auto"/>
        <w:rPr>
          <w:i/>
          <w:iCs/>
          <w:sz w:val="28"/>
          <w:szCs w:val="28"/>
        </w:rPr>
      </w:pPr>
      <w:r w:rsidRPr="00BD3A9B">
        <w:rPr>
          <w:i/>
          <w:iCs/>
          <w:sz w:val="28"/>
          <w:szCs w:val="28"/>
        </w:rPr>
        <w:t>Подробнее:</w:t>
      </w:r>
    </w:p>
    <w:p w14:paraId="074C7F15" w14:textId="0F1789E4" w:rsidR="00556CAB" w:rsidRPr="00C31E0B" w:rsidRDefault="00556CAB" w:rsidP="00C31E0B">
      <w:pPr>
        <w:pStyle w:val="a3"/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 xml:space="preserve">Сравнить между собой библиотеки и плагины для анимации на </w:t>
      </w:r>
      <w:r w:rsidRPr="00C31E0B">
        <w:rPr>
          <w:sz w:val="28"/>
          <w:szCs w:val="28"/>
          <w:lang w:val="en-US"/>
        </w:rPr>
        <w:t>JavaScript</w:t>
      </w:r>
      <w:r w:rsidRPr="00C31E0B">
        <w:rPr>
          <w:sz w:val="28"/>
          <w:szCs w:val="28"/>
        </w:rPr>
        <w:t xml:space="preserve"> и выбрать наиболее подходящую для создание собственного проекта.</w:t>
      </w:r>
    </w:p>
    <w:p w14:paraId="6D96E122" w14:textId="77777777" w:rsidR="00442320" w:rsidRPr="00C31E0B" w:rsidRDefault="00501E34" w:rsidP="00C31E0B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>Созда</w:t>
      </w:r>
      <w:r w:rsidR="00556CAB" w:rsidRPr="00C31E0B">
        <w:rPr>
          <w:sz w:val="28"/>
          <w:szCs w:val="28"/>
        </w:rPr>
        <w:t>ть</w:t>
      </w:r>
      <w:r w:rsidRPr="00C31E0B">
        <w:rPr>
          <w:sz w:val="28"/>
          <w:szCs w:val="28"/>
        </w:rPr>
        <w:t xml:space="preserve"> дизайн, с помощью сервиса </w:t>
      </w:r>
      <w:proofErr w:type="spellStart"/>
      <w:r w:rsidRPr="00C31E0B">
        <w:rPr>
          <w:sz w:val="28"/>
          <w:szCs w:val="28"/>
          <w:lang w:val="en-US"/>
        </w:rPr>
        <w:t>Figma</w:t>
      </w:r>
      <w:proofErr w:type="spellEnd"/>
      <w:r w:rsidRPr="00C31E0B">
        <w:rPr>
          <w:sz w:val="28"/>
          <w:szCs w:val="28"/>
        </w:rPr>
        <w:t>, и сценар</w:t>
      </w:r>
      <w:r w:rsidR="00556CAB" w:rsidRPr="00C31E0B">
        <w:rPr>
          <w:sz w:val="28"/>
          <w:szCs w:val="28"/>
        </w:rPr>
        <w:t>ий</w:t>
      </w:r>
      <w:r w:rsidRPr="00C31E0B">
        <w:rPr>
          <w:sz w:val="28"/>
          <w:szCs w:val="28"/>
        </w:rPr>
        <w:t xml:space="preserve"> анимации. </w:t>
      </w:r>
    </w:p>
    <w:p w14:paraId="7DBBDB1C" w14:textId="7F009766" w:rsidR="000A10C3" w:rsidRPr="00BD3A9B" w:rsidRDefault="00442320" w:rsidP="00C31E0B">
      <w:pPr>
        <w:pStyle w:val="a3"/>
        <w:spacing w:line="360" w:lineRule="auto"/>
        <w:rPr>
          <w:i/>
          <w:iCs/>
          <w:sz w:val="28"/>
          <w:szCs w:val="28"/>
        </w:rPr>
      </w:pPr>
      <w:r w:rsidRPr="00BD3A9B">
        <w:rPr>
          <w:i/>
          <w:iCs/>
          <w:sz w:val="28"/>
          <w:szCs w:val="28"/>
        </w:rPr>
        <w:t>Подробнее:</w:t>
      </w:r>
      <w:r w:rsidR="00227F4B" w:rsidRPr="00BD3A9B">
        <w:rPr>
          <w:i/>
          <w:iCs/>
          <w:sz w:val="28"/>
          <w:szCs w:val="28"/>
        </w:rPr>
        <w:t xml:space="preserve"> </w:t>
      </w:r>
    </w:p>
    <w:p w14:paraId="5F8AA654" w14:textId="0E8AB1F0" w:rsidR="00556CAB" w:rsidRPr="00C31E0B" w:rsidRDefault="00556CAB" w:rsidP="00C31E0B">
      <w:pPr>
        <w:pStyle w:val="a3"/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>Заранее прописать на готовом дизайне последовательное движение элементов относительно друг друга с учетом действий пользователя.</w:t>
      </w:r>
    </w:p>
    <w:p w14:paraId="0C194B42" w14:textId="54BD0EAD" w:rsidR="00501E34" w:rsidRPr="00C31E0B" w:rsidRDefault="00556CAB" w:rsidP="00C31E0B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>Сверстать</w:t>
      </w:r>
      <w:r w:rsidR="00501E34" w:rsidRPr="00C31E0B">
        <w:rPr>
          <w:sz w:val="28"/>
          <w:szCs w:val="28"/>
        </w:rPr>
        <w:t xml:space="preserve"> сайт </w:t>
      </w:r>
      <w:r w:rsidRPr="00C31E0B">
        <w:rPr>
          <w:sz w:val="28"/>
          <w:szCs w:val="28"/>
        </w:rPr>
        <w:t>(</w:t>
      </w:r>
      <w:r w:rsidRPr="00C31E0B">
        <w:rPr>
          <w:sz w:val="28"/>
          <w:szCs w:val="28"/>
          <w:lang w:val="en-US"/>
        </w:rPr>
        <w:t>HTML, CSS)</w:t>
      </w:r>
    </w:p>
    <w:p w14:paraId="73E8EEF7" w14:textId="4CF5006D" w:rsidR="00442320" w:rsidRPr="00BD3A9B" w:rsidRDefault="00442320" w:rsidP="00C31E0B">
      <w:pPr>
        <w:pStyle w:val="a3"/>
        <w:spacing w:line="360" w:lineRule="auto"/>
        <w:rPr>
          <w:i/>
          <w:iCs/>
          <w:sz w:val="28"/>
          <w:szCs w:val="28"/>
        </w:rPr>
      </w:pPr>
      <w:r w:rsidRPr="00BD3A9B">
        <w:rPr>
          <w:i/>
          <w:iCs/>
          <w:sz w:val="28"/>
          <w:szCs w:val="28"/>
        </w:rPr>
        <w:t>Подробнее:</w:t>
      </w:r>
    </w:p>
    <w:p w14:paraId="14AA7A89" w14:textId="416C0E84" w:rsidR="00556CAB" w:rsidRPr="00C31E0B" w:rsidRDefault="00556CAB" w:rsidP="00C31E0B">
      <w:pPr>
        <w:pStyle w:val="a3"/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lastRenderedPageBreak/>
        <w:t>Созда</w:t>
      </w:r>
      <w:r w:rsidR="00442320" w:rsidRPr="00C31E0B">
        <w:rPr>
          <w:sz w:val="28"/>
          <w:szCs w:val="28"/>
        </w:rPr>
        <w:t xml:space="preserve">ть шаблон веб-страницы на </w:t>
      </w:r>
      <w:r w:rsidR="00442320" w:rsidRPr="00C31E0B">
        <w:rPr>
          <w:sz w:val="28"/>
          <w:szCs w:val="28"/>
          <w:lang w:val="en-US"/>
        </w:rPr>
        <w:t>HTML</w:t>
      </w:r>
      <w:r w:rsidR="00442320" w:rsidRPr="00C31E0B">
        <w:rPr>
          <w:sz w:val="28"/>
          <w:szCs w:val="28"/>
        </w:rPr>
        <w:t xml:space="preserve"> и подключить к нему таблицы стилей, прописанных в </w:t>
      </w:r>
      <w:r w:rsidR="00442320" w:rsidRPr="00C31E0B">
        <w:rPr>
          <w:sz w:val="28"/>
          <w:szCs w:val="28"/>
          <w:lang w:val="en-US"/>
        </w:rPr>
        <w:t>CSS</w:t>
      </w:r>
      <w:r w:rsidR="00442320" w:rsidRPr="00C31E0B">
        <w:rPr>
          <w:sz w:val="28"/>
          <w:szCs w:val="28"/>
        </w:rPr>
        <w:t xml:space="preserve"> файле.</w:t>
      </w:r>
    </w:p>
    <w:p w14:paraId="1C922610" w14:textId="6E1E3CFF" w:rsidR="00556CAB" w:rsidRPr="00C31E0B" w:rsidRDefault="00556CAB" w:rsidP="00C31E0B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 xml:space="preserve">Подключить плагины и дополнительные библиотеки </w:t>
      </w:r>
      <w:r w:rsidRPr="00C31E0B">
        <w:rPr>
          <w:sz w:val="28"/>
          <w:szCs w:val="28"/>
          <w:lang w:val="en-US"/>
        </w:rPr>
        <w:t>JS</w:t>
      </w:r>
      <w:r w:rsidRPr="00C31E0B">
        <w:rPr>
          <w:sz w:val="28"/>
          <w:szCs w:val="28"/>
        </w:rPr>
        <w:t xml:space="preserve"> и создать анимацию.</w:t>
      </w:r>
    </w:p>
    <w:p w14:paraId="1916F5F4" w14:textId="2CC98971" w:rsidR="00442320" w:rsidRPr="00BD3A9B" w:rsidRDefault="00442320" w:rsidP="00C31E0B">
      <w:pPr>
        <w:pStyle w:val="a3"/>
        <w:spacing w:line="360" w:lineRule="auto"/>
        <w:rPr>
          <w:i/>
          <w:iCs/>
          <w:sz w:val="28"/>
          <w:szCs w:val="28"/>
        </w:rPr>
      </w:pPr>
      <w:r w:rsidRPr="00BD3A9B">
        <w:rPr>
          <w:i/>
          <w:iCs/>
          <w:sz w:val="28"/>
          <w:szCs w:val="28"/>
        </w:rPr>
        <w:t>Подробнее:</w:t>
      </w:r>
    </w:p>
    <w:p w14:paraId="648033C3" w14:textId="5FD3EE22" w:rsidR="00442320" w:rsidRPr="00C31E0B" w:rsidRDefault="00442320" w:rsidP="00C31E0B">
      <w:pPr>
        <w:pStyle w:val="a3"/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 xml:space="preserve">Добавить в проект необходимые скрипты для подключения сторонних библиотек. Создать анимацию методами подключенной библиотеки. </w:t>
      </w:r>
    </w:p>
    <w:p w14:paraId="0F0D57F8" w14:textId="4AAA77DC" w:rsidR="00556CAB" w:rsidRPr="00C31E0B" w:rsidRDefault="00556CAB" w:rsidP="00C31E0B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>Создать поиск.</w:t>
      </w:r>
    </w:p>
    <w:p w14:paraId="08C51B87" w14:textId="2A7EF566" w:rsidR="00442320" w:rsidRPr="00BD3A9B" w:rsidRDefault="00442320" w:rsidP="00C31E0B">
      <w:pPr>
        <w:pStyle w:val="a3"/>
        <w:spacing w:line="360" w:lineRule="auto"/>
        <w:rPr>
          <w:i/>
          <w:iCs/>
          <w:sz w:val="28"/>
          <w:szCs w:val="28"/>
        </w:rPr>
      </w:pPr>
      <w:r w:rsidRPr="00BD3A9B">
        <w:rPr>
          <w:i/>
          <w:iCs/>
          <w:sz w:val="28"/>
          <w:szCs w:val="28"/>
        </w:rPr>
        <w:t>Подробнее:</w:t>
      </w:r>
    </w:p>
    <w:p w14:paraId="6158E932" w14:textId="2744D8B5" w:rsidR="00442320" w:rsidRPr="00C31E0B" w:rsidRDefault="00442320" w:rsidP="00C31E0B">
      <w:pPr>
        <w:pStyle w:val="a3"/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 xml:space="preserve">Прописать функцию поиска необходимой информации </w:t>
      </w:r>
      <w:r w:rsidR="00BD3A9B">
        <w:rPr>
          <w:sz w:val="28"/>
          <w:szCs w:val="28"/>
        </w:rPr>
        <w:t>на языке</w:t>
      </w:r>
      <w:r w:rsidRPr="00C31E0B">
        <w:rPr>
          <w:sz w:val="28"/>
          <w:szCs w:val="28"/>
        </w:rPr>
        <w:t xml:space="preserve"> </w:t>
      </w:r>
      <w:r w:rsidRPr="00C31E0B">
        <w:rPr>
          <w:sz w:val="28"/>
          <w:szCs w:val="28"/>
          <w:lang w:val="en-US"/>
        </w:rPr>
        <w:t>JavaScript</w:t>
      </w:r>
      <w:r w:rsidRPr="00C31E0B">
        <w:rPr>
          <w:sz w:val="28"/>
          <w:szCs w:val="28"/>
        </w:rPr>
        <w:t>.</w:t>
      </w:r>
    </w:p>
    <w:p w14:paraId="1F4FDB7D" w14:textId="63990AF1" w:rsidR="00556CAB" w:rsidRPr="00C31E0B" w:rsidRDefault="00556CAB" w:rsidP="00C31E0B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>Отладить работу сайта.</w:t>
      </w:r>
    </w:p>
    <w:p w14:paraId="0145A4EF" w14:textId="6E7FC52F" w:rsidR="00442320" w:rsidRPr="00BD3A9B" w:rsidRDefault="00442320" w:rsidP="00C31E0B">
      <w:pPr>
        <w:pStyle w:val="a3"/>
        <w:spacing w:line="360" w:lineRule="auto"/>
        <w:rPr>
          <w:i/>
          <w:iCs/>
          <w:sz w:val="28"/>
          <w:szCs w:val="28"/>
        </w:rPr>
      </w:pPr>
      <w:r w:rsidRPr="00BD3A9B">
        <w:rPr>
          <w:i/>
          <w:iCs/>
          <w:sz w:val="28"/>
          <w:szCs w:val="28"/>
        </w:rPr>
        <w:t>Подробнее:</w:t>
      </w:r>
    </w:p>
    <w:p w14:paraId="06F80BEC" w14:textId="173A50C7" w:rsidR="00B77477" w:rsidRDefault="00442320" w:rsidP="00AB4A05">
      <w:pPr>
        <w:pStyle w:val="a3"/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 xml:space="preserve">Проверить корректность работы всех </w:t>
      </w:r>
      <w:proofErr w:type="spellStart"/>
      <w:r w:rsidRPr="00C31E0B">
        <w:rPr>
          <w:sz w:val="28"/>
          <w:szCs w:val="28"/>
        </w:rPr>
        <w:t>анимаций</w:t>
      </w:r>
      <w:proofErr w:type="spellEnd"/>
      <w:r w:rsidRPr="00C31E0B">
        <w:rPr>
          <w:sz w:val="28"/>
          <w:szCs w:val="28"/>
        </w:rPr>
        <w:t xml:space="preserve"> и поиска. </w:t>
      </w:r>
    </w:p>
    <w:p w14:paraId="33399E89" w14:textId="77777777" w:rsidR="00BD3A9B" w:rsidRPr="00C31E0B" w:rsidRDefault="00BD3A9B" w:rsidP="00AB4A05">
      <w:pPr>
        <w:pStyle w:val="a3"/>
        <w:spacing w:line="360" w:lineRule="auto"/>
        <w:rPr>
          <w:sz w:val="28"/>
          <w:szCs w:val="28"/>
        </w:rPr>
      </w:pPr>
    </w:p>
    <w:p w14:paraId="6C84530C" w14:textId="735E53FC" w:rsidR="00474E33" w:rsidRPr="00C31E0B" w:rsidRDefault="00474E33" w:rsidP="00C31E0B">
      <w:p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ab/>
        <w:t xml:space="preserve">Основными инструментами для разработки являются: </w:t>
      </w:r>
      <w:r w:rsidRPr="00C31E0B">
        <w:rPr>
          <w:sz w:val="28"/>
          <w:szCs w:val="28"/>
          <w:lang w:val="en-US"/>
        </w:rPr>
        <w:t>HTML</w:t>
      </w:r>
      <w:r w:rsidRPr="00C31E0B">
        <w:rPr>
          <w:sz w:val="28"/>
          <w:szCs w:val="28"/>
        </w:rPr>
        <w:t xml:space="preserve">, </w:t>
      </w:r>
      <w:r w:rsidRPr="00C31E0B">
        <w:rPr>
          <w:sz w:val="28"/>
          <w:szCs w:val="28"/>
          <w:lang w:val="en-US"/>
        </w:rPr>
        <w:t>CSS</w:t>
      </w:r>
      <w:r w:rsidRPr="00C31E0B">
        <w:rPr>
          <w:sz w:val="28"/>
          <w:szCs w:val="28"/>
        </w:rPr>
        <w:t xml:space="preserve">, </w:t>
      </w:r>
      <w:r w:rsidRPr="00C31E0B">
        <w:rPr>
          <w:sz w:val="28"/>
          <w:szCs w:val="28"/>
          <w:lang w:val="en-US"/>
        </w:rPr>
        <w:t>JavaScript</w:t>
      </w:r>
      <w:r w:rsidRPr="00C31E0B">
        <w:rPr>
          <w:sz w:val="28"/>
          <w:szCs w:val="28"/>
        </w:rPr>
        <w:t>.</w:t>
      </w:r>
    </w:p>
    <w:p w14:paraId="6E60119C" w14:textId="48EE8EA8" w:rsidR="00474E33" w:rsidRPr="00C31E0B" w:rsidRDefault="00474E33" w:rsidP="00C31E0B">
      <w:p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ab/>
      </w:r>
      <w:r w:rsidRPr="00BD3A9B">
        <w:rPr>
          <w:b/>
          <w:bCs/>
          <w:sz w:val="28"/>
          <w:szCs w:val="28"/>
        </w:rPr>
        <w:t>HTML (</w:t>
      </w:r>
      <w:proofErr w:type="spellStart"/>
      <w:r w:rsidRPr="00BD3A9B">
        <w:rPr>
          <w:b/>
          <w:bCs/>
          <w:sz w:val="28"/>
          <w:szCs w:val="28"/>
        </w:rPr>
        <w:t>HyperText</w:t>
      </w:r>
      <w:proofErr w:type="spellEnd"/>
      <w:r w:rsidRPr="00BD3A9B">
        <w:rPr>
          <w:b/>
          <w:bCs/>
          <w:sz w:val="28"/>
          <w:szCs w:val="28"/>
        </w:rPr>
        <w:t xml:space="preserve"> </w:t>
      </w:r>
      <w:proofErr w:type="spellStart"/>
      <w:r w:rsidRPr="00BD3A9B">
        <w:rPr>
          <w:b/>
          <w:bCs/>
          <w:sz w:val="28"/>
          <w:szCs w:val="28"/>
        </w:rPr>
        <w:t>Markup</w:t>
      </w:r>
      <w:proofErr w:type="spellEnd"/>
      <w:r w:rsidRPr="00BD3A9B">
        <w:rPr>
          <w:b/>
          <w:bCs/>
          <w:sz w:val="28"/>
          <w:szCs w:val="28"/>
        </w:rPr>
        <w:t xml:space="preserve"> </w:t>
      </w:r>
      <w:proofErr w:type="spellStart"/>
      <w:r w:rsidRPr="00BD3A9B">
        <w:rPr>
          <w:b/>
          <w:bCs/>
          <w:sz w:val="28"/>
          <w:szCs w:val="28"/>
        </w:rPr>
        <w:t>Language</w:t>
      </w:r>
      <w:proofErr w:type="spellEnd"/>
      <w:r w:rsidRPr="00BD3A9B">
        <w:rPr>
          <w:b/>
          <w:bCs/>
          <w:sz w:val="28"/>
          <w:szCs w:val="28"/>
        </w:rPr>
        <w:t>)</w:t>
      </w:r>
      <w:r w:rsidRPr="00C31E0B">
        <w:rPr>
          <w:sz w:val="28"/>
          <w:szCs w:val="28"/>
        </w:rPr>
        <w:t xml:space="preserve"> </w:t>
      </w:r>
      <w:proofErr w:type="gramStart"/>
      <w:r w:rsidRPr="00C31E0B">
        <w:rPr>
          <w:sz w:val="28"/>
          <w:szCs w:val="28"/>
        </w:rPr>
        <w:t>- это</w:t>
      </w:r>
      <w:proofErr w:type="gramEnd"/>
      <w:r w:rsidRPr="00C31E0B">
        <w:rPr>
          <w:sz w:val="28"/>
          <w:szCs w:val="28"/>
        </w:rPr>
        <w:t xml:space="preserve"> основной язык разметки веб-страниц. Он используется для создания структуры контента на веб-сайтах, определяя различные элементы страницы, такие как заголовки, параграфы, списки, ссылки, изображения и многое другое.</w:t>
      </w:r>
    </w:p>
    <w:p w14:paraId="220FE297" w14:textId="02E39109" w:rsidR="00474E33" w:rsidRPr="00C31E0B" w:rsidRDefault="00474E33" w:rsidP="00AB4A05">
      <w:pPr>
        <w:spacing w:line="360" w:lineRule="auto"/>
        <w:ind w:firstLine="708"/>
        <w:rPr>
          <w:sz w:val="28"/>
          <w:szCs w:val="28"/>
        </w:rPr>
      </w:pPr>
      <w:r w:rsidRPr="00C31E0B">
        <w:rPr>
          <w:sz w:val="28"/>
          <w:szCs w:val="28"/>
        </w:rPr>
        <w:t>HTML работает путем использования тегов, которые являются ключевыми элементами языка. Теги обрамляют содержимое и указывают браузеру, как его следует интерпретировать. Например, тег &lt;h1&gt; обозначает заголовок первого уровня, а тег &lt;p&gt; - параграф.</w:t>
      </w:r>
    </w:p>
    <w:p w14:paraId="4ED8A099" w14:textId="4483C91B" w:rsidR="00474E33" w:rsidRPr="00C31E0B" w:rsidRDefault="00474E33" w:rsidP="00BD3A9B">
      <w:pPr>
        <w:spacing w:line="360" w:lineRule="auto"/>
        <w:ind w:firstLine="708"/>
        <w:rPr>
          <w:sz w:val="28"/>
          <w:szCs w:val="28"/>
        </w:rPr>
      </w:pPr>
      <w:r w:rsidRPr="00C31E0B">
        <w:rPr>
          <w:sz w:val="28"/>
          <w:szCs w:val="28"/>
        </w:rPr>
        <w:t>Браузеры интерпретируют HTML-код и отображают веб-страницу в соответствии с инструкциями, заданными в тегах. Это позволяет создавать красивые и удобные для пользователя интерфейсы, а также делает возможным взаимодействие пользователей с содержимым страницы.</w:t>
      </w:r>
    </w:p>
    <w:p w14:paraId="6C15A7B8" w14:textId="7D8EEBC2" w:rsidR="00E7671C" w:rsidRDefault="00474E33" w:rsidP="00AB4A05">
      <w:pPr>
        <w:spacing w:line="360" w:lineRule="auto"/>
        <w:ind w:firstLine="708"/>
        <w:rPr>
          <w:sz w:val="28"/>
          <w:szCs w:val="28"/>
        </w:rPr>
      </w:pPr>
      <w:r w:rsidRPr="00C31E0B">
        <w:rPr>
          <w:sz w:val="28"/>
          <w:szCs w:val="28"/>
        </w:rPr>
        <w:lastRenderedPageBreak/>
        <w:t xml:space="preserve">Кроме того, HTML может включать ссылки на другие ресурсы, такие как таблицы стилей CSS и скрипты </w:t>
      </w:r>
      <w:proofErr w:type="spellStart"/>
      <w:r w:rsidRPr="00C31E0B">
        <w:rPr>
          <w:sz w:val="28"/>
          <w:szCs w:val="28"/>
        </w:rPr>
        <w:t>JavaScript</w:t>
      </w:r>
      <w:proofErr w:type="spellEnd"/>
      <w:r w:rsidR="00E7671C" w:rsidRPr="00C31E0B">
        <w:rPr>
          <w:sz w:val="28"/>
          <w:szCs w:val="28"/>
        </w:rPr>
        <w:t>.</w:t>
      </w:r>
    </w:p>
    <w:p w14:paraId="36851428" w14:textId="6EB02DD8" w:rsidR="00487E7E" w:rsidRDefault="00487E7E" w:rsidP="00487E7E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061743" wp14:editId="449A4E07">
            <wp:extent cx="1620520" cy="162052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20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BA65C" w14:textId="5AD65BB0" w:rsidR="00487E7E" w:rsidRPr="00487E7E" w:rsidRDefault="00487E7E" w:rsidP="00487E7E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1. Логотип </w:t>
      </w:r>
      <w:r>
        <w:rPr>
          <w:sz w:val="28"/>
          <w:szCs w:val="28"/>
          <w:lang w:val="en-US"/>
        </w:rPr>
        <w:t>HTML</w:t>
      </w:r>
    </w:p>
    <w:p w14:paraId="16056EF9" w14:textId="7B47003D" w:rsidR="00E7671C" w:rsidRPr="00C31E0B" w:rsidRDefault="00E7671C" w:rsidP="00C31E0B">
      <w:p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ab/>
      </w:r>
      <w:r w:rsidRPr="00BD3A9B">
        <w:rPr>
          <w:b/>
          <w:bCs/>
          <w:sz w:val="28"/>
          <w:szCs w:val="28"/>
        </w:rPr>
        <w:t>CSS (</w:t>
      </w:r>
      <w:proofErr w:type="spellStart"/>
      <w:r w:rsidRPr="00BD3A9B">
        <w:rPr>
          <w:b/>
          <w:bCs/>
          <w:sz w:val="28"/>
          <w:szCs w:val="28"/>
        </w:rPr>
        <w:t>Cascading</w:t>
      </w:r>
      <w:proofErr w:type="spellEnd"/>
      <w:r w:rsidRPr="00BD3A9B">
        <w:rPr>
          <w:b/>
          <w:bCs/>
          <w:sz w:val="28"/>
          <w:szCs w:val="28"/>
        </w:rPr>
        <w:t xml:space="preserve"> </w:t>
      </w:r>
      <w:proofErr w:type="spellStart"/>
      <w:r w:rsidRPr="00BD3A9B">
        <w:rPr>
          <w:b/>
          <w:bCs/>
          <w:sz w:val="28"/>
          <w:szCs w:val="28"/>
        </w:rPr>
        <w:t>Style</w:t>
      </w:r>
      <w:proofErr w:type="spellEnd"/>
      <w:r w:rsidRPr="00BD3A9B">
        <w:rPr>
          <w:b/>
          <w:bCs/>
          <w:sz w:val="28"/>
          <w:szCs w:val="28"/>
        </w:rPr>
        <w:t xml:space="preserve"> </w:t>
      </w:r>
      <w:proofErr w:type="spellStart"/>
      <w:r w:rsidRPr="00BD3A9B">
        <w:rPr>
          <w:b/>
          <w:bCs/>
          <w:sz w:val="28"/>
          <w:szCs w:val="28"/>
        </w:rPr>
        <w:t>Sheets</w:t>
      </w:r>
      <w:proofErr w:type="spellEnd"/>
      <w:r w:rsidRPr="00BD3A9B">
        <w:rPr>
          <w:b/>
          <w:bCs/>
          <w:sz w:val="28"/>
          <w:szCs w:val="28"/>
        </w:rPr>
        <w:t>)</w:t>
      </w:r>
      <w:r w:rsidRPr="00C31E0B">
        <w:rPr>
          <w:sz w:val="28"/>
          <w:szCs w:val="28"/>
        </w:rPr>
        <w:t xml:space="preserve"> </w:t>
      </w:r>
      <w:proofErr w:type="gramStart"/>
      <w:r w:rsidRPr="00C31E0B">
        <w:rPr>
          <w:sz w:val="28"/>
          <w:szCs w:val="28"/>
        </w:rPr>
        <w:t>- это</w:t>
      </w:r>
      <w:proofErr w:type="gramEnd"/>
      <w:r w:rsidRPr="00C31E0B">
        <w:rPr>
          <w:sz w:val="28"/>
          <w:szCs w:val="28"/>
        </w:rPr>
        <w:t xml:space="preserve"> язык описания внешнего вида веб-страниц. Он используется для стилизации элементов HTML, определяя их цвета, шрифты, размеры, отступы, положение на странице и другие аспекты дизайна.</w:t>
      </w:r>
    </w:p>
    <w:p w14:paraId="48EAC49D" w14:textId="6DE11AEB" w:rsidR="00E7671C" w:rsidRPr="00C31E0B" w:rsidRDefault="00E7671C" w:rsidP="00AB4A05">
      <w:pPr>
        <w:spacing w:line="360" w:lineRule="auto"/>
        <w:ind w:firstLine="708"/>
        <w:rPr>
          <w:sz w:val="28"/>
          <w:szCs w:val="28"/>
        </w:rPr>
      </w:pPr>
      <w:r w:rsidRPr="00C31E0B">
        <w:rPr>
          <w:sz w:val="28"/>
          <w:szCs w:val="28"/>
        </w:rPr>
        <w:t>CSS работает путем применения правил стилей к HTML-элементам с помощью селекторов. Каждое правило стиля состоит из селектора (указывает на элемент, к которому применяются стили) и объявления (определяет стили, которые должны быть применены). Например, с помощью CSS можно задать цвет текста заголовка &lt;h1&gt;, его размер и шрифт.</w:t>
      </w:r>
    </w:p>
    <w:p w14:paraId="2E6D92E0" w14:textId="6FD2A5D3" w:rsidR="00E7671C" w:rsidRPr="00C31E0B" w:rsidRDefault="00E7671C" w:rsidP="00AB4A05">
      <w:pPr>
        <w:spacing w:line="360" w:lineRule="auto"/>
        <w:ind w:firstLine="708"/>
        <w:rPr>
          <w:sz w:val="28"/>
          <w:szCs w:val="28"/>
        </w:rPr>
      </w:pPr>
      <w:r w:rsidRPr="00C31E0B">
        <w:rPr>
          <w:sz w:val="28"/>
          <w:szCs w:val="28"/>
        </w:rPr>
        <w:t>Основное преимущество CSS заключается в том, что он позволяет разделять структуру и содержимое веб-страницы от ее визуального оформления. Это делает код более чистым, удобным для поддержки и улучшает пользовательский опыт, позволяя создавать красивые и современные дизайны.</w:t>
      </w:r>
    </w:p>
    <w:p w14:paraId="64B97FBF" w14:textId="11BBC12F" w:rsidR="00E7671C" w:rsidRDefault="00E7671C" w:rsidP="00AB4A05">
      <w:pPr>
        <w:spacing w:line="360" w:lineRule="auto"/>
        <w:ind w:firstLine="708"/>
        <w:rPr>
          <w:sz w:val="28"/>
          <w:szCs w:val="28"/>
        </w:rPr>
      </w:pPr>
      <w:r w:rsidRPr="00C31E0B">
        <w:rPr>
          <w:sz w:val="28"/>
          <w:szCs w:val="28"/>
        </w:rPr>
        <w:t xml:space="preserve">CSS также позволяет создавать адаптивные и отзывчивые дизайны, которые корректно отображаются на различных устройствах и экранах. </w:t>
      </w:r>
    </w:p>
    <w:p w14:paraId="6AEED7F3" w14:textId="156636FB" w:rsidR="00077C8D" w:rsidRDefault="00077C8D" w:rsidP="00077C8D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C282CDA" wp14:editId="41C749C7">
            <wp:extent cx="2799080" cy="2099310"/>
            <wp:effectExtent l="0" t="0" r="127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63" cy="210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7ECF0" w14:textId="3F3741E3" w:rsidR="00077C8D" w:rsidRPr="00077C8D" w:rsidRDefault="00077C8D" w:rsidP="00077C8D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2. Логотип </w:t>
      </w:r>
      <w:r>
        <w:rPr>
          <w:sz w:val="28"/>
          <w:szCs w:val="28"/>
          <w:lang w:val="en-US"/>
        </w:rPr>
        <w:t>CSS</w:t>
      </w:r>
    </w:p>
    <w:p w14:paraId="6210F576" w14:textId="7F30849D" w:rsidR="00E7671C" w:rsidRPr="00C31E0B" w:rsidRDefault="00E7671C" w:rsidP="00AB4A05">
      <w:pPr>
        <w:spacing w:line="360" w:lineRule="auto"/>
        <w:ind w:firstLine="708"/>
        <w:rPr>
          <w:sz w:val="28"/>
          <w:szCs w:val="28"/>
        </w:rPr>
      </w:pPr>
      <w:proofErr w:type="spellStart"/>
      <w:r w:rsidRPr="00E07FB6">
        <w:rPr>
          <w:b/>
          <w:bCs/>
          <w:sz w:val="28"/>
          <w:szCs w:val="28"/>
        </w:rPr>
        <w:t>JavaScript</w:t>
      </w:r>
      <w:proofErr w:type="spellEnd"/>
      <w:r w:rsidRPr="00C31E0B">
        <w:rPr>
          <w:sz w:val="28"/>
          <w:szCs w:val="28"/>
        </w:rPr>
        <w:t xml:space="preserve"> </w:t>
      </w:r>
      <w:proofErr w:type="gramStart"/>
      <w:r w:rsidRPr="00C31E0B">
        <w:rPr>
          <w:sz w:val="28"/>
          <w:szCs w:val="28"/>
        </w:rPr>
        <w:t>- это</w:t>
      </w:r>
      <w:proofErr w:type="gramEnd"/>
      <w:r w:rsidRPr="00C31E0B">
        <w:rPr>
          <w:sz w:val="28"/>
          <w:szCs w:val="28"/>
        </w:rPr>
        <w:t xml:space="preserve"> интерпретируемый язык программирования, который применяется для создания интерактивных элементов на веб-страницах. </w:t>
      </w:r>
      <w:proofErr w:type="spellStart"/>
      <w:r w:rsidRPr="00C31E0B">
        <w:rPr>
          <w:sz w:val="28"/>
          <w:szCs w:val="28"/>
        </w:rPr>
        <w:t>JavaScript</w:t>
      </w:r>
      <w:proofErr w:type="spellEnd"/>
      <w:r w:rsidRPr="00C31E0B">
        <w:rPr>
          <w:sz w:val="28"/>
          <w:szCs w:val="28"/>
        </w:rPr>
        <w:t xml:space="preserve"> позволяет делать веб-страницы более динамичными и отзывчивыми, обеспечивая возможность взаимодействия пользователя с содержимым страницы, а также создавать различные функциональные возможности, такие как анимации, обработка событий, валидация форм и другие.</w:t>
      </w:r>
    </w:p>
    <w:p w14:paraId="51244270" w14:textId="035C69B5" w:rsidR="00E7671C" w:rsidRPr="00C31E0B" w:rsidRDefault="00E7671C" w:rsidP="00AB4A05">
      <w:pPr>
        <w:spacing w:line="360" w:lineRule="auto"/>
        <w:ind w:firstLine="708"/>
        <w:rPr>
          <w:sz w:val="28"/>
          <w:szCs w:val="28"/>
        </w:rPr>
      </w:pPr>
      <w:proofErr w:type="spellStart"/>
      <w:r w:rsidRPr="00C31E0B">
        <w:rPr>
          <w:sz w:val="28"/>
          <w:szCs w:val="28"/>
        </w:rPr>
        <w:t>JavaScript</w:t>
      </w:r>
      <w:proofErr w:type="spellEnd"/>
      <w:r w:rsidRPr="00C31E0B">
        <w:rPr>
          <w:sz w:val="28"/>
          <w:szCs w:val="28"/>
        </w:rPr>
        <w:t xml:space="preserve"> работает на стороне клиента, то есть выполняется в браузере пользователя. Он может изменять содержимое страницы, обрабатывать пользовательские действия (например, клики мышью, нажатия клавиш), взаимодействовать с внешними данными и многое другое. </w:t>
      </w:r>
    </w:p>
    <w:p w14:paraId="120345A7" w14:textId="45E76580" w:rsidR="00AB4A05" w:rsidRDefault="00E7671C" w:rsidP="00AB4A05">
      <w:pPr>
        <w:spacing w:line="360" w:lineRule="auto"/>
        <w:ind w:firstLine="708"/>
        <w:rPr>
          <w:sz w:val="28"/>
          <w:szCs w:val="28"/>
        </w:rPr>
      </w:pPr>
      <w:proofErr w:type="spellStart"/>
      <w:r w:rsidRPr="00C31E0B">
        <w:rPr>
          <w:sz w:val="28"/>
          <w:szCs w:val="28"/>
        </w:rPr>
        <w:t>JavaScript</w:t>
      </w:r>
      <w:proofErr w:type="spellEnd"/>
      <w:r w:rsidRPr="00C31E0B">
        <w:rPr>
          <w:sz w:val="28"/>
          <w:szCs w:val="28"/>
        </w:rPr>
        <w:t xml:space="preserve"> в основном используется в сочетании с HTML и CSS, образуя так называемый "клиентский стек". HTML определяет структуру содержимого страницы, CSS - стилизацию, а </w:t>
      </w:r>
      <w:proofErr w:type="spellStart"/>
      <w:r w:rsidRPr="00C31E0B">
        <w:rPr>
          <w:sz w:val="28"/>
          <w:szCs w:val="28"/>
        </w:rPr>
        <w:t>JavaScript</w:t>
      </w:r>
      <w:proofErr w:type="spellEnd"/>
      <w:r w:rsidRPr="00C31E0B">
        <w:rPr>
          <w:sz w:val="28"/>
          <w:szCs w:val="28"/>
        </w:rPr>
        <w:t xml:space="preserve"> - логику и динамическое поведение. Эти три технологии вместе позволяют создавать современные и интерактивные веб-приложения.</w:t>
      </w:r>
    </w:p>
    <w:p w14:paraId="592DB6A4" w14:textId="65983280" w:rsidR="00077C8D" w:rsidRDefault="00077C8D" w:rsidP="00077C8D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3FC5670" wp14:editId="2A75B775">
            <wp:extent cx="1889760" cy="188976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858" cy="188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F663D" w14:textId="4DC86237" w:rsidR="00E7671C" w:rsidRPr="00C31E0B" w:rsidRDefault="00077C8D" w:rsidP="00077C8D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 Логотип </w:t>
      </w:r>
      <w:r>
        <w:rPr>
          <w:sz w:val="28"/>
          <w:szCs w:val="28"/>
          <w:lang w:val="en-US"/>
        </w:rPr>
        <w:t>JavaScript.</w:t>
      </w:r>
      <w:r w:rsidR="00AB4A05">
        <w:rPr>
          <w:sz w:val="28"/>
          <w:szCs w:val="28"/>
        </w:rPr>
        <w:br w:type="page"/>
      </w:r>
    </w:p>
    <w:p w14:paraId="0130699A" w14:textId="0B5C2364" w:rsidR="00E7671C" w:rsidRPr="00623847" w:rsidRDefault="00935E48" w:rsidP="00623847">
      <w:pPr>
        <w:pStyle w:val="2"/>
        <w:rPr>
          <w:sz w:val="28"/>
        </w:rPr>
      </w:pPr>
      <w:bookmarkStart w:id="9" w:name="_Toc172169193"/>
      <w:r w:rsidRPr="00623847">
        <w:rPr>
          <w:sz w:val="28"/>
        </w:rPr>
        <w:lastRenderedPageBreak/>
        <w:t>Этапы реализации</w:t>
      </w:r>
      <w:bookmarkEnd w:id="9"/>
    </w:p>
    <w:p w14:paraId="68C660E2" w14:textId="34FFBA24" w:rsidR="00935E48" w:rsidRPr="00623847" w:rsidRDefault="00935E48" w:rsidP="00623847">
      <w:pPr>
        <w:pStyle w:val="3"/>
      </w:pPr>
      <w:r w:rsidRPr="00C31E0B">
        <w:tab/>
      </w:r>
      <w:bookmarkStart w:id="10" w:name="_Toc172169194"/>
      <w:r w:rsidRPr="00623847">
        <w:t>Дизайн.</w:t>
      </w:r>
      <w:bookmarkEnd w:id="10"/>
    </w:p>
    <w:p w14:paraId="00EF7A44" w14:textId="6E8698D8" w:rsidR="00423219" w:rsidRPr="00C31E0B" w:rsidRDefault="00935E48" w:rsidP="00C31E0B">
      <w:p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ab/>
        <w:t xml:space="preserve">На первом этапе создания проекта была разработана идея сайта и его дизайн. Идеей для реализации задания стало создание небольшого сайта о еде. По задумке сайт должен был вмещать в себя все основные элементы веб-сервиса, так же иметь достаточное количество блоков и элементов, чтобы можно было реализовать разные виды анимации и поиск. Сайт не должен включать в себя большое количество информации, так как создается не для глобального использования, а для закрепления навыков, полученных во время практики. Дизайн разрабатывался на онлайн платформе </w:t>
      </w:r>
      <w:proofErr w:type="spellStart"/>
      <w:r w:rsidRPr="00C31E0B">
        <w:rPr>
          <w:sz w:val="28"/>
          <w:szCs w:val="28"/>
          <w:lang w:val="en-US"/>
        </w:rPr>
        <w:t>Figma</w:t>
      </w:r>
      <w:proofErr w:type="spellEnd"/>
      <w:r w:rsidRPr="00C31E0B">
        <w:rPr>
          <w:sz w:val="28"/>
          <w:szCs w:val="28"/>
        </w:rPr>
        <w:t>.</w:t>
      </w:r>
    </w:p>
    <w:p w14:paraId="28B619CC" w14:textId="372DC903" w:rsidR="00423219" w:rsidRPr="00C31E0B" w:rsidRDefault="00423219" w:rsidP="00574620">
      <w:pPr>
        <w:spacing w:line="360" w:lineRule="auto"/>
        <w:jc w:val="center"/>
        <w:rPr>
          <w:sz w:val="28"/>
          <w:szCs w:val="28"/>
        </w:rPr>
      </w:pPr>
      <w:r w:rsidRPr="00C31E0B">
        <w:rPr>
          <w:noProof/>
          <w:sz w:val="28"/>
          <w:szCs w:val="28"/>
        </w:rPr>
        <w:drawing>
          <wp:inline distT="0" distB="0" distL="0" distR="0" wp14:anchorId="7D7FCCBB" wp14:editId="185CB238">
            <wp:extent cx="5938520" cy="2717800"/>
            <wp:effectExtent l="0" t="0" r="5080" b="635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CE0DA" w14:textId="2DE4B088" w:rsidR="00423219" w:rsidRPr="002A3285" w:rsidRDefault="00574620" w:rsidP="005746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2A3285">
        <w:rPr>
          <w:sz w:val="28"/>
          <w:szCs w:val="28"/>
        </w:rPr>
        <w:t>унок</w:t>
      </w:r>
      <w:r>
        <w:rPr>
          <w:sz w:val="28"/>
          <w:szCs w:val="28"/>
        </w:rPr>
        <w:t xml:space="preserve"> </w:t>
      </w:r>
      <w:r w:rsidR="002A3285">
        <w:rPr>
          <w:sz w:val="28"/>
          <w:szCs w:val="28"/>
        </w:rPr>
        <w:t>4.</w:t>
      </w:r>
      <w:r>
        <w:rPr>
          <w:sz w:val="28"/>
          <w:szCs w:val="28"/>
        </w:rPr>
        <w:t xml:space="preserve"> Создание дизайна в </w:t>
      </w:r>
      <w:proofErr w:type="spellStart"/>
      <w:r>
        <w:rPr>
          <w:sz w:val="28"/>
          <w:szCs w:val="28"/>
          <w:lang w:val="en-US"/>
        </w:rPr>
        <w:t>Figma</w:t>
      </w:r>
      <w:proofErr w:type="spellEnd"/>
      <w:r w:rsidR="002A3285">
        <w:rPr>
          <w:sz w:val="28"/>
          <w:szCs w:val="28"/>
        </w:rPr>
        <w:t>.</w:t>
      </w:r>
    </w:p>
    <w:p w14:paraId="5FDDCC7B" w14:textId="2C387A70" w:rsidR="00423219" w:rsidRPr="00623847" w:rsidRDefault="00423219" w:rsidP="00623847">
      <w:pPr>
        <w:pStyle w:val="3"/>
      </w:pPr>
      <w:r w:rsidRPr="00C31E0B">
        <w:tab/>
      </w:r>
      <w:bookmarkStart w:id="11" w:name="_Toc172169195"/>
      <w:r w:rsidRPr="00623847">
        <w:t xml:space="preserve">Разработка структуры сайта на </w:t>
      </w:r>
      <w:r w:rsidRPr="00623847">
        <w:rPr>
          <w:lang w:val="en-US"/>
        </w:rPr>
        <w:t>HTML</w:t>
      </w:r>
      <w:r w:rsidRPr="00623847">
        <w:t>.</w:t>
      </w:r>
      <w:bookmarkEnd w:id="11"/>
    </w:p>
    <w:p w14:paraId="28BC56C8" w14:textId="44C097EB" w:rsidR="002C6831" w:rsidRPr="00C31E0B" w:rsidRDefault="00423219" w:rsidP="00C31E0B">
      <w:p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ab/>
        <w:t xml:space="preserve">В качестве программы для реализации проекта была выбрана интегрированная среда разработки </w:t>
      </w:r>
      <w:r w:rsidRPr="00C31E0B">
        <w:rPr>
          <w:sz w:val="28"/>
          <w:szCs w:val="28"/>
          <w:lang w:val="en-US"/>
        </w:rPr>
        <w:t>Visual</w:t>
      </w:r>
      <w:r w:rsidRPr="00C31E0B">
        <w:rPr>
          <w:sz w:val="28"/>
          <w:szCs w:val="28"/>
        </w:rPr>
        <w:t xml:space="preserve"> </w:t>
      </w:r>
      <w:r w:rsidRPr="00C31E0B">
        <w:rPr>
          <w:sz w:val="28"/>
          <w:szCs w:val="28"/>
          <w:lang w:val="en-US"/>
        </w:rPr>
        <w:t>Studio</w:t>
      </w:r>
      <w:r w:rsidRPr="00C31E0B">
        <w:rPr>
          <w:sz w:val="28"/>
          <w:szCs w:val="28"/>
        </w:rPr>
        <w:t xml:space="preserve"> </w:t>
      </w:r>
      <w:r w:rsidRPr="00C31E0B">
        <w:rPr>
          <w:sz w:val="28"/>
          <w:szCs w:val="28"/>
          <w:lang w:val="en-US"/>
        </w:rPr>
        <w:t>Code</w:t>
      </w:r>
      <w:r w:rsidRPr="00C31E0B">
        <w:rPr>
          <w:sz w:val="28"/>
          <w:szCs w:val="28"/>
        </w:rPr>
        <w:t>.</w:t>
      </w:r>
      <w:r w:rsidR="002C6831" w:rsidRPr="00C31E0B">
        <w:rPr>
          <w:sz w:val="28"/>
          <w:szCs w:val="28"/>
        </w:rPr>
        <w:t xml:space="preserve"> Так же для создания более динамичного шаблона использовался </w:t>
      </w:r>
      <w:r w:rsidR="002C6831" w:rsidRPr="00C31E0B">
        <w:rPr>
          <w:sz w:val="28"/>
          <w:szCs w:val="28"/>
          <w:lang w:val="en-US"/>
        </w:rPr>
        <w:t>Bootstrap</w:t>
      </w:r>
      <w:r w:rsidR="002C6831" w:rsidRPr="000E3154">
        <w:rPr>
          <w:sz w:val="28"/>
          <w:szCs w:val="28"/>
        </w:rPr>
        <w:t xml:space="preserve"> 5.</w:t>
      </w:r>
    </w:p>
    <w:p w14:paraId="032CB4DF" w14:textId="6E869BF1" w:rsidR="002C6831" w:rsidRPr="00C31E0B" w:rsidRDefault="002C6831" w:rsidP="00C31E0B">
      <w:p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ab/>
      </w:r>
      <w:proofErr w:type="spellStart"/>
      <w:r w:rsidRPr="00E07FB6">
        <w:rPr>
          <w:b/>
          <w:bCs/>
          <w:sz w:val="28"/>
          <w:szCs w:val="28"/>
        </w:rPr>
        <w:t>Bootstrap</w:t>
      </w:r>
      <w:proofErr w:type="spellEnd"/>
      <w:r w:rsidRPr="00E07FB6">
        <w:rPr>
          <w:b/>
          <w:bCs/>
          <w:sz w:val="28"/>
          <w:szCs w:val="28"/>
        </w:rPr>
        <w:t xml:space="preserve"> 5</w:t>
      </w:r>
      <w:r w:rsidRPr="00C31E0B">
        <w:rPr>
          <w:sz w:val="28"/>
          <w:szCs w:val="28"/>
        </w:rPr>
        <w:t xml:space="preserve"> </w:t>
      </w:r>
      <w:proofErr w:type="gramStart"/>
      <w:r w:rsidRPr="00C31E0B">
        <w:rPr>
          <w:sz w:val="28"/>
          <w:szCs w:val="28"/>
        </w:rPr>
        <w:t>- это</w:t>
      </w:r>
      <w:proofErr w:type="gramEnd"/>
      <w:r w:rsidRPr="00C31E0B">
        <w:rPr>
          <w:sz w:val="28"/>
          <w:szCs w:val="28"/>
        </w:rPr>
        <w:t xml:space="preserve"> самый популярный фреймворк </w:t>
      </w:r>
      <w:proofErr w:type="spellStart"/>
      <w:r w:rsidRPr="00C31E0B">
        <w:rPr>
          <w:sz w:val="28"/>
          <w:szCs w:val="28"/>
        </w:rPr>
        <w:t>front-end</w:t>
      </w:r>
      <w:proofErr w:type="spellEnd"/>
      <w:r w:rsidRPr="00C31E0B">
        <w:rPr>
          <w:sz w:val="28"/>
          <w:szCs w:val="28"/>
        </w:rPr>
        <w:t xml:space="preserve"> разработки, который используется для создания адаптивных и кросс-браузерных веб-приложений и сайтов. Он предоставляет разработчикам готовые компоненты, сетки, стили и </w:t>
      </w:r>
      <w:proofErr w:type="spellStart"/>
      <w:r w:rsidRPr="00C31E0B">
        <w:rPr>
          <w:sz w:val="28"/>
          <w:szCs w:val="28"/>
        </w:rPr>
        <w:t>JavaScript</w:t>
      </w:r>
      <w:proofErr w:type="spellEnd"/>
      <w:r w:rsidRPr="00C31E0B">
        <w:rPr>
          <w:sz w:val="28"/>
          <w:szCs w:val="28"/>
        </w:rPr>
        <w:t xml:space="preserve"> плагины для упрощения процесса верстки и создания стильного дизайна.</w:t>
      </w:r>
    </w:p>
    <w:p w14:paraId="4E6CE9FC" w14:textId="77777777" w:rsidR="00F003C6" w:rsidRPr="00C31E0B" w:rsidRDefault="00F003C6" w:rsidP="00C31E0B">
      <w:p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lastRenderedPageBreak/>
        <w:tab/>
        <w:t>Изначально, был создан файл формата .</w:t>
      </w:r>
      <w:r w:rsidRPr="00C31E0B">
        <w:rPr>
          <w:sz w:val="28"/>
          <w:szCs w:val="28"/>
          <w:lang w:val="en-US"/>
        </w:rPr>
        <w:t>htm</w:t>
      </w:r>
      <w:r w:rsidRPr="00C31E0B">
        <w:rPr>
          <w:sz w:val="28"/>
          <w:szCs w:val="28"/>
        </w:rPr>
        <w:t xml:space="preserve">. Навигационная панель была создана с помощью встроенных классов </w:t>
      </w:r>
      <w:r w:rsidRPr="00C31E0B">
        <w:rPr>
          <w:sz w:val="28"/>
          <w:szCs w:val="28"/>
          <w:lang w:val="en-US"/>
        </w:rPr>
        <w:t>Bootstrap</w:t>
      </w:r>
      <w:r w:rsidRPr="00C31E0B">
        <w:rPr>
          <w:sz w:val="28"/>
          <w:szCs w:val="28"/>
        </w:rPr>
        <w:t xml:space="preserve"> 5 (тега &lt;</w:t>
      </w:r>
      <w:r w:rsidRPr="00C31E0B">
        <w:rPr>
          <w:sz w:val="28"/>
          <w:szCs w:val="28"/>
          <w:lang w:val="en-US"/>
        </w:rPr>
        <w:t>nav</w:t>
      </w:r>
      <w:r w:rsidRPr="00C31E0B">
        <w:rPr>
          <w:sz w:val="28"/>
          <w:szCs w:val="28"/>
        </w:rPr>
        <w:t xml:space="preserve">&gt;). </w:t>
      </w:r>
    </w:p>
    <w:p w14:paraId="3D1958AC" w14:textId="435936EC" w:rsidR="00F003C6" w:rsidRPr="00C31E0B" w:rsidRDefault="00F003C6" w:rsidP="00C31E0B">
      <w:pPr>
        <w:spacing w:line="360" w:lineRule="auto"/>
        <w:ind w:firstLine="708"/>
        <w:rPr>
          <w:sz w:val="28"/>
          <w:szCs w:val="28"/>
        </w:rPr>
      </w:pPr>
      <w:r w:rsidRPr="00C31E0B">
        <w:rPr>
          <w:sz w:val="28"/>
          <w:szCs w:val="28"/>
        </w:rPr>
        <w:t xml:space="preserve">В проекте использовались теги: </w:t>
      </w:r>
    </w:p>
    <w:p w14:paraId="6C2AE885" w14:textId="2B15FF9B" w:rsidR="00790916" w:rsidRPr="006C7B21" w:rsidRDefault="00790916" w:rsidP="006C7B21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</w:rPr>
        <w:t>&lt;</w:t>
      </w:r>
      <w:r w:rsidRPr="00616FF6">
        <w:rPr>
          <w:b/>
          <w:bCs/>
          <w:sz w:val="28"/>
          <w:szCs w:val="28"/>
          <w:lang w:val="en-US"/>
        </w:rPr>
        <w:t>div</w:t>
      </w:r>
      <w:r w:rsidRPr="00616FF6">
        <w:rPr>
          <w:b/>
          <w:bCs/>
          <w:sz w:val="28"/>
          <w:szCs w:val="28"/>
        </w:rPr>
        <w:t>&gt;:</w:t>
      </w:r>
      <w:r w:rsidRPr="006C7B21">
        <w:rPr>
          <w:sz w:val="28"/>
          <w:szCs w:val="28"/>
        </w:rPr>
        <w:t xml:space="preserve"> Этот тег используется для создания блочных элементов, которые позволяют группировать другие элементы внутри себя для структурирования содержимого на веб-странице.</w:t>
      </w:r>
    </w:p>
    <w:p w14:paraId="07D73285" w14:textId="5EF85FCA" w:rsidR="00790916" w:rsidRPr="006C7B21" w:rsidRDefault="00790916" w:rsidP="006C7B21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</w:rPr>
        <w:t>&lt;</w:t>
      </w:r>
      <w:r w:rsidRPr="00616FF6">
        <w:rPr>
          <w:b/>
          <w:bCs/>
          <w:sz w:val="28"/>
          <w:szCs w:val="28"/>
          <w:lang w:val="en-US"/>
        </w:rPr>
        <w:t>a</w:t>
      </w:r>
      <w:r w:rsidRPr="00616FF6">
        <w:rPr>
          <w:b/>
          <w:bCs/>
          <w:sz w:val="28"/>
          <w:szCs w:val="28"/>
        </w:rPr>
        <w:t>&gt;:</w:t>
      </w:r>
      <w:r w:rsidRPr="006C7B21">
        <w:rPr>
          <w:sz w:val="28"/>
          <w:szCs w:val="28"/>
        </w:rPr>
        <w:t xml:space="preserve"> Тег &lt;</w:t>
      </w:r>
      <w:r w:rsidRPr="006C7B21">
        <w:rPr>
          <w:sz w:val="28"/>
          <w:szCs w:val="28"/>
          <w:lang w:val="en-US"/>
        </w:rPr>
        <w:t>a</w:t>
      </w:r>
      <w:r w:rsidRPr="006C7B21">
        <w:rPr>
          <w:sz w:val="28"/>
          <w:szCs w:val="28"/>
        </w:rPr>
        <w:t>&gt; используется для создания ссылок на другие веб-страницы, документы, изображения, аудиофайлы и другие ресурсы в Интернете.</w:t>
      </w:r>
    </w:p>
    <w:p w14:paraId="22FA25DC" w14:textId="04386A9E" w:rsidR="00790916" w:rsidRPr="006C7B21" w:rsidRDefault="00790916" w:rsidP="006C7B21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</w:rPr>
        <w:t>&lt;</w:t>
      </w:r>
      <w:r w:rsidRPr="00616FF6">
        <w:rPr>
          <w:b/>
          <w:bCs/>
          <w:sz w:val="28"/>
          <w:szCs w:val="28"/>
          <w:lang w:val="en-US"/>
        </w:rPr>
        <w:t>button</w:t>
      </w:r>
      <w:r w:rsidRPr="00616FF6">
        <w:rPr>
          <w:b/>
          <w:bCs/>
          <w:sz w:val="28"/>
          <w:szCs w:val="28"/>
        </w:rPr>
        <w:t>&gt;:</w:t>
      </w:r>
      <w:r w:rsidRPr="006C7B21">
        <w:rPr>
          <w:sz w:val="28"/>
          <w:szCs w:val="28"/>
        </w:rPr>
        <w:t xml:space="preserve"> Этот тег создает кнопку на веб-странице, которую пользователь может активировать для выполнения какого-либо действия.</w:t>
      </w:r>
    </w:p>
    <w:p w14:paraId="0592EFC4" w14:textId="107DE80A" w:rsidR="00790916" w:rsidRPr="006C7B21" w:rsidRDefault="00790916" w:rsidP="006C7B21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</w:rPr>
        <w:t>&lt;</w:t>
      </w:r>
      <w:r w:rsidRPr="00616FF6">
        <w:rPr>
          <w:b/>
          <w:bCs/>
          <w:sz w:val="28"/>
          <w:szCs w:val="28"/>
          <w:lang w:val="en-US"/>
        </w:rPr>
        <w:t>span</w:t>
      </w:r>
      <w:r w:rsidRPr="00616FF6">
        <w:rPr>
          <w:b/>
          <w:bCs/>
          <w:sz w:val="28"/>
          <w:szCs w:val="28"/>
        </w:rPr>
        <w:t>&gt;:</w:t>
      </w:r>
      <w:r w:rsidRPr="006C7B21">
        <w:rPr>
          <w:sz w:val="28"/>
          <w:szCs w:val="28"/>
        </w:rPr>
        <w:t xml:space="preserve"> &lt;</w:t>
      </w:r>
      <w:r w:rsidRPr="006C7B21">
        <w:rPr>
          <w:sz w:val="28"/>
          <w:szCs w:val="28"/>
          <w:lang w:val="en-US"/>
        </w:rPr>
        <w:t>span</w:t>
      </w:r>
      <w:r w:rsidRPr="006C7B21">
        <w:rPr>
          <w:sz w:val="28"/>
          <w:szCs w:val="28"/>
        </w:rPr>
        <w:t xml:space="preserve">&gt; </w:t>
      </w:r>
      <w:proofErr w:type="gramStart"/>
      <w:r w:rsidRPr="006C7B21">
        <w:rPr>
          <w:sz w:val="28"/>
          <w:szCs w:val="28"/>
        </w:rPr>
        <w:t>- это</w:t>
      </w:r>
      <w:proofErr w:type="gramEnd"/>
      <w:r w:rsidRPr="006C7B21">
        <w:rPr>
          <w:sz w:val="28"/>
          <w:szCs w:val="28"/>
        </w:rPr>
        <w:t xml:space="preserve"> строчный элемент, который позволяет применять стили к отдельным частям текста или других элементов на странице.</w:t>
      </w:r>
    </w:p>
    <w:p w14:paraId="65DA7FA3" w14:textId="1D211772" w:rsidR="00790916" w:rsidRPr="006C7B21" w:rsidRDefault="00790916" w:rsidP="006C7B21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</w:rPr>
        <w:t>&lt;</w:t>
      </w:r>
      <w:r w:rsidRPr="00616FF6">
        <w:rPr>
          <w:b/>
          <w:bCs/>
          <w:sz w:val="28"/>
          <w:szCs w:val="28"/>
          <w:lang w:val="en-US"/>
        </w:rPr>
        <w:t>ul</w:t>
      </w:r>
      <w:r w:rsidRPr="00616FF6">
        <w:rPr>
          <w:b/>
          <w:bCs/>
          <w:sz w:val="28"/>
          <w:szCs w:val="28"/>
        </w:rPr>
        <w:t>&gt;:</w:t>
      </w:r>
      <w:r w:rsidRPr="006C7B21">
        <w:rPr>
          <w:sz w:val="28"/>
          <w:szCs w:val="28"/>
        </w:rPr>
        <w:t xml:space="preserve"> &lt;</w:t>
      </w:r>
      <w:r w:rsidRPr="006C7B21">
        <w:rPr>
          <w:sz w:val="28"/>
          <w:szCs w:val="28"/>
          <w:lang w:val="en-US"/>
        </w:rPr>
        <w:t>ul</w:t>
      </w:r>
      <w:r w:rsidRPr="006C7B21">
        <w:rPr>
          <w:sz w:val="28"/>
          <w:szCs w:val="28"/>
        </w:rPr>
        <w:t xml:space="preserve">&gt; создает упорядоченный список, элементы которого могут быть отформатированы как маркированные точками. </w:t>
      </w:r>
    </w:p>
    <w:p w14:paraId="0C6B4A9F" w14:textId="163A6D09" w:rsidR="00790916" w:rsidRPr="006C7B21" w:rsidRDefault="00790916" w:rsidP="006C7B21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</w:rPr>
        <w:t>&lt;</w:t>
      </w:r>
      <w:r w:rsidRPr="00616FF6">
        <w:rPr>
          <w:b/>
          <w:bCs/>
          <w:sz w:val="28"/>
          <w:szCs w:val="28"/>
          <w:lang w:val="en-US"/>
        </w:rPr>
        <w:t>li</w:t>
      </w:r>
      <w:r w:rsidRPr="00616FF6">
        <w:rPr>
          <w:b/>
          <w:bCs/>
          <w:sz w:val="28"/>
          <w:szCs w:val="28"/>
        </w:rPr>
        <w:t>&gt;:</w:t>
      </w:r>
      <w:r w:rsidRPr="006C7B21">
        <w:rPr>
          <w:sz w:val="28"/>
          <w:szCs w:val="28"/>
        </w:rPr>
        <w:t xml:space="preserve"> Тег &lt;</w:t>
      </w:r>
      <w:r w:rsidRPr="006C7B21">
        <w:rPr>
          <w:sz w:val="28"/>
          <w:szCs w:val="28"/>
          <w:lang w:val="en-US"/>
        </w:rPr>
        <w:t>li</w:t>
      </w:r>
      <w:r w:rsidRPr="006C7B21">
        <w:rPr>
          <w:sz w:val="28"/>
          <w:szCs w:val="28"/>
        </w:rPr>
        <w:t>&gt; используется для создания элементов списка внутри тегов &lt;</w:t>
      </w:r>
      <w:r w:rsidRPr="006C7B21">
        <w:rPr>
          <w:sz w:val="28"/>
          <w:szCs w:val="28"/>
          <w:lang w:val="en-US"/>
        </w:rPr>
        <w:t>ul</w:t>
      </w:r>
      <w:r w:rsidRPr="006C7B21">
        <w:rPr>
          <w:sz w:val="28"/>
          <w:szCs w:val="28"/>
        </w:rPr>
        <w:t>&gt; или &lt;</w:t>
      </w:r>
      <w:proofErr w:type="spellStart"/>
      <w:r w:rsidRPr="006C7B21">
        <w:rPr>
          <w:sz w:val="28"/>
          <w:szCs w:val="28"/>
          <w:lang w:val="en-US"/>
        </w:rPr>
        <w:t>ol</w:t>
      </w:r>
      <w:proofErr w:type="spellEnd"/>
      <w:r w:rsidRPr="006C7B21">
        <w:rPr>
          <w:sz w:val="28"/>
          <w:szCs w:val="28"/>
        </w:rPr>
        <w:t>&gt;. Каждый &lt;</w:t>
      </w:r>
      <w:r w:rsidRPr="006C7B21">
        <w:rPr>
          <w:sz w:val="28"/>
          <w:szCs w:val="28"/>
          <w:lang w:val="en-US"/>
        </w:rPr>
        <w:t>li</w:t>
      </w:r>
      <w:r w:rsidRPr="006C7B21">
        <w:rPr>
          <w:sz w:val="28"/>
          <w:szCs w:val="28"/>
        </w:rPr>
        <w:t>&gt; представляет собой отдельный пункт списка.</w:t>
      </w:r>
    </w:p>
    <w:p w14:paraId="0D21F368" w14:textId="439167B0" w:rsidR="00790916" w:rsidRPr="006C7B21" w:rsidRDefault="00790916" w:rsidP="006C7B21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</w:rPr>
        <w:t>&lt;</w:t>
      </w:r>
      <w:r w:rsidRPr="00616FF6">
        <w:rPr>
          <w:b/>
          <w:bCs/>
          <w:sz w:val="28"/>
          <w:szCs w:val="28"/>
          <w:lang w:val="en-US"/>
        </w:rPr>
        <w:t>form</w:t>
      </w:r>
      <w:r w:rsidRPr="00616FF6">
        <w:rPr>
          <w:b/>
          <w:bCs/>
          <w:sz w:val="28"/>
          <w:szCs w:val="28"/>
        </w:rPr>
        <w:t>&gt;:</w:t>
      </w:r>
      <w:r w:rsidRPr="006C7B21">
        <w:rPr>
          <w:sz w:val="28"/>
          <w:szCs w:val="28"/>
        </w:rPr>
        <w:t xml:space="preserve"> Тег &lt;</w:t>
      </w:r>
      <w:r w:rsidRPr="006C7B21">
        <w:rPr>
          <w:sz w:val="28"/>
          <w:szCs w:val="28"/>
          <w:lang w:val="en-US"/>
        </w:rPr>
        <w:t>form</w:t>
      </w:r>
      <w:r w:rsidRPr="006C7B21">
        <w:rPr>
          <w:sz w:val="28"/>
          <w:szCs w:val="28"/>
        </w:rPr>
        <w:t xml:space="preserve">&gt; используется для создания </w:t>
      </w:r>
      <w:r w:rsidRPr="006C7B21">
        <w:rPr>
          <w:sz w:val="28"/>
          <w:szCs w:val="28"/>
          <w:lang w:val="en-US"/>
        </w:rPr>
        <w:t>HTML</w:t>
      </w:r>
      <w:r w:rsidRPr="006C7B21">
        <w:rPr>
          <w:sz w:val="28"/>
          <w:szCs w:val="28"/>
        </w:rPr>
        <w:t>-форм на веб-странице, которые позволяют пользователям вводить данные, которые могут быть отправлены на сервер для обработки.</w:t>
      </w:r>
    </w:p>
    <w:p w14:paraId="568C6B44" w14:textId="5B87678F" w:rsidR="00790916" w:rsidRPr="006C7B21" w:rsidRDefault="00790916" w:rsidP="006C7B21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</w:rPr>
        <w:t>&lt;</w:t>
      </w:r>
      <w:r w:rsidRPr="00616FF6">
        <w:rPr>
          <w:b/>
          <w:bCs/>
          <w:sz w:val="28"/>
          <w:szCs w:val="28"/>
          <w:lang w:val="en-US"/>
        </w:rPr>
        <w:t>h</w:t>
      </w:r>
      <w:r w:rsidRPr="00616FF6">
        <w:rPr>
          <w:b/>
          <w:bCs/>
          <w:sz w:val="28"/>
          <w:szCs w:val="28"/>
        </w:rPr>
        <w:t>1&gt;:</w:t>
      </w:r>
      <w:r w:rsidRPr="006C7B21">
        <w:rPr>
          <w:sz w:val="28"/>
          <w:szCs w:val="28"/>
        </w:rPr>
        <w:t xml:space="preserve"> Этот тег создает заголовок первого уровня, который обычно используется для самого важного заголовка на веб-странице.</w:t>
      </w:r>
    </w:p>
    <w:p w14:paraId="52A88641" w14:textId="0B20BC6F" w:rsidR="00790916" w:rsidRPr="006C7B21" w:rsidRDefault="00790916" w:rsidP="006C7B21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</w:rPr>
        <w:t>&lt;</w:t>
      </w:r>
      <w:r w:rsidRPr="00616FF6">
        <w:rPr>
          <w:b/>
          <w:bCs/>
          <w:sz w:val="28"/>
          <w:szCs w:val="28"/>
          <w:lang w:val="en-US"/>
        </w:rPr>
        <w:t>p</w:t>
      </w:r>
      <w:r w:rsidRPr="00616FF6">
        <w:rPr>
          <w:b/>
          <w:bCs/>
          <w:sz w:val="28"/>
          <w:szCs w:val="28"/>
        </w:rPr>
        <w:t>&gt;:</w:t>
      </w:r>
      <w:r w:rsidRPr="006C7B21">
        <w:rPr>
          <w:sz w:val="28"/>
          <w:szCs w:val="28"/>
        </w:rPr>
        <w:t xml:space="preserve"> Тег &lt;</w:t>
      </w:r>
      <w:r w:rsidRPr="006C7B21">
        <w:rPr>
          <w:sz w:val="28"/>
          <w:szCs w:val="28"/>
          <w:lang w:val="en-US"/>
        </w:rPr>
        <w:t>p</w:t>
      </w:r>
      <w:r w:rsidRPr="006C7B21">
        <w:rPr>
          <w:sz w:val="28"/>
          <w:szCs w:val="28"/>
        </w:rPr>
        <w:t>&gt; используется для создания абзацев текста на веб-странице.</w:t>
      </w:r>
    </w:p>
    <w:p w14:paraId="17724B06" w14:textId="27B97055" w:rsidR="00790916" w:rsidRPr="006C7B21" w:rsidRDefault="00790916" w:rsidP="006C7B21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</w:rPr>
        <w:t>&lt;</w:t>
      </w:r>
      <w:proofErr w:type="spellStart"/>
      <w:r w:rsidRPr="00616FF6">
        <w:rPr>
          <w:b/>
          <w:bCs/>
          <w:sz w:val="28"/>
          <w:szCs w:val="28"/>
          <w:lang w:val="en-US"/>
        </w:rPr>
        <w:t>img</w:t>
      </w:r>
      <w:proofErr w:type="spellEnd"/>
      <w:r w:rsidRPr="00616FF6">
        <w:rPr>
          <w:b/>
          <w:bCs/>
          <w:sz w:val="28"/>
          <w:szCs w:val="28"/>
        </w:rPr>
        <w:t>&gt;:</w:t>
      </w:r>
      <w:r w:rsidRPr="006C7B21">
        <w:rPr>
          <w:sz w:val="28"/>
          <w:szCs w:val="28"/>
        </w:rPr>
        <w:t xml:space="preserve"> Тег &lt;</w:t>
      </w:r>
      <w:proofErr w:type="spellStart"/>
      <w:r w:rsidRPr="006C7B21">
        <w:rPr>
          <w:sz w:val="28"/>
          <w:szCs w:val="28"/>
          <w:lang w:val="en-US"/>
        </w:rPr>
        <w:t>img</w:t>
      </w:r>
      <w:proofErr w:type="spellEnd"/>
      <w:r w:rsidRPr="006C7B21">
        <w:rPr>
          <w:sz w:val="28"/>
          <w:szCs w:val="28"/>
        </w:rPr>
        <w:t>&gt; вставляет изображение на веб-страницу. Он имеет атрибуты для указания пути к изображению, его ширины, высоты и других параметров.</w:t>
      </w:r>
    </w:p>
    <w:p w14:paraId="33BD2D22" w14:textId="4B9FE506" w:rsidR="00790916" w:rsidRPr="006C7B21" w:rsidRDefault="00790916" w:rsidP="006C7B21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</w:rPr>
        <w:lastRenderedPageBreak/>
        <w:t>&lt;</w:t>
      </w:r>
      <w:r w:rsidRPr="00616FF6">
        <w:rPr>
          <w:b/>
          <w:bCs/>
          <w:sz w:val="28"/>
          <w:szCs w:val="28"/>
          <w:lang w:val="en-US"/>
        </w:rPr>
        <w:t>footer</w:t>
      </w:r>
      <w:r w:rsidRPr="00616FF6">
        <w:rPr>
          <w:b/>
          <w:bCs/>
          <w:sz w:val="28"/>
          <w:szCs w:val="28"/>
        </w:rPr>
        <w:t>&gt;:</w:t>
      </w:r>
      <w:r w:rsidRPr="006C7B21">
        <w:rPr>
          <w:sz w:val="28"/>
          <w:szCs w:val="28"/>
        </w:rPr>
        <w:t xml:space="preserve"> Тег &lt;</w:t>
      </w:r>
      <w:r w:rsidRPr="006C7B21">
        <w:rPr>
          <w:sz w:val="28"/>
          <w:szCs w:val="28"/>
          <w:lang w:val="en-US"/>
        </w:rPr>
        <w:t>footer</w:t>
      </w:r>
      <w:r w:rsidRPr="006C7B21">
        <w:rPr>
          <w:sz w:val="28"/>
          <w:szCs w:val="28"/>
        </w:rPr>
        <w:t>&gt; обычно используется для определения нижней части содержимого страницы или блока.</w:t>
      </w:r>
    </w:p>
    <w:p w14:paraId="777FE5E2" w14:textId="75BA87D6" w:rsidR="00790916" w:rsidRPr="006C7B21" w:rsidRDefault="00790916" w:rsidP="006C7B21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</w:rPr>
        <w:t>&lt;</w:t>
      </w:r>
      <w:r w:rsidRPr="00616FF6">
        <w:rPr>
          <w:b/>
          <w:bCs/>
          <w:sz w:val="28"/>
          <w:szCs w:val="28"/>
          <w:lang w:val="en-US"/>
        </w:rPr>
        <w:t>section</w:t>
      </w:r>
      <w:r w:rsidRPr="00616FF6">
        <w:rPr>
          <w:b/>
          <w:bCs/>
          <w:sz w:val="28"/>
          <w:szCs w:val="28"/>
        </w:rPr>
        <w:t>&gt;:</w:t>
      </w:r>
      <w:r w:rsidRPr="006C7B21">
        <w:rPr>
          <w:sz w:val="28"/>
          <w:szCs w:val="28"/>
        </w:rPr>
        <w:t xml:space="preserve"> Этот тег используется для группировки контента в области, которая может иметь свою тему или функциональное назначение.</w:t>
      </w:r>
    </w:p>
    <w:p w14:paraId="52906900" w14:textId="4669F9F4" w:rsidR="0008141E" w:rsidRPr="006C7B21" w:rsidRDefault="00790916" w:rsidP="006C7B21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</w:rPr>
        <w:t>&lt;</w:t>
      </w:r>
      <w:r w:rsidRPr="00616FF6">
        <w:rPr>
          <w:b/>
          <w:bCs/>
          <w:sz w:val="28"/>
          <w:szCs w:val="28"/>
          <w:lang w:val="en-US"/>
        </w:rPr>
        <w:t>script</w:t>
      </w:r>
      <w:r w:rsidRPr="00616FF6">
        <w:rPr>
          <w:b/>
          <w:bCs/>
          <w:sz w:val="28"/>
          <w:szCs w:val="28"/>
        </w:rPr>
        <w:t>&gt;:</w:t>
      </w:r>
      <w:r w:rsidRPr="006C7B21">
        <w:rPr>
          <w:sz w:val="28"/>
          <w:szCs w:val="28"/>
        </w:rPr>
        <w:t xml:space="preserve"> Тег &lt;</w:t>
      </w:r>
      <w:r w:rsidRPr="006C7B21">
        <w:rPr>
          <w:sz w:val="28"/>
          <w:szCs w:val="28"/>
          <w:lang w:val="en-US"/>
        </w:rPr>
        <w:t>script</w:t>
      </w:r>
      <w:r w:rsidRPr="006C7B21">
        <w:rPr>
          <w:sz w:val="28"/>
          <w:szCs w:val="28"/>
        </w:rPr>
        <w:t xml:space="preserve">&gt; встраивает </w:t>
      </w:r>
      <w:r w:rsidRPr="006C7B21">
        <w:rPr>
          <w:sz w:val="28"/>
          <w:szCs w:val="28"/>
          <w:lang w:val="en-US"/>
        </w:rPr>
        <w:t>JavaScript</w:t>
      </w:r>
      <w:r w:rsidRPr="006C7B21">
        <w:rPr>
          <w:sz w:val="28"/>
          <w:szCs w:val="28"/>
        </w:rPr>
        <w:t xml:space="preserve"> код непосредственно в </w:t>
      </w:r>
      <w:r w:rsidRPr="006C7B21">
        <w:rPr>
          <w:sz w:val="28"/>
          <w:szCs w:val="28"/>
          <w:lang w:val="en-US"/>
        </w:rPr>
        <w:t>HTML</w:t>
      </w:r>
      <w:r w:rsidRPr="006C7B21">
        <w:rPr>
          <w:sz w:val="28"/>
          <w:szCs w:val="28"/>
        </w:rPr>
        <w:t xml:space="preserve"> документ, что позволяет добавить интерактивность и функциональность на веб-страницу.</w:t>
      </w:r>
    </w:p>
    <w:p w14:paraId="079EE4A9" w14:textId="0E82EEEC" w:rsidR="0008141E" w:rsidRPr="00C31E0B" w:rsidRDefault="0008141E" w:rsidP="00C31E0B">
      <w:p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ab/>
        <w:t xml:space="preserve">Также используются встроенные классы </w:t>
      </w:r>
      <w:r w:rsidRPr="00C31E0B">
        <w:rPr>
          <w:sz w:val="28"/>
          <w:szCs w:val="28"/>
          <w:lang w:val="en-US"/>
        </w:rPr>
        <w:t>Bootstrap</w:t>
      </w:r>
      <w:r w:rsidRPr="00C31E0B">
        <w:rPr>
          <w:sz w:val="28"/>
          <w:szCs w:val="28"/>
        </w:rPr>
        <w:t xml:space="preserve"> 5 </w:t>
      </w:r>
      <w:proofErr w:type="gramStart"/>
      <w:r w:rsidRPr="00C31E0B">
        <w:rPr>
          <w:sz w:val="28"/>
          <w:szCs w:val="28"/>
        </w:rPr>
        <w:t>для создание</w:t>
      </w:r>
      <w:proofErr w:type="gramEnd"/>
      <w:r w:rsidRPr="00C31E0B">
        <w:rPr>
          <w:sz w:val="28"/>
          <w:szCs w:val="28"/>
        </w:rPr>
        <w:t xml:space="preserve"> разметки такие как: </w:t>
      </w:r>
      <w:r w:rsidRPr="00C31E0B">
        <w:rPr>
          <w:sz w:val="28"/>
          <w:szCs w:val="28"/>
          <w:lang w:val="en-US"/>
        </w:rPr>
        <w:t>navbar</w:t>
      </w:r>
      <w:r w:rsidRPr="00C31E0B">
        <w:rPr>
          <w:sz w:val="28"/>
          <w:szCs w:val="28"/>
        </w:rPr>
        <w:t xml:space="preserve">, </w:t>
      </w:r>
      <w:r w:rsidRPr="00C31E0B">
        <w:rPr>
          <w:sz w:val="28"/>
          <w:szCs w:val="28"/>
          <w:lang w:val="en-US"/>
        </w:rPr>
        <w:t>container</w:t>
      </w:r>
      <w:r w:rsidRPr="00C31E0B">
        <w:rPr>
          <w:sz w:val="28"/>
          <w:szCs w:val="28"/>
        </w:rPr>
        <w:t>-</w:t>
      </w:r>
      <w:r w:rsidRPr="00C31E0B">
        <w:rPr>
          <w:sz w:val="28"/>
          <w:szCs w:val="28"/>
          <w:lang w:val="en-US"/>
        </w:rPr>
        <w:t>fluid</w:t>
      </w:r>
      <w:r w:rsidRPr="00C31E0B">
        <w:rPr>
          <w:sz w:val="28"/>
          <w:szCs w:val="28"/>
        </w:rPr>
        <w:t xml:space="preserve">, </w:t>
      </w:r>
      <w:r w:rsidRPr="00C31E0B">
        <w:rPr>
          <w:sz w:val="28"/>
          <w:szCs w:val="28"/>
          <w:lang w:val="en-US"/>
        </w:rPr>
        <w:t>row</w:t>
      </w:r>
      <w:r w:rsidRPr="00C31E0B">
        <w:rPr>
          <w:sz w:val="28"/>
          <w:szCs w:val="28"/>
        </w:rPr>
        <w:t xml:space="preserve">, </w:t>
      </w:r>
      <w:r w:rsidRPr="00C31E0B">
        <w:rPr>
          <w:sz w:val="28"/>
          <w:szCs w:val="28"/>
          <w:lang w:val="en-US"/>
        </w:rPr>
        <w:t>text</w:t>
      </w:r>
      <w:r w:rsidRPr="00C31E0B">
        <w:rPr>
          <w:sz w:val="28"/>
          <w:szCs w:val="28"/>
        </w:rPr>
        <w:t>-</w:t>
      </w:r>
      <w:r w:rsidRPr="00C31E0B">
        <w:rPr>
          <w:sz w:val="28"/>
          <w:szCs w:val="28"/>
          <w:lang w:val="en-US"/>
        </w:rPr>
        <w:t>center</w:t>
      </w:r>
      <w:r w:rsidRPr="00C31E0B">
        <w:rPr>
          <w:sz w:val="28"/>
          <w:szCs w:val="28"/>
        </w:rPr>
        <w:t xml:space="preserve">, </w:t>
      </w:r>
      <w:r w:rsidRPr="00C31E0B">
        <w:rPr>
          <w:sz w:val="28"/>
          <w:szCs w:val="28"/>
          <w:lang w:val="en-US"/>
        </w:rPr>
        <w:t>card</w:t>
      </w:r>
      <w:r w:rsidRPr="00C31E0B">
        <w:rPr>
          <w:sz w:val="28"/>
          <w:szCs w:val="28"/>
        </w:rPr>
        <w:t>-</w:t>
      </w:r>
      <w:r w:rsidRPr="00C31E0B">
        <w:rPr>
          <w:sz w:val="28"/>
          <w:szCs w:val="28"/>
          <w:lang w:val="en-US"/>
        </w:rPr>
        <w:t>body</w:t>
      </w:r>
      <w:r w:rsidRPr="00C31E0B">
        <w:rPr>
          <w:sz w:val="28"/>
          <w:szCs w:val="28"/>
        </w:rPr>
        <w:t xml:space="preserve">, </w:t>
      </w:r>
      <w:r w:rsidRPr="00C31E0B">
        <w:rPr>
          <w:sz w:val="28"/>
          <w:szCs w:val="28"/>
          <w:lang w:val="en-US"/>
        </w:rPr>
        <w:t>col</w:t>
      </w:r>
      <w:r w:rsidRPr="00C31E0B">
        <w:rPr>
          <w:sz w:val="28"/>
          <w:szCs w:val="28"/>
        </w:rPr>
        <w:t>-</w:t>
      </w:r>
      <w:proofErr w:type="spellStart"/>
      <w:r w:rsidRPr="00C31E0B">
        <w:rPr>
          <w:sz w:val="28"/>
          <w:szCs w:val="28"/>
          <w:lang w:val="en-US"/>
        </w:rPr>
        <w:t>sm</w:t>
      </w:r>
      <w:proofErr w:type="spellEnd"/>
      <w:r w:rsidRPr="00C31E0B">
        <w:rPr>
          <w:sz w:val="28"/>
          <w:szCs w:val="28"/>
        </w:rPr>
        <w:t xml:space="preserve"> и многие другие.</w:t>
      </w:r>
    </w:p>
    <w:p w14:paraId="6F721BB0" w14:textId="1A9FD3B0" w:rsidR="0008141E" w:rsidRPr="00C31E0B" w:rsidRDefault="0008141E" w:rsidP="00574620">
      <w:pPr>
        <w:spacing w:line="360" w:lineRule="auto"/>
        <w:jc w:val="center"/>
        <w:rPr>
          <w:sz w:val="28"/>
          <w:szCs w:val="28"/>
        </w:rPr>
      </w:pPr>
      <w:r w:rsidRPr="00C31E0B">
        <w:rPr>
          <w:noProof/>
          <w:sz w:val="28"/>
          <w:szCs w:val="28"/>
        </w:rPr>
        <w:drawing>
          <wp:inline distT="0" distB="0" distL="0" distR="0" wp14:anchorId="3E80203E" wp14:editId="006E7A5E">
            <wp:extent cx="5938520" cy="3591560"/>
            <wp:effectExtent l="0" t="0" r="5080" b="889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8C49C" w14:textId="0DA56E10" w:rsidR="008A3F53" w:rsidRPr="00574620" w:rsidRDefault="00574620" w:rsidP="0057462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2A3285">
        <w:rPr>
          <w:sz w:val="28"/>
          <w:szCs w:val="28"/>
        </w:rPr>
        <w:t>унок</w:t>
      </w:r>
      <w:r>
        <w:rPr>
          <w:sz w:val="28"/>
          <w:szCs w:val="28"/>
        </w:rPr>
        <w:t xml:space="preserve"> </w:t>
      </w:r>
      <w:r w:rsidR="002A3285">
        <w:rPr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r w:rsidR="002A3285">
        <w:rPr>
          <w:sz w:val="28"/>
          <w:szCs w:val="28"/>
        </w:rPr>
        <w:t>П</w:t>
      </w:r>
      <w:r>
        <w:rPr>
          <w:sz w:val="28"/>
          <w:szCs w:val="28"/>
        </w:rPr>
        <w:t xml:space="preserve">ример кода из практики на </w:t>
      </w:r>
      <w:r>
        <w:rPr>
          <w:sz w:val="28"/>
          <w:szCs w:val="28"/>
          <w:lang w:val="en-US"/>
        </w:rPr>
        <w:t>HTML</w:t>
      </w:r>
      <w:r w:rsidR="002A3285">
        <w:rPr>
          <w:sz w:val="28"/>
          <w:szCs w:val="28"/>
        </w:rPr>
        <w:t>.</w:t>
      </w:r>
    </w:p>
    <w:p w14:paraId="663E22AD" w14:textId="77777777" w:rsidR="008A3F53" w:rsidRPr="00623847" w:rsidRDefault="008A3F53" w:rsidP="00623847">
      <w:pPr>
        <w:pStyle w:val="3"/>
      </w:pPr>
      <w:r w:rsidRPr="00C31E0B">
        <w:tab/>
      </w:r>
      <w:bookmarkStart w:id="12" w:name="_Toc172169196"/>
      <w:r w:rsidRPr="00623847">
        <w:t xml:space="preserve">Применение </w:t>
      </w:r>
      <w:r w:rsidRPr="00623847">
        <w:rPr>
          <w:lang w:val="en-US"/>
        </w:rPr>
        <w:t>CSS</w:t>
      </w:r>
      <w:r w:rsidRPr="00623847">
        <w:t xml:space="preserve"> в </w:t>
      </w:r>
      <w:r w:rsidRPr="00623847">
        <w:rPr>
          <w:lang w:val="en-US"/>
        </w:rPr>
        <w:t>HTML</w:t>
      </w:r>
      <w:r w:rsidRPr="00623847">
        <w:t>.</w:t>
      </w:r>
      <w:bookmarkEnd w:id="12"/>
    </w:p>
    <w:p w14:paraId="5BC38DD0" w14:textId="77777777" w:rsidR="00F14DA6" w:rsidRPr="00C31E0B" w:rsidRDefault="008A3F53" w:rsidP="00C31E0B">
      <w:p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ab/>
        <w:t xml:space="preserve">После создания макета сайта с помощью </w:t>
      </w:r>
      <w:r w:rsidRPr="00C31E0B">
        <w:rPr>
          <w:sz w:val="28"/>
          <w:szCs w:val="28"/>
          <w:lang w:val="en-US"/>
        </w:rPr>
        <w:t>HTML</w:t>
      </w:r>
      <w:r w:rsidRPr="00C31E0B">
        <w:rPr>
          <w:sz w:val="28"/>
          <w:szCs w:val="28"/>
        </w:rPr>
        <w:t xml:space="preserve"> был создан файл формата .</w:t>
      </w:r>
      <w:proofErr w:type="spellStart"/>
      <w:r w:rsidRPr="00C31E0B">
        <w:rPr>
          <w:sz w:val="28"/>
          <w:szCs w:val="28"/>
          <w:lang w:val="en-US"/>
        </w:rPr>
        <w:t>css</w:t>
      </w:r>
      <w:proofErr w:type="spellEnd"/>
      <w:r w:rsidRPr="00C31E0B">
        <w:rPr>
          <w:sz w:val="28"/>
          <w:szCs w:val="28"/>
        </w:rPr>
        <w:t xml:space="preserve"> и подключен к </w:t>
      </w:r>
      <w:r w:rsidRPr="00C31E0B">
        <w:rPr>
          <w:sz w:val="28"/>
          <w:szCs w:val="28"/>
          <w:lang w:val="en-US"/>
        </w:rPr>
        <w:t>HTML</w:t>
      </w:r>
      <w:r w:rsidRPr="00C31E0B">
        <w:rPr>
          <w:sz w:val="28"/>
          <w:szCs w:val="28"/>
        </w:rPr>
        <w:t xml:space="preserve"> файлу. В </w:t>
      </w:r>
      <w:r w:rsidRPr="00C31E0B">
        <w:rPr>
          <w:sz w:val="28"/>
          <w:szCs w:val="28"/>
          <w:lang w:val="en-US"/>
        </w:rPr>
        <w:t>CSS</w:t>
      </w:r>
      <w:r w:rsidRPr="00C31E0B">
        <w:rPr>
          <w:sz w:val="28"/>
          <w:szCs w:val="28"/>
        </w:rPr>
        <w:t xml:space="preserve"> прописывались дополнительные параметры, отвечающие за дизайн и размещение элементов.</w:t>
      </w:r>
      <w:r w:rsidR="00F14DA6" w:rsidRPr="00C31E0B">
        <w:rPr>
          <w:sz w:val="28"/>
          <w:szCs w:val="28"/>
        </w:rPr>
        <w:t xml:space="preserve"> </w:t>
      </w:r>
    </w:p>
    <w:p w14:paraId="055E1F09" w14:textId="277AF63F" w:rsidR="00F14DA6" w:rsidRPr="00C31E0B" w:rsidRDefault="00F14DA6" w:rsidP="00C31E0B">
      <w:pPr>
        <w:spacing w:line="360" w:lineRule="auto"/>
        <w:ind w:firstLine="708"/>
        <w:rPr>
          <w:sz w:val="28"/>
          <w:szCs w:val="28"/>
        </w:rPr>
      </w:pPr>
      <w:r w:rsidRPr="00C31E0B">
        <w:rPr>
          <w:sz w:val="28"/>
          <w:szCs w:val="28"/>
        </w:rPr>
        <w:t>Указывались такие свойства, как:</w:t>
      </w:r>
    </w:p>
    <w:p w14:paraId="520218F8" w14:textId="6D602A64" w:rsidR="00F14DA6" w:rsidRPr="00616FF6" w:rsidRDefault="00F14DA6" w:rsidP="00616FF6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  <w:lang w:val="en-US"/>
        </w:rPr>
        <w:lastRenderedPageBreak/>
        <w:t>Padding</w:t>
      </w:r>
      <w:r w:rsidRPr="00616FF6">
        <w:rPr>
          <w:b/>
          <w:bCs/>
          <w:sz w:val="28"/>
          <w:szCs w:val="28"/>
        </w:rPr>
        <w:t xml:space="preserve"> (отступ)</w:t>
      </w:r>
      <w:r w:rsidRPr="00616FF6">
        <w:rPr>
          <w:sz w:val="28"/>
          <w:szCs w:val="28"/>
        </w:rPr>
        <w:t xml:space="preserve"> </w:t>
      </w:r>
      <w:r w:rsidR="000D6F5D" w:rsidRPr="00616FF6">
        <w:rPr>
          <w:sz w:val="28"/>
          <w:szCs w:val="28"/>
        </w:rPr>
        <w:t>–</w:t>
      </w:r>
      <w:r w:rsidRPr="00616FF6">
        <w:rPr>
          <w:sz w:val="28"/>
          <w:szCs w:val="28"/>
        </w:rPr>
        <w:t xml:space="preserve"> это </w:t>
      </w:r>
      <w:r w:rsidRPr="00616FF6">
        <w:rPr>
          <w:sz w:val="28"/>
          <w:szCs w:val="28"/>
          <w:lang w:val="en-US"/>
        </w:rPr>
        <w:t>CSS</w:t>
      </w:r>
      <w:r w:rsidRPr="00616FF6">
        <w:rPr>
          <w:sz w:val="28"/>
          <w:szCs w:val="28"/>
        </w:rPr>
        <w:t>-свойство, которое устанавливает отступ вокруг содержимого элемента внутри его рамки. Позволяет контролировать пространство между содержимым элемента и его внешними границами.</w:t>
      </w:r>
    </w:p>
    <w:p w14:paraId="40A922CF" w14:textId="618D594A" w:rsidR="00F14DA6" w:rsidRPr="00616FF6" w:rsidRDefault="00F14DA6" w:rsidP="00616FF6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  <w:lang w:val="en-US"/>
        </w:rPr>
        <w:t>Margin</w:t>
      </w:r>
      <w:r w:rsidRPr="00616FF6">
        <w:rPr>
          <w:b/>
          <w:bCs/>
          <w:sz w:val="28"/>
          <w:szCs w:val="28"/>
        </w:rPr>
        <w:t xml:space="preserve"> (внешний отступ)</w:t>
      </w:r>
      <w:r w:rsidRPr="00616FF6">
        <w:rPr>
          <w:sz w:val="28"/>
          <w:szCs w:val="28"/>
        </w:rPr>
        <w:t xml:space="preserve"> </w:t>
      </w:r>
      <w:r w:rsidR="000D6F5D" w:rsidRPr="00616FF6">
        <w:rPr>
          <w:sz w:val="28"/>
          <w:szCs w:val="28"/>
        </w:rPr>
        <w:t>–</w:t>
      </w:r>
      <w:r w:rsidRPr="00616FF6">
        <w:rPr>
          <w:sz w:val="28"/>
          <w:szCs w:val="28"/>
        </w:rPr>
        <w:t xml:space="preserve"> это </w:t>
      </w:r>
      <w:r w:rsidRPr="00616FF6">
        <w:rPr>
          <w:sz w:val="28"/>
          <w:szCs w:val="28"/>
          <w:lang w:val="en-US"/>
        </w:rPr>
        <w:t>CSS</w:t>
      </w:r>
      <w:r w:rsidRPr="00616FF6">
        <w:rPr>
          <w:sz w:val="28"/>
          <w:szCs w:val="28"/>
        </w:rPr>
        <w:t>-свойство, которое устанавливает расстояние между элементом и его окружением. Определяет пространство вокруг элемента.</w:t>
      </w:r>
    </w:p>
    <w:p w14:paraId="7E23649F" w14:textId="5B4E48A3" w:rsidR="00F14DA6" w:rsidRPr="00616FF6" w:rsidRDefault="00F14DA6" w:rsidP="00616FF6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  <w:lang w:val="en-US"/>
        </w:rPr>
        <w:t>Color</w:t>
      </w:r>
      <w:r w:rsidRPr="00616FF6">
        <w:rPr>
          <w:b/>
          <w:bCs/>
          <w:sz w:val="28"/>
          <w:szCs w:val="28"/>
        </w:rPr>
        <w:t xml:space="preserve"> (цвет)</w:t>
      </w:r>
      <w:r w:rsidRPr="00616FF6">
        <w:rPr>
          <w:sz w:val="28"/>
          <w:szCs w:val="28"/>
        </w:rPr>
        <w:t xml:space="preserve"> </w:t>
      </w:r>
      <w:r w:rsidR="000D6F5D" w:rsidRPr="00616FF6">
        <w:rPr>
          <w:sz w:val="28"/>
          <w:szCs w:val="28"/>
        </w:rPr>
        <w:t>–</w:t>
      </w:r>
      <w:r w:rsidRPr="00616FF6">
        <w:rPr>
          <w:sz w:val="28"/>
          <w:szCs w:val="28"/>
        </w:rPr>
        <w:t xml:space="preserve"> это свойство позволяет задавать цвет текста внутри элемента или цвет границ, фона и других декоративных элементов.</w:t>
      </w:r>
    </w:p>
    <w:p w14:paraId="33293B95" w14:textId="41A6CCAD" w:rsidR="00F14DA6" w:rsidRPr="00616FF6" w:rsidRDefault="00F14DA6" w:rsidP="00616FF6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  <w:lang w:val="en-US"/>
        </w:rPr>
        <w:t>Background</w:t>
      </w:r>
      <w:r w:rsidRPr="00616FF6">
        <w:rPr>
          <w:b/>
          <w:bCs/>
          <w:sz w:val="28"/>
          <w:szCs w:val="28"/>
        </w:rPr>
        <w:t>-</w:t>
      </w:r>
      <w:r w:rsidRPr="00616FF6">
        <w:rPr>
          <w:b/>
          <w:bCs/>
          <w:sz w:val="28"/>
          <w:szCs w:val="28"/>
          <w:lang w:val="en-US"/>
        </w:rPr>
        <w:t>color</w:t>
      </w:r>
      <w:r w:rsidRPr="00616FF6">
        <w:rPr>
          <w:b/>
          <w:bCs/>
          <w:sz w:val="28"/>
          <w:szCs w:val="28"/>
        </w:rPr>
        <w:t xml:space="preserve"> (цвет фона)</w:t>
      </w:r>
      <w:r w:rsidRPr="00616FF6">
        <w:rPr>
          <w:sz w:val="28"/>
          <w:szCs w:val="28"/>
        </w:rPr>
        <w:t xml:space="preserve"> </w:t>
      </w:r>
      <w:r w:rsidR="000D6F5D" w:rsidRPr="00616FF6">
        <w:rPr>
          <w:sz w:val="28"/>
          <w:szCs w:val="28"/>
        </w:rPr>
        <w:t>–</w:t>
      </w:r>
      <w:r w:rsidRPr="00616FF6">
        <w:rPr>
          <w:sz w:val="28"/>
          <w:szCs w:val="28"/>
        </w:rPr>
        <w:t xml:space="preserve"> это свойство, которое устанавливает цвет фона элемента. Может быть применено к любому элементу веб-страницы.</w:t>
      </w:r>
    </w:p>
    <w:p w14:paraId="4F7354D4" w14:textId="25C17B5A" w:rsidR="00F14DA6" w:rsidRPr="00616FF6" w:rsidRDefault="00F14DA6" w:rsidP="00616FF6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  <w:lang w:val="en-US"/>
        </w:rPr>
        <w:t>Font</w:t>
      </w:r>
      <w:r w:rsidRPr="00616FF6">
        <w:rPr>
          <w:b/>
          <w:bCs/>
          <w:sz w:val="28"/>
          <w:szCs w:val="28"/>
        </w:rPr>
        <w:t>-</w:t>
      </w:r>
      <w:r w:rsidRPr="00616FF6">
        <w:rPr>
          <w:b/>
          <w:bCs/>
          <w:sz w:val="28"/>
          <w:szCs w:val="28"/>
          <w:lang w:val="en-US"/>
        </w:rPr>
        <w:t>size</w:t>
      </w:r>
      <w:r w:rsidRPr="00616FF6">
        <w:rPr>
          <w:b/>
          <w:bCs/>
          <w:sz w:val="28"/>
          <w:szCs w:val="28"/>
        </w:rPr>
        <w:t xml:space="preserve"> (размер шрифта)</w:t>
      </w:r>
      <w:r w:rsidRPr="00616FF6">
        <w:rPr>
          <w:sz w:val="28"/>
          <w:szCs w:val="28"/>
        </w:rPr>
        <w:t xml:space="preserve"> </w:t>
      </w:r>
      <w:r w:rsidR="000D6F5D" w:rsidRPr="00616FF6">
        <w:rPr>
          <w:sz w:val="28"/>
          <w:szCs w:val="28"/>
        </w:rPr>
        <w:t>–</w:t>
      </w:r>
      <w:r w:rsidRPr="00616FF6">
        <w:rPr>
          <w:sz w:val="28"/>
          <w:szCs w:val="28"/>
        </w:rPr>
        <w:t xml:space="preserve"> это свойство, которое определяет размер шрифта текста внутри элемента. Размер указывается в пикселях, процентах или других единицах измерения.</w:t>
      </w:r>
    </w:p>
    <w:p w14:paraId="4B7967F7" w14:textId="0C40FA9C" w:rsidR="00F14DA6" w:rsidRPr="00616FF6" w:rsidRDefault="00F14DA6" w:rsidP="00616FF6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  <w:lang w:val="en-US"/>
        </w:rPr>
        <w:t>Width</w:t>
      </w:r>
      <w:r w:rsidRPr="00616FF6">
        <w:rPr>
          <w:b/>
          <w:bCs/>
          <w:sz w:val="28"/>
          <w:szCs w:val="28"/>
        </w:rPr>
        <w:t xml:space="preserve"> (ширина)</w:t>
      </w:r>
      <w:r w:rsidRPr="00616FF6">
        <w:rPr>
          <w:sz w:val="28"/>
          <w:szCs w:val="28"/>
        </w:rPr>
        <w:t xml:space="preserve"> </w:t>
      </w:r>
      <w:r w:rsidR="000D6F5D" w:rsidRPr="00616FF6">
        <w:rPr>
          <w:sz w:val="28"/>
          <w:szCs w:val="28"/>
        </w:rPr>
        <w:t>–</w:t>
      </w:r>
      <w:r w:rsidRPr="00616FF6">
        <w:rPr>
          <w:sz w:val="28"/>
          <w:szCs w:val="28"/>
        </w:rPr>
        <w:t xml:space="preserve"> это свойство, которое устанавливает ширину элемента. Может быть указана как фиксированная ширина в пикселях, процентах или других единицах измерения.</w:t>
      </w:r>
    </w:p>
    <w:p w14:paraId="6F4D6D3B" w14:textId="3734F93F" w:rsidR="008A3F53" w:rsidRPr="00616FF6" w:rsidRDefault="00F14DA6" w:rsidP="00616FF6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616FF6">
        <w:rPr>
          <w:b/>
          <w:bCs/>
          <w:sz w:val="28"/>
          <w:szCs w:val="28"/>
          <w:lang w:val="en-US"/>
        </w:rPr>
        <w:t>Flex</w:t>
      </w:r>
      <w:r w:rsidRPr="00616FF6">
        <w:rPr>
          <w:b/>
          <w:bCs/>
          <w:sz w:val="28"/>
          <w:szCs w:val="28"/>
        </w:rPr>
        <w:t xml:space="preserve"> (гибкость)</w:t>
      </w:r>
      <w:r w:rsidRPr="00616FF6">
        <w:rPr>
          <w:sz w:val="28"/>
          <w:szCs w:val="28"/>
        </w:rPr>
        <w:t xml:space="preserve"> </w:t>
      </w:r>
      <w:r w:rsidR="000D6F5D" w:rsidRPr="00616FF6">
        <w:rPr>
          <w:sz w:val="28"/>
          <w:szCs w:val="28"/>
        </w:rPr>
        <w:t>–</w:t>
      </w:r>
      <w:r w:rsidRPr="00616FF6">
        <w:rPr>
          <w:sz w:val="28"/>
          <w:szCs w:val="28"/>
        </w:rPr>
        <w:t xml:space="preserve"> это </w:t>
      </w:r>
      <w:r w:rsidRPr="00616FF6">
        <w:rPr>
          <w:sz w:val="28"/>
          <w:szCs w:val="28"/>
          <w:lang w:val="en-US"/>
        </w:rPr>
        <w:t>CSS</w:t>
      </w:r>
      <w:r w:rsidRPr="00616FF6">
        <w:rPr>
          <w:sz w:val="28"/>
          <w:szCs w:val="28"/>
        </w:rPr>
        <w:t>-свойство, которое применяется к контейнеру и позволяет управлять распределением и выравниванием его дочерних элементов. Гибкость позволяет легко создавать адаптивные макеты на основе множества устройств и экранов.</w:t>
      </w:r>
    </w:p>
    <w:p w14:paraId="567C2EED" w14:textId="73C10300" w:rsidR="00F14DA6" w:rsidRPr="00C31E0B" w:rsidRDefault="00F14DA6" w:rsidP="004D5A08">
      <w:pPr>
        <w:spacing w:line="360" w:lineRule="auto"/>
        <w:ind w:left="1068"/>
        <w:rPr>
          <w:sz w:val="28"/>
          <w:szCs w:val="28"/>
        </w:rPr>
      </w:pPr>
      <w:r w:rsidRPr="00C31E0B">
        <w:rPr>
          <w:sz w:val="28"/>
          <w:szCs w:val="28"/>
        </w:rPr>
        <w:t>И другие.</w:t>
      </w:r>
    </w:p>
    <w:p w14:paraId="11264E71" w14:textId="25347B41" w:rsidR="00F14DA6" w:rsidRPr="00C31E0B" w:rsidRDefault="00F14DA6" w:rsidP="000D6F5D">
      <w:pPr>
        <w:spacing w:line="360" w:lineRule="auto"/>
        <w:ind w:left="1068"/>
        <w:jc w:val="center"/>
        <w:rPr>
          <w:sz w:val="28"/>
          <w:szCs w:val="28"/>
        </w:rPr>
      </w:pPr>
      <w:r w:rsidRPr="00C31E0B">
        <w:rPr>
          <w:noProof/>
          <w:sz w:val="28"/>
          <w:szCs w:val="28"/>
        </w:rPr>
        <w:lastRenderedPageBreak/>
        <w:drawing>
          <wp:inline distT="0" distB="0" distL="0" distR="0" wp14:anchorId="14E09128" wp14:editId="2E985653">
            <wp:extent cx="4378353" cy="6919395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286" cy="692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288C2" w14:textId="55161154" w:rsidR="00F14DA6" w:rsidRPr="002A3285" w:rsidRDefault="000D6F5D" w:rsidP="000D6F5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2A3285">
        <w:rPr>
          <w:sz w:val="28"/>
          <w:szCs w:val="28"/>
        </w:rPr>
        <w:t>унок</w:t>
      </w:r>
      <w:r>
        <w:rPr>
          <w:sz w:val="28"/>
          <w:szCs w:val="28"/>
        </w:rPr>
        <w:t xml:space="preserve"> </w:t>
      </w:r>
      <w:r w:rsidR="002A3285">
        <w:rPr>
          <w:sz w:val="28"/>
          <w:szCs w:val="28"/>
        </w:rPr>
        <w:t>6. П</w:t>
      </w:r>
      <w:r>
        <w:rPr>
          <w:sz w:val="28"/>
          <w:szCs w:val="28"/>
        </w:rPr>
        <w:t xml:space="preserve">ример кода из практики на </w:t>
      </w:r>
      <w:r>
        <w:rPr>
          <w:sz w:val="28"/>
          <w:szCs w:val="28"/>
          <w:lang w:val="en-US"/>
        </w:rPr>
        <w:t>CSS</w:t>
      </w:r>
      <w:r w:rsidR="002A3285">
        <w:rPr>
          <w:sz w:val="28"/>
          <w:szCs w:val="28"/>
        </w:rPr>
        <w:t>.</w:t>
      </w:r>
    </w:p>
    <w:p w14:paraId="3CD54568" w14:textId="4F5B75B2" w:rsidR="00F14DA6" w:rsidRPr="00623847" w:rsidRDefault="00F14DA6" w:rsidP="00623847">
      <w:pPr>
        <w:pStyle w:val="3"/>
        <w:ind w:left="708"/>
      </w:pPr>
      <w:bookmarkStart w:id="13" w:name="_Toc172169197"/>
      <w:r w:rsidRPr="00623847">
        <w:t xml:space="preserve">Применение </w:t>
      </w:r>
      <w:r w:rsidRPr="00623847">
        <w:rPr>
          <w:lang w:val="en-US"/>
        </w:rPr>
        <w:t>JavaScript</w:t>
      </w:r>
      <w:r w:rsidRPr="00623847">
        <w:t>.</w:t>
      </w:r>
      <w:bookmarkEnd w:id="13"/>
    </w:p>
    <w:p w14:paraId="779BC772" w14:textId="02BF0423" w:rsidR="00F14DA6" w:rsidRPr="00C31E0B" w:rsidRDefault="00871F82" w:rsidP="00F8354D">
      <w:pPr>
        <w:spacing w:line="360" w:lineRule="auto"/>
        <w:ind w:firstLine="708"/>
        <w:rPr>
          <w:sz w:val="28"/>
          <w:szCs w:val="28"/>
        </w:rPr>
      </w:pPr>
      <w:r w:rsidRPr="00C31E0B">
        <w:rPr>
          <w:sz w:val="28"/>
          <w:szCs w:val="28"/>
        </w:rPr>
        <w:t>После подключения каскадной таблицы стилей был создан файл с расширением .</w:t>
      </w:r>
      <w:proofErr w:type="spellStart"/>
      <w:r w:rsidRPr="00C31E0B">
        <w:rPr>
          <w:sz w:val="28"/>
          <w:szCs w:val="28"/>
          <w:lang w:val="en-US"/>
        </w:rPr>
        <w:t>js</w:t>
      </w:r>
      <w:proofErr w:type="spellEnd"/>
      <w:r w:rsidRPr="00C31E0B">
        <w:rPr>
          <w:sz w:val="28"/>
          <w:szCs w:val="28"/>
        </w:rPr>
        <w:t xml:space="preserve">, который подключался к </w:t>
      </w:r>
      <w:r w:rsidRPr="00C31E0B">
        <w:rPr>
          <w:sz w:val="28"/>
          <w:szCs w:val="28"/>
          <w:lang w:val="en-US"/>
        </w:rPr>
        <w:t>HTML</w:t>
      </w:r>
      <w:r w:rsidRPr="00C31E0B">
        <w:rPr>
          <w:sz w:val="28"/>
          <w:szCs w:val="28"/>
        </w:rPr>
        <w:t xml:space="preserve"> файлу. На </w:t>
      </w:r>
      <w:r w:rsidRPr="00C31E0B">
        <w:rPr>
          <w:sz w:val="28"/>
          <w:szCs w:val="28"/>
          <w:lang w:val="en-US"/>
        </w:rPr>
        <w:t>JavaScript</w:t>
      </w:r>
      <w:r w:rsidRPr="00C31E0B">
        <w:rPr>
          <w:sz w:val="28"/>
          <w:szCs w:val="28"/>
        </w:rPr>
        <w:t xml:space="preserve"> была реализована вся анимация на сайте, а также функция поиска на карточках. Последовательность анимации продумывалась заранее. Также, подключалась дополнительная библиотека </w:t>
      </w:r>
      <w:r w:rsidRPr="00C31E0B">
        <w:rPr>
          <w:sz w:val="28"/>
          <w:szCs w:val="28"/>
          <w:lang w:val="en-US"/>
        </w:rPr>
        <w:t>GSAP</w:t>
      </w:r>
      <w:r w:rsidRPr="000E3154">
        <w:rPr>
          <w:sz w:val="28"/>
          <w:szCs w:val="28"/>
        </w:rPr>
        <w:t xml:space="preserve"> </w:t>
      </w:r>
      <w:r w:rsidRPr="00C31E0B">
        <w:rPr>
          <w:sz w:val="28"/>
          <w:szCs w:val="28"/>
        </w:rPr>
        <w:t xml:space="preserve">и плагин </w:t>
      </w:r>
      <w:proofErr w:type="spellStart"/>
      <w:r w:rsidRPr="00C31E0B">
        <w:rPr>
          <w:sz w:val="28"/>
          <w:szCs w:val="28"/>
          <w:lang w:val="en-US"/>
        </w:rPr>
        <w:t>ScrollTrigger</w:t>
      </w:r>
      <w:proofErr w:type="spellEnd"/>
      <w:r w:rsidRPr="000E3154">
        <w:rPr>
          <w:sz w:val="28"/>
          <w:szCs w:val="28"/>
        </w:rPr>
        <w:t>.</w:t>
      </w:r>
    </w:p>
    <w:p w14:paraId="1867C301" w14:textId="750E575A" w:rsidR="00871F82" w:rsidRPr="00C31E0B" w:rsidRDefault="00871F82" w:rsidP="00F8354D">
      <w:pPr>
        <w:spacing w:line="360" w:lineRule="auto"/>
        <w:ind w:firstLine="708"/>
        <w:rPr>
          <w:sz w:val="28"/>
          <w:szCs w:val="28"/>
        </w:rPr>
      </w:pPr>
      <w:r w:rsidRPr="00F8354D">
        <w:rPr>
          <w:b/>
          <w:bCs/>
          <w:sz w:val="28"/>
          <w:szCs w:val="28"/>
        </w:rPr>
        <w:lastRenderedPageBreak/>
        <w:t>GSAP (</w:t>
      </w:r>
      <w:proofErr w:type="spellStart"/>
      <w:r w:rsidRPr="00F8354D">
        <w:rPr>
          <w:b/>
          <w:bCs/>
          <w:sz w:val="28"/>
          <w:szCs w:val="28"/>
        </w:rPr>
        <w:t>GreenSock</w:t>
      </w:r>
      <w:proofErr w:type="spellEnd"/>
      <w:r w:rsidRPr="00F8354D">
        <w:rPr>
          <w:b/>
          <w:bCs/>
          <w:sz w:val="28"/>
          <w:szCs w:val="28"/>
        </w:rPr>
        <w:t xml:space="preserve"> </w:t>
      </w:r>
      <w:proofErr w:type="spellStart"/>
      <w:r w:rsidRPr="00F8354D">
        <w:rPr>
          <w:b/>
          <w:bCs/>
          <w:sz w:val="28"/>
          <w:szCs w:val="28"/>
        </w:rPr>
        <w:t>Animation</w:t>
      </w:r>
      <w:proofErr w:type="spellEnd"/>
      <w:r w:rsidRPr="00F8354D">
        <w:rPr>
          <w:b/>
          <w:bCs/>
          <w:sz w:val="28"/>
          <w:szCs w:val="28"/>
        </w:rPr>
        <w:t xml:space="preserve"> </w:t>
      </w:r>
      <w:proofErr w:type="spellStart"/>
      <w:r w:rsidRPr="00F8354D">
        <w:rPr>
          <w:b/>
          <w:bCs/>
          <w:sz w:val="28"/>
          <w:szCs w:val="28"/>
        </w:rPr>
        <w:t>Platform</w:t>
      </w:r>
      <w:proofErr w:type="spellEnd"/>
      <w:r w:rsidRPr="00F8354D">
        <w:rPr>
          <w:b/>
          <w:bCs/>
          <w:sz w:val="28"/>
          <w:szCs w:val="28"/>
        </w:rPr>
        <w:t>)</w:t>
      </w:r>
      <w:r w:rsidRPr="00C31E0B">
        <w:rPr>
          <w:sz w:val="28"/>
          <w:szCs w:val="28"/>
        </w:rPr>
        <w:t xml:space="preserve"> </w:t>
      </w:r>
      <w:r w:rsidR="00F81502">
        <w:rPr>
          <w:sz w:val="28"/>
          <w:szCs w:val="28"/>
        </w:rPr>
        <w:t>–</w:t>
      </w:r>
      <w:r w:rsidRPr="00C31E0B">
        <w:rPr>
          <w:sz w:val="28"/>
          <w:szCs w:val="28"/>
        </w:rPr>
        <w:t xml:space="preserve"> это мощная библиотека анимации для веб-разработчиков. GSAP позволяет создавать высокопроизводительные анимации на веб-страницах с использованием </w:t>
      </w:r>
      <w:proofErr w:type="spellStart"/>
      <w:r w:rsidRPr="00C31E0B">
        <w:rPr>
          <w:sz w:val="28"/>
          <w:szCs w:val="28"/>
        </w:rPr>
        <w:t>JavaScript</w:t>
      </w:r>
      <w:proofErr w:type="spellEnd"/>
      <w:r w:rsidRPr="00C31E0B">
        <w:rPr>
          <w:sz w:val="28"/>
          <w:szCs w:val="28"/>
        </w:rPr>
        <w:t xml:space="preserve">. Эта платформа предоставляет широкий набор инструментов и функций для создания разнообразных </w:t>
      </w:r>
      <w:proofErr w:type="spellStart"/>
      <w:r w:rsidRPr="00C31E0B">
        <w:rPr>
          <w:sz w:val="28"/>
          <w:szCs w:val="28"/>
        </w:rPr>
        <w:t>анимаций</w:t>
      </w:r>
      <w:proofErr w:type="spellEnd"/>
      <w:r w:rsidRPr="00C31E0B">
        <w:rPr>
          <w:sz w:val="28"/>
          <w:szCs w:val="28"/>
        </w:rPr>
        <w:t>, включая движение, изменение размеров, вращение, эффекты и многое другое.</w:t>
      </w:r>
    </w:p>
    <w:p w14:paraId="305664BA" w14:textId="423A1115" w:rsidR="00800A49" w:rsidRPr="00C31E0B" w:rsidRDefault="00800A49" w:rsidP="00F8354D">
      <w:pPr>
        <w:spacing w:line="360" w:lineRule="auto"/>
        <w:ind w:firstLine="708"/>
        <w:rPr>
          <w:sz w:val="28"/>
          <w:szCs w:val="28"/>
        </w:rPr>
      </w:pPr>
      <w:proofErr w:type="spellStart"/>
      <w:r w:rsidRPr="00F8354D">
        <w:rPr>
          <w:b/>
          <w:bCs/>
          <w:sz w:val="28"/>
          <w:szCs w:val="28"/>
        </w:rPr>
        <w:t>ScrollTrigger</w:t>
      </w:r>
      <w:proofErr w:type="spellEnd"/>
      <w:r w:rsidRPr="00C31E0B">
        <w:rPr>
          <w:sz w:val="28"/>
          <w:szCs w:val="28"/>
        </w:rPr>
        <w:t xml:space="preserve"> </w:t>
      </w:r>
      <w:r w:rsidR="00F81502">
        <w:rPr>
          <w:sz w:val="28"/>
          <w:szCs w:val="28"/>
        </w:rPr>
        <w:t>–</w:t>
      </w:r>
      <w:r w:rsidRPr="00C31E0B">
        <w:rPr>
          <w:sz w:val="28"/>
          <w:szCs w:val="28"/>
        </w:rPr>
        <w:t xml:space="preserve"> это часть </w:t>
      </w:r>
      <w:proofErr w:type="spellStart"/>
      <w:r w:rsidRPr="00C31E0B">
        <w:rPr>
          <w:sz w:val="28"/>
          <w:szCs w:val="28"/>
        </w:rPr>
        <w:t>GreenSock</w:t>
      </w:r>
      <w:proofErr w:type="spellEnd"/>
      <w:r w:rsidRPr="00C31E0B">
        <w:rPr>
          <w:sz w:val="28"/>
          <w:szCs w:val="28"/>
        </w:rPr>
        <w:t xml:space="preserve"> </w:t>
      </w:r>
      <w:proofErr w:type="spellStart"/>
      <w:r w:rsidRPr="00C31E0B">
        <w:rPr>
          <w:sz w:val="28"/>
          <w:szCs w:val="28"/>
        </w:rPr>
        <w:t>Animation</w:t>
      </w:r>
      <w:proofErr w:type="spellEnd"/>
      <w:r w:rsidRPr="00C31E0B">
        <w:rPr>
          <w:sz w:val="28"/>
          <w:szCs w:val="28"/>
        </w:rPr>
        <w:t xml:space="preserve"> </w:t>
      </w:r>
      <w:proofErr w:type="spellStart"/>
      <w:r w:rsidRPr="00C31E0B">
        <w:rPr>
          <w:sz w:val="28"/>
          <w:szCs w:val="28"/>
        </w:rPr>
        <w:t>Platform</w:t>
      </w:r>
      <w:proofErr w:type="spellEnd"/>
      <w:r w:rsidRPr="00C31E0B">
        <w:rPr>
          <w:sz w:val="28"/>
          <w:szCs w:val="28"/>
        </w:rPr>
        <w:t xml:space="preserve"> (GSAP) и является дополнительным плагином, который позволяет создавать анимации на основе скроллинга на веб-страницах. </w:t>
      </w:r>
      <w:proofErr w:type="spellStart"/>
      <w:r w:rsidRPr="00C31E0B">
        <w:rPr>
          <w:sz w:val="28"/>
          <w:szCs w:val="28"/>
        </w:rPr>
        <w:t>ScrollTrigger</w:t>
      </w:r>
      <w:proofErr w:type="spellEnd"/>
      <w:r w:rsidRPr="00C31E0B">
        <w:rPr>
          <w:sz w:val="28"/>
          <w:szCs w:val="28"/>
        </w:rPr>
        <w:t xml:space="preserve"> обеспечивает возможность запуска </w:t>
      </w:r>
      <w:proofErr w:type="spellStart"/>
      <w:r w:rsidRPr="00C31E0B">
        <w:rPr>
          <w:sz w:val="28"/>
          <w:szCs w:val="28"/>
        </w:rPr>
        <w:t>анимаций</w:t>
      </w:r>
      <w:proofErr w:type="spellEnd"/>
      <w:r w:rsidRPr="00C31E0B">
        <w:rPr>
          <w:sz w:val="28"/>
          <w:szCs w:val="28"/>
        </w:rPr>
        <w:t xml:space="preserve"> и изменения состояния элементов в зависимости от прокрутки страницы пользователя.</w:t>
      </w:r>
    </w:p>
    <w:p w14:paraId="19E055E6" w14:textId="78A1B977" w:rsidR="00800A49" w:rsidRPr="00C31E0B" w:rsidRDefault="00800A49" w:rsidP="00F8354D">
      <w:pPr>
        <w:spacing w:line="360" w:lineRule="auto"/>
        <w:ind w:firstLine="708"/>
        <w:rPr>
          <w:sz w:val="28"/>
          <w:szCs w:val="28"/>
        </w:rPr>
      </w:pPr>
      <w:r w:rsidRPr="00C31E0B">
        <w:rPr>
          <w:sz w:val="28"/>
          <w:szCs w:val="28"/>
        </w:rPr>
        <w:t xml:space="preserve">С помощью </w:t>
      </w:r>
      <w:proofErr w:type="spellStart"/>
      <w:r w:rsidRPr="00C31E0B">
        <w:rPr>
          <w:sz w:val="28"/>
          <w:szCs w:val="28"/>
        </w:rPr>
        <w:t>ScrollTrigger</w:t>
      </w:r>
      <w:proofErr w:type="spellEnd"/>
      <w:r w:rsidRPr="00C31E0B">
        <w:rPr>
          <w:sz w:val="28"/>
          <w:szCs w:val="28"/>
        </w:rPr>
        <w:t xml:space="preserve"> разработчики могут устанавливать точные условия для запуска </w:t>
      </w:r>
      <w:proofErr w:type="spellStart"/>
      <w:r w:rsidRPr="00C31E0B">
        <w:rPr>
          <w:sz w:val="28"/>
          <w:szCs w:val="28"/>
        </w:rPr>
        <w:t>анимаций</w:t>
      </w:r>
      <w:proofErr w:type="spellEnd"/>
      <w:r w:rsidRPr="00C31E0B">
        <w:rPr>
          <w:sz w:val="28"/>
          <w:szCs w:val="28"/>
        </w:rPr>
        <w:t xml:space="preserve"> при прокрутке, такие как позиция элемента на экране, прокрученное расстояние, направление прокрутки и другие параметры. Это позволяет создавать интерактивные эффекты, анимированные элементы и параллакс эффекты, которые делают веб-страницу более привлекательной и динамичной.</w:t>
      </w:r>
    </w:p>
    <w:p w14:paraId="3026CF43" w14:textId="77777777" w:rsidR="00800A49" w:rsidRPr="00C31E0B" w:rsidRDefault="00800A49" w:rsidP="00C31E0B">
      <w:p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ab/>
        <w:t xml:space="preserve">Перед созданием функций для анимации была создана константа, которая являлась </w:t>
      </w:r>
      <w:proofErr w:type="spellStart"/>
      <w:r w:rsidRPr="00C31E0B">
        <w:rPr>
          <w:sz w:val="28"/>
          <w:szCs w:val="28"/>
        </w:rPr>
        <w:t>таймлайном</w:t>
      </w:r>
      <w:proofErr w:type="spellEnd"/>
      <w:r w:rsidRPr="00C31E0B">
        <w:rPr>
          <w:sz w:val="28"/>
          <w:szCs w:val="28"/>
        </w:rPr>
        <w:t xml:space="preserve">. </w:t>
      </w:r>
    </w:p>
    <w:p w14:paraId="350C6464" w14:textId="42B36C10" w:rsidR="00800A49" w:rsidRPr="00C31E0B" w:rsidRDefault="00F81502" w:rsidP="004D5A08">
      <w:pPr>
        <w:spacing w:line="360" w:lineRule="auto"/>
        <w:ind w:firstLine="708"/>
        <w:rPr>
          <w:sz w:val="28"/>
          <w:szCs w:val="28"/>
        </w:rPr>
      </w:pPr>
      <w:proofErr w:type="spellStart"/>
      <w:r w:rsidRPr="00631F70">
        <w:rPr>
          <w:b/>
          <w:bCs/>
          <w:sz w:val="28"/>
          <w:szCs w:val="28"/>
        </w:rPr>
        <w:t>C</w:t>
      </w:r>
      <w:r w:rsidR="00800A49" w:rsidRPr="00631F70">
        <w:rPr>
          <w:b/>
          <w:bCs/>
          <w:sz w:val="28"/>
          <w:szCs w:val="28"/>
        </w:rPr>
        <w:t>onst</w:t>
      </w:r>
      <w:proofErr w:type="spellEnd"/>
      <w:r w:rsidR="00800A49" w:rsidRPr="00631F70">
        <w:rPr>
          <w:b/>
          <w:bCs/>
          <w:sz w:val="28"/>
          <w:szCs w:val="28"/>
        </w:rPr>
        <w:t xml:space="preserve"> </w:t>
      </w:r>
      <w:proofErr w:type="spellStart"/>
      <w:r w:rsidR="00800A49" w:rsidRPr="00631F70">
        <w:rPr>
          <w:b/>
          <w:bCs/>
          <w:sz w:val="28"/>
          <w:szCs w:val="28"/>
        </w:rPr>
        <w:t>tl</w:t>
      </w:r>
      <w:proofErr w:type="spellEnd"/>
      <w:r w:rsidR="00800A49" w:rsidRPr="00631F70">
        <w:rPr>
          <w:b/>
          <w:bCs/>
          <w:sz w:val="28"/>
          <w:szCs w:val="28"/>
        </w:rPr>
        <w:t xml:space="preserve"> = </w:t>
      </w:r>
      <w:proofErr w:type="spellStart"/>
      <w:proofErr w:type="gramStart"/>
      <w:r w:rsidR="00800A49" w:rsidRPr="00631F70">
        <w:rPr>
          <w:b/>
          <w:bCs/>
          <w:sz w:val="28"/>
          <w:szCs w:val="28"/>
        </w:rPr>
        <w:t>gsap.timeline</w:t>
      </w:r>
      <w:proofErr w:type="spellEnd"/>
      <w:proofErr w:type="gramEnd"/>
      <w:r w:rsidR="00800A49" w:rsidRPr="00631F70">
        <w:rPr>
          <w:b/>
          <w:bCs/>
          <w:sz w:val="28"/>
          <w:szCs w:val="28"/>
        </w:rPr>
        <w:t>()</w:t>
      </w:r>
      <w:r w:rsidR="00800A49" w:rsidRPr="00C31E0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800A49" w:rsidRPr="00C31E0B">
        <w:rPr>
          <w:sz w:val="28"/>
          <w:szCs w:val="28"/>
        </w:rPr>
        <w:t xml:space="preserve"> это </w:t>
      </w:r>
      <w:proofErr w:type="spellStart"/>
      <w:r w:rsidR="00800A49" w:rsidRPr="00C31E0B">
        <w:rPr>
          <w:sz w:val="28"/>
          <w:szCs w:val="28"/>
        </w:rPr>
        <w:t>JavaScript</w:t>
      </w:r>
      <w:proofErr w:type="spellEnd"/>
      <w:r w:rsidR="00800A49" w:rsidRPr="00C31E0B">
        <w:rPr>
          <w:sz w:val="28"/>
          <w:szCs w:val="28"/>
        </w:rPr>
        <w:t xml:space="preserve"> код, который используется для создания временной шкалы (</w:t>
      </w:r>
      <w:proofErr w:type="spellStart"/>
      <w:r w:rsidR="00800A49" w:rsidRPr="00C31E0B">
        <w:rPr>
          <w:sz w:val="28"/>
          <w:szCs w:val="28"/>
        </w:rPr>
        <w:t>timeline</w:t>
      </w:r>
      <w:proofErr w:type="spellEnd"/>
      <w:r w:rsidR="00800A49" w:rsidRPr="00C31E0B">
        <w:rPr>
          <w:sz w:val="28"/>
          <w:szCs w:val="28"/>
        </w:rPr>
        <w:t>) с помощью библиотеки GSAP (</w:t>
      </w:r>
      <w:proofErr w:type="spellStart"/>
      <w:r w:rsidR="00800A49" w:rsidRPr="00C31E0B">
        <w:rPr>
          <w:sz w:val="28"/>
          <w:szCs w:val="28"/>
        </w:rPr>
        <w:t>GreenSock</w:t>
      </w:r>
      <w:proofErr w:type="spellEnd"/>
      <w:r w:rsidR="00800A49" w:rsidRPr="00C31E0B">
        <w:rPr>
          <w:sz w:val="28"/>
          <w:szCs w:val="28"/>
        </w:rPr>
        <w:t xml:space="preserve"> </w:t>
      </w:r>
      <w:proofErr w:type="spellStart"/>
      <w:r w:rsidR="00800A49" w:rsidRPr="00C31E0B">
        <w:rPr>
          <w:sz w:val="28"/>
          <w:szCs w:val="28"/>
        </w:rPr>
        <w:t>Animation</w:t>
      </w:r>
      <w:proofErr w:type="spellEnd"/>
      <w:r w:rsidR="00800A49" w:rsidRPr="00C31E0B">
        <w:rPr>
          <w:sz w:val="28"/>
          <w:szCs w:val="28"/>
        </w:rPr>
        <w:t xml:space="preserve"> </w:t>
      </w:r>
      <w:proofErr w:type="spellStart"/>
      <w:r w:rsidR="00800A49" w:rsidRPr="00C31E0B">
        <w:rPr>
          <w:sz w:val="28"/>
          <w:szCs w:val="28"/>
        </w:rPr>
        <w:t>Platform</w:t>
      </w:r>
      <w:proofErr w:type="spellEnd"/>
      <w:r w:rsidR="00800A49" w:rsidRPr="00C31E0B">
        <w:rPr>
          <w:sz w:val="28"/>
          <w:szCs w:val="28"/>
        </w:rPr>
        <w:t>).</w:t>
      </w:r>
    </w:p>
    <w:p w14:paraId="5AFCCC75" w14:textId="5BE9FD67" w:rsidR="00800A49" w:rsidRPr="00C31E0B" w:rsidRDefault="00800A49" w:rsidP="004D5A08">
      <w:pPr>
        <w:spacing w:line="360" w:lineRule="auto"/>
        <w:ind w:firstLine="708"/>
        <w:rPr>
          <w:sz w:val="28"/>
          <w:szCs w:val="28"/>
        </w:rPr>
      </w:pPr>
      <w:r w:rsidRPr="00C31E0B">
        <w:rPr>
          <w:sz w:val="28"/>
          <w:szCs w:val="28"/>
        </w:rPr>
        <w:t xml:space="preserve">В этой команде </w:t>
      </w:r>
      <w:proofErr w:type="spellStart"/>
      <w:proofErr w:type="gramStart"/>
      <w:r w:rsidRPr="00C31E0B">
        <w:rPr>
          <w:sz w:val="28"/>
          <w:szCs w:val="28"/>
        </w:rPr>
        <w:t>gsap.timeline</w:t>
      </w:r>
      <w:proofErr w:type="spellEnd"/>
      <w:proofErr w:type="gramEnd"/>
      <w:r w:rsidRPr="00C31E0B">
        <w:rPr>
          <w:sz w:val="28"/>
          <w:szCs w:val="28"/>
        </w:rPr>
        <w:t xml:space="preserve">() инициализирует новую временную шкалу, которая позволяет управлять последовательным выполнением </w:t>
      </w:r>
      <w:proofErr w:type="spellStart"/>
      <w:r w:rsidRPr="00C31E0B">
        <w:rPr>
          <w:sz w:val="28"/>
          <w:szCs w:val="28"/>
        </w:rPr>
        <w:t>анимаций</w:t>
      </w:r>
      <w:proofErr w:type="spellEnd"/>
      <w:r w:rsidRPr="00C31E0B">
        <w:rPr>
          <w:sz w:val="28"/>
          <w:szCs w:val="28"/>
        </w:rPr>
        <w:t>.</w:t>
      </w:r>
    </w:p>
    <w:p w14:paraId="3AAB3DDF" w14:textId="1C726177" w:rsidR="00800A49" w:rsidRPr="00C31E0B" w:rsidRDefault="00800A49" w:rsidP="00C31E0B">
      <w:pPr>
        <w:spacing w:line="360" w:lineRule="auto"/>
        <w:ind w:firstLine="708"/>
        <w:rPr>
          <w:sz w:val="28"/>
          <w:szCs w:val="28"/>
        </w:rPr>
      </w:pPr>
      <w:r w:rsidRPr="00C31E0B">
        <w:rPr>
          <w:sz w:val="28"/>
          <w:szCs w:val="28"/>
        </w:rPr>
        <w:t xml:space="preserve">Далее, для </w:t>
      </w:r>
      <w:proofErr w:type="spellStart"/>
      <w:r w:rsidR="00DC5441" w:rsidRPr="00C31E0B">
        <w:rPr>
          <w:sz w:val="28"/>
          <w:szCs w:val="28"/>
        </w:rPr>
        <w:t>таймлайна</w:t>
      </w:r>
      <w:proofErr w:type="spellEnd"/>
      <w:r w:rsidR="00DC5441" w:rsidRPr="00C31E0B">
        <w:rPr>
          <w:sz w:val="28"/>
          <w:szCs w:val="28"/>
        </w:rPr>
        <w:t xml:space="preserve"> использовалась </w:t>
      </w:r>
      <w:proofErr w:type="gramStart"/>
      <w:r w:rsidR="00DC5441" w:rsidRPr="00C31E0B">
        <w:rPr>
          <w:sz w:val="28"/>
          <w:szCs w:val="28"/>
        </w:rPr>
        <w:t xml:space="preserve">функция </w:t>
      </w:r>
      <w:r w:rsidR="00DC5441" w:rsidRPr="00631F70">
        <w:rPr>
          <w:b/>
          <w:bCs/>
          <w:sz w:val="28"/>
          <w:szCs w:val="28"/>
        </w:rPr>
        <w:t>.</w:t>
      </w:r>
      <w:proofErr w:type="spellStart"/>
      <w:r w:rsidR="00DC5441" w:rsidRPr="00631F70">
        <w:rPr>
          <w:b/>
          <w:bCs/>
          <w:sz w:val="28"/>
          <w:szCs w:val="28"/>
          <w:lang w:val="en-US"/>
        </w:rPr>
        <w:t>fromTo</w:t>
      </w:r>
      <w:proofErr w:type="spellEnd"/>
      <w:proofErr w:type="gramEnd"/>
      <w:r w:rsidR="00DC5441" w:rsidRPr="00C31E0B">
        <w:rPr>
          <w:sz w:val="28"/>
          <w:szCs w:val="28"/>
        </w:rPr>
        <w:t>, которая включала в себя три аргумента: элемент, который будет анимирован, начальное положение и конечное.</w:t>
      </w:r>
    </w:p>
    <w:p w14:paraId="6B11D058" w14:textId="34B852FE" w:rsidR="00D63CB8" w:rsidRDefault="00D63CB8" w:rsidP="00F81502">
      <w:pPr>
        <w:spacing w:line="360" w:lineRule="auto"/>
        <w:ind w:firstLine="708"/>
        <w:jc w:val="center"/>
        <w:rPr>
          <w:sz w:val="28"/>
          <w:szCs w:val="28"/>
        </w:rPr>
      </w:pPr>
      <w:r w:rsidRPr="00C31E0B">
        <w:rPr>
          <w:noProof/>
          <w:sz w:val="28"/>
          <w:szCs w:val="28"/>
        </w:rPr>
        <w:lastRenderedPageBreak/>
        <w:drawing>
          <wp:inline distT="0" distB="0" distL="0" distR="0" wp14:anchorId="66BA00DD" wp14:editId="31B222E7">
            <wp:extent cx="4871720" cy="4784204"/>
            <wp:effectExtent l="0" t="0" r="508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789" cy="478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4A9ED" w14:textId="2F681D21" w:rsidR="004D5A08" w:rsidRPr="00C31E0B" w:rsidRDefault="00F81502" w:rsidP="00F81502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2A3285">
        <w:rPr>
          <w:sz w:val="28"/>
          <w:szCs w:val="28"/>
        </w:rPr>
        <w:t>унок</w:t>
      </w:r>
      <w:r>
        <w:rPr>
          <w:sz w:val="28"/>
          <w:szCs w:val="28"/>
        </w:rPr>
        <w:t xml:space="preserve"> </w:t>
      </w:r>
      <w:r w:rsidR="002A3285">
        <w:rPr>
          <w:sz w:val="28"/>
          <w:szCs w:val="28"/>
        </w:rPr>
        <w:t>7.</w:t>
      </w:r>
      <w:r>
        <w:rPr>
          <w:sz w:val="28"/>
          <w:szCs w:val="28"/>
        </w:rPr>
        <w:t xml:space="preserve"> </w:t>
      </w:r>
      <w:r w:rsidR="002A3285">
        <w:rPr>
          <w:sz w:val="28"/>
          <w:szCs w:val="28"/>
        </w:rPr>
        <w:t>П</w:t>
      </w:r>
      <w:r>
        <w:rPr>
          <w:sz w:val="28"/>
          <w:szCs w:val="28"/>
        </w:rPr>
        <w:t xml:space="preserve">ример функций анимации на </w:t>
      </w:r>
      <w:proofErr w:type="spellStart"/>
      <w:r>
        <w:rPr>
          <w:sz w:val="28"/>
          <w:szCs w:val="28"/>
        </w:rPr>
        <w:t>таймлайне</w:t>
      </w:r>
      <w:proofErr w:type="spellEnd"/>
      <w:r w:rsidR="002A3285">
        <w:rPr>
          <w:sz w:val="28"/>
          <w:szCs w:val="28"/>
        </w:rPr>
        <w:t>.</w:t>
      </w:r>
    </w:p>
    <w:p w14:paraId="7809FB5C" w14:textId="7463F2AD" w:rsidR="00D63CB8" w:rsidRPr="00C31E0B" w:rsidRDefault="00DC5441" w:rsidP="00C31E0B">
      <w:pPr>
        <w:spacing w:line="360" w:lineRule="auto"/>
        <w:ind w:firstLine="708"/>
        <w:rPr>
          <w:sz w:val="28"/>
          <w:szCs w:val="28"/>
        </w:rPr>
      </w:pPr>
      <w:r w:rsidRPr="00C31E0B">
        <w:rPr>
          <w:sz w:val="28"/>
          <w:szCs w:val="28"/>
        </w:rPr>
        <w:t xml:space="preserve">Для анимации при скроллинге подключался плагин </w:t>
      </w:r>
      <w:proofErr w:type="spellStart"/>
      <w:r w:rsidRPr="00C31E0B">
        <w:rPr>
          <w:sz w:val="28"/>
          <w:szCs w:val="28"/>
          <w:lang w:val="en-US"/>
        </w:rPr>
        <w:t>ScrollTrigger</w:t>
      </w:r>
      <w:proofErr w:type="spellEnd"/>
      <w:r w:rsidRPr="00C31E0B">
        <w:rPr>
          <w:sz w:val="28"/>
          <w:szCs w:val="28"/>
        </w:rPr>
        <w:t>, и использовались его функции такие, как:</w:t>
      </w:r>
      <w:r w:rsidR="00D63CB8" w:rsidRPr="00C31E0B">
        <w:rPr>
          <w:sz w:val="28"/>
          <w:szCs w:val="28"/>
        </w:rPr>
        <w:t xml:space="preserve"> gsap.to и </w:t>
      </w:r>
      <w:proofErr w:type="spellStart"/>
      <w:proofErr w:type="gramStart"/>
      <w:r w:rsidR="00D63CB8" w:rsidRPr="00C31E0B">
        <w:rPr>
          <w:sz w:val="28"/>
          <w:szCs w:val="28"/>
        </w:rPr>
        <w:t>gsap.from</w:t>
      </w:r>
      <w:proofErr w:type="spellEnd"/>
      <w:proofErr w:type="gramEnd"/>
      <w:r w:rsidR="00D63CB8" w:rsidRPr="00C31E0B">
        <w:rPr>
          <w:sz w:val="28"/>
          <w:szCs w:val="28"/>
        </w:rPr>
        <w:t>.</w:t>
      </w:r>
    </w:p>
    <w:p w14:paraId="31FCE13F" w14:textId="77777777" w:rsidR="00D63CB8" w:rsidRPr="00C31E0B" w:rsidRDefault="00D63CB8" w:rsidP="00C31E0B">
      <w:pPr>
        <w:spacing w:line="360" w:lineRule="auto"/>
        <w:ind w:firstLine="708"/>
        <w:rPr>
          <w:sz w:val="28"/>
          <w:szCs w:val="28"/>
        </w:rPr>
      </w:pPr>
      <w:r w:rsidRPr="00631F70">
        <w:rPr>
          <w:b/>
          <w:bCs/>
          <w:sz w:val="28"/>
          <w:szCs w:val="28"/>
        </w:rPr>
        <w:t>gsap.to</w:t>
      </w:r>
      <w:r w:rsidRPr="00C31E0B">
        <w:rPr>
          <w:sz w:val="28"/>
          <w:szCs w:val="28"/>
        </w:rPr>
        <w:t>: Этот метод позволяет анимировать элементы, переводя их из текущего состояния в указанное состояние. Вы указываете объект, который хотите анимировать, и желаемые свойства, к которым этот объект должен быть анимирован. Например, анимация изменения положения, размера, цвета и других свойств элементов.</w:t>
      </w:r>
    </w:p>
    <w:p w14:paraId="78B90D7C" w14:textId="53182C79" w:rsidR="00DC5441" w:rsidRPr="00C31E0B" w:rsidRDefault="00631F70" w:rsidP="00C31E0B">
      <w:pPr>
        <w:spacing w:line="360" w:lineRule="auto"/>
        <w:ind w:firstLine="708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  <w:lang w:val="en-US"/>
        </w:rPr>
        <w:t>g</w:t>
      </w:r>
      <w:proofErr w:type="spellStart"/>
      <w:r w:rsidR="00D63CB8" w:rsidRPr="00631F70">
        <w:rPr>
          <w:b/>
          <w:bCs/>
          <w:sz w:val="28"/>
          <w:szCs w:val="28"/>
        </w:rPr>
        <w:t>sap.from</w:t>
      </w:r>
      <w:proofErr w:type="spellEnd"/>
      <w:proofErr w:type="gramEnd"/>
      <w:r w:rsidR="00D63CB8" w:rsidRPr="00C31E0B">
        <w:rPr>
          <w:sz w:val="28"/>
          <w:szCs w:val="28"/>
        </w:rPr>
        <w:t xml:space="preserve">: Этот метод работает аналогично gsap.to, но с одним ключевым отличием. Вместо того, чтобы анимировать элемент к указанному состоянию, </w:t>
      </w:r>
      <w:proofErr w:type="spellStart"/>
      <w:proofErr w:type="gramStart"/>
      <w:r w:rsidR="00D63CB8" w:rsidRPr="00C31E0B">
        <w:rPr>
          <w:sz w:val="28"/>
          <w:szCs w:val="28"/>
        </w:rPr>
        <w:t>gsap.from</w:t>
      </w:r>
      <w:proofErr w:type="spellEnd"/>
      <w:proofErr w:type="gramEnd"/>
      <w:r w:rsidR="00D63CB8" w:rsidRPr="00C31E0B">
        <w:rPr>
          <w:sz w:val="28"/>
          <w:szCs w:val="28"/>
        </w:rPr>
        <w:t xml:space="preserve"> анимирует элемент из указанного состояния в его текущее состояние. </w:t>
      </w:r>
    </w:p>
    <w:p w14:paraId="68A203D8" w14:textId="62713431" w:rsidR="00D63CB8" w:rsidRPr="00C31E0B" w:rsidRDefault="00D63CB8" w:rsidP="00F81502">
      <w:pPr>
        <w:spacing w:line="360" w:lineRule="auto"/>
        <w:ind w:firstLine="708"/>
        <w:jc w:val="center"/>
        <w:rPr>
          <w:sz w:val="28"/>
          <w:szCs w:val="28"/>
        </w:rPr>
      </w:pPr>
      <w:r w:rsidRPr="00C31E0B">
        <w:rPr>
          <w:noProof/>
          <w:sz w:val="28"/>
          <w:szCs w:val="28"/>
        </w:rPr>
        <w:lastRenderedPageBreak/>
        <w:drawing>
          <wp:inline distT="0" distB="0" distL="0" distR="0" wp14:anchorId="6F8B2A47" wp14:editId="365884C8">
            <wp:extent cx="4627880" cy="4544744"/>
            <wp:effectExtent l="0" t="0" r="1270" b="825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518" cy="454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4C367" w14:textId="4C1CA600" w:rsidR="00D63CB8" w:rsidRPr="00F81502" w:rsidRDefault="00F81502" w:rsidP="00F815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0436C4">
        <w:rPr>
          <w:sz w:val="28"/>
          <w:szCs w:val="28"/>
        </w:rPr>
        <w:t>унок</w:t>
      </w:r>
      <w:r>
        <w:rPr>
          <w:sz w:val="28"/>
          <w:szCs w:val="28"/>
        </w:rPr>
        <w:t xml:space="preserve"> </w:t>
      </w:r>
      <w:r w:rsidR="000436C4">
        <w:rPr>
          <w:sz w:val="28"/>
          <w:szCs w:val="28"/>
        </w:rPr>
        <w:t>8.</w:t>
      </w:r>
      <w:r>
        <w:rPr>
          <w:sz w:val="28"/>
          <w:szCs w:val="28"/>
        </w:rPr>
        <w:t xml:space="preserve"> </w:t>
      </w:r>
      <w:r w:rsidR="000436C4">
        <w:rPr>
          <w:sz w:val="28"/>
          <w:szCs w:val="28"/>
        </w:rPr>
        <w:t>П</w:t>
      </w:r>
      <w:r>
        <w:rPr>
          <w:sz w:val="28"/>
          <w:szCs w:val="28"/>
        </w:rPr>
        <w:t xml:space="preserve">ример подключения плагина </w:t>
      </w:r>
      <w:proofErr w:type="spellStart"/>
      <w:r>
        <w:rPr>
          <w:sz w:val="28"/>
          <w:szCs w:val="28"/>
          <w:lang w:val="en-US"/>
        </w:rPr>
        <w:t>ScrollTrigger</w:t>
      </w:r>
      <w:proofErr w:type="spellEnd"/>
      <w:r w:rsidRPr="00F81502">
        <w:rPr>
          <w:sz w:val="28"/>
          <w:szCs w:val="28"/>
        </w:rPr>
        <w:t xml:space="preserve"> </w:t>
      </w:r>
      <w:r>
        <w:rPr>
          <w:sz w:val="28"/>
          <w:szCs w:val="28"/>
        </w:rPr>
        <w:t>и функции анимации при скроллинге</w:t>
      </w:r>
      <w:r w:rsidR="000436C4">
        <w:rPr>
          <w:sz w:val="28"/>
          <w:szCs w:val="28"/>
        </w:rPr>
        <w:t>.</w:t>
      </w:r>
    </w:p>
    <w:p w14:paraId="567C0D25" w14:textId="7CEABF4C" w:rsidR="00D63CB8" w:rsidRPr="00C31E0B" w:rsidRDefault="00D63CB8" w:rsidP="00631F70">
      <w:pPr>
        <w:spacing w:line="360" w:lineRule="auto"/>
        <w:ind w:firstLine="708"/>
        <w:rPr>
          <w:sz w:val="28"/>
          <w:szCs w:val="28"/>
        </w:rPr>
      </w:pPr>
      <w:r w:rsidRPr="00C31E0B">
        <w:rPr>
          <w:sz w:val="28"/>
          <w:szCs w:val="28"/>
        </w:rPr>
        <w:t>Был реализован поиск на сайте с помощью отдельно прописанных функций.</w:t>
      </w:r>
    </w:p>
    <w:p w14:paraId="54B9D439" w14:textId="3EBC5BB8" w:rsidR="00D63CB8" w:rsidRPr="00C31E0B" w:rsidRDefault="00D63CB8" w:rsidP="00F81502">
      <w:pPr>
        <w:spacing w:line="360" w:lineRule="auto"/>
        <w:jc w:val="center"/>
        <w:rPr>
          <w:sz w:val="28"/>
          <w:szCs w:val="28"/>
        </w:rPr>
      </w:pPr>
      <w:r w:rsidRPr="00C31E0B">
        <w:rPr>
          <w:noProof/>
          <w:sz w:val="28"/>
          <w:szCs w:val="28"/>
        </w:rPr>
        <w:lastRenderedPageBreak/>
        <w:drawing>
          <wp:inline distT="0" distB="0" distL="0" distR="0" wp14:anchorId="761245B4" wp14:editId="50329541">
            <wp:extent cx="5516880" cy="4563578"/>
            <wp:effectExtent l="0" t="0" r="7620" b="889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73" cy="456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33480" w14:textId="4FDF38CE" w:rsidR="00800A49" w:rsidRPr="00F81502" w:rsidRDefault="00F81502" w:rsidP="00F8150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0436C4">
        <w:rPr>
          <w:sz w:val="28"/>
          <w:szCs w:val="28"/>
        </w:rPr>
        <w:t>унок</w:t>
      </w:r>
      <w:r>
        <w:rPr>
          <w:sz w:val="28"/>
          <w:szCs w:val="28"/>
        </w:rPr>
        <w:t xml:space="preserve"> </w:t>
      </w:r>
      <w:r w:rsidR="000436C4">
        <w:rPr>
          <w:sz w:val="28"/>
          <w:szCs w:val="28"/>
        </w:rPr>
        <w:t>9.</w:t>
      </w:r>
      <w:r>
        <w:rPr>
          <w:sz w:val="28"/>
          <w:szCs w:val="28"/>
        </w:rPr>
        <w:t xml:space="preserve"> </w:t>
      </w:r>
      <w:r w:rsidR="000436C4">
        <w:rPr>
          <w:sz w:val="28"/>
          <w:szCs w:val="28"/>
        </w:rPr>
        <w:t>Р</w:t>
      </w:r>
      <w:r>
        <w:rPr>
          <w:sz w:val="28"/>
          <w:szCs w:val="28"/>
        </w:rPr>
        <w:t xml:space="preserve">еализация функций поиска на </w:t>
      </w:r>
      <w:r>
        <w:rPr>
          <w:sz w:val="28"/>
          <w:szCs w:val="28"/>
          <w:lang w:val="en-US"/>
        </w:rPr>
        <w:t>JavaScript</w:t>
      </w:r>
      <w:r w:rsidR="000436C4">
        <w:rPr>
          <w:sz w:val="28"/>
          <w:szCs w:val="28"/>
        </w:rPr>
        <w:t>.</w:t>
      </w:r>
    </w:p>
    <w:p w14:paraId="3CA09B31" w14:textId="4DA40951" w:rsidR="004D5A08" w:rsidRPr="00C31E0B" w:rsidRDefault="004D5A08" w:rsidP="004D5A0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B4307E" w14:textId="7AD2EE03" w:rsidR="00B77477" w:rsidRPr="00C31E0B" w:rsidRDefault="00FE7370" w:rsidP="00C31E0B">
      <w:pPr>
        <w:pStyle w:val="1"/>
        <w:spacing w:line="360" w:lineRule="auto"/>
      </w:pPr>
      <w:bookmarkStart w:id="14" w:name="_Toc172169198"/>
      <w:r w:rsidRPr="00C31E0B">
        <w:lastRenderedPageBreak/>
        <w:t>Заключение</w:t>
      </w:r>
      <w:bookmarkEnd w:id="14"/>
    </w:p>
    <w:p w14:paraId="0F87B171" w14:textId="219E3694" w:rsidR="008D2375" w:rsidRPr="00C31E0B" w:rsidRDefault="00D63CB8" w:rsidP="00C31E0B">
      <w:p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ab/>
      </w:r>
      <w:r w:rsidR="008D2375" w:rsidRPr="00C31E0B">
        <w:rPr>
          <w:sz w:val="28"/>
          <w:szCs w:val="28"/>
        </w:rPr>
        <w:t xml:space="preserve">В ходе прохождения практики били достигнуты все цели и поставленные задачи. В процессе работы над проектом были изучены и применены следующие технологии: </w:t>
      </w:r>
    </w:p>
    <w:p w14:paraId="4DA09472" w14:textId="7E4398E2" w:rsidR="008D2375" w:rsidRPr="004D5A08" w:rsidRDefault="008D2375" w:rsidP="004D5A08">
      <w:pPr>
        <w:pStyle w:val="a3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4D5A08">
        <w:rPr>
          <w:sz w:val="28"/>
          <w:szCs w:val="28"/>
          <w:lang w:val="en-US"/>
        </w:rPr>
        <w:t>HTML</w:t>
      </w:r>
      <w:r w:rsidRPr="004D5A08">
        <w:rPr>
          <w:sz w:val="28"/>
          <w:szCs w:val="28"/>
        </w:rPr>
        <w:t>: для создания структуры сайта и размещения на нём блоков информации.</w:t>
      </w:r>
    </w:p>
    <w:p w14:paraId="73120FCA" w14:textId="7B29C856" w:rsidR="008D2375" w:rsidRPr="004D5A08" w:rsidRDefault="008D2375" w:rsidP="004D5A08">
      <w:pPr>
        <w:pStyle w:val="a3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4D5A08">
        <w:rPr>
          <w:sz w:val="28"/>
          <w:szCs w:val="28"/>
          <w:lang w:val="en-US"/>
        </w:rPr>
        <w:t>CSS</w:t>
      </w:r>
      <w:r w:rsidRPr="004D5A08">
        <w:rPr>
          <w:sz w:val="28"/>
          <w:szCs w:val="28"/>
        </w:rPr>
        <w:t>: для улучшения внешнего вида сайта.</w:t>
      </w:r>
    </w:p>
    <w:p w14:paraId="6E3629DD" w14:textId="5AA2FCAA" w:rsidR="008D2375" w:rsidRPr="004D5A08" w:rsidRDefault="008D2375" w:rsidP="004D5A08">
      <w:pPr>
        <w:pStyle w:val="a3"/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4D5A08">
        <w:rPr>
          <w:sz w:val="28"/>
          <w:szCs w:val="28"/>
          <w:lang w:val="en-US"/>
        </w:rPr>
        <w:t>JavaScript</w:t>
      </w:r>
      <w:r w:rsidRPr="004D5A08">
        <w:rPr>
          <w:sz w:val="28"/>
          <w:szCs w:val="28"/>
        </w:rPr>
        <w:t>: для создания анимации и функции поиска на сайте.</w:t>
      </w:r>
    </w:p>
    <w:p w14:paraId="2F71899D" w14:textId="6F39F5AE" w:rsidR="008D2375" w:rsidRPr="00C31E0B" w:rsidRDefault="008D2375" w:rsidP="00C31E0B">
      <w:p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ab/>
        <w:t>В результате выполнения проекта был создан современный, привлекательный веб-сайт с динамической анимацией, были получены навыки, которые пригодятся в дальнейшем для реализации более сложных и крупных проектов.</w:t>
      </w:r>
    </w:p>
    <w:p w14:paraId="1D92F40C" w14:textId="30BDB6BF" w:rsidR="008D2375" w:rsidRPr="00C31E0B" w:rsidRDefault="008D2375" w:rsidP="00C31E0B">
      <w:pPr>
        <w:spacing w:line="360" w:lineRule="auto"/>
        <w:rPr>
          <w:sz w:val="28"/>
          <w:szCs w:val="28"/>
        </w:rPr>
      </w:pPr>
      <w:r w:rsidRPr="00C31E0B">
        <w:rPr>
          <w:sz w:val="28"/>
          <w:szCs w:val="28"/>
        </w:rPr>
        <w:tab/>
        <w:t xml:space="preserve">Практика позволила улучшить свои знания в области программирования и помогла определить дальнейшую сферу деятельности, в которой я хочу развиваться, как профессиональный специалист.  </w:t>
      </w:r>
    </w:p>
    <w:p w14:paraId="48A8446D" w14:textId="7A55EAC7" w:rsidR="00B77477" w:rsidRPr="00C31E0B" w:rsidRDefault="004D5A08" w:rsidP="004D5A0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bookmarkStart w:id="15" w:name="_Toc172169199" w:displacedByCustomXml="next"/>
    <w:sdt>
      <w:sdtPr>
        <w:rPr>
          <w:rFonts w:eastAsia="Times New Roman"/>
          <w:b w:val="0"/>
          <w:bCs w:val="0"/>
          <w:sz w:val="24"/>
          <w:szCs w:val="20"/>
        </w:rPr>
        <w:id w:val="-650749922"/>
        <w:docPartObj>
          <w:docPartGallery w:val="Bibliographies"/>
          <w:docPartUnique/>
        </w:docPartObj>
      </w:sdtPr>
      <w:sdtContent>
        <w:p w14:paraId="3216553D" w14:textId="45A628B2" w:rsidR="005C7801" w:rsidRPr="00BD3A9B" w:rsidRDefault="005C7801" w:rsidP="00C31E0B">
          <w:pPr>
            <w:pStyle w:val="1"/>
            <w:spacing w:line="360" w:lineRule="auto"/>
          </w:pPr>
          <w:r w:rsidRPr="00BD3A9B">
            <w:t>Список литературы</w:t>
          </w:r>
          <w:bookmarkEnd w:id="15"/>
        </w:p>
        <w:sdt>
          <w:sdtPr>
            <w:rPr>
              <w:sz w:val="28"/>
              <w:szCs w:val="28"/>
            </w:rPr>
            <w:id w:val="111145805"/>
            <w:bibliography/>
          </w:sdtPr>
          <w:sdtContent>
            <w:p w14:paraId="09A8DFFF" w14:textId="77777777" w:rsidR="00BD3A9B" w:rsidRPr="00BD3A9B" w:rsidRDefault="005C7801" w:rsidP="00C31E0B">
              <w:pPr>
                <w:spacing w:line="360" w:lineRule="auto"/>
                <w:rPr>
                  <w:rFonts w:eastAsiaTheme="minorHAnsi"/>
                  <w:noProof/>
                  <w:sz w:val="22"/>
                  <w:szCs w:val="22"/>
                  <w:lang w:eastAsia="en-US"/>
                </w:rPr>
              </w:pPr>
              <w:r w:rsidRPr="00BD3A9B">
                <w:rPr>
                  <w:sz w:val="28"/>
                  <w:szCs w:val="28"/>
                </w:rPr>
                <w:fldChar w:fldCharType="begin"/>
              </w:r>
              <w:r w:rsidRPr="00BD3A9B">
                <w:rPr>
                  <w:sz w:val="28"/>
                  <w:szCs w:val="28"/>
                </w:rPr>
                <w:instrText>BIBLIOGRAPHY</w:instrText>
              </w:r>
              <w:r w:rsidRPr="00BD3A9B">
                <w:rPr>
                  <w:sz w:val="28"/>
                  <w:szCs w:val="28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42"/>
                <w:gridCol w:w="8813"/>
              </w:tblGrid>
              <w:tr w:rsidR="00BD3A9B" w:rsidRPr="00BD3A9B" w14:paraId="6B2F6C80" w14:textId="77777777">
                <w:trPr>
                  <w:divId w:val="1477452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7772A0" w14:textId="11231352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755AF7" w14:textId="77777777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>«Документация Angular,» [В Интернете]. Available: https://angular.io/docs.</w:t>
                    </w:r>
                  </w:p>
                </w:tc>
              </w:tr>
              <w:tr w:rsidR="00BD3A9B" w:rsidRPr="00BD3A9B" w14:paraId="3F8DD2BA" w14:textId="77777777">
                <w:trPr>
                  <w:divId w:val="1477452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62623E" w14:textId="77777777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A5F92C0" w14:textId="77777777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 xml:space="preserve">Иванов, </w:t>
                    </w:r>
                    <w:r w:rsidRPr="00BD3A9B">
                      <w:rPr>
                        <w:rFonts w:ascii="Times New Roman" w:hAnsi="Times New Roman" w:cs="Times New Roman"/>
                        <w:i/>
                        <w:iCs/>
                        <w:noProof/>
                      </w:rPr>
                      <w:t xml:space="preserve">Руководство по Ангуляр, </w:t>
                    </w: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 xml:space="preserve">сайт www. angular.com. </w:t>
                    </w:r>
                  </w:p>
                </w:tc>
              </w:tr>
              <w:tr w:rsidR="00BD3A9B" w:rsidRPr="00BD3A9B" w14:paraId="2E8C82DF" w14:textId="77777777">
                <w:trPr>
                  <w:divId w:val="1477452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D9F087" w14:textId="77777777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ED4568" w14:textId="77777777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 xml:space="preserve">Д. Дакетт, HTML и CSS. Разработка и дизайн веб-сайтов.. </w:t>
                    </w:r>
                  </w:p>
                </w:tc>
              </w:tr>
              <w:tr w:rsidR="00BD3A9B" w:rsidRPr="00BD3A9B" w14:paraId="5D665CCA" w14:textId="77777777">
                <w:trPr>
                  <w:divId w:val="1477452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85618D" w14:textId="77777777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FC5570" w14:textId="77777777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 xml:space="preserve">Д. Флэнаран, JavaScript: карманный справочник, 2013. </w:t>
                    </w:r>
                  </w:p>
                </w:tc>
              </w:tr>
              <w:tr w:rsidR="00BD3A9B" w:rsidRPr="00BD3A9B" w14:paraId="53164C68" w14:textId="77777777">
                <w:trPr>
                  <w:divId w:val="1477452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028694" w14:textId="77777777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F1A365" w14:textId="77777777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>«GSAP,» [В Интернете]. Available: https://gsap.com/. [Дата обращения: 12 Июль 2024].</w:t>
                    </w:r>
                  </w:p>
                </w:tc>
              </w:tr>
              <w:tr w:rsidR="00BD3A9B" w:rsidRPr="00BD3A9B" w14:paraId="5C34EA77" w14:textId="77777777">
                <w:trPr>
                  <w:divId w:val="1477452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7E0F38" w14:textId="77777777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1A9E3B" w14:textId="77777777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 xml:space="preserve">Р. Томаль, Бесплатное руководство по Основам Web-дизайна. </w:t>
                    </w:r>
                  </w:p>
                </w:tc>
              </w:tr>
              <w:tr w:rsidR="00BD3A9B" w:rsidRPr="00BD3A9B" w14:paraId="5FD406C9" w14:textId="77777777">
                <w:trPr>
                  <w:divId w:val="1477452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13B76F" w14:textId="77777777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712639" w14:textId="77777777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 xml:space="preserve">«Онлайн учебник JavaScript,» [В Интернете]. </w:t>
                    </w:r>
                    <w:r w:rsidRPr="00BD3A9B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Available: https://learn.javascript.ru/. </w:t>
                    </w: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>[Дата обращения: 14 Июль 2024].</w:t>
                    </w:r>
                  </w:p>
                </w:tc>
              </w:tr>
              <w:tr w:rsidR="00BD3A9B" w:rsidRPr="00BD3A9B" w14:paraId="301CA1EC" w14:textId="77777777">
                <w:trPr>
                  <w:divId w:val="1477452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15420E" w14:textId="77777777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9408A7" w14:textId="77777777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 xml:space="preserve">П. Рэнд, Дизайн. Форма и хаос. </w:t>
                    </w:r>
                  </w:p>
                </w:tc>
              </w:tr>
              <w:tr w:rsidR="00BD3A9B" w:rsidRPr="00BD3A9B" w14:paraId="7C035DB6" w14:textId="77777777">
                <w:trPr>
                  <w:divId w:val="1477452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7C9780" w14:textId="77777777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CCEF41" w14:textId="77777777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 xml:space="preserve">Б. Хеник, HTML и CSS. Путь к совершенству. </w:t>
                    </w:r>
                  </w:p>
                </w:tc>
              </w:tr>
              <w:tr w:rsidR="00BD3A9B" w:rsidRPr="00BD3A9B" w14:paraId="6A57AD65" w14:textId="77777777">
                <w:trPr>
                  <w:divId w:val="1477452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2F0BCD" w14:textId="77777777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E4748A" w14:textId="77777777" w:rsidR="00BD3A9B" w:rsidRPr="00BD3A9B" w:rsidRDefault="00BD3A9B">
                    <w:pPr>
                      <w:pStyle w:val="ae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D3A9B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«W3 schools,» [</w:t>
                    </w: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>В</w:t>
                    </w:r>
                    <w:r w:rsidRPr="00BD3A9B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 </w:t>
                    </w: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>Интернете</w:t>
                    </w:r>
                    <w:r w:rsidRPr="00BD3A9B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]. Available: https://www.w3schools.com/. </w:t>
                    </w:r>
                    <w:r w:rsidRPr="00BD3A9B">
                      <w:rPr>
                        <w:rFonts w:ascii="Times New Roman" w:hAnsi="Times New Roman" w:cs="Times New Roman"/>
                        <w:noProof/>
                      </w:rPr>
                      <w:t>[Дата обращения: 12 Июль 2024].</w:t>
                    </w:r>
                  </w:p>
                </w:tc>
              </w:tr>
            </w:tbl>
            <w:p w14:paraId="40A3DEAC" w14:textId="77777777" w:rsidR="00BD3A9B" w:rsidRPr="00BD3A9B" w:rsidRDefault="00BD3A9B">
              <w:pPr>
                <w:divId w:val="1477452502"/>
                <w:rPr>
                  <w:noProof/>
                </w:rPr>
              </w:pPr>
            </w:p>
            <w:p w14:paraId="5C3A397C" w14:textId="1C689BFE" w:rsidR="001C5446" w:rsidRPr="004D5A08" w:rsidRDefault="005C7801" w:rsidP="00C31E0B">
              <w:pPr>
                <w:spacing w:line="360" w:lineRule="auto"/>
                <w:rPr>
                  <w:sz w:val="28"/>
                  <w:szCs w:val="28"/>
                </w:rPr>
              </w:pPr>
              <w:r w:rsidRPr="00BD3A9B">
                <w:rPr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4C10E0A9" w14:textId="3E877F4C" w:rsidR="00B77477" w:rsidRPr="00C31E0B" w:rsidRDefault="004D5A08" w:rsidP="004D5A0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77B39C" w14:textId="39FB70A8" w:rsidR="00B77477" w:rsidRPr="00C31E0B" w:rsidRDefault="00351104" w:rsidP="00C31E0B">
      <w:pPr>
        <w:pStyle w:val="1"/>
        <w:spacing w:line="360" w:lineRule="auto"/>
      </w:pPr>
      <w:bookmarkStart w:id="16" w:name="_Toc40092430"/>
      <w:bookmarkStart w:id="17" w:name="_Toc42264643"/>
      <w:bookmarkStart w:id="18" w:name="_Toc172169200"/>
      <w:r w:rsidRPr="00C31E0B">
        <w:lastRenderedPageBreak/>
        <w:t>Приложение</w:t>
      </w:r>
      <w:bookmarkEnd w:id="16"/>
      <w:bookmarkEnd w:id="17"/>
      <w:bookmarkEnd w:id="18"/>
    </w:p>
    <w:bookmarkEnd w:id="2"/>
    <w:p w14:paraId="05F7D61A" w14:textId="31627EF8" w:rsidR="00065CFB" w:rsidRPr="00623847" w:rsidRDefault="00C31E0B" w:rsidP="00C31E0B">
      <w:pPr>
        <w:spacing w:line="360" w:lineRule="auto"/>
        <w:rPr>
          <w:rFonts w:eastAsia="Arial Unicode MS"/>
          <w:b/>
          <w:bCs/>
          <w:sz w:val="28"/>
          <w:szCs w:val="28"/>
        </w:rPr>
      </w:pPr>
      <w:r w:rsidRPr="002A713A">
        <w:rPr>
          <w:rFonts w:eastAsia="Arial Unicode MS"/>
          <w:b/>
          <w:bCs/>
          <w:sz w:val="28"/>
          <w:szCs w:val="28"/>
        </w:rPr>
        <w:t xml:space="preserve">Код из файла </w:t>
      </w:r>
      <w:r w:rsidRPr="002A713A">
        <w:rPr>
          <w:rFonts w:eastAsia="Arial Unicode MS"/>
          <w:b/>
          <w:bCs/>
          <w:sz w:val="28"/>
          <w:szCs w:val="28"/>
          <w:lang w:val="en-US"/>
        </w:rPr>
        <w:t>index</w:t>
      </w:r>
      <w:r w:rsidRPr="002A713A">
        <w:rPr>
          <w:rFonts w:eastAsia="Arial Unicode MS"/>
          <w:b/>
          <w:bCs/>
          <w:sz w:val="28"/>
          <w:szCs w:val="28"/>
        </w:rPr>
        <w:t>.</w:t>
      </w:r>
      <w:r w:rsidRPr="002A713A">
        <w:rPr>
          <w:rFonts w:eastAsia="Arial Unicode MS"/>
          <w:b/>
          <w:bCs/>
          <w:sz w:val="28"/>
          <w:szCs w:val="28"/>
          <w:lang w:val="en-US"/>
        </w:rPr>
        <w:t>htm</w:t>
      </w:r>
    </w:p>
    <w:p w14:paraId="2AADCE48" w14:textId="68CF5FFE" w:rsidR="00C31E0B" w:rsidRPr="00623847" w:rsidRDefault="00C31E0B" w:rsidP="00C31E0B">
      <w:pPr>
        <w:spacing w:line="360" w:lineRule="auto"/>
        <w:rPr>
          <w:rFonts w:eastAsia="Arial Unicode MS"/>
          <w:sz w:val="28"/>
          <w:szCs w:val="28"/>
        </w:rPr>
      </w:pPr>
    </w:p>
    <w:p w14:paraId="177CB8A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&lt;!DOCTYPE html&gt;</w:t>
      </w:r>
    </w:p>
    <w:p w14:paraId="26C3C19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&lt;html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lang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="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ru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"&gt;</w:t>
      </w:r>
    </w:p>
    <w:p w14:paraId="3EE7AF0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&lt;head&gt;</w:t>
      </w:r>
    </w:p>
    <w:p w14:paraId="5932773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&lt;title&gt;Food book&lt;/title&gt;</w:t>
      </w:r>
    </w:p>
    <w:p w14:paraId="00141A0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&lt;meta charset="utf-8"&gt;</w:t>
      </w:r>
    </w:p>
    <w:p w14:paraId="1E3735F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&lt;meta name="viewport" content="width=device-width, initial-scale=1"&gt;</w:t>
      </w:r>
    </w:p>
    <w:p w14:paraId="471F14A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&lt;link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rel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="stylesheet"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href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="food1.css" type="text/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css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" /&gt;</w:t>
      </w:r>
    </w:p>
    <w:p w14:paraId="0E677DA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&lt;link href="https://cdn.jsdelivr.net/npm/bootstrap@5.3.2/dist/css/bootstrap.min.css"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rel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="stylesheet"&gt;</w:t>
      </w:r>
    </w:p>
    <w:p w14:paraId="334BE0E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&lt;link href="https://cdn.jsdelivr.net/npm/bootstrap@5.3.3/dist/css/bootstrap.min.css"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rel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="stylesheet"&gt;</w:t>
      </w:r>
    </w:p>
    <w:p w14:paraId="0100067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&lt;/head&gt;</w:t>
      </w:r>
    </w:p>
    <w:p w14:paraId="7903CE9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&lt;body&gt;</w:t>
      </w:r>
    </w:p>
    <w:p w14:paraId="2218E01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&lt;header class="header1"&gt;</w:t>
      </w:r>
    </w:p>
    <w:p w14:paraId="2F593C4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&lt;nav class="navbar navbar-expand-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sm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navbar-dark"&gt; </w:t>
      </w:r>
    </w:p>
    <w:p w14:paraId="0D694D0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&lt;div class="container-fluid"&gt;</w:t>
      </w:r>
    </w:p>
    <w:p w14:paraId="1BBDB17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&lt;a class="navbar-brand logo1"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href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="</w:t>
      </w:r>
      <w:proofErr w:type="spellStart"/>
      <w:proofErr w:type="gramStart"/>
      <w:r w:rsidRPr="00C31E0B">
        <w:rPr>
          <w:rFonts w:eastAsia="Arial Unicode MS"/>
          <w:sz w:val="28"/>
          <w:szCs w:val="28"/>
          <w:lang w:val="en-US"/>
        </w:rPr>
        <w:t>javascript:void</w:t>
      </w:r>
      <w:proofErr w:type="spellEnd"/>
      <w:proofErr w:type="gramEnd"/>
      <w:r w:rsidRPr="00C31E0B">
        <w:rPr>
          <w:rFonts w:eastAsia="Arial Unicode MS"/>
          <w:sz w:val="28"/>
          <w:szCs w:val="28"/>
          <w:lang w:val="en-US"/>
        </w:rPr>
        <w:t>(0)"&gt;</w:t>
      </w:r>
    </w:p>
    <w:p w14:paraId="574E99A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&lt;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src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="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imges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/logo.jpg" alt="</w:t>
      </w:r>
      <w:r w:rsidRPr="00C31E0B">
        <w:rPr>
          <w:rFonts w:eastAsia="Arial Unicode MS"/>
          <w:sz w:val="28"/>
          <w:szCs w:val="28"/>
        </w:rPr>
        <w:t>Лого</w:t>
      </w:r>
      <w:r w:rsidRPr="00C31E0B">
        <w:rPr>
          <w:rFonts w:eastAsia="Arial Unicode MS"/>
          <w:sz w:val="28"/>
          <w:szCs w:val="28"/>
          <w:lang w:val="en-US"/>
        </w:rPr>
        <w:t>"&gt;</w:t>
      </w:r>
    </w:p>
    <w:p w14:paraId="7D69203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&lt;/a&gt;</w:t>
      </w:r>
    </w:p>
    <w:p w14:paraId="4506A11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&lt;button class="navbar-toggler" type="button" data-bs-toggle="collapse" data-bs-target="#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mynavbar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"&gt;</w:t>
      </w:r>
    </w:p>
    <w:p w14:paraId="2A5E125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&lt;span class="navbar-toggler-icon"&gt;&lt;/span&gt;</w:t>
      </w:r>
    </w:p>
    <w:p w14:paraId="75F3906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&lt;/button&gt;</w:t>
      </w:r>
    </w:p>
    <w:p w14:paraId="1BF729E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&lt;div class="collapse navbar-collapse"&gt;</w:t>
      </w:r>
    </w:p>
    <w:p w14:paraId="740FCAE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lastRenderedPageBreak/>
        <w:t xml:space="preserve">                &lt;ul class="navbar-nav me-auto mynavbar1"&gt;</w:t>
      </w:r>
    </w:p>
    <w:p w14:paraId="1CE7D20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&lt;li class="nav-item"&gt;</w:t>
      </w:r>
    </w:p>
    <w:p w14:paraId="0471A67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  &lt;a class="nav-link"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href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="https://eda.ru/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recepty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"&gt;</w:t>
      </w:r>
      <w:r w:rsidRPr="00C31E0B">
        <w:rPr>
          <w:rFonts w:eastAsia="Arial Unicode MS"/>
          <w:sz w:val="28"/>
          <w:szCs w:val="28"/>
        </w:rPr>
        <w:t>Рецепты</w:t>
      </w:r>
      <w:r w:rsidRPr="00C31E0B">
        <w:rPr>
          <w:rFonts w:eastAsia="Arial Unicode MS"/>
          <w:sz w:val="28"/>
          <w:szCs w:val="28"/>
          <w:lang w:val="en-US"/>
        </w:rPr>
        <w:t>&lt;/a&gt;</w:t>
      </w:r>
    </w:p>
    <w:p w14:paraId="170C257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&lt;/li&gt;</w:t>
      </w:r>
    </w:p>
    <w:p w14:paraId="4805C78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&lt;li class="nav-item"&gt;</w:t>
      </w:r>
    </w:p>
    <w:p w14:paraId="20C37D1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  &lt;a class="nav-link" href="https://vc.ru/u/1147161-deathfox/392657-top-5-luchshih-kulinarnyh-saitov"&gt;</w:t>
      </w:r>
      <w:r w:rsidRPr="00C31E0B">
        <w:rPr>
          <w:rFonts w:eastAsia="Arial Unicode MS"/>
          <w:sz w:val="28"/>
          <w:szCs w:val="28"/>
        </w:rPr>
        <w:t>Блюда</w:t>
      </w:r>
      <w:r w:rsidRPr="00C31E0B">
        <w:rPr>
          <w:rFonts w:eastAsia="Arial Unicode MS"/>
          <w:sz w:val="28"/>
          <w:szCs w:val="28"/>
          <w:lang w:val="en-US"/>
        </w:rPr>
        <w:t>&lt;/a&gt;</w:t>
      </w:r>
    </w:p>
    <w:p w14:paraId="06A21A3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&lt;/li&gt;</w:t>
      </w:r>
    </w:p>
    <w:p w14:paraId="13D59C4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&lt;li class="nav-item"&gt;</w:t>
      </w:r>
    </w:p>
    <w:p w14:paraId="04D9553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  &lt;a class="nav-link"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href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="https://wheretoeat.ru/"&gt;</w:t>
      </w:r>
      <w:r w:rsidRPr="00C31E0B">
        <w:rPr>
          <w:rFonts w:eastAsia="Arial Unicode MS"/>
          <w:sz w:val="28"/>
          <w:szCs w:val="28"/>
        </w:rPr>
        <w:t>Рестораны</w:t>
      </w:r>
      <w:r w:rsidRPr="00C31E0B">
        <w:rPr>
          <w:rFonts w:eastAsia="Arial Unicode MS"/>
          <w:sz w:val="28"/>
          <w:szCs w:val="28"/>
          <w:lang w:val="en-US"/>
        </w:rPr>
        <w:t>&lt;/a&gt;</w:t>
      </w:r>
    </w:p>
    <w:p w14:paraId="20A7F24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&lt;/li&gt;</w:t>
      </w:r>
    </w:p>
    <w:p w14:paraId="6605936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&lt;/ul&gt;</w:t>
      </w:r>
    </w:p>
    <w:p w14:paraId="7EF5F1C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&lt;form class="d-flex searching"&gt;</w:t>
      </w:r>
    </w:p>
    <w:p w14:paraId="3C491AB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&lt;input class="form-control me-2" id="search1" type="text" placeholder="</w:t>
      </w:r>
      <w:r w:rsidRPr="00C31E0B">
        <w:rPr>
          <w:rFonts w:eastAsia="Arial Unicode MS"/>
          <w:sz w:val="28"/>
          <w:szCs w:val="28"/>
        </w:rPr>
        <w:t>Поиск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на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карточках</w:t>
      </w:r>
      <w:r w:rsidRPr="00C31E0B">
        <w:rPr>
          <w:rFonts w:eastAsia="Arial Unicode MS"/>
          <w:sz w:val="28"/>
          <w:szCs w:val="28"/>
          <w:lang w:val="en-US"/>
        </w:rPr>
        <w:t>"&gt;</w:t>
      </w:r>
    </w:p>
    <w:p w14:paraId="5B92939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&lt;button class="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btn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btn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-primary</w:t>
      </w:r>
      <w:proofErr w:type="gramStart"/>
      <w:r w:rsidRPr="00C31E0B">
        <w:rPr>
          <w:rFonts w:eastAsia="Arial Unicode MS"/>
          <w:sz w:val="28"/>
          <w:szCs w:val="28"/>
          <w:lang w:val="en-US"/>
        </w:rPr>
        <w:t>"  id</w:t>
      </w:r>
      <w:proofErr w:type="gramEnd"/>
      <w:r w:rsidRPr="00C31E0B">
        <w:rPr>
          <w:rFonts w:eastAsia="Arial Unicode MS"/>
          <w:sz w:val="28"/>
          <w:szCs w:val="28"/>
          <w:lang w:val="en-US"/>
        </w:rPr>
        <w:t>="btn1" type="button"&gt;</w:t>
      </w:r>
      <w:r w:rsidRPr="00C31E0B">
        <w:rPr>
          <w:rFonts w:eastAsia="Arial Unicode MS"/>
          <w:sz w:val="28"/>
          <w:szCs w:val="28"/>
        </w:rPr>
        <w:t>Поиск</w:t>
      </w:r>
      <w:r w:rsidRPr="00C31E0B">
        <w:rPr>
          <w:rFonts w:eastAsia="Arial Unicode MS"/>
          <w:sz w:val="28"/>
          <w:szCs w:val="28"/>
          <w:lang w:val="en-US"/>
        </w:rPr>
        <w:t>&lt;/button&gt;</w:t>
      </w:r>
    </w:p>
    <w:p w14:paraId="213572D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&lt;/form&gt;</w:t>
      </w:r>
    </w:p>
    <w:p w14:paraId="1A8320D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&lt;/div&gt;</w:t>
      </w:r>
    </w:p>
    <w:p w14:paraId="338F61D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&lt;/div&gt;</w:t>
      </w:r>
    </w:p>
    <w:p w14:paraId="1EA98CD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&lt;/nav&gt;</w:t>
      </w:r>
    </w:p>
    <w:p w14:paraId="698CC0C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</w:t>
      </w:r>
    </w:p>
    <w:p w14:paraId="57CBDC9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&lt;div class="container-fluid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fon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"&gt;</w:t>
      </w:r>
    </w:p>
    <w:p w14:paraId="42D99DD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&lt;div class="front"&gt;</w:t>
      </w:r>
    </w:p>
    <w:p w14:paraId="3188070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&lt;div class="front-text"&gt;</w:t>
      </w:r>
    </w:p>
    <w:p w14:paraId="4A83A3C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  </w:t>
      </w:r>
      <w:r w:rsidRPr="00C31E0B">
        <w:rPr>
          <w:rFonts w:eastAsia="Arial Unicode MS"/>
          <w:sz w:val="28"/>
          <w:szCs w:val="28"/>
        </w:rPr>
        <w:t xml:space="preserve">&lt;H1 </w:t>
      </w:r>
      <w:proofErr w:type="spellStart"/>
      <w:r w:rsidRPr="00C31E0B">
        <w:rPr>
          <w:rFonts w:eastAsia="Arial Unicode MS"/>
          <w:sz w:val="28"/>
          <w:szCs w:val="28"/>
        </w:rPr>
        <w:t>class</w:t>
      </w:r>
      <w:proofErr w:type="spellEnd"/>
      <w:r w:rsidRPr="00C31E0B">
        <w:rPr>
          <w:rFonts w:eastAsia="Arial Unicode MS"/>
          <w:sz w:val="28"/>
          <w:szCs w:val="28"/>
        </w:rPr>
        <w:t>="t1</w:t>
      </w:r>
      <w:proofErr w:type="gramStart"/>
      <w:r w:rsidRPr="00C31E0B">
        <w:rPr>
          <w:rFonts w:eastAsia="Arial Unicode MS"/>
          <w:sz w:val="28"/>
          <w:szCs w:val="28"/>
        </w:rPr>
        <w:t>"&gt;Невероятные</w:t>
      </w:r>
      <w:proofErr w:type="gramEnd"/>
      <w:r w:rsidRPr="00C31E0B">
        <w:rPr>
          <w:rFonts w:eastAsia="Arial Unicode MS"/>
          <w:sz w:val="28"/>
          <w:szCs w:val="28"/>
        </w:rPr>
        <w:t xml:space="preserve"> &lt;/H1&gt;</w:t>
      </w:r>
    </w:p>
    <w:p w14:paraId="372E5D7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                   &lt;H1 </w:t>
      </w:r>
      <w:proofErr w:type="spellStart"/>
      <w:r w:rsidRPr="00C31E0B">
        <w:rPr>
          <w:rFonts w:eastAsia="Arial Unicode MS"/>
          <w:sz w:val="28"/>
          <w:szCs w:val="28"/>
        </w:rPr>
        <w:t>class</w:t>
      </w:r>
      <w:proofErr w:type="spellEnd"/>
      <w:r w:rsidRPr="00C31E0B">
        <w:rPr>
          <w:rFonts w:eastAsia="Arial Unicode MS"/>
          <w:sz w:val="28"/>
          <w:szCs w:val="28"/>
        </w:rPr>
        <w:t>="t3</w:t>
      </w:r>
      <w:proofErr w:type="gramStart"/>
      <w:r w:rsidRPr="00C31E0B">
        <w:rPr>
          <w:rFonts w:eastAsia="Arial Unicode MS"/>
          <w:sz w:val="28"/>
          <w:szCs w:val="28"/>
        </w:rPr>
        <w:t>"&gt;блюда</w:t>
      </w:r>
      <w:proofErr w:type="gramEnd"/>
      <w:r w:rsidRPr="00C31E0B">
        <w:rPr>
          <w:rFonts w:eastAsia="Arial Unicode MS"/>
          <w:sz w:val="28"/>
          <w:szCs w:val="28"/>
        </w:rPr>
        <w:t xml:space="preserve"> - это &lt;/H1&gt;</w:t>
      </w:r>
    </w:p>
    <w:p w14:paraId="08C447B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                   &lt;H1 </w:t>
      </w:r>
      <w:proofErr w:type="spellStart"/>
      <w:r w:rsidRPr="00C31E0B">
        <w:rPr>
          <w:rFonts w:eastAsia="Arial Unicode MS"/>
          <w:sz w:val="28"/>
          <w:szCs w:val="28"/>
        </w:rPr>
        <w:t>class</w:t>
      </w:r>
      <w:proofErr w:type="spellEnd"/>
      <w:r w:rsidRPr="00C31E0B">
        <w:rPr>
          <w:rFonts w:eastAsia="Arial Unicode MS"/>
          <w:sz w:val="28"/>
          <w:szCs w:val="28"/>
        </w:rPr>
        <w:t>="t2</w:t>
      </w:r>
      <w:proofErr w:type="gramStart"/>
      <w:r w:rsidRPr="00C31E0B">
        <w:rPr>
          <w:rFonts w:eastAsia="Arial Unicode MS"/>
          <w:sz w:val="28"/>
          <w:szCs w:val="28"/>
        </w:rPr>
        <w:t>"&gt;ИСКУССТВО</w:t>
      </w:r>
      <w:proofErr w:type="gramEnd"/>
      <w:r w:rsidRPr="00C31E0B">
        <w:rPr>
          <w:rFonts w:eastAsia="Arial Unicode MS"/>
          <w:sz w:val="28"/>
          <w:szCs w:val="28"/>
        </w:rPr>
        <w:t>&lt;/H1&gt;</w:t>
      </w:r>
    </w:p>
    <w:p w14:paraId="6D010FA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</w:rPr>
        <w:t xml:space="preserve">                </w:t>
      </w:r>
      <w:r w:rsidRPr="00C31E0B">
        <w:rPr>
          <w:rFonts w:eastAsia="Arial Unicode MS"/>
          <w:sz w:val="28"/>
          <w:szCs w:val="28"/>
          <w:lang w:val="en-US"/>
        </w:rPr>
        <w:t>&lt;/div&gt;</w:t>
      </w:r>
    </w:p>
    <w:p w14:paraId="5CC1518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lastRenderedPageBreak/>
        <w:t xml:space="preserve">                &lt;div class="front-photo"&gt;</w:t>
      </w:r>
    </w:p>
    <w:p w14:paraId="7F61912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  &lt;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src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="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imges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/food3.png" class="photo1" alt="Los Angeles"&gt;</w:t>
      </w:r>
    </w:p>
    <w:p w14:paraId="5D0AF264" w14:textId="77777777" w:rsidR="00C31E0B" w:rsidRPr="009C20D4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</w:t>
      </w:r>
      <w:r w:rsidRPr="009C20D4">
        <w:rPr>
          <w:rFonts w:eastAsia="Arial Unicode MS"/>
          <w:sz w:val="28"/>
          <w:szCs w:val="28"/>
          <w:lang w:val="en-US"/>
        </w:rPr>
        <w:t>&lt;/div&gt;</w:t>
      </w:r>
    </w:p>
    <w:p w14:paraId="0801C32B" w14:textId="77777777" w:rsidR="00C31E0B" w:rsidRPr="009C20D4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9C20D4">
        <w:rPr>
          <w:rFonts w:eastAsia="Arial Unicode MS"/>
          <w:sz w:val="28"/>
          <w:szCs w:val="28"/>
          <w:lang w:val="en-US"/>
        </w:rPr>
        <w:t xml:space="preserve">            &lt;/div&gt;</w:t>
      </w:r>
    </w:p>
    <w:p w14:paraId="46A8FE1F" w14:textId="77777777" w:rsidR="00C31E0B" w:rsidRPr="009C20D4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9C20D4">
        <w:rPr>
          <w:rFonts w:eastAsia="Arial Unicode MS"/>
          <w:sz w:val="28"/>
          <w:szCs w:val="28"/>
          <w:lang w:val="en-US"/>
        </w:rPr>
        <w:t xml:space="preserve">          &lt;/div&gt;</w:t>
      </w:r>
    </w:p>
    <w:p w14:paraId="76A28A2E" w14:textId="47B51C8D" w:rsidR="00C31E0B" w:rsidRPr="009C20D4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9C20D4">
        <w:rPr>
          <w:rFonts w:eastAsia="Arial Unicode MS"/>
          <w:sz w:val="28"/>
          <w:szCs w:val="28"/>
          <w:lang w:val="en-US"/>
        </w:rPr>
        <w:t xml:space="preserve">    &lt;/header&gt;</w:t>
      </w:r>
    </w:p>
    <w:p w14:paraId="1B185AE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&lt;div class="container mt-3 cards"&gt;</w:t>
      </w:r>
    </w:p>
    <w:p w14:paraId="1065178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&lt;div class="row"&gt;</w:t>
      </w:r>
    </w:p>
    <w:p w14:paraId="11438EC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&lt;div class="col-sm-4"&gt;</w:t>
      </w:r>
    </w:p>
    <w:p w14:paraId="67CA074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&lt;h2 class="eat-title text-center"&gt;</w:t>
      </w:r>
      <w:r w:rsidRPr="00C31E0B">
        <w:rPr>
          <w:rFonts w:eastAsia="Arial Unicode MS"/>
          <w:sz w:val="28"/>
          <w:szCs w:val="28"/>
        </w:rPr>
        <w:t>Японская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кухня</w:t>
      </w:r>
      <w:r w:rsidRPr="00C31E0B">
        <w:rPr>
          <w:rFonts w:eastAsia="Arial Unicode MS"/>
          <w:sz w:val="28"/>
          <w:szCs w:val="28"/>
          <w:lang w:val="en-US"/>
        </w:rPr>
        <w:t>&lt;/h2&gt;</w:t>
      </w:r>
    </w:p>
    <w:p w14:paraId="4C85AFC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&lt;div class="card" style="width:400px"&gt;</w:t>
      </w:r>
    </w:p>
    <w:p w14:paraId="3FB4D9E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&lt;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class="card-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-top photo2"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src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="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imges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/asia.jpg"&gt;</w:t>
      </w:r>
    </w:p>
    <w:p w14:paraId="18185BB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&lt;div class="card-body"&gt;</w:t>
      </w:r>
    </w:p>
    <w:p w14:paraId="7984664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  &lt;h4 class="card-title text-center"&gt;</w:t>
      </w:r>
      <w:r w:rsidRPr="00C31E0B">
        <w:rPr>
          <w:rFonts w:eastAsia="Arial Unicode MS"/>
          <w:sz w:val="28"/>
          <w:szCs w:val="28"/>
        </w:rPr>
        <w:t>日本料理</w:t>
      </w:r>
      <w:r w:rsidRPr="00C31E0B">
        <w:rPr>
          <w:rFonts w:eastAsia="Arial Unicode MS"/>
          <w:sz w:val="28"/>
          <w:szCs w:val="28"/>
          <w:lang w:val="en-US"/>
        </w:rPr>
        <w:t>&lt;/h4&gt;</w:t>
      </w:r>
    </w:p>
    <w:p w14:paraId="6754C55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  </w:t>
      </w:r>
      <w:r w:rsidRPr="00C31E0B">
        <w:rPr>
          <w:rFonts w:eastAsia="Arial Unicode MS"/>
          <w:sz w:val="28"/>
          <w:szCs w:val="28"/>
        </w:rPr>
        <w:t xml:space="preserve">&lt;p </w:t>
      </w:r>
      <w:proofErr w:type="spellStart"/>
      <w:r w:rsidRPr="00C31E0B">
        <w:rPr>
          <w:rFonts w:eastAsia="Arial Unicode MS"/>
          <w:sz w:val="28"/>
          <w:szCs w:val="28"/>
        </w:rPr>
        <w:t>class</w:t>
      </w:r>
      <w:proofErr w:type="spellEnd"/>
      <w:r w:rsidRPr="00C31E0B">
        <w:rPr>
          <w:rFonts w:eastAsia="Arial Unicode MS"/>
          <w:sz w:val="28"/>
          <w:szCs w:val="28"/>
        </w:rPr>
        <w:t>="</w:t>
      </w:r>
      <w:proofErr w:type="spellStart"/>
      <w:r w:rsidRPr="00C31E0B">
        <w:rPr>
          <w:rFonts w:eastAsia="Arial Unicode MS"/>
          <w:sz w:val="28"/>
          <w:szCs w:val="28"/>
        </w:rPr>
        <w:t>card-text</w:t>
      </w:r>
      <w:proofErr w:type="spellEnd"/>
      <w:r w:rsidRPr="00C31E0B">
        <w:rPr>
          <w:rFonts w:eastAsia="Arial Unicode MS"/>
          <w:sz w:val="28"/>
          <w:szCs w:val="28"/>
        </w:rPr>
        <w:t xml:space="preserve"> </w:t>
      </w:r>
      <w:proofErr w:type="spellStart"/>
      <w:r w:rsidRPr="00C31E0B">
        <w:rPr>
          <w:rFonts w:eastAsia="Arial Unicode MS"/>
          <w:sz w:val="28"/>
          <w:szCs w:val="28"/>
        </w:rPr>
        <w:t>text-center</w:t>
      </w:r>
      <w:proofErr w:type="spellEnd"/>
      <w:proofErr w:type="gramStart"/>
      <w:r w:rsidRPr="00C31E0B">
        <w:rPr>
          <w:rFonts w:eastAsia="Arial Unicode MS"/>
          <w:sz w:val="28"/>
          <w:szCs w:val="28"/>
        </w:rPr>
        <w:t>"&gt;Отличается</w:t>
      </w:r>
      <w:proofErr w:type="gramEnd"/>
      <w:r w:rsidRPr="00C31E0B">
        <w:rPr>
          <w:rFonts w:eastAsia="Arial Unicode MS"/>
          <w:sz w:val="28"/>
          <w:szCs w:val="28"/>
        </w:rPr>
        <w:t xml:space="preserve"> предпочтением натуральных, минимально обработанных продуктов, широким применением морепродуктов, сезонностью.&lt;/p&gt;</w:t>
      </w:r>
    </w:p>
    <w:p w14:paraId="3A22F40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</w:rPr>
        <w:t xml:space="preserve">                 </w:t>
      </w:r>
      <w:r w:rsidRPr="00C31E0B">
        <w:rPr>
          <w:rFonts w:eastAsia="Arial Unicode MS"/>
          <w:sz w:val="28"/>
          <w:szCs w:val="28"/>
          <w:lang w:val="en-US"/>
        </w:rPr>
        <w:t>&lt;/div&gt;</w:t>
      </w:r>
    </w:p>
    <w:p w14:paraId="69F828C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&lt;/div&gt;</w:t>
      </w:r>
    </w:p>
    <w:p w14:paraId="70402BC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&lt;/div&gt;</w:t>
      </w:r>
    </w:p>
    <w:p w14:paraId="68DC964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&lt;div class="col-sm-4"&gt;</w:t>
      </w:r>
    </w:p>
    <w:p w14:paraId="717E477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&lt;h2 class="eat-title text-center"&gt;</w:t>
      </w:r>
      <w:proofErr w:type="spellStart"/>
      <w:r w:rsidRPr="00C31E0B">
        <w:rPr>
          <w:rFonts w:eastAsia="Arial Unicode MS"/>
          <w:sz w:val="28"/>
          <w:szCs w:val="28"/>
        </w:rPr>
        <w:t>Французкая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кухня</w:t>
      </w:r>
      <w:r w:rsidRPr="00C31E0B">
        <w:rPr>
          <w:rFonts w:eastAsia="Arial Unicode MS"/>
          <w:sz w:val="28"/>
          <w:szCs w:val="28"/>
          <w:lang w:val="en-US"/>
        </w:rPr>
        <w:t>&lt;/h2&gt;</w:t>
      </w:r>
    </w:p>
    <w:p w14:paraId="148844A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&lt;div class="card" style="width:400px"&gt;</w:t>
      </w:r>
    </w:p>
    <w:p w14:paraId="4ABE529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&lt;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class="card-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-top photo2"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src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="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imges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/franch.jpg"&gt;</w:t>
      </w:r>
    </w:p>
    <w:p w14:paraId="027282B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&lt;div class="card-body"&gt;</w:t>
      </w:r>
    </w:p>
    <w:p w14:paraId="7E0D212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  &lt;h4 class="card-title text-center"&gt;Cuisine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française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&lt;/h4&gt;</w:t>
      </w:r>
    </w:p>
    <w:p w14:paraId="58BDFFB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  </w:t>
      </w:r>
      <w:r w:rsidRPr="00C31E0B">
        <w:rPr>
          <w:rFonts w:eastAsia="Arial Unicode MS"/>
          <w:sz w:val="28"/>
          <w:szCs w:val="28"/>
        </w:rPr>
        <w:t xml:space="preserve">&lt;p </w:t>
      </w:r>
      <w:proofErr w:type="spellStart"/>
      <w:r w:rsidRPr="00C31E0B">
        <w:rPr>
          <w:rFonts w:eastAsia="Arial Unicode MS"/>
          <w:sz w:val="28"/>
          <w:szCs w:val="28"/>
        </w:rPr>
        <w:t>class</w:t>
      </w:r>
      <w:proofErr w:type="spellEnd"/>
      <w:r w:rsidRPr="00C31E0B">
        <w:rPr>
          <w:rFonts w:eastAsia="Arial Unicode MS"/>
          <w:sz w:val="28"/>
          <w:szCs w:val="28"/>
        </w:rPr>
        <w:t>="</w:t>
      </w:r>
      <w:proofErr w:type="spellStart"/>
      <w:r w:rsidRPr="00C31E0B">
        <w:rPr>
          <w:rFonts w:eastAsia="Arial Unicode MS"/>
          <w:sz w:val="28"/>
          <w:szCs w:val="28"/>
        </w:rPr>
        <w:t>card-text</w:t>
      </w:r>
      <w:proofErr w:type="spellEnd"/>
      <w:r w:rsidRPr="00C31E0B">
        <w:rPr>
          <w:rFonts w:eastAsia="Arial Unicode MS"/>
          <w:sz w:val="28"/>
          <w:szCs w:val="28"/>
        </w:rPr>
        <w:t xml:space="preserve"> </w:t>
      </w:r>
      <w:proofErr w:type="spellStart"/>
      <w:r w:rsidRPr="00C31E0B">
        <w:rPr>
          <w:rFonts w:eastAsia="Arial Unicode MS"/>
          <w:sz w:val="28"/>
          <w:szCs w:val="28"/>
        </w:rPr>
        <w:t>text-center</w:t>
      </w:r>
      <w:proofErr w:type="spellEnd"/>
      <w:proofErr w:type="gramStart"/>
      <w:r w:rsidRPr="00C31E0B">
        <w:rPr>
          <w:rFonts w:eastAsia="Arial Unicode MS"/>
          <w:sz w:val="28"/>
          <w:szCs w:val="28"/>
        </w:rPr>
        <w:t>"&gt;Традиционная</w:t>
      </w:r>
      <w:proofErr w:type="gramEnd"/>
      <w:r w:rsidRPr="00C31E0B">
        <w:rPr>
          <w:rFonts w:eastAsia="Arial Unicode MS"/>
          <w:sz w:val="28"/>
          <w:szCs w:val="28"/>
        </w:rPr>
        <w:t xml:space="preserve"> кухня Франции, условно разделена на 2 основные ветви — региональную народную и изысканную аристократическую.&lt;/p&gt;</w:t>
      </w:r>
    </w:p>
    <w:p w14:paraId="0C079D3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</w:rPr>
        <w:lastRenderedPageBreak/>
        <w:t xml:space="preserve">                 </w:t>
      </w:r>
      <w:r w:rsidRPr="00C31E0B">
        <w:rPr>
          <w:rFonts w:eastAsia="Arial Unicode MS"/>
          <w:sz w:val="28"/>
          <w:szCs w:val="28"/>
          <w:lang w:val="en-US"/>
        </w:rPr>
        <w:t>&lt;/div&gt;</w:t>
      </w:r>
    </w:p>
    <w:p w14:paraId="1B2643D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&lt;/div&gt;</w:t>
      </w:r>
    </w:p>
    <w:p w14:paraId="2606075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&lt;/div&gt;</w:t>
      </w:r>
    </w:p>
    <w:p w14:paraId="50548C3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&lt;div class="col-sm-4"&gt;</w:t>
      </w:r>
    </w:p>
    <w:p w14:paraId="569309B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&lt;h2 class="eat-title text-center"&gt;</w:t>
      </w:r>
      <w:r w:rsidRPr="00C31E0B">
        <w:rPr>
          <w:rFonts w:eastAsia="Arial Unicode MS"/>
          <w:sz w:val="28"/>
          <w:szCs w:val="28"/>
        </w:rPr>
        <w:t>Итальянская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кухня</w:t>
      </w:r>
      <w:r w:rsidRPr="00C31E0B">
        <w:rPr>
          <w:rFonts w:eastAsia="Arial Unicode MS"/>
          <w:sz w:val="28"/>
          <w:szCs w:val="28"/>
          <w:lang w:val="en-US"/>
        </w:rPr>
        <w:t>&lt;/h2&gt;</w:t>
      </w:r>
    </w:p>
    <w:p w14:paraId="61E9A4F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&lt;div class="card" style="width:400px"&gt;</w:t>
      </w:r>
    </w:p>
    <w:p w14:paraId="5B6AD45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&lt;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class="card-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-top photo2"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src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="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imges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/spain.jpg"&gt;</w:t>
      </w:r>
    </w:p>
    <w:p w14:paraId="2C60554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&lt;div class="card-body"&gt;</w:t>
      </w:r>
    </w:p>
    <w:p w14:paraId="06B3AE6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&lt;h4 class="card-title text-center"&gt;Cucina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italiana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&lt;/h4&gt;</w:t>
      </w:r>
    </w:p>
    <w:p w14:paraId="36366EB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 </w:t>
      </w:r>
      <w:r w:rsidRPr="00C31E0B">
        <w:rPr>
          <w:rFonts w:eastAsia="Arial Unicode MS"/>
          <w:sz w:val="28"/>
          <w:szCs w:val="28"/>
        </w:rPr>
        <w:t xml:space="preserve">&lt;p </w:t>
      </w:r>
      <w:proofErr w:type="spellStart"/>
      <w:r w:rsidRPr="00C31E0B">
        <w:rPr>
          <w:rFonts w:eastAsia="Arial Unicode MS"/>
          <w:sz w:val="28"/>
          <w:szCs w:val="28"/>
        </w:rPr>
        <w:t>class</w:t>
      </w:r>
      <w:proofErr w:type="spellEnd"/>
      <w:r w:rsidRPr="00C31E0B">
        <w:rPr>
          <w:rFonts w:eastAsia="Arial Unicode MS"/>
          <w:sz w:val="28"/>
          <w:szCs w:val="28"/>
        </w:rPr>
        <w:t>="</w:t>
      </w:r>
      <w:proofErr w:type="spellStart"/>
      <w:r w:rsidRPr="00C31E0B">
        <w:rPr>
          <w:rFonts w:eastAsia="Arial Unicode MS"/>
          <w:sz w:val="28"/>
          <w:szCs w:val="28"/>
        </w:rPr>
        <w:t>card-text</w:t>
      </w:r>
      <w:proofErr w:type="spellEnd"/>
      <w:r w:rsidRPr="00C31E0B">
        <w:rPr>
          <w:rFonts w:eastAsia="Arial Unicode MS"/>
          <w:sz w:val="28"/>
          <w:szCs w:val="28"/>
        </w:rPr>
        <w:t xml:space="preserve"> </w:t>
      </w:r>
      <w:proofErr w:type="spellStart"/>
      <w:r w:rsidRPr="00C31E0B">
        <w:rPr>
          <w:rFonts w:eastAsia="Arial Unicode MS"/>
          <w:sz w:val="28"/>
          <w:szCs w:val="28"/>
        </w:rPr>
        <w:t>text-center</w:t>
      </w:r>
      <w:proofErr w:type="spellEnd"/>
      <w:proofErr w:type="gramStart"/>
      <w:r w:rsidRPr="00C31E0B">
        <w:rPr>
          <w:rFonts w:eastAsia="Arial Unicode MS"/>
          <w:sz w:val="28"/>
          <w:szCs w:val="28"/>
        </w:rPr>
        <w:t>"&gt;Традиционная</w:t>
      </w:r>
      <w:proofErr w:type="gramEnd"/>
      <w:r w:rsidRPr="00C31E0B">
        <w:rPr>
          <w:rFonts w:eastAsia="Arial Unicode MS"/>
          <w:sz w:val="28"/>
          <w:szCs w:val="28"/>
        </w:rPr>
        <w:t xml:space="preserve"> кухня Италии, распространённая и популярная во всём мире, благодаря таким блюдам, как пицца и спагетти.&lt;/p&gt;</w:t>
      </w:r>
    </w:p>
    <w:p w14:paraId="6141953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</w:rPr>
        <w:t xml:space="preserve">               </w:t>
      </w:r>
      <w:r w:rsidRPr="00C31E0B">
        <w:rPr>
          <w:rFonts w:eastAsia="Arial Unicode MS"/>
          <w:sz w:val="28"/>
          <w:szCs w:val="28"/>
          <w:lang w:val="en-US"/>
        </w:rPr>
        <w:t>&lt;/div&gt;</w:t>
      </w:r>
    </w:p>
    <w:p w14:paraId="2C06C7D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&lt;/div&gt;</w:t>
      </w:r>
    </w:p>
    <w:p w14:paraId="1B2E0B1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&lt;/div&gt;</w:t>
      </w:r>
    </w:p>
    <w:p w14:paraId="506BD50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&lt;/div&gt;</w:t>
      </w:r>
    </w:p>
    <w:p w14:paraId="53D87AC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&lt;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br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&gt;</w:t>
      </w:r>
    </w:p>
    <w:p w14:paraId="32EB338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&lt;/div&gt;</w:t>
      </w:r>
    </w:p>
    <w:p w14:paraId="0425B3D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</w:p>
    <w:p w14:paraId="35701B9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&lt;div class="container-fluid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fon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sh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"&gt;</w:t>
      </w:r>
    </w:p>
    <w:p w14:paraId="28E022D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&lt;div class="front"&gt;</w:t>
      </w:r>
    </w:p>
    <w:p w14:paraId="39A54C8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&lt;div class="front-photo2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img-parr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"&gt;</w:t>
      </w:r>
    </w:p>
    <w:p w14:paraId="15768AC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&lt;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src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="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imges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/ramsi.jpeg" class="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gordon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" alt="Los Angeles"&gt;</w:t>
      </w:r>
    </w:p>
    <w:p w14:paraId="7FB6A7B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&lt;/div&gt;</w:t>
      </w:r>
    </w:p>
    <w:p w14:paraId="1D4C225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&lt;div class="front-text2 text-center text-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parr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"&gt;</w:t>
      </w:r>
    </w:p>
    <w:p w14:paraId="0CCF4DB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 </w:t>
      </w:r>
      <w:r w:rsidRPr="00C31E0B">
        <w:rPr>
          <w:rFonts w:eastAsia="Arial Unicode MS"/>
          <w:sz w:val="28"/>
          <w:szCs w:val="28"/>
        </w:rPr>
        <w:t xml:space="preserve">&lt;h1 </w:t>
      </w:r>
      <w:proofErr w:type="spellStart"/>
      <w:r w:rsidRPr="00C31E0B">
        <w:rPr>
          <w:rFonts w:eastAsia="Arial Unicode MS"/>
          <w:sz w:val="28"/>
          <w:szCs w:val="28"/>
        </w:rPr>
        <w:t>id</w:t>
      </w:r>
      <w:proofErr w:type="spellEnd"/>
      <w:r w:rsidRPr="00C31E0B">
        <w:rPr>
          <w:rFonts w:eastAsia="Arial Unicode MS"/>
          <w:sz w:val="28"/>
          <w:szCs w:val="28"/>
        </w:rPr>
        <w:t>="</w:t>
      </w:r>
      <w:proofErr w:type="spellStart"/>
      <w:r w:rsidRPr="00C31E0B">
        <w:rPr>
          <w:rFonts w:eastAsia="Arial Unicode MS"/>
          <w:sz w:val="28"/>
          <w:szCs w:val="28"/>
        </w:rPr>
        <w:t>shef</w:t>
      </w:r>
      <w:proofErr w:type="spellEnd"/>
      <w:proofErr w:type="gramStart"/>
      <w:r w:rsidRPr="00C31E0B">
        <w:rPr>
          <w:rFonts w:eastAsia="Arial Unicode MS"/>
          <w:sz w:val="28"/>
          <w:szCs w:val="28"/>
        </w:rPr>
        <w:t>"&gt;Великие</w:t>
      </w:r>
      <w:proofErr w:type="gramEnd"/>
      <w:r w:rsidRPr="00C31E0B">
        <w:rPr>
          <w:rFonts w:eastAsia="Arial Unicode MS"/>
          <w:sz w:val="28"/>
          <w:szCs w:val="28"/>
        </w:rPr>
        <w:t xml:space="preserve"> шефы&lt;/h1&gt;</w:t>
      </w:r>
    </w:p>
    <w:p w14:paraId="07E5FA1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                &lt;p&gt;Шеф-повары </w:t>
      </w:r>
      <w:proofErr w:type="gramStart"/>
      <w:r w:rsidRPr="00C31E0B">
        <w:rPr>
          <w:rFonts w:eastAsia="Arial Unicode MS"/>
          <w:sz w:val="28"/>
          <w:szCs w:val="28"/>
        </w:rPr>
        <w:t>- это</w:t>
      </w:r>
      <w:proofErr w:type="gramEnd"/>
      <w:r w:rsidRPr="00C31E0B">
        <w:rPr>
          <w:rFonts w:eastAsia="Arial Unicode MS"/>
          <w:sz w:val="28"/>
          <w:szCs w:val="28"/>
        </w:rPr>
        <w:t xml:space="preserve"> те мастера кулинарии, чье искусство способно &lt;</w:t>
      </w:r>
      <w:proofErr w:type="spellStart"/>
      <w:r w:rsidRPr="00C31E0B">
        <w:rPr>
          <w:rFonts w:eastAsia="Arial Unicode MS"/>
          <w:sz w:val="28"/>
          <w:szCs w:val="28"/>
        </w:rPr>
        <w:t>br</w:t>
      </w:r>
      <w:proofErr w:type="spellEnd"/>
      <w:r w:rsidRPr="00C31E0B">
        <w:rPr>
          <w:rFonts w:eastAsia="Arial Unicode MS"/>
          <w:sz w:val="28"/>
          <w:szCs w:val="28"/>
        </w:rPr>
        <w:t>&gt;</w:t>
      </w:r>
    </w:p>
    <w:p w14:paraId="1CB91C0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lastRenderedPageBreak/>
        <w:t xml:space="preserve">                     поразить и вдохновить. Они являются настоящими архитекторами &lt;</w:t>
      </w:r>
      <w:proofErr w:type="spellStart"/>
      <w:r w:rsidRPr="00C31E0B">
        <w:rPr>
          <w:rFonts w:eastAsia="Arial Unicode MS"/>
          <w:sz w:val="28"/>
          <w:szCs w:val="28"/>
        </w:rPr>
        <w:t>br</w:t>
      </w:r>
      <w:proofErr w:type="spellEnd"/>
      <w:r w:rsidRPr="00C31E0B">
        <w:rPr>
          <w:rFonts w:eastAsia="Arial Unicode MS"/>
          <w:sz w:val="28"/>
          <w:szCs w:val="28"/>
        </w:rPr>
        <w:t>&gt;</w:t>
      </w:r>
    </w:p>
    <w:p w14:paraId="0475FFA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                    в мире вкуса и гастрономии, способными превратить обычные &lt;</w:t>
      </w:r>
      <w:proofErr w:type="spellStart"/>
      <w:r w:rsidRPr="00C31E0B">
        <w:rPr>
          <w:rFonts w:eastAsia="Arial Unicode MS"/>
          <w:sz w:val="28"/>
          <w:szCs w:val="28"/>
        </w:rPr>
        <w:t>br</w:t>
      </w:r>
      <w:proofErr w:type="spellEnd"/>
      <w:r w:rsidRPr="00C31E0B">
        <w:rPr>
          <w:rFonts w:eastAsia="Arial Unicode MS"/>
          <w:sz w:val="28"/>
          <w:szCs w:val="28"/>
        </w:rPr>
        <w:t>&gt;</w:t>
      </w:r>
    </w:p>
    <w:p w14:paraId="3DDE91B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                    продукты в настоящие произведения искусства. Великие &lt;</w:t>
      </w:r>
      <w:proofErr w:type="spellStart"/>
      <w:r w:rsidRPr="00C31E0B">
        <w:rPr>
          <w:rFonts w:eastAsia="Arial Unicode MS"/>
          <w:sz w:val="28"/>
          <w:szCs w:val="28"/>
        </w:rPr>
        <w:t>br</w:t>
      </w:r>
      <w:proofErr w:type="spellEnd"/>
      <w:r w:rsidRPr="00C31E0B">
        <w:rPr>
          <w:rFonts w:eastAsia="Arial Unicode MS"/>
          <w:sz w:val="28"/>
          <w:szCs w:val="28"/>
        </w:rPr>
        <w:t>&gt;</w:t>
      </w:r>
    </w:p>
    <w:p w14:paraId="1E88518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                    шеф-повара не только виртуозно владеют навыками приготовления &lt;</w:t>
      </w:r>
      <w:proofErr w:type="spellStart"/>
      <w:r w:rsidRPr="00C31E0B">
        <w:rPr>
          <w:rFonts w:eastAsia="Arial Unicode MS"/>
          <w:sz w:val="28"/>
          <w:szCs w:val="28"/>
        </w:rPr>
        <w:t>br</w:t>
      </w:r>
      <w:proofErr w:type="spellEnd"/>
      <w:r w:rsidRPr="00C31E0B">
        <w:rPr>
          <w:rFonts w:eastAsia="Arial Unicode MS"/>
          <w:sz w:val="28"/>
          <w:szCs w:val="28"/>
        </w:rPr>
        <w:t>&gt;</w:t>
      </w:r>
    </w:p>
    <w:p w14:paraId="6EAD59A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                    блюд, но и обладают безграничной страстью к кулинарии и &lt;</w:t>
      </w:r>
      <w:proofErr w:type="spellStart"/>
      <w:r w:rsidRPr="00C31E0B">
        <w:rPr>
          <w:rFonts w:eastAsia="Arial Unicode MS"/>
          <w:sz w:val="28"/>
          <w:szCs w:val="28"/>
        </w:rPr>
        <w:t>br</w:t>
      </w:r>
      <w:proofErr w:type="spellEnd"/>
      <w:r w:rsidRPr="00C31E0B">
        <w:rPr>
          <w:rFonts w:eastAsia="Arial Unicode MS"/>
          <w:sz w:val="28"/>
          <w:szCs w:val="28"/>
        </w:rPr>
        <w:t>&gt;</w:t>
      </w:r>
    </w:p>
    <w:p w14:paraId="0B56185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                    постоянным желанием </w:t>
      </w:r>
      <w:proofErr w:type="gramStart"/>
      <w:r w:rsidRPr="00C31E0B">
        <w:rPr>
          <w:rFonts w:eastAsia="Arial Unicode MS"/>
          <w:sz w:val="28"/>
          <w:szCs w:val="28"/>
        </w:rPr>
        <w:t>совершенствоваться.&lt;</w:t>
      </w:r>
      <w:proofErr w:type="gramEnd"/>
      <w:r w:rsidRPr="00C31E0B">
        <w:rPr>
          <w:rFonts w:eastAsia="Arial Unicode MS"/>
          <w:sz w:val="28"/>
          <w:szCs w:val="28"/>
        </w:rPr>
        <w:t>/p&gt;</w:t>
      </w:r>
    </w:p>
    <w:p w14:paraId="00EFA69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            &lt;/</w:t>
      </w:r>
      <w:proofErr w:type="spellStart"/>
      <w:r w:rsidRPr="00C31E0B">
        <w:rPr>
          <w:rFonts w:eastAsia="Arial Unicode MS"/>
          <w:sz w:val="28"/>
          <w:szCs w:val="28"/>
        </w:rPr>
        <w:t>div</w:t>
      </w:r>
      <w:proofErr w:type="spellEnd"/>
      <w:r w:rsidRPr="00C31E0B">
        <w:rPr>
          <w:rFonts w:eastAsia="Arial Unicode MS"/>
          <w:sz w:val="28"/>
          <w:szCs w:val="28"/>
        </w:rPr>
        <w:t>&gt;</w:t>
      </w:r>
    </w:p>
    <w:p w14:paraId="04D65CB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</w:rPr>
        <w:t xml:space="preserve">         </w:t>
      </w:r>
      <w:r w:rsidRPr="00C31E0B">
        <w:rPr>
          <w:rFonts w:eastAsia="Arial Unicode MS"/>
          <w:sz w:val="28"/>
          <w:szCs w:val="28"/>
          <w:lang w:val="en-US"/>
        </w:rPr>
        <w:t>&lt;/div&gt;</w:t>
      </w:r>
    </w:p>
    <w:p w14:paraId="2EB000B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&lt;/div&gt;</w:t>
      </w:r>
    </w:p>
    <w:p w14:paraId="311789A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</w:p>
    <w:p w14:paraId="6F09D10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&lt;div class="container mt-3 photos"&gt;</w:t>
      </w:r>
    </w:p>
    <w:p w14:paraId="66A508E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&lt;div class="row"&gt;</w:t>
      </w:r>
    </w:p>
    <w:p w14:paraId="6453FBE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&lt;div class="col-sm-2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imgPack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"&gt;</w:t>
      </w:r>
    </w:p>
    <w:p w14:paraId="04F3D9A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&lt;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src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="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imges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/img1.jpg" class="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-fluid" alt="</w:t>
      </w:r>
      <w:r w:rsidRPr="00C31E0B">
        <w:rPr>
          <w:rFonts w:eastAsia="Arial Unicode MS"/>
          <w:sz w:val="28"/>
          <w:szCs w:val="28"/>
        </w:rPr>
        <w:t>Изображение</w:t>
      </w:r>
      <w:r w:rsidRPr="00C31E0B">
        <w:rPr>
          <w:rFonts w:eastAsia="Arial Unicode MS"/>
          <w:sz w:val="28"/>
          <w:szCs w:val="28"/>
          <w:lang w:val="en-US"/>
        </w:rPr>
        <w:t xml:space="preserve"> 1"&gt;</w:t>
      </w:r>
    </w:p>
    <w:p w14:paraId="19F0FA5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&lt;/div&gt;</w:t>
      </w:r>
    </w:p>
    <w:p w14:paraId="4CC090F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&lt;div class="col-sm-2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imgPack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"&gt;</w:t>
      </w:r>
    </w:p>
    <w:p w14:paraId="1285C71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&lt;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src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="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imges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/img2.jpg" class="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-fluid" alt="</w:t>
      </w:r>
      <w:r w:rsidRPr="00C31E0B">
        <w:rPr>
          <w:rFonts w:eastAsia="Arial Unicode MS"/>
          <w:sz w:val="28"/>
          <w:szCs w:val="28"/>
        </w:rPr>
        <w:t>Изображение</w:t>
      </w:r>
      <w:r w:rsidRPr="00C31E0B">
        <w:rPr>
          <w:rFonts w:eastAsia="Arial Unicode MS"/>
          <w:sz w:val="28"/>
          <w:szCs w:val="28"/>
          <w:lang w:val="en-US"/>
        </w:rPr>
        <w:t xml:space="preserve"> 2"&gt;</w:t>
      </w:r>
    </w:p>
    <w:p w14:paraId="3132BCA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&lt;/div&gt;</w:t>
      </w:r>
    </w:p>
    <w:p w14:paraId="027B441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&lt;div class="col-sm-2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imgPack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"&gt;</w:t>
      </w:r>
    </w:p>
    <w:p w14:paraId="4DEF9A1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&lt;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src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="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imges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/img3.jpg" class="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-fluid" alt="</w:t>
      </w:r>
      <w:r w:rsidRPr="00C31E0B">
        <w:rPr>
          <w:rFonts w:eastAsia="Arial Unicode MS"/>
          <w:sz w:val="28"/>
          <w:szCs w:val="28"/>
        </w:rPr>
        <w:t>Изображение</w:t>
      </w:r>
      <w:r w:rsidRPr="00C31E0B">
        <w:rPr>
          <w:rFonts w:eastAsia="Arial Unicode MS"/>
          <w:sz w:val="28"/>
          <w:szCs w:val="28"/>
          <w:lang w:val="en-US"/>
        </w:rPr>
        <w:t xml:space="preserve"> 3"&gt;</w:t>
      </w:r>
    </w:p>
    <w:p w14:paraId="7BF6601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&lt;/div&gt;</w:t>
      </w:r>
    </w:p>
    <w:p w14:paraId="35D1EC2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&lt;div class="col-sm-2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imgPack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"&gt;</w:t>
      </w:r>
    </w:p>
    <w:p w14:paraId="515DC09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&lt;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src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="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imges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/img4.jpg" class="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-fluid" alt="</w:t>
      </w:r>
      <w:r w:rsidRPr="00C31E0B">
        <w:rPr>
          <w:rFonts w:eastAsia="Arial Unicode MS"/>
          <w:sz w:val="28"/>
          <w:szCs w:val="28"/>
        </w:rPr>
        <w:t>Изображение</w:t>
      </w:r>
      <w:r w:rsidRPr="00C31E0B">
        <w:rPr>
          <w:rFonts w:eastAsia="Arial Unicode MS"/>
          <w:sz w:val="28"/>
          <w:szCs w:val="28"/>
          <w:lang w:val="en-US"/>
        </w:rPr>
        <w:t xml:space="preserve"> 4"&gt;</w:t>
      </w:r>
    </w:p>
    <w:p w14:paraId="14B1C5E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&lt;/div&gt;</w:t>
      </w:r>
    </w:p>
    <w:p w14:paraId="030139F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&lt;div class="col-sm-2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imgPack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"&gt;</w:t>
      </w:r>
    </w:p>
    <w:p w14:paraId="6119311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&lt;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src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="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imges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/img5.jpg" class="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-fluid" alt="</w:t>
      </w:r>
      <w:r w:rsidRPr="00C31E0B">
        <w:rPr>
          <w:rFonts w:eastAsia="Arial Unicode MS"/>
          <w:sz w:val="28"/>
          <w:szCs w:val="28"/>
        </w:rPr>
        <w:t>Изображение</w:t>
      </w:r>
      <w:r w:rsidRPr="00C31E0B">
        <w:rPr>
          <w:rFonts w:eastAsia="Arial Unicode MS"/>
          <w:sz w:val="28"/>
          <w:szCs w:val="28"/>
          <w:lang w:val="en-US"/>
        </w:rPr>
        <w:t xml:space="preserve"> 5"&gt;</w:t>
      </w:r>
    </w:p>
    <w:p w14:paraId="1E7D04F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lastRenderedPageBreak/>
        <w:t xml:space="preserve">           &lt;/div&gt;</w:t>
      </w:r>
    </w:p>
    <w:p w14:paraId="3D345EC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&lt;div class="col-sm-2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imgPack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"&gt;</w:t>
      </w:r>
    </w:p>
    <w:p w14:paraId="1D2408F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&lt;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src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="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imges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/img6.jpg" class="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-fluid" alt="</w:t>
      </w:r>
      <w:r w:rsidRPr="00C31E0B">
        <w:rPr>
          <w:rFonts w:eastAsia="Arial Unicode MS"/>
          <w:sz w:val="28"/>
          <w:szCs w:val="28"/>
        </w:rPr>
        <w:t>Изображение</w:t>
      </w:r>
      <w:r w:rsidRPr="00C31E0B">
        <w:rPr>
          <w:rFonts w:eastAsia="Arial Unicode MS"/>
          <w:sz w:val="28"/>
          <w:szCs w:val="28"/>
          <w:lang w:val="en-US"/>
        </w:rPr>
        <w:t xml:space="preserve"> 6"&gt;</w:t>
      </w:r>
    </w:p>
    <w:p w14:paraId="0A782F4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&lt;/div&gt;</w:t>
      </w:r>
    </w:p>
    <w:p w14:paraId="3FBA072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&lt;/div&gt;</w:t>
      </w:r>
    </w:p>
    <w:p w14:paraId="5EB0B5D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&lt;/div&gt;</w:t>
      </w:r>
    </w:p>
    <w:p w14:paraId="3C3CB0B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&lt;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br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&gt;</w:t>
      </w:r>
    </w:p>
    <w:p w14:paraId="7F53BAA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</w:p>
    <w:p w14:paraId="4A2DCED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&lt;footer class="text-center text-lg-start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bg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-body-tertiary text-muted"&gt;</w:t>
      </w:r>
    </w:p>
    <w:p w14:paraId="5A653DA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&lt;section class="d-flex justify-content-center justify-content-lg-between p-4 border-bottom"&gt;</w:t>
      </w:r>
    </w:p>
    <w:p w14:paraId="78FB6CA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&lt;div class="me-5 d-none d-lg-block"&gt;</w:t>
      </w:r>
    </w:p>
    <w:p w14:paraId="608386C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</w:t>
      </w:r>
      <w:r w:rsidRPr="00C31E0B">
        <w:rPr>
          <w:rFonts w:eastAsia="Arial Unicode MS"/>
          <w:sz w:val="28"/>
          <w:szCs w:val="28"/>
        </w:rPr>
        <w:t>&lt;</w:t>
      </w:r>
      <w:proofErr w:type="spellStart"/>
      <w:r w:rsidRPr="00C31E0B">
        <w:rPr>
          <w:rFonts w:eastAsia="Arial Unicode MS"/>
          <w:sz w:val="28"/>
          <w:szCs w:val="28"/>
        </w:rPr>
        <w:t>span</w:t>
      </w:r>
      <w:proofErr w:type="spellEnd"/>
      <w:r w:rsidRPr="00C31E0B">
        <w:rPr>
          <w:rFonts w:eastAsia="Arial Unicode MS"/>
          <w:sz w:val="28"/>
          <w:szCs w:val="28"/>
        </w:rPr>
        <w:t>&gt;Воспользуйтесь нашими сервисами&lt;/</w:t>
      </w:r>
      <w:proofErr w:type="spellStart"/>
      <w:r w:rsidRPr="00C31E0B">
        <w:rPr>
          <w:rFonts w:eastAsia="Arial Unicode MS"/>
          <w:sz w:val="28"/>
          <w:szCs w:val="28"/>
        </w:rPr>
        <w:t>span</w:t>
      </w:r>
      <w:proofErr w:type="spellEnd"/>
      <w:r w:rsidRPr="00C31E0B">
        <w:rPr>
          <w:rFonts w:eastAsia="Arial Unicode MS"/>
          <w:sz w:val="28"/>
          <w:szCs w:val="28"/>
        </w:rPr>
        <w:t>&gt;</w:t>
      </w:r>
    </w:p>
    <w:p w14:paraId="30D73B5E" w14:textId="77777777" w:rsidR="00C31E0B" w:rsidRPr="009C20D4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</w:rPr>
        <w:t xml:space="preserve">        </w:t>
      </w:r>
      <w:r w:rsidRPr="009C20D4">
        <w:rPr>
          <w:rFonts w:eastAsia="Arial Unicode MS"/>
          <w:sz w:val="28"/>
          <w:szCs w:val="28"/>
          <w:lang w:val="en-US"/>
        </w:rPr>
        <w:t>&lt;/div&gt;</w:t>
      </w:r>
    </w:p>
    <w:p w14:paraId="0A152591" w14:textId="36D9CEE7" w:rsidR="00C31E0B" w:rsidRPr="009C20D4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9C20D4">
        <w:rPr>
          <w:rFonts w:eastAsia="Arial Unicode MS"/>
          <w:sz w:val="28"/>
          <w:szCs w:val="28"/>
          <w:lang w:val="en-US"/>
        </w:rPr>
        <w:t xml:space="preserve">        &lt;/section&gt;</w:t>
      </w:r>
    </w:p>
    <w:p w14:paraId="2BFD78A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&lt;section class=""&gt;</w:t>
      </w:r>
    </w:p>
    <w:p w14:paraId="360AE3A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&lt;div class="container text-center text-md-start mt-5"&gt;</w:t>
      </w:r>
    </w:p>
    <w:p w14:paraId="5ACC6BF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&lt;div class="row mt-3"&gt;</w:t>
      </w:r>
    </w:p>
    <w:p w14:paraId="6F56A49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&lt;div class="col-md-3 col-lg-4 col-xl-3 mx-auto mb-4"&gt;</w:t>
      </w:r>
    </w:p>
    <w:p w14:paraId="69F5281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&lt;h6 class="text-uppercase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fw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-bold mb-4"&gt;</w:t>
      </w:r>
    </w:p>
    <w:p w14:paraId="7D1008A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class="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fas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fa-gem me-3"&gt;&lt;/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&gt;</w:t>
      </w:r>
      <w:r w:rsidRPr="00C31E0B">
        <w:rPr>
          <w:rFonts w:eastAsia="Arial Unicode MS"/>
          <w:sz w:val="28"/>
          <w:szCs w:val="28"/>
        </w:rPr>
        <w:t>Мировые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блюда</w:t>
      </w:r>
    </w:p>
    <w:p w14:paraId="6B28794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</w:t>
      </w:r>
      <w:r w:rsidRPr="00C31E0B">
        <w:rPr>
          <w:rFonts w:eastAsia="Arial Unicode MS"/>
          <w:sz w:val="28"/>
          <w:szCs w:val="28"/>
        </w:rPr>
        <w:t>&lt;/h6&gt;</w:t>
      </w:r>
    </w:p>
    <w:p w14:paraId="0AC29DC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               &lt;p&gt;</w:t>
      </w:r>
    </w:p>
    <w:p w14:paraId="672A7E5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</w:rPr>
        <w:t xml:space="preserve">                Еда всего мира находится здесь. Вы можете спокойно найти любой рецепт в интернете и приготовить что-то сами. Или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пойти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в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ресторан</w:t>
      </w:r>
      <w:r w:rsidRPr="00C31E0B">
        <w:rPr>
          <w:rFonts w:eastAsia="Arial Unicode MS"/>
          <w:sz w:val="28"/>
          <w:szCs w:val="28"/>
          <w:lang w:val="en-US"/>
        </w:rPr>
        <w:t>.</w:t>
      </w:r>
    </w:p>
    <w:p w14:paraId="643D437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&lt;/p&gt;</w:t>
      </w:r>
    </w:p>
    <w:p w14:paraId="1D521C1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&lt;/div&gt;</w:t>
      </w:r>
    </w:p>
    <w:p w14:paraId="720CCC3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</w:t>
      </w:r>
    </w:p>
    <w:p w14:paraId="700236D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&lt;div class="col-md-2 col-lg-2 col-xl-2 mx-auto mb-4"&gt;</w:t>
      </w:r>
    </w:p>
    <w:p w14:paraId="1FFF85A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lastRenderedPageBreak/>
        <w:t xml:space="preserve">                &lt;h6 class="text-uppercase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fw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-bold mb-4"&gt;</w:t>
      </w:r>
    </w:p>
    <w:p w14:paraId="28B6B7D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</w:t>
      </w:r>
      <w:r w:rsidRPr="00C31E0B">
        <w:rPr>
          <w:rFonts w:eastAsia="Arial Unicode MS"/>
          <w:sz w:val="28"/>
          <w:szCs w:val="28"/>
        </w:rPr>
        <w:t>Рестораны</w:t>
      </w:r>
    </w:p>
    <w:p w14:paraId="04B6EBE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&lt;/h6&gt;</w:t>
      </w:r>
    </w:p>
    <w:p w14:paraId="7885A78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&lt;p&gt;</w:t>
      </w:r>
    </w:p>
    <w:p w14:paraId="3A77F9D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&lt;a class="text-reset"&gt;Central (</w:t>
      </w:r>
      <w:r w:rsidRPr="00C31E0B">
        <w:rPr>
          <w:rFonts w:eastAsia="Arial Unicode MS"/>
          <w:sz w:val="28"/>
          <w:szCs w:val="28"/>
        </w:rPr>
        <w:t>Лима</w:t>
      </w:r>
      <w:r w:rsidRPr="00C31E0B">
        <w:rPr>
          <w:rFonts w:eastAsia="Arial Unicode MS"/>
          <w:sz w:val="28"/>
          <w:szCs w:val="28"/>
          <w:lang w:val="en-US"/>
        </w:rPr>
        <w:t xml:space="preserve">, </w:t>
      </w:r>
      <w:proofErr w:type="gramStart"/>
      <w:r w:rsidRPr="00C31E0B">
        <w:rPr>
          <w:rFonts w:eastAsia="Arial Unicode MS"/>
          <w:sz w:val="28"/>
          <w:szCs w:val="28"/>
        </w:rPr>
        <w:t>Перу</w:t>
      </w:r>
      <w:r w:rsidRPr="00C31E0B">
        <w:rPr>
          <w:rFonts w:eastAsia="Arial Unicode MS"/>
          <w:sz w:val="28"/>
          <w:szCs w:val="28"/>
          <w:lang w:val="en-US"/>
        </w:rPr>
        <w:t>)&lt;</w:t>
      </w:r>
      <w:proofErr w:type="gramEnd"/>
      <w:r w:rsidRPr="00C31E0B">
        <w:rPr>
          <w:rFonts w:eastAsia="Arial Unicode MS"/>
          <w:sz w:val="28"/>
          <w:szCs w:val="28"/>
          <w:lang w:val="en-US"/>
        </w:rPr>
        <w:t>/a&gt;</w:t>
      </w:r>
    </w:p>
    <w:p w14:paraId="27B8C89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&lt;/p&gt;</w:t>
      </w:r>
    </w:p>
    <w:p w14:paraId="76F3D24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&lt;p&gt;</w:t>
      </w:r>
    </w:p>
    <w:p w14:paraId="02D7831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&lt;a class="text-reset"&gt;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Disfrutar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(</w:t>
      </w:r>
      <w:r w:rsidRPr="00C31E0B">
        <w:rPr>
          <w:rFonts w:eastAsia="Arial Unicode MS"/>
          <w:sz w:val="28"/>
          <w:szCs w:val="28"/>
        </w:rPr>
        <w:t>Барселона</w:t>
      </w:r>
      <w:r w:rsidRPr="00C31E0B">
        <w:rPr>
          <w:rFonts w:eastAsia="Arial Unicode MS"/>
          <w:sz w:val="28"/>
          <w:szCs w:val="28"/>
          <w:lang w:val="en-US"/>
        </w:rPr>
        <w:t xml:space="preserve">, </w:t>
      </w:r>
      <w:proofErr w:type="gramStart"/>
      <w:r w:rsidRPr="00C31E0B">
        <w:rPr>
          <w:rFonts w:eastAsia="Arial Unicode MS"/>
          <w:sz w:val="28"/>
          <w:szCs w:val="28"/>
        </w:rPr>
        <w:t>Испания</w:t>
      </w:r>
      <w:r w:rsidRPr="00C31E0B">
        <w:rPr>
          <w:rFonts w:eastAsia="Arial Unicode MS"/>
          <w:sz w:val="28"/>
          <w:szCs w:val="28"/>
          <w:lang w:val="en-US"/>
        </w:rPr>
        <w:t>)&lt;</w:t>
      </w:r>
      <w:proofErr w:type="gramEnd"/>
      <w:r w:rsidRPr="00C31E0B">
        <w:rPr>
          <w:rFonts w:eastAsia="Arial Unicode MS"/>
          <w:sz w:val="28"/>
          <w:szCs w:val="28"/>
          <w:lang w:val="en-US"/>
        </w:rPr>
        <w:t>/a&gt;</w:t>
      </w:r>
    </w:p>
    <w:p w14:paraId="20CD600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&lt;/p&gt;</w:t>
      </w:r>
    </w:p>
    <w:p w14:paraId="01E9AF6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&lt;p&gt;</w:t>
      </w:r>
    </w:p>
    <w:p w14:paraId="7CFA0DF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&lt;a class="text-reset"&gt;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Diverxo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(</w:t>
      </w:r>
      <w:r w:rsidRPr="00C31E0B">
        <w:rPr>
          <w:rFonts w:eastAsia="Arial Unicode MS"/>
          <w:sz w:val="28"/>
          <w:szCs w:val="28"/>
        </w:rPr>
        <w:t>Мадрид</w:t>
      </w:r>
      <w:r w:rsidRPr="00C31E0B">
        <w:rPr>
          <w:rFonts w:eastAsia="Arial Unicode MS"/>
          <w:sz w:val="28"/>
          <w:szCs w:val="28"/>
          <w:lang w:val="en-US"/>
        </w:rPr>
        <w:t xml:space="preserve">, </w:t>
      </w:r>
      <w:proofErr w:type="gramStart"/>
      <w:r w:rsidRPr="00C31E0B">
        <w:rPr>
          <w:rFonts w:eastAsia="Arial Unicode MS"/>
          <w:sz w:val="28"/>
          <w:szCs w:val="28"/>
        </w:rPr>
        <w:t>Испания</w:t>
      </w:r>
      <w:r w:rsidRPr="00C31E0B">
        <w:rPr>
          <w:rFonts w:eastAsia="Arial Unicode MS"/>
          <w:sz w:val="28"/>
          <w:szCs w:val="28"/>
          <w:lang w:val="en-US"/>
        </w:rPr>
        <w:t>)&lt;</w:t>
      </w:r>
      <w:proofErr w:type="gramEnd"/>
      <w:r w:rsidRPr="00C31E0B">
        <w:rPr>
          <w:rFonts w:eastAsia="Arial Unicode MS"/>
          <w:sz w:val="28"/>
          <w:szCs w:val="28"/>
          <w:lang w:val="en-US"/>
        </w:rPr>
        <w:t>/a&gt;</w:t>
      </w:r>
    </w:p>
    <w:p w14:paraId="1FF725B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&lt;/p&gt;</w:t>
      </w:r>
    </w:p>
    <w:p w14:paraId="676D90B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&lt;p&gt;</w:t>
      </w:r>
    </w:p>
    <w:p w14:paraId="715512F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&lt;a class="text-reset"&gt;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Asador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Etxebarri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(</w:t>
      </w:r>
      <w:proofErr w:type="spellStart"/>
      <w:r w:rsidRPr="00C31E0B">
        <w:rPr>
          <w:rFonts w:eastAsia="Arial Unicode MS"/>
          <w:sz w:val="28"/>
          <w:szCs w:val="28"/>
        </w:rPr>
        <w:t>Ачондо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, </w:t>
      </w:r>
      <w:proofErr w:type="gramStart"/>
      <w:r w:rsidRPr="00C31E0B">
        <w:rPr>
          <w:rFonts w:eastAsia="Arial Unicode MS"/>
          <w:sz w:val="28"/>
          <w:szCs w:val="28"/>
        </w:rPr>
        <w:t>Испания</w:t>
      </w:r>
      <w:r w:rsidRPr="00C31E0B">
        <w:rPr>
          <w:rFonts w:eastAsia="Arial Unicode MS"/>
          <w:sz w:val="28"/>
          <w:szCs w:val="28"/>
          <w:lang w:val="en-US"/>
        </w:rPr>
        <w:t>)&lt;</w:t>
      </w:r>
      <w:proofErr w:type="gramEnd"/>
      <w:r w:rsidRPr="00C31E0B">
        <w:rPr>
          <w:rFonts w:eastAsia="Arial Unicode MS"/>
          <w:sz w:val="28"/>
          <w:szCs w:val="28"/>
          <w:lang w:val="en-US"/>
        </w:rPr>
        <w:t>/a&gt;</w:t>
      </w:r>
    </w:p>
    <w:p w14:paraId="67C59C2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&lt;/p&gt;</w:t>
      </w:r>
    </w:p>
    <w:p w14:paraId="2305030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&lt;/div&gt;</w:t>
      </w:r>
    </w:p>
    <w:p w14:paraId="1250E7A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</w:t>
      </w:r>
    </w:p>
    <w:p w14:paraId="44D2A9A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&lt;div class="col-md-3 col-lg-2 col-xl-2 mx-auto mb-4"&gt;</w:t>
      </w:r>
    </w:p>
    <w:p w14:paraId="60C4802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&lt;h6 class="text-uppercase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fw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-bold mb-4"&gt;</w:t>
      </w:r>
    </w:p>
    <w:p w14:paraId="6D745ED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</w:t>
      </w:r>
      <w:r w:rsidRPr="00C31E0B">
        <w:rPr>
          <w:rFonts w:eastAsia="Arial Unicode MS"/>
          <w:sz w:val="28"/>
          <w:szCs w:val="28"/>
        </w:rPr>
        <w:t>Лучшие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блюда</w:t>
      </w:r>
    </w:p>
    <w:p w14:paraId="2467F4D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&lt;/h6&gt;</w:t>
      </w:r>
    </w:p>
    <w:p w14:paraId="4328AA8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&lt;p&gt;</w:t>
      </w:r>
    </w:p>
    <w:p w14:paraId="0A23EA3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&lt;a class="text-reset"&gt;</w:t>
      </w:r>
      <w:r w:rsidRPr="00C31E0B">
        <w:rPr>
          <w:rFonts w:eastAsia="Arial Unicode MS"/>
          <w:sz w:val="28"/>
          <w:szCs w:val="28"/>
        </w:rPr>
        <w:t>МАССАМАН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КАРРИ</w:t>
      </w:r>
      <w:r w:rsidRPr="00C31E0B">
        <w:rPr>
          <w:rFonts w:eastAsia="Arial Unicode MS"/>
          <w:sz w:val="28"/>
          <w:szCs w:val="28"/>
          <w:lang w:val="en-US"/>
        </w:rPr>
        <w:t xml:space="preserve">, </w:t>
      </w:r>
      <w:r w:rsidRPr="00C31E0B">
        <w:rPr>
          <w:rFonts w:eastAsia="Arial Unicode MS"/>
          <w:sz w:val="28"/>
          <w:szCs w:val="28"/>
        </w:rPr>
        <w:t>ТАИЛАНД</w:t>
      </w:r>
      <w:r w:rsidRPr="00C31E0B">
        <w:rPr>
          <w:rFonts w:eastAsia="Arial Unicode MS"/>
          <w:sz w:val="28"/>
          <w:szCs w:val="28"/>
          <w:lang w:val="en-US"/>
        </w:rPr>
        <w:t>&lt;/a&gt;</w:t>
      </w:r>
    </w:p>
    <w:p w14:paraId="1EDE328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&lt;/p&gt;</w:t>
      </w:r>
    </w:p>
    <w:p w14:paraId="4D443A8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&lt;p&gt;</w:t>
      </w:r>
    </w:p>
    <w:p w14:paraId="4D85572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&lt;a class="text-reset"&gt;</w:t>
      </w:r>
      <w:r w:rsidRPr="00C31E0B">
        <w:rPr>
          <w:rFonts w:eastAsia="Arial Unicode MS"/>
          <w:sz w:val="28"/>
          <w:szCs w:val="28"/>
        </w:rPr>
        <w:t>НЕАПОЛИТАНСКАЯ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ПИЦЦА</w:t>
      </w:r>
      <w:r w:rsidRPr="00C31E0B">
        <w:rPr>
          <w:rFonts w:eastAsia="Arial Unicode MS"/>
          <w:sz w:val="28"/>
          <w:szCs w:val="28"/>
          <w:lang w:val="en-US"/>
        </w:rPr>
        <w:t xml:space="preserve">, </w:t>
      </w:r>
      <w:r w:rsidRPr="00C31E0B">
        <w:rPr>
          <w:rFonts w:eastAsia="Arial Unicode MS"/>
          <w:sz w:val="28"/>
          <w:szCs w:val="28"/>
        </w:rPr>
        <w:t>ИТАЛИЯ</w:t>
      </w:r>
      <w:r w:rsidRPr="00C31E0B">
        <w:rPr>
          <w:rFonts w:eastAsia="Arial Unicode MS"/>
          <w:sz w:val="28"/>
          <w:szCs w:val="28"/>
          <w:lang w:val="en-US"/>
        </w:rPr>
        <w:t>&lt;/a&gt;</w:t>
      </w:r>
    </w:p>
    <w:p w14:paraId="0F6E644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&lt;/p&gt;</w:t>
      </w:r>
    </w:p>
    <w:p w14:paraId="1909556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&lt;p&gt;</w:t>
      </w:r>
    </w:p>
    <w:p w14:paraId="161E1BF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&lt;a class="text-reset"&gt;</w:t>
      </w:r>
      <w:r w:rsidRPr="00C31E0B">
        <w:rPr>
          <w:rFonts w:eastAsia="Arial Unicode MS"/>
          <w:sz w:val="28"/>
          <w:szCs w:val="28"/>
        </w:rPr>
        <w:t>ШОКОЛАД</w:t>
      </w:r>
      <w:r w:rsidRPr="00C31E0B">
        <w:rPr>
          <w:rFonts w:eastAsia="Arial Unicode MS"/>
          <w:sz w:val="28"/>
          <w:szCs w:val="28"/>
          <w:lang w:val="en-US"/>
        </w:rPr>
        <w:t xml:space="preserve">, </w:t>
      </w:r>
      <w:r w:rsidRPr="00C31E0B">
        <w:rPr>
          <w:rFonts w:eastAsia="Arial Unicode MS"/>
          <w:sz w:val="28"/>
          <w:szCs w:val="28"/>
        </w:rPr>
        <w:t>МЕКСИКА</w:t>
      </w:r>
      <w:r w:rsidRPr="00C31E0B">
        <w:rPr>
          <w:rFonts w:eastAsia="Arial Unicode MS"/>
          <w:sz w:val="28"/>
          <w:szCs w:val="28"/>
          <w:lang w:val="en-US"/>
        </w:rPr>
        <w:t>&lt;/a&gt;</w:t>
      </w:r>
    </w:p>
    <w:p w14:paraId="1C22F05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lastRenderedPageBreak/>
        <w:t xml:space="preserve">                &lt;/p&gt;</w:t>
      </w:r>
    </w:p>
    <w:p w14:paraId="036B739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&lt;p&gt;</w:t>
      </w:r>
    </w:p>
    <w:p w14:paraId="4C3DC82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&lt;a class="text-reset"&gt;</w:t>
      </w:r>
      <w:r w:rsidRPr="00C31E0B">
        <w:rPr>
          <w:rFonts w:eastAsia="Arial Unicode MS"/>
          <w:sz w:val="28"/>
          <w:szCs w:val="28"/>
        </w:rPr>
        <w:t>СУШИ</w:t>
      </w:r>
      <w:r w:rsidRPr="00C31E0B">
        <w:rPr>
          <w:rFonts w:eastAsia="Arial Unicode MS"/>
          <w:sz w:val="28"/>
          <w:szCs w:val="28"/>
          <w:lang w:val="en-US"/>
        </w:rPr>
        <w:t xml:space="preserve">, </w:t>
      </w:r>
      <w:r w:rsidRPr="00C31E0B">
        <w:rPr>
          <w:rFonts w:eastAsia="Arial Unicode MS"/>
          <w:sz w:val="28"/>
          <w:szCs w:val="28"/>
        </w:rPr>
        <w:t>ЯПОНИЯ</w:t>
      </w:r>
      <w:r w:rsidRPr="00C31E0B">
        <w:rPr>
          <w:rFonts w:eastAsia="Arial Unicode MS"/>
          <w:sz w:val="28"/>
          <w:szCs w:val="28"/>
          <w:lang w:val="en-US"/>
        </w:rPr>
        <w:t>&lt;/a&gt;</w:t>
      </w:r>
    </w:p>
    <w:p w14:paraId="7934AD1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&lt;/p&gt;</w:t>
      </w:r>
    </w:p>
    <w:p w14:paraId="74E1A0F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&lt;/div&gt;</w:t>
      </w:r>
    </w:p>
    <w:p w14:paraId="0EE96B4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</w:t>
      </w:r>
    </w:p>
    <w:p w14:paraId="2BC4DE7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&lt;div class="col-md-4 col-lg-3 col-xl-3 mx-auto mb-md-0 mb-4"&gt;</w:t>
      </w:r>
    </w:p>
    <w:p w14:paraId="3A96DE4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&lt;h6 class="text-uppercase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fw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-bold mb-4"&gt;</w:t>
      </w:r>
      <w:r w:rsidRPr="00C31E0B">
        <w:rPr>
          <w:rFonts w:eastAsia="Arial Unicode MS"/>
          <w:sz w:val="28"/>
          <w:szCs w:val="28"/>
        </w:rPr>
        <w:t>Контакты</w:t>
      </w:r>
      <w:r w:rsidRPr="00C31E0B">
        <w:rPr>
          <w:rFonts w:eastAsia="Arial Unicode MS"/>
          <w:sz w:val="28"/>
          <w:szCs w:val="28"/>
          <w:lang w:val="en-US"/>
        </w:rPr>
        <w:t>&lt;/h6&gt;</w:t>
      </w:r>
    </w:p>
    <w:p w14:paraId="48DB523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&lt;p&gt;&lt;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class="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fas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fa-home me-3"&gt;&lt;/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&gt; </w:t>
      </w:r>
      <w:r w:rsidRPr="00C31E0B">
        <w:rPr>
          <w:rFonts w:eastAsia="Arial Unicode MS"/>
          <w:sz w:val="28"/>
          <w:szCs w:val="28"/>
        </w:rPr>
        <w:t>Россия</w:t>
      </w:r>
      <w:r w:rsidRPr="00C31E0B">
        <w:rPr>
          <w:rFonts w:eastAsia="Arial Unicode MS"/>
          <w:sz w:val="28"/>
          <w:szCs w:val="28"/>
          <w:lang w:val="en-US"/>
        </w:rPr>
        <w:t xml:space="preserve">, </w:t>
      </w:r>
      <w:r w:rsidRPr="00C31E0B">
        <w:rPr>
          <w:rFonts w:eastAsia="Arial Unicode MS"/>
          <w:sz w:val="28"/>
          <w:szCs w:val="28"/>
        </w:rPr>
        <w:t>Нижний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Новгород</w:t>
      </w:r>
      <w:r w:rsidRPr="00C31E0B">
        <w:rPr>
          <w:rFonts w:eastAsia="Arial Unicode MS"/>
          <w:sz w:val="28"/>
          <w:szCs w:val="28"/>
          <w:lang w:val="en-US"/>
        </w:rPr>
        <w:t>&lt;/p&gt;</w:t>
      </w:r>
    </w:p>
    <w:p w14:paraId="20ED054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&lt;p&gt;&lt;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class="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fas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fa-phone me-3"&gt;&lt;/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&gt; + 7 900 000 00 00&lt;/p&gt;</w:t>
      </w:r>
    </w:p>
    <w:p w14:paraId="3FF1639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&lt;p&gt;&lt;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class="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fas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fa-print me-3"&gt;&lt;/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&gt; + 7 000 111 11 11&lt;/p&gt;</w:t>
      </w:r>
    </w:p>
    <w:p w14:paraId="2A85908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&lt;/div&gt;</w:t>
      </w:r>
    </w:p>
    <w:p w14:paraId="6106AFF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&lt;/div&gt;</w:t>
      </w:r>
    </w:p>
    <w:p w14:paraId="5899423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&lt;/div&gt;</w:t>
      </w:r>
    </w:p>
    <w:p w14:paraId="0A8D12C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&lt;/section&gt;</w:t>
      </w:r>
    </w:p>
    <w:p w14:paraId="6115AF2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</w:p>
    <w:p w14:paraId="17EE90F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&lt;div class="text-center p-4" style="background-color: </w:t>
      </w:r>
      <w:proofErr w:type="spellStart"/>
      <w:proofErr w:type="gramStart"/>
      <w:r w:rsidRPr="00C31E0B">
        <w:rPr>
          <w:rFonts w:eastAsia="Arial Unicode MS"/>
          <w:sz w:val="28"/>
          <w:szCs w:val="28"/>
          <w:lang w:val="en-US"/>
        </w:rPr>
        <w:t>rgba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(</w:t>
      </w:r>
      <w:proofErr w:type="gramEnd"/>
      <w:r w:rsidRPr="00C31E0B">
        <w:rPr>
          <w:rFonts w:eastAsia="Arial Unicode MS"/>
          <w:sz w:val="28"/>
          <w:szCs w:val="28"/>
          <w:lang w:val="en-US"/>
        </w:rPr>
        <w:t>0, 0, 0, 0.05);"&gt;</w:t>
      </w:r>
    </w:p>
    <w:p w14:paraId="363B327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© 2024 </w:t>
      </w:r>
    </w:p>
    <w:p w14:paraId="180C9D1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&lt;/div&gt;</w:t>
      </w:r>
    </w:p>
    <w:p w14:paraId="36F306E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&lt;/footer&gt;</w:t>
      </w:r>
    </w:p>
    <w:p w14:paraId="245C57F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</w:p>
    <w:p w14:paraId="05A81B6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&lt;script src="https://cdn.jsdelivr.net/npm/bootstrap@5.3.3/dist/js/bootstrap.bundle.min.js"&gt;&lt;/script&gt;</w:t>
      </w:r>
    </w:p>
    <w:p w14:paraId="1D2F91B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&lt;script src="https://cdnjs.cloudflare.com/ajax/libs/gsap/3.9.1/ScrollTrigger.min.js"&gt;&lt;/script&gt;</w:t>
      </w:r>
    </w:p>
    <w:p w14:paraId="44F4D5E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&lt;script src="https://cdn.jsdelivr.net/npm/gsap@3.9.0/dist/gsap.min.js"&gt;&lt;/script&gt;</w:t>
      </w:r>
    </w:p>
    <w:p w14:paraId="6E1498B8" w14:textId="0DB19594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&lt;script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src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="main.js"&gt;&lt;/script&gt;</w:t>
      </w:r>
    </w:p>
    <w:p w14:paraId="2733B7DE" w14:textId="77777777" w:rsidR="00C31E0B" w:rsidRPr="009C20D4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9C20D4">
        <w:rPr>
          <w:rFonts w:eastAsia="Arial Unicode MS"/>
          <w:sz w:val="28"/>
          <w:szCs w:val="28"/>
          <w:lang w:val="en-US"/>
        </w:rPr>
        <w:lastRenderedPageBreak/>
        <w:t>&lt;/body&gt;</w:t>
      </w:r>
    </w:p>
    <w:p w14:paraId="5CE34FC7" w14:textId="4DF3D128" w:rsidR="00C31E0B" w:rsidRPr="009C20D4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9C20D4">
        <w:rPr>
          <w:rFonts w:eastAsia="Arial Unicode MS"/>
          <w:sz w:val="28"/>
          <w:szCs w:val="28"/>
          <w:lang w:val="en-US"/>
        </w:rPr>
        <w:t>&lt;/html&gt;</w:t>
      </w:r>
    </w:p>
    <w:p w14:paraId="2B93CAD1" w14:textId="5FD87C15" w:rsidR="00C31E0B" w:rsidRPr="009C20D4" w:rsidRDefault="002A713A" w:rsidP="002A713A">
      <w:pPr>
        <w:spacing w:after="160" w:line="259" w:lineRule="auto"/>
        <w:rPr>
          <w:rFonts w:eastAsia="Arial Unicode MS"/>
          <w:sz w:val="28"/>
          <w:szCs w:val="28"/>
          <w:lang w:val="en-US"/>
        </w:rPr>
      </w:pPr>
      <w:r w:rsidRPr="009C20D4">
        <w:rPr>
          <w:rFonts w:eastAsia="Arial Unicode MS"/>
          <w:sz w:val="28"/>
          <w:szCs w:val="28"/>
          <w:lang w:val="en-US"/>
        </w:rPr>
        <w:br w:type="page"/>
      </w:r>
    </w:p>
    <w:p w14:paraId="3E32928D" w14:textId="0F1D0866" w:rsidR="00C31E0B" w:rsidRPr="009C20D4" w:rsidRDefault="00C31E0B" w:rsidP="00C31E0B">
      <w:pPr>
        <w:spacing w:line="360" w:lineRule="auto"/>
        <w:rPr>
          <w:rFonts w:eastAsia="Arial Unicode MS"/>
          <w:b/>
          <w:bCs/>
          <w:sz w:val="28"/>
          <w:szCs w:val="28"/>
          <w:lang w:val="en-US"/>
        </w:rPr>
      </w:pPr>
      <w:r w:rsidRPr="002A713A">
        <w:rPr>
          <w:rFonts w:eastAsia="Arial Unicode MS"/>
          <w:b/>
          <w:bCs/>
          <w:sz w:val="28"/>
          <w:szCs w:val="28"/>
        </w:rPr>
        <w:lastRenderedPageBreak/>
        <w:t>Код</w:t>
      </w:r>
      <w:r w:rsidRPr="009C20D4">
        <w:rPr>
          <w:rFonts w:eastAsia="Arial Unicode MS"/>
          <w:b/>
          <w:bCs/>
          <w:sz w:val="28"/>
          <w:szCs w:val="28"/>
          <w:lang w:val="en-US"/>
        </w:rPr>
        <w:t xml:space="preserve"> </w:t>
      </w:r>
      <w:r w:rsidRPr="002A713A">
        <w:rPr>
          <w:rFonts w:eastAsia="Arial Unicode MS"/>
          <w:b/>
          <w:bCs/>
          <w:sz w:val="28"/>
          <w:szCs w:val="28"/>
        </w:rPr>
        <w:t>из</w:t>
      </w:r>
      <w:r w:rsidRPr="009C20D4">
        <w:rPr>
          <w:rFonts w:eastAsia="Arial Unicode MS"/>
          <w:b/>
          <w:bCs/>
          <w:sz w:val="28"/>
          <w:szCs w:val="28"/>
          <w:lang w:val="en-US"/>
        </w:rPr>
        <w:t xml:space="preserve"> </w:t>
      </w:r>
      <w:r w:rsidRPr="002A713A">
        <w:rPr>
          <w:rFonts w:eastAsia="Arial Unicode MS"/>
          <w:b/>
          <w:bCs/>
          <w:sz w:val="28"/>
          <w:szCs w:val="28"/>
        </w:rPr>
        <w:t>файла</w:t>
      </w:r>
      <w:r w:rsidRPr="009C20D4">
        <w:rPr>
          <w:rFonts w:eastAsia="Arial Unicode MS"/>
          <w:b/>
          <w:bCs/>
          <w:sz w:val="28"/>
          <w:szCs w:val="28"/>
          <w:lang w:val="en-US"/>
        </w:rPr>
        <w:t xml:space="preserve"> </w:t>
      </w:r>
      <w:r w:rsidRPr="002A713A">
        <w:rPr>
          <w:rFonts w:eastAsia="Arial Unicode MS"/>
          <w:b/>
          <w:bCs/>
          <w:sz w:val="28"/>
          <w:szCs w:val="28"/>
          <w:lang w:val="en-US"/>
        </w:rPr>
        <w:t>food</w:t>
      </w:r>
      <w:r w:rsidRPr="009C20D4">
        <w:rPr>
          <w:rFonts w:eastAsia="Arial Unicode MS"/>
          <w:b/>
          <w:bCs/>
          <w:sz w:val="28"/>
          <w:szCs w:val="28"/>
          <w:lang w:val="en-US"/>
        </w:rPr>
        <w:t>1.</w:t>
      </w:r>
      <w:r w:rsidRPr="002A713A">
        <w:rPr>
          <w:rFonts w:eastAsia="Arial Unicode MS"/>
          <w:b/>
          <w:bCs/>
          <w:sz w:val="28"/>
          <w:szCs w:val="28"/>
          <w:lang w:val="en-US"/>
        </w:rPr>
        <w:t>css</w:t>
      </w:r>
    </w:p>
    <w:p w14:paraId="21DA2E5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proofErr w:type="gramStart"/>
      <w:r w:rsidRPr="00C31E0B">
        <w:rPr>
          <w:rFonts w:eastAsia="Arial Unicode MS"/>
          <w:sz w:val="28"/>
          <w:szCs w:val="28"/>
          <w:lang w:val="en-US"/>
        </w:rPr>
        <w:t>.navbar</w:t>
      </w:r>
      <w:proofErr w:type="gramEnd"/>
      <w:r w:rsidRPr="00C31E0B">
        <w:rPr>
          <w:rFonts w:eastAsia="Arial Unicode MS"/>
          <w:sz w:val="28"/>
          <w:szCs w:val="28"/>
          <w:lang w:val="en-US"/>
        </w:rPr>
        <w:t xml:space="preserve"> {</w:t>
      </w:r>
    </w:p>
    <w:p w14:paraId="4A30616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background-</w:t>
      </w:r>
      <w:proofErr w:type="gramStart"/>
      <w:r w:rsidRPr="00C31E0B">
        <w:rPr>
          <w:rFonts w:eastAsia="Arial Unicode MS"/>
          <w:sz w:val="28"/>
          <w:szCs w:val="28"/>
          <w:lang w:val="en-US"/>
        </w:rPr>
        <w:t>color:#</w:t>
      </w:r>
      <w:proofErr w:type="gramEnd"/>
      <w:r w:rsidRPr="00C31E0B">
        <w:rPr>
          <w:rFonts w:eastAsia="Arial Unicode MS"/>
          <w:sz w:val="28"/>
          <w:szCs w:val="28"/>
          <w:lang w:val="en-US"/>
        </w:rPr>
        <w:t>131313</w:t>
      </w:r>
    </w:p>
    <w:p w14:paraId="3D155CD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7796CB2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.container-fluid {</w:t>
      </w:r>
    </w:p>
    <w:p w14:paraId="6EFCF32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padding-top: 0.5%;</w:t>
      </w:r>
    </w:p>
    <w:p w14:paraId="79092AC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padding-bottom: 0.5%;</w:t>
      </w:r>
    </w:p>
    <w:p w14:paraId="6FBA3D9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overflow-x: hidden; </w:t>
      </w:r>
    </w:p>
    <w:p w14:paraId="56DA10C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margin-top: 0;</w:t>
      </w:r>
    </w:p>
    <w:p w14:paraId="06C2F91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00DB9E5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proofErr w:type="gramStart"/>
      <w:r w:rsidRPr="00C31E0B">
        <w:rPr>
          <w:rFonts w:eastAsia="Arial Unicode MS"/>
          <w:sz w:val="28"/>
          <w:szCs w:val="28"/>
          <w:lang w:val="en-US"/>
        </w:rPr>
        <w:t>.navbar</w:t>
      </w:r>
      <w:proofErr w:type="gramEnd"/>
      <w:r w:rsidRPr="00C31E0B">
        <w:rPr>
          <w:rFonts w:eastAsia="Arial Unicode MS"/>
          <w:sz w:val="28"/>
          <w:szCs w:val="28"/>
          <w:lang w:val="en-US"/>
        </w:rPr>
        <w:t>-brand {</w:t>
      </w:r>
    </w:p>
    <w:p w14:paraId="04550F3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margin-left: 5%;</w:t>
      </w:r>
    </w:p>
    <w:p w14:paraId="4E34CA7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5A48A37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proofErr w:type="gramStart"/>
      <w:r w:rsidRPr="00C31E0B">
        <w:rPr>
          <w:rFonts w:eastAsia="Arial Unicode MS"/>
          <w:sz w:val="28"/>
          <w:szCs w:val="28"/>
          <w:lang w:val="en-US"/>
        </w:rPr>
        <w:t>.d</w:t>
      </w:r>
      <w:proofErr w:type="gramEnd"/>
      <w:r w:rsidRPr="00C31E0B">
        <w:rPr>
          <w:rFonts w:eastAsia="Arial Unicode MS"/>
          <w:sz w:val="28"/>
          <w:szCs w:val="28"/>
          <w:lang w:val="en-US"/>
        </w:rPr>
        <w:t>-flex {</w:t>
      </w:r>
    </w:p>
    <w:p w14:paraId="2FB2D69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margin-right: 5%;</w:t>
      </w:r>
    </w:p>
    <w:p w14:paraId="7ADFC6C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75D8E12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proofErr w:type="gramStart"/>
      <w:r w:rsidRPr="00C31E0B">
        <w:rPr>
          <w:rFonts w:eastAsia="Arial Unicode MS"/>
          <w:sz w:val="28"/>
          <w:szCs w:val="28"/>
          <w:lang w:val="en-US"/>
        </w:rPr>
        <w:t>.mynavbar</w:t>
      </w:r>
      <w:proofErr w:type="gramEnd"/>
      <w:r w:rsidRPr="00C31E0B">
        <w:rPr>
          <w:rFonts w:eastAsia="Arial Unicode MS"/>
          <w:sz w:val="28"/>
          <w:szCs w:val="28"/>
          <w:lang w:val="en-US"/>
        </w:rPr>
        <w:t>1 {</w:t>
      </w:r>
    </w:p>
    <w:p w14:paraId="1C41BB7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padding-left: 2.5%;</w:t>
      </w:r>
    </w:p>
    <w:p w14:paraId="20C2275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536BFD4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.nav-item {</w:t>
      </w:r>
    </w:p>
    <w:p w14:paraId="70E0BAB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margin: 2.5%;</w:t>
      </w:r>
    </w:p>
    <w:p w14:paraId="7867556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2F44D56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#btn1 {</w:t>
      </w:r>
    </w:p>
    <w:p w14:paraId="7EBB505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border-radius: 20px;</w:t>
      </w:r>
    </w:p>
    <w:p w14:paraId="730612D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background-color: </w:t>
      </w:r>
      <w:proofErr w:type="spellStart"/>
      <w:proofErr w:type="gramStart"/>
      <w:r w:rsidRPr="00C31E0B">
        <w:rPr>
          <w:rFonts w:eastAsia="Arial Unicode MS"/>
          <w:sz w:val="28"/>
          <w:szCs w:val="28"/>
          <w:lang w:val="en-US"/>
        </w:rPr>
        <w:t>rgb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(</w:t>
      </w:r>
      <w:proofErr w:type="gramEnd"/>
      <w:r w:rsidRPr="00C31E0B">
        <w:rPr>
          <w:rFonts w:eastAsia="Arial Unicode MS"/>
          <w:sz w:val="28"/>
          <w:szCs w:val="28"/>
          <w:lang w:val="en-US"/>
        </w:rPr>
        <w:t>255, 255, 255);</w:t>
      </w:r>
    </w:p>
    <w:p w14:paraId="4B0D980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</w:t>
      </w:r>
      <w:proofErr w:type="gramStart"/>
      <w:r w:rsidRPr="00C31E0B">
        <w:rPr>
          <w:rFonts w:eastAsia="Arial Unicode MS"/>
          <w:sz w:val="28"/>
          <w:szCs w:val="28"/>
          <w:lang w:val="en-US"/>
        </w:rPr>
        <w:t>color:#</w:t>
      </w:r>
      <w:proofErr w:type="gramEnd"/>
      <w:r w:rsidRPr="00C31E0B">
        <w:rPr>
          <w:rFonts w:eastAsia="Arial Unicode MS"/>
          <w:sz w:val="28"/>
          <w:szCs w:val="28"/>
          <w:lang w:val="en-US"/>
        </w:rPr>
        <w:t>000000;</w:t>
      </w:r>
    </w:p>
    <w:p w14:paraId="638EEB6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border: 1px solid #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ffffff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;</w:t>
      </w:r>
    </w:p>
    <w:p w14:paraId="7CE9056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128276A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#btn</w:t>
      </w:r>
      <w:proofErr w:type="gramStart"/>
      <w:r w:rsidRPr="00C31E0B">
        <w:rPr>
          <w:rFonts w:eastAsia="Arial Unicode MS"/>
          <w:sz w:val="28"/>
          <w:szCs w:val="28"/>
          <w:lang w:val="en-US"/>
        </w:rPr>
        <w:t>1:active</w:t>
      </w:r>
      <w:proofErr w:type="gramEnd"/>
      <w:r w:rsidRPr="00C31E0B">
        <w:rPr>
          <w:rFonts w:eastAsia="Arial Unicode MS"/>
          <w:sz w:val="28"/>
          <w:szCs w:val="28"/>
          <w:lang w:val="en-US"/>
        </w:rPr>
        <w:t xml:space="preserve"> {</w:t>
      </w:r>
    </w:p>
    <w:p w14:paraId="320F8E5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lastRenderedPageBreak/>
        <w:t xml:space="preserve">    background-color: </w:t>
      </w:r>
      <w:proofErr w:type="spellStart"/>
      <w:proofErr w:type="gramStart"/>
      <w:r w:rsidRPr="00C31E0B">
        <w:rPr>
          <w:rFonts w:eastAsia="Arial Unicode MS"/>
          <w:sz w:val="28"/>
          <w:szCs w:val="28"/>
          <w:lang w:val="en-US"/>
        </w:rPr>
        <w:t>rgb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(</w:t>
      </w:r>
      <w:proofErr w:type="gramEnd"/>
      <w:r w:rsidRPr="00C31E0B">
        <w:rPr>
          <w:rFonts w:eastAsia="Arial Unicode MS"/>
          <w:sz w:val="28"/>
          <w:szCs w:val="28"/>
          <w:lang w:val="en-US"/>
        </w:rPr>
        <w:t>145, 201, 133);</w:t>
      </w:r>
    </w:p>
    <w:p w14:paraId="19D52C2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220B87A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#search1 {</w:t>
      </w:r>
    </w:p>
    <w:p w14:paraId="2F5F969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border-radius: 20px;</w:t>
      </w:r>
    </w:p>
    <w:p w14:paraId="0121DE6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border: 1px solid #000000;</w:t>
      </w:r>
    </w:p>
    <w:p w14:paraId="0B5EC9D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4E716F6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.t1 {</w:t>
      </w:r>
    </w:p>
    <w:p w14:paraId="70CBC04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font-size: 100px;</w:t>
      </w:r>
    </w:p>
    <w:p w14:paraId="539B937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margin-bottom: -25px;</w:t>
      </w:r>
    </w:p>
    <w:p w14:paraId="1275473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383A2D6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.t2 {</w:t>
      </w:r>
    </w:p>
    <w:p w14:paraId="2AEB834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font-size: 150px;</w:t>
      </w:r>
    </w:p>
    <w:p w14:paraId="28183EF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margin-top: -25px;</w:t>
      </w:r>
    </w:p>
    <w:p w14:paraId="45347374" w14:textId="77777777" w:rsidR="00C31E0B" w:rsidRPr="009C20D4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9C20D4">
        <w:rPr>
          <w:rFonts w:eastAsia="Arial Unicode MS"/>
          <w:sz w:val="28"/>
          <w:szCs w:val="28"/>
          <w:lang w:val="en-US"/>
        </w:rPr>
        <w:t>}</w:t>
      </w:r>
    </w:p>
    <w:p w14:paraId="083E0E4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.t3 {</w:t>
      </w:r>
    </w:p>
    <w:p w14:paraId="4FB7355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font-size: 100px;</w:t>
      </w:r>
    </w:p>
    <w:p w14:paraId="4285A87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1C9BB11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proofErr w:type="gramStart"/>
      <w:r w:rsidRPr="00C31E0B">
        <w:rPr>
          <w:rFonts w:eastAsia="Arial Unicode MS"/>
          <w:sz w:val="28"/>
          <w:szCs w:val="28"/>
          <w:lang w:val="en-US"/>
        </w:rPr>
        <w:t>.front</w:t>
      </w:r>
      <w:proofErr w:type="gramEnd"/>
      <w:r w:rsidRPr="00C31E0B">
        <w:rPr>
          <w:rFonts w:eastAsia="Arial Unicode MS"/>
          <w:sz w:val="28"/>
          <w:szCs w:val="28"/>
          <w:lang w:val="en-US"/>
        </w:rPr>
        <w:t xml:space="preserve"> {</w:t>
      </w:r>
    </w:p>
    <w:p w14:paraId="1BE6C35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display: flex;</w:t>
      </w:r>
    </w:p>
    <w:p w14:paraId="7EE0823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flex: 1;</w:t>
      </w:r>
    </w:p>
    <w:p w14:paraId="05F19A1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overflow: hidden; </w:t>
      </w:r>
    </w:p>
    <w:p w14:paraId="20B0E06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width: 50%; </w:t>
      </w:r>
    </w:p>
    <w:p w14:paraId="3C9CF7C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position: relative; </w:t>
      </w:r>
    </w:p>
    <w:p w14:paraId="6CD96D0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width: 100vw; </w:t>
      </w:r>
    </w:p>
    <w:p w14:paraId="6C3844B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overflow-x: hidden; </w:t>
      </w:r>
    </w:p>
    <w:p w14:paraId="45B0E98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margin-top: -5%;</w:t>
      </w:r>
    </w:p>
    <w:p w14:paraId="2EFC0A8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</w:t>
      </w:r>
    </w:p>
    <w:p w14:paraId="162BD99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2B486BA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</w:p>
    <w:p w14:paraId="1457873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proofErr w:type="gramStart"/>
      <w:r w:rsidRPr="00C31E0B">
        <w:rPr>
          <w:rFonts w:eastAsia="Arial Unicode MS"/>
          <w:sz w:val="28"/>
          <w:szCs w:val="28"/>
          <w:lang w:val="en-US"/>
        </w:rPr>
        <w:lastRenderedPageBreak/>
        <w:t>.front</w:t>
      </w:r>
      <w:proofErr w:type="gramEnd"/>
      <w:r w:rsidRPr="00C31E0B">
        <w:rPr>
          <w:rFonts w:eastAsia="Arial Unicode MS"/>
          <w:sz w:val="28"/>
          <w:szCs w:val="28"/>
          <w:lang w:val="en-US"/>
        </w:rPr>
        <w:t>-text {</w:t>
      </w:r>
    </w:p>
    <w:p w14:paraId="7CEA373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flex: 1;</w:t>
      </w:r>
    </w:p>
    <w:p w14:paraId="40563A9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margin-top: 15%;</w:t>
      </w:r>
    </w:p>
    <w:p w14:paraId="471175A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margin-left: 5%;</w:t>
      </w:r>
    </w:p>
    <w:p w14:paraId="03DBBBF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</w:t>
      </w:r>
      <w:proofErr w:type="gramStart"/>
      <w:r w:rsidRPr="00C31E0B">
        <w:rPr>
          <w:rFonts w:eastAsia="Arial Unicode MS"/>
          <w:sz w:val="28"/>
          <w:szCs w:val="28"/>
          <w:lang w:val="en-US"/>
        </w:rPr>
        <w:t>color:#</w:t>
      </w:r>
      <w:proofErr w:type="spellStart"/>
      <w:proofErr w:type="gramEnd"/>
      <w:r w:rsidRPr="00C31E0B">
        <w:rPr>
          <w:rFonts w:eastAsia="Arial Unicode MS"/>
          <w:sz w:val="28"/>
          <w:szCs w:val="28"/>
          <w:lang w:val="en-US"/>
        </w:rPr>
        <w:t>ffffff</w:t>
      </w:r>
      <w:proofErr w:type="spellEnd"/>
    </w:p>
    <w:p w14:paraId="1FC60DC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0C0C57F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</w:p>
    <w:p w14:paraId="5097D7E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proofErr w:type="gramStart"/>
      <w:r w:rsidRPr="00C31E0B">
        <w:rPr>
          <w:rFonts w:eastAsia="Arial Unicode MS"/>
          <w:sz w:val="28"/>
          <w:szCs w:val="28"/>
          <w:lang w:val="en-US"/>
        </w:rPr>
        <w:t>.front</w:t>
      </w:r>
      <w:proofErr w:type="gramEnd"/>
      <w:r w:rsidRPr="00C31E0B">
        <w:rPr>
          <w:rFonts w:eastAsia="Arial Unicode MS"/>
          <w:sz w:val="28"/>
          <w:szCs w:val="28"/>
          <w:lang w:val="en-US"/>
        </w:rPr>
        <w:t>-photo {</w:t>
      </w:r>
    </w:p>
    <w:p w14:paraId="6C41A63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margin-</w:t>
      </w:r>
      <w:proofErr w:type="gramStart"/>
      <w:r w:rsidRPr="00C31E0B">
        <w:rPr>
          <w:rFonts w:eastAsia="Arial Unicode MS"/>
          <w:sz w:val="28"/>
          <w:szCs w:val="28"/>
          <w:lang w:val="en-US"/>
        </w:rPr>
        <w:t>right:-</w:t>
      </w:r>
      <w:proofErr w:type="gramEnd"/>
      <w:r w:rsidRPr="00C31E0B">
        <w:rPr>
          <w:rFonts w:eastAsia="Arial Unicode MS"/>
          <w:sz w:val="28"/>
          <w:szCs w:val="28"/>
          <w:lang w:val="en-US"/>
        </w:rPr>
        <w:t>25%;</w:t>
      </w:r>
    </w:p>
    <w:p w14:paraId="2D92266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5AD9287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</w:p>
    <w:p w14:paraId="57F1792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proofErr w:type="gramStart"/>
      <w:r w:rsidRPr="00C31E0B">
        <w:rPr>
          <w:rFonts w:eastAsia="Arial Unicode MS"/>
          <w:sz w:val="28"/>
          <w:szCs w:val="28"/>
          <w:lang w:val="en-US"/>
        </w:rPr>
        <w:t>.photo</w:t>
      </w:r>
      <w:proofErr w:type="gramEnd"/>
      <w:r w:rsidRPr="00C31E0B">
        <w:rPr>
          <w:rFonts w:eastAsia="Arial Unicode MS"/>
          <w:sz w:val="28"/>
          <w:szCs w:val="28"/>
          <w:lang w:val="en-US"/>
        </w:rPr>
        <w:t>1 {</w:t>
      </w:r>
    </w:p>
    <w:p w14:paraId="65C0A70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width: 200%; </w:t>
      </w:r>
    </w:p>
    <w:p w14:paraId="2AD5832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height: auto; </w:t>
      </w:r>
    </w:p>
    <w:p w14:paraId="5C162CF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max-width: 100%; </w:t>
      </w:r>
    </w:p>
    <w:p w14:paraId="59C6D9F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display: block; </w:t>
      </w:r>
    </w:p>
    <w:p w14:paraId="3CA5A0D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margin-left: 5%; </w:t>
      </w:r>
    </w:p>
    <w:p w14:paraId="3918417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margin-top: -5%;</w:t>
      </w:r>
    </w:p>
    <w:p w14:paraId="7293E7D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</w:t>
      </w:r>
    </w:p>
    <w:p w14:paraId="2F310D4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07D61F4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.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fon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{</w:t>
      </w:r>
    </w:p>
    <w:p w14:paraId="3C7B98A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background-image: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url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("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imges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/1.jpg");</w:t>
      </w:r>
    </w:p>
    <w:p w14:paraId="6C9C03A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3845E8D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proofErr w:type="gramStart"/>
      <w:r w:rsidRPr="00C31E0B">
        <w:rPr>
          <w:rFonts w:eastAsia="Arial Unicode MS"/>
          <w:sz w:val="28"/>
          <w:szCs w:val="28"/>
          <w:lang w:val="en-US"/>
        </w:rPr>
        <w:t>.cards</w:t>
      </w:r>
      <w:proofErr w:type="gramEnd"/>
      <w:r w:rsidRPr="00C31E0B">
        <w:rPr>
          <w:rFonts w:eastAsia="Arial Unicode MS"/>
          <w:sz w:val="28"/>
          <w:szCs w:val="28"/>
          <w:lang w:val="en-US"/>
        </w:rPr>
        <w:t xml:space="preserve"> {</w:t>
      </w:r>
    </w:p>
    <w:p w14:paraId="6D02C75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padding-top: 5%;</w:t>
      </w:r>
    </w:p>
    <w:p w14:paraId="1EA62DC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padding-bottom: 5%;</w:t>
      </w:r>
    </w:p>
    <w:p w14:paraId="6836BE6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1733351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proofErr w:type="gramStart"/>
      <w:r w:rsidRPr="00C31E0B">
        <w:rPr>
          <w:rFonts w:eastAsia="Arial Unicode MS"/>
          <w:sz w:val="28"/>
          <w:szCs w:val="28"/>
          <w:lang w:val="en-US"/>
        </w:rPr>
        <w:t>.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gordon</w:t>
      </w:r>
      <w:proofErr w:type="spellEnd"/>
      <w:proofErr w:type="gramEnd"/>
      <w:r w:rsidRPr="00C31E0B">
        <w:rPr>
          <w:rFonts w:eastAsia="Arial Unicode MS"/>
          <w:sz w:val="28"/>
          <w:szCs w:val="28"/>
          <w:lang w:val="en-US"/>
        </w:rPr>
        <w:t xml:space="preserve"> {</w:t>
      </w:r>
    </w:p>
    <w:p w14:paraId="228935C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width: 110%;</w:t>
      </w:r>
    </w:p>
    <w:p w14:paraId="04E125D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lastRenderedPageBreak/>
        <w:t>}</w:t>
      </w:r>
    </w:p>
    <w:p w14:paraId="4C76012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proofErr w:type="gramStart"/>
      <w:r w:rsidRPr="00C31E0B">
        <w:rPr>
          <w:rFonts w:eastAsia="Arial Unicode MS"/>
          <w:sz w:val="28"/>
          <w:szCs w:val="28"/>
          <w:lang w:val="en-US"/>
        </w:rPr>
        <w:t>.front</w:t>
      </w:r>
      <w:proofErr w:type="gramEnd"/>
      <w:r w:rsidRPr="00C31E0B">
        <w:rPr>
          <w:rFonts w:eastAsia="Arial Unicode MS"/>
          <w:sz w:val="28"/>
          <w:szCs w:val="28"/>
          <w:lang w:val="en-US"/>
        </w:rPr>
        <w:t>-photo2 {</w:t>
      </w:r>
    </w:p>
    <w:p w14:paraId="6615F5C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padding-top: 14%;</w:t>
      </w:r>
    </w:p>
    <w:p w14:paraId="738396C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padding-bottom: 10%;</w:t>
      </w:r>
    </w:p>
    <w:p w14:paraId="1A3B6FC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padding-left: 15%;</w:t>
      </w:r>
    </w:p>
    <w:p w14:paraId="753C4DA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257C057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proofErr w:type="gramStart"/>
      <w:r w:rsidRPr="00C31E0B">
        <w:rPr>
          <w:rFonts w:eastAsia="Arial Unicode MS"/>
          <w:sz w:val="28"/>
          <w:szCs w:val="28"/>
          <w:lang w:val="en-US"/>
        </w:rPr>
        <w:t>.front</w:t>
      </w:r>
      <w:proofErr w:type="gramEnd"/>
      <w:r w:rsidRPr="00C31E0B">
        <w:rPr>
          <w:rFonts w:eastAsia="Arial Unicode MS"/>
          <w:sz w:val="28"/>
          <w:szCs w:val="28"/>
          <w:lang w:val="en-US"/>
        </w:rPr>
        <w:t>-text2 {</w:t>
      </w:r>
    </w:p>
    <w:p w14:paraId="21EB762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color: #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ffffff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;</w:t>
      </w:r>
    </w:p>
    <w:p w14:paraId="611FDB8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padding-top: 20%;</w:t>
      </w:r>
    </w:p>
    <w:p w14:paraId="1E34C5F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padding-left: 12%;</w:t>
      </w:r>
    </w:p>
    <w:p w14:paraId="699AA5D6" w14:textId="77777777" w:rsidR="00C31E0B" w:rsidRPr="009C20D4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9C20D4">
        <w:rPr>
          <w:rFonts w:eastAsia="Arial Unicode MS"/>
          <w:sz w:val="28"/>
          <w:szCs w:val="28"/>
          <w:lang w:val="en-US"/>
        </w:rPr>
        <w:t>}</w:t>
      </w:r>
    </w:p>
    <w:p w14:paraId="6CD8E32C" w14:textId="77777777" w:rsidR="00C31E0B" w:rsidRPr="009C20D4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9C20D4">
        <w:rPr>
          <w:rFonts w:eastAsia="Arial Unicode MS"/>
          <w:sz w:val="28"/>
          <w:szCs w:val="28"/>
          <w:lang w:val="en-US"/>
        </w:rPr>
        <w:t>#</w:t>
      </w:r>
      <w:proofErr w:type="spellStart"/>
      <w:r w:rsidRPr="009C20D4">
        <w:rPr>
          <w:rFonts w:eastAsia="Arial Unicode MS"/>
          <w:sz w:val="28"/>
          <w:szCs w:val="28"/>
          <w:lang w:val="en-US"/>
        </w:rPr>
        <w:t>shef</w:t>
      </w:r>
      <w:proofErr w:type="spellEnd"/>
      <w:r w:rsidRPr="009C20D4">
        <w:rPr>
          <w:rFonts w:eastAsia="Arial Unicode MS"/>
          <w:sz w:val="28"/>
          <w:szCs w:val="28"/>
          <w:lang w:val="en-US"/>
        </w:rPr>
        <w:t xml:space="preserve"> {</w:t>
      </w:r>
    </w:p>
    <w:p w14:paraId="5790066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9C20D4">
        <w:rPr>
          <w:rFonts w:eastAsia="Arial Unicode MS"/>
          <w:sz w:val="28"/>
          <w:szCs w:val="28"/>
          <w:lang w:val="en-US"/>
        </w:rPr>
        <w:t xml:space="preserve">    </w:t>
      </w:r>
      <w:r w:rsidRPr="00C31E0B">
        <w:rPr>
          <w:rFonts w:eastAsia="Arial Unicode MS"/>
          <w:sz w:val="28"/>
          <w:szCs w:val="28"/>
          <w:lang w:val="en-US"/>
        </w:rPr>
        <w:t>font-size: 400%;</w:t>
      </w:r>
    </w:p>
    <w:p w14:paraId="4B53256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4FCE441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proofErr w:type="gramStart"/>
      <w:r w:rsidRPr="00C31E0B">
        <w:rPr>
          <w:rFonts w:eastAsia="Arial Unicode MS"/>
          <w:sz w:val="28"/>
          <w:szCs w:val="28"/>
          <w:lang w:val="en-US"/>
        </w:rPr>
        <w:t>.photos</w:t>
      </w:r>
      <w:proofErr w:type="gramEnd"/>
      <w:r w:rsidRPr="00C31E0B">
        <w:rPr>
          <w:rFonts w:eastAsia="Arial Unicode MS"/>
          <w:sz w:val="28"/>
          <w:szCs w:val="28"/>
          <w:lang w:val="en-US"/>
        </w:rPr>
        <w:t xml:space="preserve"> {</w:t>
      </w:r>
    </w:p>
    <w:p w14:paraId="3717339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padding-top: 10%;</w:t>
      </w:r>
    </w:p>
    <w:p w14:paraId="1023371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padding-bottom: 10%;</w:t>
      </w:r>
    </w:p>
    <w:p w14:paraId="32065F2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overflow: hidden;</w:t>
      </w:r>
    </w:p>
    <w:p w14:paraId="397C37A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</w:p>
    <w:p w14:paraId="6D70B4A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proofErr w:type="gramStart"/>
      <w:r w:rsidRPr="00C31E0B">
        <w:rPr>
          <w:rFonts w:eastAsia="Arial Unicode MS"/>
          <w:sz w:val="28"/>
          <w:szCs w:val="28"/>
          <w:lang w:val="en-US"/>
        </w:rPr>
        <w:t>.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imgPack</w:t>
      </w:r>
      <w:proofErr w:type="spellEnd"/>
      <w:proofErr w:type="gramEnd"/>
      <w:r w:rsidRPr="00C31E0B">
        <w:rPr>
          <w:rFonts w:eastAsia="Arial Unicode MS"/>
          <w:sz w:val="28"/>
          <w:szCs w:val="28"/>
          <w:lang w:val="en-US"/>
        </w:rPr>
        <w:t xml:space="preserve"> {</w:t>
      </w:r>
    </w:p>
    <w:p w14:paraId="17CF251D" w14:textId="77777777" w:rsidR="00C31E0B" w:rsidRPr="009C20D4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</w:t>
      </w:r>
      <w:r w:rsidRPr="009C20D4">
        <w:rPr>
          <w:rFonts w:eastAsia="Arial Unicode MS"/>
          <w:sz w:val="28"/>
          <w:szCs w:val="28"/>
          <w:lang w:val="en-US"/>
        </w:rPr>
        <w:t xml:space="preserve">transform: </w:t>
      </w:r>
      <w:proofErr w:type="spellStart"/>
      <w:proofErr w:type="gramStart"/>
      <w:r w:rsidRPr="009C20D4">
        <w:rPr>
          <w:rFonts w:eastAsia="Arial Unicode MS"/>
          <w:sz w:val="28"/>
          <w:szCs w:val="28"/>
          <w:lang w:val="en-US"/>
        </w:rPr>
        <w:t>translateX</w:t>
      </w:r>
      <w:proofErr w:type="spellEnd"/>
      <w:r w:rsidRPr="009C20D4">
        <w:rPr>
          <w:rFonts w:eastAsia="Arial Unicode MS"/>
          <w:sz w:val="28"/>
          <w:szCs w:val="28"/>
          <w:lang w:val="en-US"/>
        </w:rPr>
        <w:t>(</w:t>
      </w:r>
      <w:proofErr w:type="gramEnd"/>
      <w:r w:rsidRPr="009C20D4">
        <w:rPr>
          <w:rFonts w:eastAsia="Arial Unicode MS"/>
          <w:sz w:val="28"/>
          <w:szCs w:val="28"/>
          <w:lang w:val="en-US"/>
        </w:rPr>
        <w:t xml:space="preserve">200%); </w:t>
      </w:r>
    </w:p>
    <w:p w14:paraId="1864E84D" w14:textId="36E400C2" w:rsidR="00C31E0B" w:rsidRPr="009C20D4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9C20D4">
        <w:rPr>
          <w:rFonts w:eastAsia="Arial Unicode MS"/>
          <w:sz w:val="28"/>
          <w:szCs w:val="28"/>
          <w:lang w:val="en-US"/>
        </w:rPr>
        <w:t>}</w:t>
      </w:r>
    </w:p>
    <w:p w14:paraId="625B3093" w14:textId="5F635CA1" w:rsidR="00C31E0B" w:rsidRPr="009C20D4" w:rsidRDefault="002A713A" w:rsidP="002A713A">
      <w:pPr>
        <w:spacing w:after="160" w:line="259" w:lineRule="auto"/>
        <w:rPr>
          <w:rFonts w:eastAsia="Arial Unicode MS"/>
          <w:sz w:val="28"/>
          <w:szCs w:val="28"/>
          <w:lang w:val="en-US"/>
        </w:rPr>
      </w:pPr>
      <w:r w:rsidRPr="009C20D4">
        <w:rPr>
          <w:rFonts w:eastAsia="Arial Unicode MS"/>
          <w:sz w:val="28"/>
          <w:szCs w:val="28"/>
          <w:lang w:val="en-US"/>
        </w:rPr>
        <w:br w:type="page"/>
      </w:r>
    </w:p>
    <w:p w14:paraId="334223C6" w14:textId="39AC4A72" w:rsidR="00C31E0B" w:rsidRPr="009F16ED" w:rsidRDefault="00C31E0B" w:rsidP="00C31E0B">
      <w:pPr>
        <w:spacing w:line="360" w:lineRule="auto"/>
        <w:rPr>
          <w:rFonts w:eastAsia="Arial Unicode MS"/>
          <w:b/>
          <w:bCs/>
          <w:sz w:val="28"/>
          <w:szCs w:val="28"/>
          <w:lang w:val="en-US"/>
        </w:rPr>
      </w:pPr>
      <w:r w:rsidRPr="002A713A">
        <w:rPr>
          <w:rFonts w:eastAsia="Arial Unicode MS"/>
          <w:b/>
          <w:bCs/>
          <w:sz w:val="28"/>
          <w:szCs w:val="28"/>
        </w:rPr>
        <w:lastRenderedPageBreak/>
        <w:t>Код</w:t>
      </w:r>
      <w:r w:rsidRPr="009F16ED">
        <w:rPr>
          <w:rFonts w:eastAsia="Arial Unicode MS"/>
          <w:b/>
          <w:bCs/>
          <w:sz w:val="28"/>
          <w:szCs w:val="28"/>
          <w:lang w:val="en-US"/>
        </w:rPr>
        <w:t xml:space="preserve"> </w:t>
      </w:r>
      <w:r w:rsidRPr="002A713A">
        <w:rPr>
          <w:rFonts w:eastAsia="Arial Unicode MS"/>
          <w:b/>
          <w:bCs/>
          <w:sz w:val="28"/>
          <w:szCs w:val="28"/>
        </w:rPr>
        <w:t>из</w:t>
      </w:r>
      <w:r w:rsidRPr="009F16ED">
        <w:rPr>
          <w:rFonts w:eastAsia="Arial Unicode MS"/>
          <w:b/>
          <w:bCs/>
          <w:sz w:val="28"/>
          <w:szCs w:val="28"/>
          <w:lang w:val="en-US"/>
        </w:rPr>
        <w:t xml:space="preserve"> </w:t>
      </w:r>
      <w:r w:rsidRPr="002A713A">
        <w:rPr>
          <w:rFonts w:eastAsia="Arial Unicode MS"/>
          <w:b/>
          <w:bCs/>
          <w:sz w:val="28"/>
          <w:szCs w:val="28"/>
        </w:rPr>
        <w:t>файла</w:t>
      </w:r>
      <w:r w:rsidRPr="009F16ED">
        <w:rPr>
          <w:rFonts w:eastAsia="Arial Unicode MS"/>
          <w:b/>
          <w:bCs/>
          <w:sz w:val="28"/>
          <w:szCs w:val="28"/>
          <w:lang w:val="en-US"/>
        </w:rPr>
        <w:t xml:space="preserve"> </w:t>
      </w:r>
      <w:r w:rsidRPr="002A713A">
        <w:rPr>
          <w:rFonts w:eastAsia="Arial Unicode MS"/>
          <w:b/>
          <w:bCs/>
          <w:sz w:val="28"/>
          <w:szCs w:val="28"/>
          <w:lang w:val="en-US"/>
        </w:rPr>
        <w:t>main</w:t>
      </w:r>
      <w:r w:rsidRPr="009F16ED">
        <w:rPr>
          <w:rFonts w:eastAsia="Arial Unicode MS"/>
          <w:b/>
          <w:bCs/>
          <w:sz w:val="28"/>
          <w:szCs w:val="28"/>
          <w:lang w:val="en-US"/>
        </w:rPr>
        <w:t>.</w:t>
      </w:r>
      <w:r w:rsidRPr="002A713A">
        <w:rPr>
          <w:rFonts w:eastAsia="Arial Unicode MS"/>
          <w:b/>
          <w:bCs/>
          <w:sz w:val="28"/>
          <w:szCs w:val="28"/>
          <w:lang w:val="en-US"/>
        </w:rPr>
        <w:t>js</w:t>
      </w:r>
    </w:p>
    <w:p w14:paraId="21B0CAA9" w14:textId="165B87AB" w:rsidR="00C31E0B" w:rsidRPr="009F16ED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</w:p>
    <w:p w14:paraId="12C6A1B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>/**</w:t>
      </w:r>
    </w:p>
    <w:p w14:paraId="6936719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* Создание </w:t>
      </w:r>
      <w:proofErr w:type="spellStart"/>
      <w:r w:rsidRPr="00C31E0B">
        <w:rPr>
          <w:rFonts w:eastAsia="Arial Unicode MS"/>
          <w:sz w:val="28"/>
          <w:szCs w:val="28"/>
        </w:rPr>
        <w:t>анимаций</w:t>
      </w:r>
      <w:proofErr w:type="spellEnd"/>
      <w:r w:rsidRPr="00C31E0B">
        <w:rPr>
          <w:rFonts w:eastAsia="Arial Unicode MS"/>
          <w:sz w:val="28"/>
          <w:szCs w:val="28"/>
        </w:rPr>
        <w:t xml:space="preserve"> с помощью GSAP.</w:t>
      </w:r>
    </w:p>
    <w:p w14:paraId="68AFDF8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*/</w:t>
      </w:r>
    </w:p>
    <w:p w14:paraId="3E202B8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>/**</w:t>
      </w:r>
    </w:p>
    <w:p w14:paraId="73334EF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* Создание </w:t>
      </w:r>
      <w:proofErr w:type="spellStart"/>
      <w:r w:rsidRPr="00C31E0B">
        <w:rPr>
          <w:rFonts w:eastAsia="Arial Unicode MS"/>
          <w:sz w:val="28"/>
          <w:szCs w:val="28"/>
        </w:rPr>
        <w:t>таймлайна</w:t>
      </w:r>
      <w:proofErr w:type="spellEnd"/>
      <w:r w:rsidRPr="00C31E0B">
        <w:rPr>
          <w:rFonts w:eastAsia="Arial Unicode MS"/>
          <w:sz w:val="28"/>
          <w:szCs w:val="28"/>
        </w:rPr>
        <w:t xml:space="preserve"> для последовательных </w:t>
      </w:r>
      <w:proofErr w:type="spellStart"/>
      <w:r w:rsidRPr="00C31E0B">
        <w:rPr>
          <w:rFonts w:eastAsia="Arial Unicode MS"/>
          <w:sz w:val="28"/>
          <w:szCs w:val="28"/>
        </w:rPr>
        <w:t>анимаций</w:t>
      </w:r>
      <w:proofErr w:type="spellEnd"/>
      <w:r w:rsidRPr="00C31E0B">
        <w:rPr>
          <w:rFonts w:eastAsia="Arial Unicode MS"/>
          <w:sz w:val="28"/>
          <w:szCs w:val="28"/>
        </w:rPr>
        <w:t>.</w:t>
      </w:r>
    </w:p>
    <w:p w14:paraId="1269EB1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*/</w:t>
      </w:r>
    </w:p>
    <w:p w14:paraId="046BDCF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proofErr w:type="spellStart"/>
      <w:r w:rsidRPr="00C31E0B">
        <w:rPr>
          <w:rFonts w:eastAsia="Arial Unicode MS"/>
          <w:sz w:val="28"/>
          <w:szCs w:val="28"/>
        </w:rPr>
        <w:t>const</w:t>
      </w:r>
      <w:proofErr w:type="spellEnd"/>
      <w:r w:rsidRPr="00C31E0B">
        <w:rPr>
          <w:rFonts w:eastAsia="Arial Unicode MS"/>
          <w:sz w:val="28"/>
          <w:szCs w:val="28"/>
        </w:rPr>
        <w:t xml:space="preserve"> </w:t>
      </w:r>
      <w:proofErr w:type="spellStart"/>
      <w:r w:rsidRPr="00C31E0B">
        <w:rPr>
          <w:rFonts w:eastAsia="Arial Unicode MS"/>
          <w:sz w:val="28"/>
          <w:szCs w:val="28"/>
        </w:rPr>
        <w:t>tl</w:t>
      </w:r>
      <w:proofErr w:type="spellEnd"/>
      <w:r w:rsidRPr="00C31E0B">
        <w:rPr>
          <w:rFonts w:eastAsia="Arial Unicode MS"/>
          <w:sz w:val="28"/>
          <w:szCs w:val="28"/>
        </w:rPr>
        <w:t xml:space="preserve"> = </w:t>
      </w:r>
      <w:proofErr w:type="spellStart"/>
      <w:proofErr w:type="gramStart"/>
      <w:r w:rsidRPr="00C31E0B">
        <w:rPr>
          <w:rFonts w:eastAsia="Arial Unicode MS"/>
          <w:sz w:val="28"/>
          <w:szCs w:val="28"/>
        </w:rPr>
        <w:t>gsap.timeline</w:t>
      </w:r>
      <w:proofErr w:type="spellEnd"/>
      <w:proofErr w:type="gramEnd"/>
      <w:r w:rsidRPr="00C31E0B">
        <w:rPr>
          <w:rFonts w:eastAsia="Arial Unicode MS"/>
          <w:sz w:val="28"/>
          <w:szCs w:val="28"/>
        </w:rPr>
        <w:t>()</w:t>
      </w:r>
    </w:p>
    <w:p w14:paraId="3909D2B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>/**</w:t>
      </w:r>
    </w:p>
    <w:p w14:paraId="48E68E0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* Анимация на </w:t>
      </w:r>
      <w:proofErr w:type="spellStart"/>
      <w:r w:rsidRPr="00C31E0B">
        <w:rPr>
          <w:rFonts w:eastAsia="Arial Unicode MS"/>
          <w:sz w:val="28"/>
          <w:szCs w:val="28"/>
        </w:rPr>
        <w:t>таймлайне</w:t>
      </w:r>
      <w:proofErr w:type="spellEnd"/>
      <w:r w:rsidRPr="00C31E0B">
        <w:rPr>
          <w:rFonts w:eastAsia="Arial Unicode MS"/>
          <w:sz w:val="28"/>
          <w:szCs w:val="28"/>
        </w:rPr>
        <w:t xml:space="preserve"> для элементов</w:t>
      </w:r>
      <w:proofErr w:type="gramStart"/>
      <w:r w:rsidRPr="00C31E0B">
        <w:rPr>
          <w:rFonts w:eastAsia="Arial Unicode MS"/>
          <w:sz w:val="28"/>
          <w:szCs w:val="28"/>
        </w:rPr>
        <w:t>: .</w:t>
      </w:r>
      <w:proofErr w:type="spellStart"/>
      <w:r w:rsidRPr="00C31E0B">
        <w:rPr>
          <w:rFonts w:eastAsia="Arial Unicode MS"/>
          <w:sz w:val="28"/>
          <w:szCs w:val="28"/>
        </w:rPr>
        <w:t>front</w:t>
      </w:r>
      <w:proofErr w:type="gramEnd"/>
      <w:r w:rsidRPr="00C31E0B">
        <w:rPr>
          <w:rFonts w:eastAsia="Arial Unicode MS"/>
          <w:sz w:val="28"/>
          <w:szCs w:val="28"/>
        </w:rPr>
        <w:t>-photo</w:t>
      </w:r>
      <w:proofErr w:type="spellEnd"/>
      <w:r w:rsidRPr="00C31E0B">
        <w:rPr>
          <w:rFonts w:eastAsia="Arial Unicode MS"/>
          <w:sz w:val="28"/>
          <w:szCs w:val="28"/>
        </w:rPr>
        <w:t xml:space="preserve">, .t1, .t3, .t2, .logo1, .mynavbar1 </w:t>
      </w:r>
      <w:proofErr w:type="spellStart"/>
      <w:r w:rsidRPr="00C31E0B">
        <w:rPr>
          <w:rFonts w:eastAsia="Arial Unicode MS"/>
          <w:sz w:val="28"/>
          <w:szCs w:val="28"/>
        </w:rPr>
        <w:t>li</w:t>
      </w:r>
      <w:proofErr w:type="spellEnd"/>
      <w:r w:rsidRPr="00C31E0B">
        <w:rPr>
          <w:rFonts w:eastAsia="Arial Unicode MS"/>
          <w:sz w:val="28"/>
          <w:szCs w:val="28"/>
        </w:rPr>
        <w:t>, .</w:t>
      </w:r>
      <w:proofErr w:type="spellStart"/>
      <w:r w:rsidRPr="00C31E0B">
        <w:rPr>
          <w:rFonts w:eastAsia="Arial Unicode MS"/>
          <w:sz w:val="28"/>
          <w:szCs w:val="28"/>
        </w:rPr>
        <w:t>searching</w:t>
      </w:r>
      <w:proofErr w:type="spellEnd"/>
      <w:r w:rsidRPr="00C31E0B">
        <w:rPr>
          <w:rFonts w:eastAsia="Arial Unicode MS"/>
          <w:sz w:val="28"/>
          <w:szCs w:val="28"/>
        </w:rPr>
        <w:t>.</w:t>
      </w:r>
    </w:p>
    <w:p w14:paraId="4FE3759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</w:rPr>
        <w:t xml:space="preserve"> </w:t>
      </w:r>
      <w:r w:rsidRPr="00C31E0B">
        <w:rPr>
          <w:rFonts w:eastAsia="Arial Unicode MS"/>
          <w:sz w:val="28"/>
          <w:szCs w:val="28"/>
          <w:lang w:val="en-US"/>
        </w:rPr>
        <w:t>*/</w:t>
      </w:r>
    </w:p>
    <w:p w14:paraId="6421F90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proofErr w:type="spellStart"/>
      <w:proofErr w:type="gramStart"/>
      <w:r w:rsidRPr="00C31E0B">
        <w:rPr>
          <w:rFonts w:eastAsia="Arial Unicode MS"/>
          <w:sz w:val="28"/>
          <w:szCs w:val="28"/>
          <w:lang w:val="en-US"/>
        </w:rPr>
        <w:t>tl.fromTo</w:t>
      </w:r>
      <w:proofErr w:type="spellEnd"/>
      <w:proofErr w:type="gramEnd"/>
      <w:r w:rsidRPr="00C31E0B">
        <w:rPr>
          <w:rFonts w:eastAsia="Arial Unicode MS"/>
          <w:sz w:val="28"/>
          <w:szCs w:val="28"/>
          <w:lang w:val="en-US"/>
        </w:rPr>
        <w:t>('.front-photo', {</w:t>
      </w:r>
    </w:p>
    <w:p w14:paraId="065BEBC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x: 100,</w:t>
      </w:r>
    </w:p>
    <w:p w14:paraId="0F70B71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opacity: 1,</w:t>
      </w:r>
    </w:p>
    <w:p w14:paraId="722BBA2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rotate: 0,</w:t>
      </w:r>
    </w:p>
    <w:p w14:paraId="12904B4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duration: 1</w:t>
      </w:r>
    </w:p>
    <w:p w14:paraId="44A37FD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}, {</w:t>
      </w:r>
    </w:p>
    <w:p w14:paraId="4F6C075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x: 0,</w:t>
      </w:r>
    </w:p>
    <w:p w14:paraId="7E61685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opacity: 1,</w:t>
      </w:r>
    </w:p>
    <w:p w14:paraId="79ECE17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duration: 1,</w:t>
      </w:r>
    </w:p>
    <w:p w14:paraId="0F9288D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rotate: 0</w:t>
      </w:r>
    </w:p>
    <w:p w14:paraId="03988EA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</w:p>
    <w:p w14:paraId="0EA466E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  <w:proofErr w:type="gramStart"/>
      <w:r w:rsidRPr="00C31E0B">
        <w:rPr>
          <w:rFonts w:eastAsia="Arial Unicode MS"/>
          <w:sz w:val="28"/>
          <w:szCs w:val="28"/>
          <w:lang w:val="en-US"/>
        </w:rPr>
        <w:t>).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fromTo</w:t>
      </w:r>
      <w:proofErr w:type="spellEnd"/>
      <w:proofErr w:type="gramEnd"/>
      <w:r w:rsidRPr="00C31E0B">
        <w:rPr>
          <w:rFonts w:eastAsia="Arial Unicode MS"/>
          <w:sz w:val="28"/>
          <w:szCs w:val="28"/>
          <w:lang w:val="en-US"/>
        </w:rPr>
        <w:t>('.t1', {</w:t>
      </w:r>
    </w:p>
    <w:p w14:paraId="540C1FB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x: -100,</w:t>
      </w:r>
    </w:p>
    <w:p w14:paraId="7029254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opacity: 0</w:t>
      </w:r>
    </w:p>
    <w:p w14:paraId="75886D1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}, {</w:t>
      </w:r>
    </w:p>
    <w:p w14:paraId="0DCEB44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x: 0,</w:t>
      </w:r>
    </w:p>
    <w:p w14:paraId="4DE79B7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lastRenderedPageBreak/>
        <w:t xml:space="preserve">    opacity: 1,</w:t>
      </w:r>
    </w:p>
    <w:p w14:paraId="494394C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duration: 1</w:t>
      </w:r>
    </w:p>
    <w:p w14:paraId="40B01FE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},</w:t>
      </w:r>
    </w:p>
    <w:p w14:paraId="3FC52AA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1</w:t>
      </w:r>
    </w:p>
    <w:p w14:paraId="0A01151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proofErr w:type="gramStart"/>
      <w:r w:rsidRPr="00C31E0B">
        <w:rPr>
          <w:rFonts w:eastAsia="Arial Unicode MS"/>
          <w:sz w:val="28"/>
          <w:szCs w:val="28"/>
          <w:lang w:val="en-US"/>
        </w:rPr>
        <w:t>).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fromTo</w:t>
      </w:r>
      <w:proofErr w:type="spellEnd"/>
      <w:proofErr w:type="gramEnd"/>
      <w:r w:rsidRPr="00C31E0B">
        <w:rPr>
          <w:rFonts w:eastAsia="Arial Unicode MS"/>
          <w:sz w:val="28"/>
          <w:szCs w:val="28"/>
          <w:lang w:val="en-US"/>
        </w:rPr>
        <w:t>('.t3', {</w:t>
      </w:r>
    </w:p>
    <w:p w14:paraId="6691F7F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y: 50,</w:t>
      </w:r>
    </w:p>
    <w:p w14:paraId="08E2302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opacity: 0</w:t>
      </w:r>
    </w:p>
    <w:p w14:paraId="685CDEF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}, {</w:t>
      </w:r>
    </w:p>
    <w:p w14:paraId="4DE385E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y: 0,</w:t>
      </w:r>
    </w:p>
    <w:p w14:paraId="2C958BC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opacity: 1,</w:t>
      </w:r>
    </w:p>
    <w:p w14:paraId="0020DB8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duration: 1</w:t>
      </w:r>
    </w:p>
    <w:p w14:paraId="0792189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  <w:proofErr w:type="gramStart"/>
      <w:r w:rsidRPr="00C31E0B">
        <w:rPr>
          <w:rFonts w:eastAsia="Arial Unicode MS"/>
          <w:sz w:val="28"/>
          <w:szCs w:val="28"/>
          <w:lang w:val="en-US"/>
        </w:rPr>
        <w:t>).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fromTo</w:t>
      </w:r>
      <w:proofErr w:type="spellEnd"/>
      <w:proofErr w:type="gramEnd"/>
      <w:r w:rsidRPr="00C31E0B">
        <w:rPr>
          <w:rFonts w:eastAsia="Arial Unicode MS"/>
          <w:sz w:val="28"/>
          <w:szCs w:val="28"/>
          <w:lang w:val="en-US"/>
        </w:rPr>
        <w:t>('.t2', {</w:t>
      </w:r>
    </w:p>
    <w:p w14:paraId="0AC6373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y: 50,</w:t>
      </w:r>
    </w:p>
    <w:p w14:paraId="71402EF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opacity: 0</w:t>
      </w:r>
    </w:p>
    <w:p w14:paraId="4656214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}, {</w:t>
      </w:r>
    </w:p>
    <w:p w14:paraId="7146B30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y: 0,</w:t>
      </w:r>
    </w:p>
    <w:p w14:paraId="404EC30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opacity: 1,</w:t>
      </w:r>
    </w:p>
    <w:p w14:paraId="289D837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duration: 1</w:t>
      </w:r>
    </w:p>
    <w:p w14:paraId="3DCA545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  <w:proofErr w:type="gramStart"/>
      <w:r w:rsidRPr="00C31E0B">
        <w:rPr>
          <w:rFonts w:eastAsia="Arial Unicode MS"/>
          <w:sz w:val="28"/>
          <w:szCs w:val="28"/>
          <w:lang w:val="en-US"/>
        </w:rPr>
        <w:t>).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fromTo</w:t>
      </w:r>
      <w:proofErr w:type="spellEnd"/>
      <w:proofErr w:type="gramEnd"/>
      <w:r w:rsidRPr="00C31E0B">
        <w:rPr>
          <w:rFonts w:eastAsia="Arial Unicode MS"/>
          <w:sz w:val="28"/>
          <w:szCs w:val="28"/>
          <w:lang w:val="en-US"/>
        </w:rPr>
        <w:t>('.logo1', {</w:t>
      </w:r>
    </w:p>
    <w:p w14:paraId="16123FB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y: -50,</w:t>
      </w:r>
    </w:p>
    <w:p w14:paraId="5523D6A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opacity: 0</w:t>
      </w:r>
    </w:p>
    <w:p w14:paraId="5AEDB55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}, {</w:t>
      </w:r>
    </w:p>
    <w:p w14:paraId="6C52455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y: 0,</w:t>
      </w:r>
    </w:p>
    <w:p w14:paraId="2B3BBF3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opacity: 1,</w:t>
      </w:r>
    </w:p>
    <w:p w14:paraId="2E22ED3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duration: 1</w:t>
      </w:r>
    </w:p>
    <w:p w14:paraId="0CF2D06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},</w:t>
      </w:r>
    </w:p>
    <w:p w14:paraId="5A31406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proofErr w:type="gramStart"/>
      <w:r w:rsidRPr="00C31E0B">
        <w:rPr>
          <w:rFonts w:eastAsia="Arial Unicode MS"/>
          <w:sz w:val="28"/>
          <w:szCs w:val="28"/>
          <w:lang w:val="en-US"/>
        </w:rPr>
        <w:t>3).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fromTo</w:t>
      </w:r>
      <w:proofErr w:type="spellEnd"/>
      <w:proofErr w:type="gramEnd"/>
      <w:r w:rsidRPr="00C31E0B">
        <w:rPr>
          <w:rFonts w:eastAsia="Arial Unicode MS"/>
          <w:sz w:val="28"/>
          <w:szCs w:val="28"/>
          <w:lang w:val="en-US"/>
        </w:rPr>
        <w:t>('.mynavbar1 li', {</w:t>
      </w:r>
    </w:p>
    <w:p w14:paraId="2E80927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y: -50,</w:t>
      </w:r>
    </w:p>
    <w:p w14:paraId="15800AB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opacity: 0</w:t>
      </w:r>
    </w:p>
    <w:p w14:paraId="6C28EC3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lastRenderedPageBreak/>
        <w:t>}, {</w:t>
      </w:r>
    </w:p>
    <w:p w14:paraId="78FC02D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y: 0,</w:t>
      </w:r>
    </w:p>
    <w:p w14:paraId="7705660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opacity: 1,</w:t>
      </w:r>
    </w:p>
    <w:p w14:paraId="2528848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duration: 1,</w:t>
      </w:r>
    </w:p>
    <w:p w14:paraId="1E71AC8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stagger: 0.15</w:t>
      </w:r>
    </w:p>
    <w:p w14:paraId="09F47D5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</w:t>
      </w:r>
      <w:proofErr w:type="gramStart"/>
      <w:r w:rsidRPr="00C31E0B">
        <w:rPr>
          <w:rFonts w:eastAsia="Arial Unicode MS"/>
          <w:sz w:val="28"/>
          <w:szCs w:val="28"/>
          <w:lang w:val="en-US"/>
        </w:rPr>
        <w:t>).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fromTo</w:t>
      </w:r>
      <w:proofErr w:type="spellEnd"/>
      <w:proofErr w:type="gramEnd"/>
      <w:r w:rsidRPr="00C31E0B">
        <w:rPr>
          <w:rFonts w:eastAsia="Arial Unicode MS"/>
          <w:sz w:val="28"/>
          <w:szCs w:val="28"/>
          <w:lang w:val="en-US"/>
        </w:rPr>
        <w:t>('.searching', {</w:t>
      </w:r>
    </w:p>
    <w:p w14:paraId="0378C18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y: -50,</w:t>
      </w:r>
    </w:p>
    <w:p w14:paraId="4AA532D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opacity: 0</w:t>
      </w:r>
    </w:p>
    <w:p w14:paraId="3E9CDB1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}, {</w:t>
      </w:r>
    </w:p>
    <w:p w14:paraId="228DF1E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y: 0,</w:t>
      </w:r>
    </w:p>
    <w:p w14:paraId="3A85D7A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opacity: 1,</w:t>
      </w:r>
    </w:p>
    <w:p w14:paraId="3BAEE60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duration: 1,</w:t>
      </w:r>
    </w:p>
    <w:p w14:paraId="3FBA810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})</w:t>
      </w:r>
    </w:p>
    <w:p w14:paraId="70F4495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/**</w:t>
      </w:r>
    </w:p>
    <w:p w14:paraId="66ADCAF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* </w:t>
      </w:r>
      <w:r w:rsidRPr="00C31E0B">
        <w:rPr>
          <w:rFonts w:eastAsia="Arial Unicode MS"/>
          <w:sz w:val="28"/>
          <w:szCs w:val="28"/>
        </w:rPr>
        <w:t>Подключение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плагина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ScrollTrigger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.</w:t>
      </w:r>
    </w:p>
    <w:p w14:paraId="344F7F0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*/</w:t>
      </w:r>
    </w:p>
    <w:p w14:paraId="68C8221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proofErr w:type="spellStart"/>
      <w:proofErr w:type="gramStart"/>
      <w:r w:rsidRPr="00C31E0B">
        <w:rPr>
          <w:rFonts w:eastAsia="Arial Unicode MS"/>
          <w:sz w:val="28"/>
          <w:szCs w:val="28"/>
          <w:lang w:val="en-US"/>
        </w:rPr>
        <w:t>gsap.registerPlugin</w:t>
      </w:r>
      <w:proofErr w:type="spellEnd"/>
      <w:proofErr w:type="gramEnd"/>
      <w:r w:rsidRPr="00C31E0B">
        <w:rPr>
          <w:rFonts w:eastAsia="Arial Unicode MS"/>
          <w:sz w:val="28"/>
          <w:szCs w:val="28"/>
          <w:lang w:val="en-US"/>
        </w:rPr>
        <w:t>(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ScrollTrigger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);</w:t>
      </w:r>
    </w:p>
    <w:p w14:paraId="60D0358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</w:p>
    <w:p w14:paraId="2EA1605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/**</w:t>
      </w:r>
    </w:p>
    <w:p w14:paraId="7FF9D892" w14:textId="77777777" w:rsidR="00C31E0B" w:rsidRPr="009F16ED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9F16ED">
        <w:rPr>
          <w:rFonts w:eastAsia="Arial Unicode MS"/>
          <w:sz w:val="28"/>
          <w:szCs w:val="28"/>
          <w:lang w:val="en-US"/>
        </w:rPr>
        <w:t xml:space="preserve">* </w:t>
      </w:r>
      <w:r w:rsidRPr="00C31E0B">
        <w:rPr>
          <w:rFonts w:eastAsia="Arial Unicode MS"/>
          <w:sz w:val="28"/>
          <w:szCs w:val="28"/>
        </w:rPr>
        <w:t>Скроллинг</w:t>
      </w:r>
      <w:r w:rsidRPr="009F16ED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анимации</w:t>
      </w:r>
      <w:r w:rsidRPr="009F16ED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для</w:t>
      </w:r>
      <w:r w:rsidRPr="009F16ED">
        <w:rPr>
          <w:rFonts w:eastAsia="Arial Unicode MS"/>
          <w:sz w:val="28"/>
          <w:szCs w:val="28"/>
          <w:lang w:val="en-US"/>
        </w:rPr>
        <w:t xml:space="preserve"> </w:t>
      </w:r>
      <w:proofErr w:type="gramStart"/>
      <w:r w:rsidRPr="00C31E0B">
        <w:rPr>
          <w:rFonts w:eastAsia="Arial Unicode MS"/>
          <w:sz w:val="28"/>
          <w:szCs w:val="28"/>
        </w:rPr>
        <w:t>элемента</w:t>
      </w:r>
      <w:r w:rsidRPr="009F16ED">
        <w:rPr>
          <w:rFonts w:eastAsia="Arial Unicode MS"/>
          <w:sz w:val="28"/>
          <w:szCs w:val="28"/>
          <w:lang w:val="en-US"/>
        </w:rPr>
        <w:t xml:space="preserve"> .</w:t>
      </w:r>
      <w:r w:rsidRPr="00C31E0B">
        <w:rPr>
          <w:rFonts w:eastAsia="Arial Unicode MS"/>
          <w:sz w:val="28"/>
          <w:szCs w:val="28"/>
          <w:lang w:val="en-US"/>
        </w:rPr>
        <w:t>front</w:t>
      </w:r>
      <w:proofErr w:type="gramEnd"/>
      <w:r w:rsidRPr="009F16ED">
        <w:rPr>
          <w:rFonts w:eastAsia="Arial Unicode MS"/>
          <w:sz w:val="28"/>
          <w:szCs w:val="28"/>
          <w:lang w:val="en-US"/>
        </w:rPr>
        <w:t>-</w:t>
      </w:r>
      <w:r w:rsidRPr="00C31E0B">
        <w:rPr>
          <w:rFonts w:eastAsia="Arial Unicode MS"/>
          <w:sz w:val="28"/>
          <w:szCs w:val="28"/>
          <w:lang w:val="en-US"/>
        </w:rPr>
        <w:t>text</w:t>
      </w:r>
      <w:r w:rsidRPr="009F16ED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с</w:t>
      </w:r>
      <w:r w:rsidRPr="009F16ED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использованием</w:t>
      </w:r>
      <w:r w:rsidRPr="009F16ED">
        <w:rPr>
          <w:rFonts w:eastAsia="Arial Unicode MS"/>
          <w:sz w:val="28"/>
          <w:szCs w:val="28"/>
          <w:lang w:val="en-US"/>
        </w:rPr>
        <w:t xml:space="preserve">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ScrollTrigger</w:t>
      </w:r>
      <w:proofErr w:type="spellEnd"/>
      <w:r w:rsidRPr="009F16ED">
        <w:rPr>
          <w:rFonts w:eastAsia="Arial Unicode MS"/>
          <w:sz w:val="28"/>
          <w:szCs w:val="28"/>
          <w:lang w:val="en-US"/>
        </w:rPr>
        <w:t>.</w:t>
      </w:r>
    </w:p>
    <w:p w14:paraId="2EF6599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9F16ED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  <w:lang w:val="en-US"/>
        </w:rPr>
        <w:t>*/</w:t>
      </w:r>
    </w:p>
    <w:p w14:paraId="3BD8D08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proofErr w:type="gramStart"/>
      <w:r w:rsidRPr="00C31E0B">
        <w:rPr>
          <w:rFonts w:eastAsia="Arial Unicode MS"/>
          <w:sz w:val="28"/>
          <w:szCs w:val="28"/>
          <w:lang w:val="en-US"/>
        </w:rPr>
        <w:t>gsap.to(</w:t>
      </w:r>
      <w:proofErr w:type="gramEnd"/>
      <w:r w:rsidRPr="00C31E0B">
        <w:rPr>
          <w:rFonts w:eastAsia="Arial Unicode MS"/>
          <w:sz w:val="28"/>
          <w:szCs w:val="28"/>
          <w:lang w:val="en-US"/>
        </w:rPr>
        <w:t>'.front-text', {</w:t>
      </w:r>
    </w:p>
    <w:p w14:paraId="07C5760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scrollTrigger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: {</w:t>
      </w:r>
    </w:p>
    <w:p w14:paraId="3D4CFAD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trigger: </w:t>
      </w:r>
      <w:proofErr w:type="gramStart"/>
      <w:r w:rsidRPr="00C31E0B">
        <w:rPr>
          <w:rFonts w:eastAsia="Arial Unicode MS"/>
          <w:sz w:val="28"/>
          <w:szCs w:val="28"/>
          <w:lang w:val="en-US"/>
        </w:rPr>
        <w:t>'.header</w:t>
      </w:r>
      <w:proofErr w:type="gramEnd"/>
      <w:r w:rsidRPr="00C31E0B">
        <w:rPr>
          <w:rFonts w:eastAsia="Arial Unicode MS"/>
          <w:sz w:val="28"/>
          <w:szCs w:val="28"/>
          <w:lang w:val="en-US"/>
        </w:rPr>
        <w:t>1',</w:t>
      </w:r>
    </w:p>
    <w:p w14:paraId="4D3F512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start: 'top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top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',</w:t>
      </w:r>
    </w:p>
    <w:p w14:paraId="111969F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scrub: true,</w:t>
      </w:r>
    </w:p>
    <w:p w14:paraId="1701E01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},</w:t>
      </w:r>
    </w:p>
    <w:p w14:paraId="3DFE021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yPercent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: 10,</w:t>
      </w:r>
    </w:p>
    <w:p w14:paraId="54A3B16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lastRenderedPageBreak/>
        <w:t xml:space="preserve">     scale: 0.5, </w:t>
      </w:r>
    </w:p>
    <w:p w14:paraId="26D9B65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xPercent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: -80,</w:t>
      </w:r>
    </w:p>
    <w:p w14:paraId="09347C4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</w:t>
      </w:r>
      <w:proofErr w:type="spellStart"/>
      <w:r w:rsidRPr="00C31E0B">
        <w:rPr>
          <w:rFonts w:eastAsia="Arial Unicode MS"/>
          <w:sz w:val="28"/>
          <w:szCs w:val="28"/>
        </w:rPr>
        <w:t>opacity</w:t>
      </w:r>
      <w:proofErr w:type="spellEnd"/>
      <w:r w:rsidRPr="00C31E0B">
        <w:rPr>
          <w:rFonts w:eastAsia="Arial Unicode MS"/>
          <w:sz w:val="28"/>
          <w:szCs w:val="28"/>
        </w:rPr>
        <w:t>: 0,</w:t>
      </w:r>
    </w:p>
    <w:p w14:paraId="3D9149E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>})</w:t>
      </w:r>
    </w:p>
    <w:p w14:paraId="09CCD1A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>/**</w:t>
      </w:r>
    </w:p>
    <w:p w14:paraId="11949A8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* Скроллинг анимации для </w:t>
      </w:r>
      <w:proofErr w:type="gramStart"/>
      <w:r w:rsidRPr="00C31E0B">
        <w:rPr>
          <w:rFonts w:eastAsia="Arial Unicode MS"/>
          <w:sz w:val="28"/>
          <w:szCs w:val="28"/>
        </w:rPr>
        <w:t>элемента .</w:t>
      </w:r>
      <w:proofErr w:type="spellStart"/>
      <w:r w:rsidRPr="00C31E0B">
        <w:rPr>
          <w:rFonts w:eastAsia="Arial Unicode MS"/>
          <w:sz w:val="28"/>
          <w:szCs w:val="28"/>
        </w:rPr>
        <w:t>front</w:t>
      </w:r>
      <w:proofErr w:type="gramEnd"/>
      <w:r w:rsidRPr="00C31E0B">
        <w:rPr>
          <w:rFonts w:eastAsia="Arial Unicode MS"/>
          <w:sz w:val="28"/>
          <w:szCs w:val="28"/>
        </w:rPr>
        <w:t>-photo</w:t>
      </w:r>
      <w:proofErr w:type="spellEnd"/>
      <w:r w:rsidRPr="00C31E0B">
        <w:rPr>
          <w:rFonts w:eastAsia="Arial Unicode MS"/>
          <w:sz w:val="28"/>
          <w:szCs w:val="28"/>
        </w:rPr>
        <w:t xml:space="preserve"> с использованием </w:t>
      </w:r>
      <w:proofErr w:type="spellStart"/>
      <w:r w:rsidRPr="00C31E0B">
        <w:rPr>
          <w:rFonts w:eastAsia="Arial Unicode MS"/>
          <w:sz w:val="28"/>
          <w:szCs w:val="28"/>
        </w:rPr>
        <w:t>ScrollTrigger</w:t>
      </w:r>
      <w:proofErr w:type="spellEnd"/>
      <w:r w:rsidRPr="00C31E0B">
        <w:rPr>
          <w:rFonts w:eastAsia="Arial Unicode MS"/>
          <w:sz w:val="28"/>
          <w:szCs w:val="28"/>
        </w:rPr>
        <w:t>.</w:t>
      </w:r>
    </w:p>
    <w:p w14:paraId="0CF8641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</w:rPr>
        <w:t xml:space="preserve"> </w:t>
      </w:r>
      <w:r w:rsidRPr="00C31E0B">
        <w:rPr>
          <w:rFonts w:eastAsia="Arial Unicode MS"/>
          <w:sz w:val="28"/>
          <w:szCs w:val="28"/>
          <w:lang w:val="en-US"/>
        </w:rPr>
        <w:t>*/</w:t>
      </w:r>
    </w:p>
    <w:p w14:paraId="302396C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proofErr w:type="gramStart"/>
      <w:r w:rsidRPr="00C31E0B">
        <w:rPr>
          <w:rFonts w:eastAsia="Arial Unicode MS"/>
          <w:sz w:val="28"/>
          <w:szCs w:val="28"/>
          <w:lang w:val="en-US"/>
        </w:rPr>
        <w:t>gsap.to(</w:t>
      </w:r>
      <w:proofErr w:type="gramEnd"/>
      <w:r w:rsidRPr="00C31E0B">
        <w:rPr>
          <w:rFonts w:eastAsia="Arial Unicode MS"/>
          <w:sz w:val="28"/>
          <w:szCs w:val="28"/>
          <w:lang w:val="en-US"/>
        </w:rPr>
        <w:t>'.front-photo', {</w:t>
      </w:r>
    </w:p>
    <w:p w14:paraId="605CF9E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scrollTrigger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: {</w:t>
      </w:r>
    </w:p>
    <w:p w14:paraId="69EC256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trigger: </w:t>
      </w:r>
      <w:proofErr w:type="gramStart"/>
      <w:r w:rsidRPr="00C31E0B">
        <w:rPr>
          <w:rFonts w:eastAsia="Arial Unicode MS"/>
          <w:sz w:val="28"/>
          <w:szCs w:val="28"/>
          <w:lang w:val="en-US"/>
        </w:rPr>
        <w:t>'.header</w:t>
      </w:r>
      <w:proofErr w:type="gramEnd"/>
      <w:r w:rsidRPr="00C31E0B">
        <w:rPr>
          <w:rFonts w:eastAsia="Arial Unicode MS"/>
          <w:sz w:val="28"/>
          <w:szCs w:val="28"/>
          <w:lang w:val="en-US"/>
        </w:rPr>
        <w:t>1',</w:t>
      </w:r>
    </w:p>
    <w:p w14:paraId="2363BE6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start: 'top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top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',</w:t>
      </w:r>
    </w:p>
    <w:p w14:paraId="448B608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scrub: true,</w:t>
      </w:r>
    </w:p>
    <w:p w14:paraId="320344A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},</w:t>
      </w:r>
    </w:p>
    <w:p w14:paraId="426EAA0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xPercent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: -80,</w:t>
      </w:r>
    </w:p>
    <w:p w14:paraId="2A7E31E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rotate: 180</w:t>
      </w:r>
    </w:p>
    <w:p w14:paraId="464C3BF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})</w:t>
      </w:r>
    </w:p>
    <w:p w14:paraId="75A5212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/**</w:t>
      </w:r>
    </w:p>
    <w:p w14:paraId="5AF6F997" w14:textId="77777777" w:rsidR="00C31E0B" w:rsidRPr="009F16ED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9F16ED">
        <w:rPr>
          <w:rFonts w:eastAsia="Arial Unicode MS"/>
          <w:sz w:val="28"/>
          <w:szCs w:val="28"/>
          <w:lang w:val="en-US"/>
        </w:rPr>
        <w:t xml:space="preserve">* </w:t>
      </w:r>
      <w:r w:rsidRPr="00C31E0B">
        <w:rPr>
          <w:rFonts w:eastAsia="Arial Unicode MS"/>
          <w:sz w:val="28"/>
          <w:szCs w:val="28"/>
        </w:rPr>
        <w:t>Анимация</w:t>
      </w:r>
      <w:r w:rsidRPr="009F16ED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появления</w:t>
      </w:r>
      <w:r w:rsidRPr="009F16ED">
        <w:rPr>
          <w:rFonts w:eastAsia="Arial Unicode MS"/>
          <w:sz w:val="28"/>
          <w:szCs w:val="28"/>
          <w:lang w:val="en-US"/>
        </w:rPr>
        <w:t xml:space="preserve"> </w:t>
      </w:r>
      <w:proofErr w:type="gramStart"/>
      <w:r w:rsidRPr="00C31E0B">
        <w:rPr>
          <w:rFonts w:eastAsia="Arial Unicode MS"/>
          <w:sz w:val="28"/>
          <w:szCs w:val="28"/>
        </w:rPr>
        <w:t>карточек</w:t>
      </w:r>
      <w:r w:rsidRPr="009F16ED">
        <w:rPr>
          <w:rFonts w:eastAsia="Arial Unicode MS"/>
          <w:sz w:val="28"/>
          <w:szCs w:val="28"/>
          <w:lang w:val="en-US"/>
        </w:rPr>
        <w:t xml:space="preserve"> .</w:t>
      </w:r>
      <w:r w:rsidRPr="00C31E0B">
        <w:rPr>
          <w:rFonts w:eastAsia="Arial Unicode MS"/>
          <w:sz w:val="28"/>
          <w:szCs w:val="28"/>
          <w:lang w:val="en-US"/>
        </w:rPr>
        <w:t>card</w:t>
      </w:r>
      <w:proofErr w:type="gramEnd"/>
      <w:r w:rsidRPr="009F16ED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с</w:t>
      </w:r>
      <w:r w:rsidRPr="009F16ED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использованием</w:t>
      </w:r>
      <w:r w:rsidRPr="009F16ED">
        <w:rPr>
          <w:rFonts w:eastAsia="Arial Unicode MS"/>
          <w:sz w:val="28"/>
          <w:szCs w:val="28"/>
          <w:lang w:val="en-US"/>
        </w:rPr>
        <w:t xml:space="preserve">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ScrollTrigger</w:t>
      </w:r>
      <w:proofErr w:type="spellEnd"/>
      <w:r w:rsidRPr="009F16ED">
        <w:rPr>
          <w:rFonts w:eastAsia="Arial Unicode MS"/>
          <w:sz w:val="28"/>
          <w:szCs w:val="28"/>
          <w:lang w:val="en-US"/>
        </w:rPr>
        <w:t>.</w:t>
      </w:r>
    </w:p>
    <w:p w14:paraId="4FD1F6E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9F16ED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  <w:lang w:val="en-US"/>
        </w:rPr>
        <w:t>*/</w:t>
      </w:r>
    </w:p>
    <w:p w14:paraId="44F944E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proofErr w:type="spellStart"/>
      <w:proofErr w:type="gramStart"/>
      <w:r w:rsidRPr="00C31E0B">
        <w:rPr>
          <w:rFonts w:eastAsia="Arial Unicode MS"/>
          <w:sz w:val="28"/>
          <w:szCs w:val="28"/>
          <w:lang w:val="en-US"/>
        </w:rPr>
        <w:t>gsap.from</w:t>
      </w:r>
      <w:proofErr w:type="spellEnd"/>
      <w:proofErr w:type="gramEnd"/>
      <w:r w:rsidRPr="00C31E0B">
        <w:rPr>
          <w:rFonts w:eastAsia="Arial Unicode MS"/>
          <w:sz w:val="28"/>
          <w:szCs w:val="28"/>
          <w:lang w:val="en-US"/>
        </w:rPr>
        <w:t>('.card', {</w:t>
      </w:r>
    </w:p>
    <w:p w14:paraId="29D5DF2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scrollTrigger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: {</w:t>
      </w:r>
    </w:p>
    <w:p w14:paraId="0CDE0D8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trigger: </w:t>
      </w:r>
      <w:proofErr w:type="gramStart"/>
      <w:r w:rsidRPr="00C31E0B">
        <w:rPr>
          <w:rFonts w:eastAsia="Arial Unicode MS"/>
          <w:sz w:val="28"/>
          <w:szCs w:val="28"/>
          <w:lang w:val="en-US"/>
        </w:rPr>
        <w:t>'.cards</w:t>
      </w:r>
      <w:proofErr w:type="gramEnd"/>
      <w:r w:rsidRPr="00C31E0B">
        <w:rPr>
          <w:rFonts w:eastAsia="Arial Unicode MS"/>
          <w:sz w:val="28"/>
          <w:szCs w:val="28"/>
          <w:lang w:val="en-US"/>
        </w:rPr>
        <w:t xml:space="preserve">', </w:t>
      </w:r>
    </w:p>
    <w:p w14:paraId="3DBA607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start: '5% center',</w:t>
      </w:r>
    </w:p>
    <w:p w14:paraId="3212ABD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end: '+=300px',</w:t>
      </w:r>
    </w:p>
    <w:p w14:paraId="11561F7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scrub: true</w:t>
      </w:r>
    </w:p>
    <w:p w14:paraId="30019DA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},</w:t>
      </w:r>
    </w:p>
    <w:p w14:paraId="4908DFF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scale: 0,</w:t>
      </w:r>
    </w:p>
    <w:p w14:paraId="7484BC3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opacity: 0,</w:t>
      </w:r>
    </w:p>
    <w:p w14:paraId="2335F17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lastRenderedPageBreak/>
        <w:t xml:space="preserve">   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travsformOrigin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: 'left bottom',</w:t>
      </w:r>
    </w:p>
    <w:p w14:paraId="677C0C9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ease: 'none',</w:t>
      </w:r>
    </w:p>
    <w:p w14:paraId="1CFC9BF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stagger: 1,</w:t>
      </w:r>
    </w:p>
    <w:p w14:paraId="21F8C7D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duration: 1</w:t>
      </w:r>
    </w:p>
    <w:p w14:paraId="6016A2B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})</w:t>
      </w:r>
    </w:p>
    <w:p w14:paraId="5F6E62F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/**</w:t>
      </w:r>
    </w:p>
    <w:p w14:paraId="28D74E96" w14:textId="77777777" w:rsidR="00C31E0B" w:rsidRPr="009F16ED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9F16ED">
        <w:rPr>
          <w:rFonts w:eastAsia="Arial Unicode MS"/>
          <w:sz w:val="28"/>
          <w:szCs w:val="28"/>
          <w:lang w:val="en-US"/>
        </w:rPr>
        <w:t xml:space="preserve">* </w:t>
      </w:r>
      <w:r w:rsidRPr="00C31E0B">
        <w:rPr>
          <w:rFonts w:eastAsia="Arial Unicode MS"/>
          <w:sz w:val="28"/>
          <w:szCs w:val="28"/>
        </w:rPr>
        <w:t>Скроллинг</w:t>
      </w:r>
      <w:r w:rsidRPr="009F16ED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анимации</w:t>
      </w:r>
      <w:r w:rsidRPr="009F16ED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для</w:t>
      </w:r>
      <w:r w:rsidRPr="009F16ED">
        <w:rPr>
          <w:rFonts w:eastAsia="Arial Unicode MS"/>
          <w:sz w:val="28"/>
          <w:szCs w:val="28"/>
          <w:lang w:val="en-US"/>
        </w:rPr>
        <w:t xml:space="preserve"> </w:t>
      </w:r>
      <w:proofErr w:type="gramStart"/>
      <w:r w:rsidRPr="00C31E0B">
        <w:rPr>
          <w:rFonts w:eastAsia="Arial Unicode MS"/>
          <w:sz w:val="28"/>
          <w:szCs w:val="28"/>
        </w:rPr>
        <w:t>элемента</w:t>
      </w:r>
      <w:r w:rsidRPr="009F16ED">
        <w:rPr>
          <w:rFonts w:eastAsia="Arial Unicode MS"/>
          <w:sz w:val="28"/>
          <w:szCs w:val="28"/>
          <w:lang w:val="en-US"/>
        </w:rPr>
        <w:t xml:space="preserve"> .</w:t>
      </w:r>
      <w:r w:rsidRPr="00C31E0B">
        <w:rPr>
          <w:rFonts w:eastAsia="Arial Unicode MS"/>
          <w:sz w:val="28"/>
          <w:szCs w:val="28"/>
          <w:lang w:val="en-US"/>
        </w:rPr>
        <w:t>eat</w:t>
      </w:r>
      <w:proofErr w:type="gramEnd"/>
      <w:r w:rsidRPr="009F16ED">
        <w:rPr>
          <w:rFonts w:eastAsia="Arial Unicode MS"/>
          <w:sz w:val="28"/>
          <w:szCs w:val="28"/>
          <w:lang w:val="en-US"/>
        </w:rPr>
        <w:t>-</w:t>
      </w:r>
      <w:r w:rsidRPr="00C31E0B">
        <w:rPr>
          <w:rFonts w:eastAsia="Arial Unicode MS"/>
          <w:sz w:val="28"/>
          <w:szCs w:val="28"/>
          <w:lang w:val="en-US"/>
        </w:rPr>
        <w:t>title</w:t>
      </w:r>
      <w:r w:rsidRPr="009F16ED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с</w:t>
      </w:r>
      <w:r w:rsidRPr="009F16ED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использованием</w:t>
      </w:r>
      <w:r w:rsidRPr="009F16ED">
        <w:rPr>
          <w:rFonts w:eastAsia="Arial Unicode MS"/>
          <w:sz w:val="28"/>
          <w:szCs w:val="28"/>
          <w:lang w:val="en-US"/>
        </w:rPr>
        <w:t xml:space="preserve">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ScrollTrigger</w:t>
      </w:r>
      <w:proofErr w:type="spellEnd"/>
      <w:r w:rsidRPr="009F16ED">
        <w:rPr>
          <w:rFonts w:eastAsia="Arial Unicode MS"/>
          <w:sz w:val="28"/>
          <w:szCs w:val="28"/>
          <w:lang w:val="en-US"/>
        </w:rPr>
        <w:t>.</w:t>
      </w:r>
    </w:p>
    <w:p w14:paraId="66EE947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9F16ED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  <w:lang w:val="en-US"/>
        </w:rPr>
        <w:t>*/</w:t>
      </w:r>
    </w:p>
    <w:p w14:paraId="69C1F65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proofErr w:type="spellStart"/>
      <w:proofErr w:type="gramStart"/>
      <w:r w:rsidRPr="00C31E0B">
        <w:rPr>
          <w:rFonts w:eastAsia="Arial Unicode MS"/>
          <w:sz w:val="28"/>
          <w:szCs w:val="28"/>
          <w:lang w:val="en-US"/>
        </w:rPr>
        <w:t>gsap.from</w:t>
      </w:r>
      <w:proofErr w:type="spellEnd"/>
      <w:proofErr w:type="gramEnd"/>
      <w:r w:rsidRPr="00C31E0B">
        <w:rPr>
          <w:rFonts w:eastAsia="Arial Unicode MS"/>
          <w:sz w:val="28"/>
          <w:szCs w:val="28"/>
          <w:lang w:val="en-US"/>
        </w:rPr>
        <w:t>('.eat-title', {</w:t>
      </w:r>
    </w:p>
    <w:p w14:paraId="5113428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scrollTrigger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: {</w:t>
      </w:r>
    </w:p>
    <w:p w14:paraId="6AEC7C0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trigger: </w:t>
      </w:r>
      <w:proofErr w:type="gramStart"/>
      <w:r w:rsidRPr="00C31E0B">
        <w:rPr>
          <w:rFonts w:eastAsia="Arial Unicode MS"/>
          <w:sz w:val="28"/>
          <w:szCs w:val="28"/>
          <w:lang w:val="en-US"/>
        </w:rPr>
        <w:t>'.cards</w:t>
      </w:r>
      <w:proofErr w:type="gramEnd"/>
      <w:r w:rsidRPr="00C31E0B">
        <w:rPr>
          <w:rFonts w:eastAsia="Arial Unicode MS"/>
          <w:sz w:val="28"/>
          <w:szCs w:val="28"/>
          <w:lang w:val="en-US"/>
        </w:rPr>
        <w:t xml:space="preserve">', </w:t>
      </w:r>
    </w:p>
    <w:p w14:paraId="0D5FE95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start: '5% center',</w:t>
      </w:r>
    </w:p>
    <w:p w14:paraId="3387C11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end: '+=300px',</w:t>
      </w:r>
    </w:p>
    <w:p w14:paraId="7A076D5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scrub: true</w:t>
      </w:r>
    </w:p>
    <w:p w14:paraId="09F98DB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},</w:t>
      </w:r>
    </w:p>
    <w:p w14:paraId="45BECF3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scale: 0,</w:t>
      </w:r>
    </w:p>
    <w:p w14:paraId="441F749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opacity: 0,</w:t>
      </w:r>
    </w:p>
    <w:p w14:paraId="05C8FDB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travsformOrigin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: 'top bottom',</w:t>
      </w:r>
    </w:p>
    <w:p w14:paraId="0AB9C05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ease: 'none',</w:t>
      </w:r>
    </w:p>
    <w:p w14:paraId="13150DF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stagger: 1,</w:t>
      </w:r>
    </w:p>
    <w:p w14:paraId="29C6A63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duration: 1</w:t>
      </w:r>
    </w:p>
    <w:p w14:paraId="44E23BE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})</w:t>
      </w:r>
    </w:p>
    <w:p w14:paraId="3620FD2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/**</w:t>
      </w:r>
    </w:p>
    <w:p w14:paraId="2A9CEB7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* </w:t>
      </w:r>
      <w:r w:rsidRPr="00C31E0B">
        <w:rPr>
          <w:rFonts w:eastAsia="Arial Unicode MS"/>
          <w:sz w:val="28"/>
          <w:szCs w:val="28"/>
        </w:rPr>
        <w:t>Скроллинг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анимации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для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элемента</w:t>
      </w:r>
      <w:r w:rsidRPr="00C31E0B">
        <w:rPr>
          <w:rFonts w:eastAsia="Arial Unicode MS"/>
          <w:sz w:val="28"/>
          <w:szCs w:val="28"/>
          <w:lang w:val="en-US"/>
        </w:rPr>
        <w:t xml:space="preserve"> .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img-parr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с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использованием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ScrollTrigger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.</w:t>
      </w:r>
    </w:p>
    <w:p w14:paraId="6102A28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*/</w:t>
      </w:r>
    </w:p>
    <w:p w14:paraId="3D20FA0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proofErr w:type="gramStart"/>
      <w:r w:rsidRPr="00C31E0B">
        <w:rPr>
          <w:rFonts w:eastAsia="Arial Unicode MS"/>
          <w:sz w:val="28"/>
          <w:szCs w:val="28"/>
          <w:lang w:val="en-US"/>
        </w:rPr>
        <w:t>gsap.to(</w:t>
      </w:r>
      <w:proofErr w:type="gramEnd"/>
      <w:r w:rsidRPr="00C31E0B">
        <w:rPr>
          <w:rFonts w:eastAsia="Arial Unicode MS"/>
          <w:sz w:val="28"/>
          <w:szCs w:val="28"/>
          <w:lang w:val="en-US"/>
        </w:rPr>
        <w:t>'.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img-parr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', {</w:t>
      </w:r>
    </w:p>
    <w:p w14:paraId="35244C6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scrollTrigger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: {</w:t>
      </w:r>
    </w:p>
    <w:p w14:paraId="4C9433A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trigger: '.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sh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',</w:t>
      </w:r>
    </w:p>
    <w:p w14:paraId="6C8D9F5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lastRenderedPageBreak/>
        <w:t xml:space="preserve">        scrub: true,</w:t>
      </w:r>
    </w:p>
    <w:p w14:paraId="1027F15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},</w:t>
      </w:r>
    </w:p>
    <w:p w14:paraId="6761FA0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yPercent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: -10,</w:t>
      </w:r>
    </w:p>
    <w:p w14:paraId="34C2E36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})</w:t>
      </w:r>
    </w:p>
    <w:p w14:paraId="339B752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/**</w:t>
      </w:r>
    </w:p>
    <w:p w14:paraId="6DE97D7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* </w:t>
      </w:r>
      <w:r w:rsidRPr="00C31E0B">
        <w:rPr>
          <w:rFonts w:eastAsia="Arial Unicode MS"/>
          <w:sz w:val="28"/>
          <w:szCs w:val="28"/>
        </w:rPr>
        <w:t>Скроллинг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анимации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для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элемента</w:t>
      </w:r>
      <w:r w:rsidRPr="00C31E0B">
        <w:rPr>
          <w:rFonts w:eastAsia="Arial Unicode MS"/>
          <w:sz w:val="28"/>
          <w:szCs w:val="28"/>
          <w:lang w:val="en-US"/>
        </w:rPr>
        <w:t xml:space="preserve"> .text-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parr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с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r w:rsidRPr="00C31E0B">
        <w:rPr>
          <w:rFonts w:eastAsia="Arial Unicode MS"/>
          <w:sz w:val="28"/>
          <w:szCs w:val="28"/>
        </w:rPr>
        <w:t>использованием</w:t>
      </w:r>
      <w:r w:rsidRPr="00C31E0B">
        <w:rPr>
          <w:rFonts w:eastAsia="Arial Unicode MS"/>
          <w:sz w:val="28"/>
          <w:szCs w:val="28"/>
          <w:lang w:val="en-US"/>
        </w:rPr>
        <w:t xml:space="preserve">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ScrollTrigger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.</w:t>
      </w:r>
    </w:p>
    <w:p w14:paraId="317EBEC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*/</w:t>
      </w:r>
    </w:p>
    <w:p w14:paraId="6668D67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proofErr w:type="gramStart"/>
      <w:r w:rsidRPr="00C31E0B">
        <w:rPr>
          <w:rFonts w:eastAsia="Arial Unicode MS"/>
          <w:sz w:val="28"/>
          <w:szCs w:val="28"/>
          <w:lang w:val="en-US"/>
        </w:rPr>
        <w:t>gsap.to(</w:t>
      </w:r>
      <w:proofErr w:type="gramEnd"/>
      <w:r w:rsidRPr="00C31E0B">
        <w:rPr>
          <w:rFonts w:eastAsia="Arial Unicode MS"/>
          <w:sz w:val="28"/>
          <w:szCs w:val="28"/>
          <w:lang w:val="en-US"/>
        </w:rPr>
        <w:t>'.text-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parr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', {</w:t>
      </w:r>
    </w:p>
    <w:p w14:paraId="5EF78F3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scrollTrigger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: {</w:t>
      </w:r>
    </w:p>
    <w:p w14:paraId="5A3DBC2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trigger: '.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sh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',</w:t>
      </w:r>
    </w:p>
    <w:p w14:paraId="0D67B3C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scrub: true,</w:t>
      </w:r>
    </w:p>
    <w:p w14:paraId="5E67C48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</w:t>
      </w:r>
      <w:r w:rsidRPr="00C31E0B">
        <w:rPr>
          <w:rFonts w:eastAsia="Arial Unicode MS"/>
          <w:sz w:val="28"/>
          <w:szCs w:val="28"/>
        </w:rPr>
        <w:t>},</w:t>
      </w:r>
    </w:p>
    <w:p w14:paraId="4DEC8CC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   </w:t>
      </w:r>
      <w:proofErr w:type="spellStart"/>
      <w:r w:rsidRPr="00C31E0B">
        <w:rPr>
          <w:rFonts w:eastAsia="Arial Unicode MS"/>
          <w:sz w:val="28"/>
          <w:szCs w:val="28"/>
        </w:rPr>
        <w:t>yPercent</w:t>
      </w:r>
      <w:proofErr w:type="spellEnd"/>
      <w:r w:rsidRPr="00C31E0B">
        <w:rPr>
          <w:rFonts w:eastAsia="Arial Unicode MS"/>
          <w:sz w:val="28"/>
          <w:szCs w:val="28"/>
        </w:rPr>
        <w:t>: 15,</w:t>
      </w:r>
    </w:p>
    <w:p w14:paraId="06E248B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>})</w:t>
      </w:r>
    </w:p>
    <w:p w14:paraId="320BC5A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>/**</w:t>
      </w:r>
    </w:p>
    <w:p w14:paraId="08AA949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* Константа, содержащая в себе массив </w:t>
      </w:r>
      <w:proofErr w:type="gramStart"/>
      <w:r w:rsidRPr="00C31E0B">
        <w:rPr>
          <w:rFonts w:eastAsia="Arial Unicode MS"/>
          <w:sz w:val="28"/>
          <w:szCs w:val="28"/>
        </w:rPr>
        <w:t>элементов .</w:t>
      </w:r>
      <w:proofErr w:type="spellStart"/>
      <w:r w:rsidRPr="00C31E0B">
        <w:rPr>
          <w:rFonts w:eastAsia="Arial Unicode MS"/>
          <w:sz w:val="28"/>
          <w:szCs w:val="28"/>
        </w:rPr>
        <w:t>imgPack</w:t>
      </w:r>
      <w:proofErr w:type="spellEnd"/>
      <w:proofErr w:type="gramEnd"/>
      <w:r w:rsidRPr="00C31E0B">
        <w:rPr>
          <w:rFonts w:eastAsia="Arial Unicode MS"/>
          <w:sz w:val="28"/>
          <w:szCs w:val="28"/>
        </w:rPr>
        <w:t>.</w:t>
      </w:r>
    </w:p>
    <w:p w14:paraId="13129D6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</w:rPr>
        <w:t xml:space="preserve"> </w:t>
      </w:r>
      <w:r w:rsidRPr="00C31E0B">
        <w:rPr>
          <w:rFonts w:eastAsia="Arial Unicode MS"/>
          <w:sz w:val="28"/>
          <w:szCs w:val="28"/>
          <w:lang w:val="en-US"/>
        </w:rPr>
        <w:t>*/</w:t>
      </w:r>
    </w:p>
    <w:p w14:paraId="4C2C3AC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const items = </w:t>
      </w:r>
      <w:proofErr w:type="spellStart"/>
      <w:proofErr w:type="gramStart"/>
      <w:r w:rsidRPr="00C31E0B">
        <w:rPr>
          <w:rFonts w:eastAsia="Arial Unicode MS"/>
          <w:sz w:val="28"/>
          <w:szCs w:val="28"/>
          <w:lang w:val="en-US"/>
        </w:rPr>
        <w:t>gsap.utils</w:t>
      </w:r>
      <w:proofErr w:type="gramEnd"/>
      <w:r w:rsidRPr="00C31E0B">
        <w:rPr>
          <w:rFonts w:eastAsia="Arial Unicode MS"/>
          <w:sz w:val="28"/>
          <w:szCs w:val="28"/>
          <w:lang w:val="en-US"/>
        </w:rPr>
        <w:t>.toArray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('.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imgPack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')</w:t>
      </w:r>
    </w:p>
    <w:p w14:paraId="57D7A20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>/**</w:t>
      </w:r>
    </w:p>
    <w:p w14:paraId="0670008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* Скроллинг анимации для константы </w:t>
      </w:r>
      <w:proofErr w:type="spellStart"/>
      <w:r w:rsidRPr="00C31E0B">
        <w:rPr>
          <w:rFonts w:eastAsia="Arial Unicode MS"/>
          <w:sz w:val="28"/>
          <w:szCs w:val="28"/>
        </w:rPr>
        <w:t>items</w:t>
      </w:r>
      <w:proofErr w:type="spellEnd"/>
      <w:r w:rsidRPr="00C31E0B">
        <w:rPr>
          <w:rFonts w:eastAsia="Arial Unicode MS"/>
          <w:sz w:val="28"/>
          <w:szCs w:val="28"/>
        </w:rPr>
        <w:t xml:space="preserve"> с использованием </w:t>
      </w:r>
      <w:proofErr w:type="spellStart"/>
      <w:r w:rsidRPr="00C31E0B">
        <w:rPr>
          <w:rFonts w:eastAsia="Arial Unicode MS"/>
          <w:sz w:val="28"/>
          <w:szCs w:val="28"/>
        </w:rPr>
        <w:t>ScrollTrigger</w:t>
      </w:r>
      <w:proofErr w:type="spellEnd"/>
      <w:r w:rsidRPr="00C31E0B">
        <w:rPr>
          <w:rFonts w:eastAsia="Arial Unicode MS"/>
          <w:sz w:val="28"/>
          <w:szCs w:val="28"/>
        </w:rPr>
        <w:t>.</w:t>
      </w:r>
    </w:p>
    <w:p w14:paraId="11D0D29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</w:rPr>
        <w:t xml:space="preserve"> </w:t>
      </w:r>
      <w:r w:rsidRPr="00C31E0B">
        <w:rPr>
          <w:rFonts w:eastAsia="Arial Unicode MS"/>
          <w:sz w:val="28"/>
          <w:szCs w:val="28"/>
          <w:lang w:val="en-US"/>
        </w:rPr>
        <w:t>*/</w:t>
      </w:r>
    </w:p>
    <w:p w14:paraId="132B063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proofErr w:type="gramStart"/>
      <w:r w:rsidRPr="00C31E0B">
        <w:rPr>
          <w:rFonts w:eastAsia="Arial Unicode MS"/>
          <w:sz w:val="28"/>
          <w:szCs w:val="28"/>
          <w:lang w:val="en-US"/>
        </w:rPr>
        <w:t>gsap.to( items</w:t>
      </w:r>
      <w:proofErr w:type="gramEnd"/>
      <w:r w:rsidRPr="00C31E0B">
        <w:rPr>
          <w:rFonts w:eastAsia="Arial Unicode MS"/>
          <w:sz w:val="28"/>
          <w:szCs w:val="28"/>
          <w:lang w:val="en-US"/>
        </w:rPr>
        <w:t>, {</w:t>
      </w:r>
    </w:p>
    <w:p w14:paraId="749ABB1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scrollTrigger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: {</w:t>
      </w:r>
    </w:p>
    <w:p w14:paraId="6F07F09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trigger: </w:t>
      </w:r>
      <w:proofErr w:type="gramStart"/>
      <w:r w:rsidRPr="00C31E0B">
        <w:rPr>
          <w:rFonts w:eastAsia="Arial Unicode MS"/>
          <w:sz w:val="28"/>
          <w:szCs w:val="28"/>
          <w:lang w:val="en-US"/>
        </w:rPr>
        <w:t>'.photos</w:t>
      </w:r>
      <w:proofErr w:type="gramEnd"/>
      <w:r w:rsidRPr="00C31E0B">
        <w:rPr>
          <w:rFonts w:eastAsia="Arial Unicode MS"/>
          <w:sz w:val="28"/>
          <w:szCs w:val="28"/>
          <w:lang w:val="en-US"/>
        </w:rPr>
        <w:t>',</w:t>
      </w:r>
    </w:p>
    <w:p w14:paraId="1EA4BFB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start: '-30% center',</w:t>
      </w:r>
    </w:p>
    <w:p w14:paraId="315BD5F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scrub: true,</w:t>
      </w:r>
    </w:p>
    <w:p w14:paraId="2B2CB362" w14:textId="77777777" w:rsidR="00C31E0B" w:rsidRPr="009F16ED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</w:t>
      </w:r>
      <w:r w:rsidRPr="009F16ED">
        <w:rPr>
          <w:rFonts w:eastAsia="Arial Unicode MS"/>
          <w:sz w:val="28"/>
          <w:szCs w:val="28"/>
        </w:rPr>
        <w:t>},</w:t>
      </w:r>
    </w:p>
    <w:p w14:paraId="6CEA8F17" w14:textId="77777777" w:rsidR="00C31E0B" w:rsidRPr="009F16ED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9F16ED">
        <w:rPr>
          <w:rFonts w:eastAsia="Arial Unicode MS"/>
          <w:sz w:val="28"/>
          <w:szCs w:val="28"/>
        </w:rPr>
        <w:t xml:space="preserve">    </w:t>
      </w:r>
      <w:proofErr w:type="spellStart"/>
      <w:r w:rsidRPr="009C20D4">
        <w:rPr>
          <w:rFonts w:eastAsia="Arial Unicode MS"/>
          <w:sz w:val="28"/>
          <w:szCs w:val="28"/>
          <w:lang w:val="en-US"/>
        </w:rPr>
        <w:t>xPercent</w:t>
      </w:r>
      <w:proofErr w:type="spellEnd"/>
      <w:r w:rsidRPr="009F16ED">
        <w:rPr>
          <w:rFonts w:eastAsia="Arial Unicode MS"/>
          <w:sz w:val="28"/>
          <w:szCs w:val="28"/>
        </w:rPr>
        <w:t>: -250,</w:t>
      </w:r>
    </w:p>
    <w:p w14:paraId="7D80530C" w14:textId="77777777" w:rsidR="00C31E0B" w:rsidRPr="009F16ED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9F16ED">
        <w:rPr>
          <w:rFonts w:eastAsia="Arial Unicode MS"/>
          <w:sz w:val="28"/>
          <w:szCs w:val="28"/>
        </w:rPr>
        <w:lastRenderedPageBreak/>
        <w:t>})</w:t>
      </w:r>
    </w:p>
    <w:p w14:paraId="3EFEF091" w14:textId="77777777" w:rsidR="00C31E0B" w:rsidRPr="009F16ED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9F16ED">
        <w:rPr>
          <w:rFonts w:eastAsia="Arial Unicode MS"/>
          <w:sz w:val="28"/>
          <w:szCs w:val="28"/>
        </w:rPr>
        <w:t>/**</w:t>
      </w:r>
    </w:p>
    <w:p w14:paraId="555FB23B" w14:textId="77777777" w:rsidR="00C31E0B" w:rsidRPr="009F16ED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9F16ED">
        <w:rPr>
          <w:rFonts w:eastAsia="Arial Unicode MS"/>
          <w:sz w:val="28"/>
          <w:szCs w:val="28"/>
        </w:rPr>
        <w:t xml:space="preserve"> * </w:t>
      </w:r>
      <w:r w:rsidRPr="00C31E0B">
        <w:rPr>
          <w:rFonts w:eastAsia="Arial Unicode MS"/>
          <w:sz w:val="28"/>
          <w:szCs w:val="28"/>
        </w:rPr>
        <w:t>Обработчик</w:t>
      </w:r>
      <w:r w:rsidRPr="009F16ED">
        <w:rPr>
          <w:rFonts w:eastAsia="Arial Unicode MS"/>
          <w:sz w:val="28"/>
          <w:szCs w:val="28"/>
        </w:rPr>
        <w:t xml:space="preserve"> </w:t>
      </w:r>
      <w:r w:rsidRPr="00C31E0B">
        <w:rPr>
          <w:rFonts w:eastAsia="Arial Unicode MS"/>
          <w:sz w:val="28"/>
          <w:szCs w:val="28"/>
        </w:rPr>
        <w:t>нажатия</w:t>
      </w:r>
      <w:r w:rsidRPr="009F16ED">
        <w:rPr>
          <w:rFonts w:eastAsia="Arial Unicode MS"/>
          <w:sz w:val="28"/>
          <w:szCs w:val="28"/>
        </w:rPr>
        <w:t xml:space="preserve"> </w:t>
      </w:r>
      <w:r w:rsidRPr="00C31E0B">
        <w:rPr>
          <w:rFonts w:eastAsia="Arial Unicode MS"/>
          <w:sz w:val="28"/>
          <w:szCs w:val="28"/>
        </w:rPr>
        <w:t>кнопки</w:t>
      </w:r>
      <w:r w:rsidRPr="009F16ED">
        <w:rPr>
          <w:rFonts w:eastAsia="Arial Unicode MS"/>
          <w:sz w:val="28"/>
          <w:szCs w:val="28"/>
        </w:rPr>
        <w:t xml:space="preserve"> </w:t>
      </w:r>
      <w:r w:rsidRPr="00C31E0B">
        <w:rPr>
          <w:rFonts w:eastAsia="Arial Unicode MS"/>
          <w:sz w:val="28"/>
          <w:szCs w:val="28"/>
        </w:rPr>
        <w:t>поиска</w:t>
      </w:r>
      <w:r w:rsidRPr="009F16ED">
        <w:rPr>
          <w:rFonts w:eastAsia="Arial Unicode MS"/>
          <w:sz w:val="28"/>
          <w:szCs w:val="28"/>
        </w:rPr>
        <w:t>.</w:t>
      </w:r>
    </w:p>
    <w:p w14:paraId="53456D2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9F16ED">
        <w:rPr>
          <w:rFonts w:eastAsia="Arial Unicode MS"/>
          <w:sz w:val="28"/>
          <w:szCs w:val="28"/>
        </w:rPr>
        <w:t xml:space="preserve"> </w:t>
      </w:r>
      <w:r w:rsidRPr="00C31E0B">
        <w:rPr>
          <w:rFonts w:eastAsia="Arial Unicode MS"/>
          <w:sz w:val="28"/>
          <w:szCs w:val="28"/>
        </w:rPr>
        <w:t>* Функция производит поиск слова на карточке.</w:t>
      </w:r>
    </w:p>
    <w:p w14:paraId="297A5F3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* При удачном поиске слово выделяется желтым цветом,</w:t>
      </w:r>
    </w:p>
    <w:p w14:paraId="56A2C0B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* при отсутствии найденного слова карточки остаются без изменений.</w:t>
      </w:r>
    </w:p>
    <w:p w14:paraId="3CC7946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</w:rPr>
        <w:t xml:space="preserve"> </w:t>
      </w:r>
      <w:r w:rsidRPr="00C31E0B">
        <w:rPr>
          <w:rFonts w:eastAsia="Arial Unicode MS"/>
          <w:sz w:val="28"/>
          <w:szCs w:val="28"/>
          <w:lang w:val="en-US"/>
        </w:rPr>
        <w:t>*/</w:t>
      </w:r>
    </w:p>
    <w:p w14:paraId="4F960E0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proofErr w:type="spellStart"/>
      <w:proofErr w:type="gramStart"/>
      <w:r w:rsidRPr="00C31E0B">
        <w:rPr>
          <w:rFonts w:eastAsia="Arial Unicode MS"/>
          <w:sz w:val="28"/>
          <w:szCs w:val="28"/>
          <w:lang w:val="en-US"/>
        </w:rPr>
        <w:t>document.getElementById</w:t>
      </w:r>
      <w:proofErr w:type="spellEnd"/>
      <w:proofErr w:type="gramEnd"/>
      <w:r w:rsidRPr="00C31E0B">
        <w:rPr>
          <w:rFonts w:eastAsia="Arial Unicode MS"/>
          <w:sz w:val="28"/>
          <w:szCs w:val="28"/>
          <w:lang w:val="en-US"/>
        </w:rPr>
        <w:t>('btn1').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addEventListener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('click', function() {</w:t>
      </w:r>
    </w:p>
    <w:p w14:paraId="4AA5537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</w:t>
      </w:r>
      <w:proofErr w:type="spellStart"/>
      <w:proofErr w:type="gramStart"/>
      <w:r w:rsidRPr="00C31E0B">
        <w:rPr>
          <w:rFonts w:eastAsia="Arial Unicode MS"/>
          <w:sz w:val="28"/>
          <w:szCs w:val="28"/>
          <w:lang w:val="en-US"/>
        </w:rPr>
        <w:t>removeHighlights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(</w:t>
      </w:r>
      <w:proofErr w:type="gramEnd"/>
      <w:r w:rsidRPr="00C31E0B">
        <w:rPr>
          <w:rFonts w:eastAsia="Arial Unicode MS"/>
          <w:sz w:val="28"/>
          <w:szCs w:val="28"/>
          <w:lang w:val="en-US"/>
        </w:rPr>
        <w:t>);</w:t>
      </w:r>
    </w:p>
    <w:p w14:paraId="437F36F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</w:p>
    <w:p w14:paraId="026DB4C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let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searchText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= </w:t>
      </w:r>
      <w:proofErr w:type="spellStart"/>
      <w:proofErr w:type="gramStart"/>
      <w:r w:rsidRPr="00C31E0B">
        <w:rPr>
          <w:rFonts w:eastAsia="Arial Unicode MS"/>
          <w:sz w:val="28"/>
          <w:szCs w:val="28"/>
          <w:lang w:val="en-US"/>
        </w:rPr>
        <w:t>document.getElementById</w:t>
      </w:r>
      <w:proofErr w:type="spellEnd"/>
      <w:proofErr w:type="gramEnd"/>
      <w:r w:rsidRPr="00C31E0B">
        <w:rPr>
          <w:rFonts w:eastAsia="Arial Unicode MS"/>
          <w:sz w:val="28"/>
          <w:szCs w:val="28"/>
          <w:lang w:val="en-US"/>
        </w:rPr>
        <w:t>('search1').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value.trim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().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toLowerCase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();</w:t>
      </w:r>
    </w:p>
    <w:p w14:paraId="50706F88" w14:textId="75E35B7A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let cards = </w:t>
      </w:r>
      <w:proofErr w:type="spellStart"/>
      <w:proofErr w:type="gramStart"/>
      <w:r w:rsidRPr="00C31E0B">
        <w:rPr>
          <w:rFonts w:eastAsia="Arial Unicode MS"/>
          <w:sz w:val="28"/>
          <w:szCs w:val="28"/>
          <w:lang w:val="en-US"/>
        </w:rPr>
        <w:t>document.getElementsByClassName</w:t>
      </w:r>
      <w:proofErr w:type="spellEnd"/>
      <w:proofErr w:type="gramEnd"/>
      <w:r w:rsidRPr="00C31E0B">
        <w:rPr>
          <w:rFonts w:eastAsia="Arial Unicode MS"/>
          <w:sz w:val="28"/>
          <w:szCs w:val="28"/>
          <w:lang w:val="en-US"/>
        </w:rPr>
        <w:t>('card');</w:t>
      </w:r>
    </w:p>
    <w:p w14:paraId="1D8279F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proofErr w:type="spellStart"/>
      <w:r w:rsidRPr="00C31E0B">
        <w:rPr>
          <w:rFonts w:eastAsia="Arial Unicode MS"/>
          <w:sz w:val="28"/>
          <w:szCs w:val="28"/>
          <w:lang w:val="en-US"/>
        </w:rPr>
        <w:t>Array.from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(cards</w:t>
      </w:r>
      <w:proofErr w:type="gramStart"/>
      <w:r w:rsidRPr="00C31E0B">
        <w:rPr>
          <w:rFonts w:eastAsia="Arial Unicode MS"/>
          <w:sz w:val="28"/>
          <w:szCs w:val="28"/>
          <w:lang w:val="en-US"/>
        </w:rPr>
        <w:t>).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forEach</w:t>
      </w:r>
      <w:proofErr w:type="spellEnd"/>
      <w:proofErr w:type="gramEnd"/>
      <w:r w:rsidRPr="00C31E0B">
        <w:rPr>
          <w:rFonts w:eastAsia="Arial Unicode MS"/>
          <w:sz w:val="28"/>
          <w:szCs w:val="28"/>
          <w:lang w:val="en-US"/>
        </w:rPr>
        <w:t>(card =&gt; {</w:t>
      </w:r>
    </w:p>
    <w:p w14:paraId="318CE486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let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cardText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= </w:t>
      </w:r>
      <w:proofErr w:type="spellStart"/>
      <w:proofErr w:type="gramStart"/>
      <w:r w:rsidRPr="00C31E0B">
        <w:rPr>
          <w:rFonts w:eastAsia="Arial Unicode MS"/>
          <w:sz w:val="28"/>
          <w:szCs w:val="28"/>
          <w:lang w:val="en-US"/>
        </w:rPr>
        <w:t>card.textContent.toLowerCase</w:t>
      </w:r>
      <w:proofErr w:type="spellEnd"/>
      <w:proofErr w:type="gramEnd"/>
      <w:r w:rsidRPr="00C31E0B">
        <w:rPr>
          <w:rFonts w:eastAsia="Arial Unicode MS"/>
          <w:sz w:val="28"/>
          <w:szCs w:val="28"/>
          <w:lang w:val="en-US"/>
        </w:rPr>
        <w:t>();</w:t>
      </w:r>
    </w:p>
    <w:p w14:paraId="0527B79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let found = false;</w:t>
      </w:r>
    </w:p>
    <w:p w14:paraId="5FBA8CD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</w:t>
      </w:r>
    </w:p>
    <w:p w14:paraId="12BB144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if (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searchText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) {</w:t>
      </w:r>
    </w:p>
    <w:p w14:paraId="2E05329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if (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cardText.includes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(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searchText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)) {</w:t>
      </w:r>
    </w:p>
    <w:p w14:paraId="1872CC6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let regex = new </w:t>
      </w:r>
      <w:proofErr w:type="spellStart"/>
      <w:proofErr w:type="gramStart"/>
      <w:r w:rsidRPr="00C31E0B">
        <w:rPr>
          <w:rFonts w:eastAsia="Arial Unicode MS"/>
          <w:sz w:val="28"/>
          <w:szCs w:val="28"/>
          <w:lang w:val="en-US"/>
        </w:rPr>
        <w:t>RegExp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(</w:t>
      </w:r>
      <w:proofErr w:type="spellStart"/>
      <w:proofErr w:type="gramEnd"/>
      <w:r w:rsidRPr="00C31E0B">
        <w:rPr>
          <w:rFonts w:eastAsia="Arial Unicode MS"/>
          <w:sz w:val="28"/>
          <w:szCs w:val="28"/>
          <w:lang w:val="en-US"/>
        </w:rPr>
        <w:t>searchText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, '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gi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');</w:t>
      </w:r>
    </w:p>
    <w:p w14:paraId="07188DC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31E0B">
        <w:rPr>
          <w:rFonts w:eastAsia="Arial Unicode MS"/>
          <w:sz w:val="28"/>
          <w:szCs w:val="28"/>
          <w:lang w:val="en-US"/>
        </w:rPr>
        <w:t>card.innerHTML</w:t>
      </w:r>
      <w:proofErr w:type="spellEnd"/>
      <w:proofErr w:type="gramEnd"/>
      <w:r w:rsidRPr="00C31E0B">
        <w:rPr>
          <w:rFonts w:eastAsia="Arial Unicode MS"/>
          <w:sz w:val="28"/>
          <w:szCs w:val="28"/>
          <w:lang w:val="en-US"/>
        </w:rPr>
        <w:t xml:space="preserve"> =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card.innerHTML.replace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(regex, match =&gt; `&lt;span style="background-color: yellow"&gt;${match}&lt;/span&gt;`);</w:t>
      </w:r>
    </w:p>
    <w:p w14:paraId="540480A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    found = true;</w:t>
      </w:r>
    </w:p>
    <w:p w14:paraId="4BC98E8B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}</w:t>
      </w:r>
    </w:p>
    <w:p w14:paraId="0E6E4397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} else {</w:t>
      </w:r>
    </w:p>
    <w:p w14:paraId="3723AA3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found = true; </w:t>
      </w:r>
    </w:p>
    <w:p w14:paraId="6E458F7D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}</w:t>
      </w:r>
    </w:p>
    <w:p w14:paraId="7D9E9F4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</w:t>
      </w:r>
    </w:p>
    <w:p w14:paraId="4950495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if (found) {</w:t>
      </w:r>
    </w:p>
    <w:p w14:paraId="281B836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C31E0B">
        <w:rPr>
          <w:rFonts w:eastAsia="Arial Unicode MS"/>
          <w:sz w:val="28"/>
          <w:szCs w:val="28"/>
          <w:lang w:val="en-US"/>
        </w:rPr>
        <w:t>card.style</w:t>
      </w:r>
      <w:proofErr w:type="gramEnd"/>
      <w:r w:rsidRPr="00C31E0B">
        <w:rPr>
          <w:rFonts w:eastAsia="Arial Unicode MS"/>
          <w:sz w:val="28"/>
          <w:szCs w:val="28"/>
          <w:lang w:val="en-US"/>
        </w:rPr>
        <w:t>.display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= 'block'; </w:t>
      </w:r>
    </w:p>
    <w:p w14:paraId="428BC6C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} else {</w:t>
      </w:r>
    </w:p>
    <w:p w14:paraId="07549B88" w14:textId="77777777" w:rsidR="00C31E0B" w:rsidRPr="009F16ED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1E0B">
        <w:rPr>
          <w:rFonts w:eastAsia="Arial Unicode MS"/>
          <w:sz w:val="28"/>
          <w:szCs w:val="28"/>
          <w:lang w:val="en-US"/>
        </w:rPr>
        <w:t>card</w:t>
      </w:r>
      <w:r w:rsidRPr="009F16ED">
        <w:rPr>
          <w:rFonts w:eastAsia="Arial Unicode MS"/>
          <w:sz w:val="28"/>
          <w:szCs w:val="28"/>
          <w:lang w:val="en-US"/>
        </w:rPr>
        <w:t>.</w:t>
      </w:r>
      <w:r w:rsidRPr="00C31E0B">
        <w:rPr>
          <w:rFonts w:eastAsia="Arial Unicode MS"/>
          <w:sz w:val="28"/>
          <w:szCs w:val="28"/>
          <w:lang w:val="en-US"/>
        </w:rPr>
        <w:t>style</w:t>
      </w:r>
      <w:proofErr w:type="gramEnd"/>
      <w:r w:rsidRPr="009F16ED">
        <w:rPr>
          <w:rFonts w:eastAsia="Arial Unicode MS"/>
          <w:sz w:val="28"/>
          <w:szCs w:val="28"/>
          <w:lang w:val="en-US"/>
        </w:rPr>
        <w:t>.</w:t>
      </w:r>
      <w:r w:rsidRPr="00C31E0B">
        <w:rPr>
          <w:rFonts w:eastAsia="Arial Unicode MS"/>
          <w:sz w:val="28"/>
          <w:szCs w:val="28"/>
          <w:lang w:val="en-US"/>
        </w:rPr>
        <w:t>display</w:t>
      </w:r>
      <w:proofErr w:type="spellEnd"/>
      <w:r w:rsidRPr="009F16ED">
        <w:rPr>
          <w:rFonts w:eastAsia="Arial Unicode MS"/>
          <w:sz w:val="28"/>
          <w:szCs w:val="28"/>
          <w:lang w:val="en-US"/>
        </w:rPr>
        <w:t xml:space="preserve"> = '</w:t>
      </w:r>
      <w:r w:rsidRPr="00C31E0B">
        <w:rPr>
          <w:rFonts w:eastAsia="Arial Unicode MS"/>
          <w:sz w:val="28"/>
          <w:szCs w:val="28"/>
          <w:lang w:val="en-US"/>
        </w:rPr>
        <w:t>block</w:t>
      </w:r>
      <w:r w:rsidRPr="009F16ED">
        <w:rPr>
          <w:rFonts w:eastAsia="Arial Unicode MS"/>
          <w:sz w:val="28"/>
          <w:szCs w:val="28"/>
          <w:lang w:val="en-US"/>
        </w:rPr>
        <w:t xml:space="preserve">'; </w:t>
      </w:r>
    </w:p>
    <w:p w14:paraId="53DF537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9F16ED">
        <w:rPr>
          <w:rFonts w:eastAsia="Arial Unicode MS"/>
          <w:sz w:val="28"/>
          <w:szCs w:val="28"/>
          <w:lang w:val="en-US"/>
        </w:rPr>
        <w:t xml:space="preserve">        </w:t>
      </w:r>
      <w:r w:rsidRPr="00C31E0B">
        <w:rPr>
          <w:rFonts w:eastAsia="Arial Unicode MS"/>
          <w:sz w:val="28"/>
          <w:szCs w:val="28"/>
        </w:rPr>
        <w:t>}</w:t>
      </w:r>
    </w:p>
    <w:p w14:paraId="3992231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   });</w:t>
      </w:r>
    </w:p>
    <w:p w14:paraId="36593D44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>});</w:t>
      </w:r>
    </w:p>
    <w:p w14:paraId="1890229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>/**</w:t>
      </w:r>
    </w:p>
    <w:p w14:paraId="6C8C8A65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* Удаление подсветок в карточках при новом поиске.</w:t>
      </w:r>
    </w:p>
    <w:p w14:paraId="66A628B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</w:rPr>
        <w:t xml:space="preserve"> </w:t>
      </w:r>
      <w:r w:rsidRPr="00C31E0B">
        <w:rPr>
          <w:rFonts w:eastAsia="Arial Unicode MS"/>
          <w:sz w:val="28"/>
          <w:szCs w:val="28"/>
          <w:lang w:val="en-US"/>
        </w:rPr>
        <w:t>*/</w:t>
      </w:r>
    </w:p>
    <w:p w14:paraId="0F75079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C31E0B">
        <w:rPr>
          <w:rFonts w:eastAsia="Arial Unicode MS"/>
          <w:sz w:val="28"/>
          <w:szCs w:val="28"/>
          <w:lang w:val="en-US"/>
        </w:rPr>
        <w:t>removeHighlights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(</w:t>
      </w:r>
      <w:proofErr w:type="gramEnd"/>
      <w:r w:rsidRPr="00C31E0B">
        <w:rPr>
          <w:rFonts w:eastAsia="Arial Unicode MS"/>
          <w:sz w:val="28"/>
          <w:szCs w:val="28"/>
          <w:lang w:val="en-US"/>
        </w:rPr>
        <w:t>) {</w:t>
      </w:r>
    </w:p>
    <w:p w14:paraId="17B00EA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let highlighted = </w:t>
      </w:r>
      <w:proofErr w:type="spellStart"/>
      <w:proofErr w:type="gramStart"/>
      <w:r w:rsidRPr="00C31E0B">
        <w:rPr>
          <w:rFonts w:eastAsia="Arial Unicode MS"/>
          <w:sz w:val="28"/>
          <w:szCs w:val="28"/>
          <w:lang w:val="en-US"/>
        </w:rPr>
        <w:t>document.querySelectorAll</w:t>
      </w:r>
      <w:proofErr w:type="spellEnd"/>
      <w:proofErr w:type="gramEnd"/>
      <w:r w:rsidRPr="00C31E0B">
        <w:rPr>
          <w:rFonts w:eastAsia="Arial Unicode MS"/>
          <w:sz w:val="28"/>
          <w:szCs w:val="28"/>
          <w:lang w:val="en-US"/>
        </w:rPr>
        <w:t>('span[style="background-color: yellow"]');</w:t>
      </w:r>
    </w:p>
    <w:p w14:paraId="582F19B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</w:t>
      </w:r>
      <w:proofErr w:type="spellStart"/>
      <w:proofErr w:type="gramStart"/>
      <w:r w:rsidRPr="00C31E0B">
        <w:rPr>
          <w:rFonts w:eastAsia="Arial Unicode MS"/>
          <w:sz w:val="28"/>
          <w:szCs w:val="28"/>
          <w:lang w:val="en-US"/>
        </w:rPr>
        <w:t>highlighted.forEach</w:t>
      </w:r>
      <w:proofErr w:type="spellEnd"/>
      <w:proofErr w:type="gramEnd"/>
      <w:r w:rsidRPr="00C31E0B">
        <w:rPr>
          <w:rFonts w:eastAsia="Arial Unicode MS"/>
          <w:sz w:val="28"/>
          <w:szCs w:val="28"/>
          <w:lang w:val="en-US"/>
        </w:rPr>
        <w:t>(el =&gt; {</w:t>
      </w:r>
    </w:p>
    <w:p w14:paraId="21FAAE1E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1E0B">
        <w:rPr>
          <w:rFonts w:eastAsia="Arial Unicode MS"/>
          <w:sz w:val="28"/>
          <w:szCs w:val="28"/>
          <w:lang w:val="en-US"/>
        </w:rPr>
        <w:t>el.outerHTML</w:t>
      </w:r>
      <w:proofErr w:type="spellEnd"/>
      <w:proofErr w:type="gramEnd"/>
      <w:r w:rsidRPr="00C31E0B">
        <w:rPr>
          <w:rFonts w:eastAsia="Arial Unicode MS"/>
          <w:sz w:val="28"/>
          <w:szCs w:val="28"/>
          <w:lang w:val="en-US"/>
        </w:rPr>
        <w:t xml:space="preserve"> =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el.innerHTML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;</w:t>
      </w:r>
    </w:p>
    <w:p w14:paraId="28F67B8F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</w:t>
      </w:r>
      <w:r w:rsidRPr="00C31E0B">
        <w:rPr>
          <w:rFonts w:eastAsia="Arial Unicode MS"/>
          <w:sz w:val="28"/>
          <w:szCs w:val="28"/>
        </w:rPr>
        <w:t>});</w:t>
      </w:r>
    </w:p>
    <w:p w14:paraId="12EEDB7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>}</w:t>
      </w:r>
    </w:p>
    <w:p w14:paraId="70654442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>/**</w:t>
      </w:r>
    </w:p>
    <w:p w14:paraId="77F87961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</w:rPr>
      </w:pPr>
      <w:r w:rsidRPr="00C31E0B">
        <w:rPr>
          <w:rFonts w:eastAsia="Arial Unicode MS"/>
          <w:sz w:val="28"/>
          <w:szCs w:val="28"/>
        </w:rPr>
        <w:t xml:space="preserve"> * Обработчик события нажатия клавиши </w:t>
      </w:r>
      <w:r w:rsidRPr="00C31E0B">
        <w:rPr>
          <w:rFonts w:eastAsia="Arial Unicode MS"/>
          <w:sz w:val="28"/>
          <w:szCs w:val="28"/>
          <w:lang w:val="en-US"/>
        </w:rPr>
        <w:t>Enter</w:t>
      </w:r>
      <w:r w:rsidRPr="00C31E0B">
        <w:rPr>
          <w:rFonts w:eastAsia="Arial Unicode MS"/>
          <w:sz w:val="28"/>
          <w:szCs w:val="28"/>
        </w:rPr>
        <w:t xml:space="preserve"> в поле поиска.</w:t>
      </w:r>
    </w:p>
    <w:p w14:paraId="1255838A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</w:rPr>
        <w:t xml:space="preserve"> </w:t>
      </w:r>
      <w:r w:rsidRPr="00C31E0B">
        <w:rPr>
          <w:rFonts w:eastAsia="Arial Unicode MS"/>
          <w:sz w:val="28"/>
          <w:szCs w:val="28"/>
          <w:lang w:val="en-US"/>
        </w:rPr>
        <w:t>*/</w:t>
      </w:r>
    </w:p>
    <w:p w14:paraId="75A3FE00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let 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searchInput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= </w:t>
      </w:r>
      <w:proofErr w:type="spellStart"/>
      <w:proofErr w:type="gramStart"/>
      <w:r w:rsidRPr="00C31E0B">
        <w:rPr>
          <w:rFonts w:eastAsia="Arial Unicode MS"/>
          <w:sz w:val="28"/>
          <w:szCs w:val="28"/>
          <w:lang w:val="en-US"/>
        </w:rPr>
        <w:t>document.getElementById</w:t>
      </w:r>
      <w:proofErr w:type="spellEnd"/>
      <w:proofErr w:type="gramEnd"/>
      <w:r w:rsidRPr="00C31E0B">
        <w:rPr>
          <w:rFonts w:eastAsia="Arial Unicode MS"/>
          <w:sz w:val="28"/>
          <w:szCs w:val="28"/>
          <w:lang w:val="en-US"/>
        </w:rPr>
        <w:t>('search1');</w:t>
      </w:r>
    </w:p>
    <w:p w14:paraId="2F54410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proofErr w:type="spellStart"/>
      <w:r w:rsidRPr="00C31E0B">
        <w:rPr>
          <w:rFonts w:eastAsia="Arial Unicode MS"/>
          <w:sz w:val="28"/>
          <w:szCs w:val="28"/>
          <w:lang w:val="en-US"/>
        </w:rPr>
        <w:t>searchInput.addEventListener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>('keypress', function(event) {</w:t>
      </w:r>
    </w:p>
    <w:p w14:paraId="4E4FB3A3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if (</w:t>
      </w:r>
      <w:proofErr w:type="spellStart"/>
      <w:r w:rsidRPr="00C31E0B">
        <w:rPr>
          <w:rFonts w:eastAsia="Arial Unicode MS"/>
          <w:sz w:val="28"/>
          <w:szCs w:val="28"/>
          <w:lang w:val="en-US"/>
        </w:rPr>
        <w:t>event.key</w:t>
      </w:r>
      <w:proofErr w:type="spellEnd"/>
      <w:r w:rsidRPr="00C31E0B">
        <w:rPr>
          <w:rFonts w:eastAsia="Arial Unicode MS"/>
          <w:sz w:val="28"/>
          <w:szCs w:val="28"/>
          <w:lang w:val="en-US"/>
        </w:rPr>
        <w:t xml:space="preserve"> === 'Enter') {</w:t>
      </w:r>
    </w:p>
    <w:p w14:paraId="62AB44FC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1E0B">
        <w:rPr>
          <w:rFonts w:eastAsia="Arial Unicode MS"/>
          <w:sz w:val="28"/>
          <w:szCs w:val="28"/>
          <w:lang w:val="en-US"/>
        </w:rPr>
        <w:t>event.preventDefault</w:t>
      </w:r>
      <w:proofErr w:type="spellEnd"/>
      <w:proofErr w:type="gramEnd"/>
      <w:r w:rsidRPr="00C31E0B">
        <w:rPr>
          <w:rFonts w:eastAsia="Arial Unicode MS"/>
          <w:sz w:val="28"/>
          <w:szCs w:val="28"/>
          <w:lang w:val="en-US"/>
        </w:rPr>
        <w:t>();</w:t>
      </w:r>
    </w:p>
    <w:p w14:paraId="5F827068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1E0B">
        <w:rPr>
          <w:rFonts w:eastAsia="Arial Unicode MS"/>
          <w:sz w:val="28"/>
          <w:szCs w:val="28"/>
          <w:lang w:val="en-US"/>
        </w:rPr>
        <w:t>document.getElementById</w:t>
      </w:r>
      <w:proofErr w:type="spellEnd"/>
      <w:proofErr w:type="gramEnd"/>
      <w:r w:rsidRPr="00C31E0B">
        <w:rPr>
          <w:rFonts w:eastAsia="Arial Unicode MS"/>
          <w:sz w:val="28"/>
          <w:szCs w:val="28"/>
          <w:lang w:val="en-US"/>
        </w:rPr>
        <w:t>('btn1').click();</w:t>
      </w:r>
    </w:p>
    <w:p w14:paraId="2A1F1F19" w14:textId="77777777" w:rsidR="00C31E0B" w:rsidRPr="00C31E0B" w:rsidRDefault="00C31E0B" w:rsidP="00C31E0B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 xml:space="preserve">    }</w:t>
      </w:r>
    </w:p>
    <w:p w14:paraId="45EC4E36" w14:textId="0B216453" w:rsidR="00065CFB" w:rsidRPr="00574620" w:rsidRDefault="00C31E0B" w:rsidP="00574620">
      <w:pPr>
        <w:spacing w:line="360" w:lineRule="auto"/>
        <w:rPr>
          <w:rFonts w:eastAsia="Arial Unicode MS"/>
          <w:sz w:val="28"/>
          <w:szCs w:val="28"/>
          <w:lang w:val="en-US"/>
        </w:rPr>
      </w:pPr>
      <w:r w:rsidRPr="00C31E0B">
        <w:rPr>
          <w:rFonts w:eastAsia="Arial Unicode MS"/>
          <w:sz w:val="28"/>
          <w:szCs w:val="28"/>
          <w:lang w:val="en-US"/>
        </w:rPr>
        <w:t>});</w:t>
      </w:r>
    </w:p>
    <w:sectPr w:rsidR="00065CFB" w:rsidRPr="00574620" w:rsidSect="004F6762">
      <w:pgSz w:w="11906" w:h="16838"/>
      <w:pgMar w:top="1134" w:right="850" w:bottom="1134" w:left="1701" w:header="708" w:footer="11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18ED8" w14:textId="77777777" w:rsidR="002A3285" w:rsidRDefault="002A3285" w:rsidP="003613B3">
      <w:r>
        <w:separator/>
      </w:r>
    </w:p>
  </w:endnote>
  <w:endnote w:type="continuationSeparator" w:id="0">
    <w:p w14:paraId="480DF5C8" w14:textId="77777777" w:rsidR="002A3285" w:rsidRDefault="002A3285" w:rsidP="00361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47ECD" w14:textId="77777777" w:rsidR="002A3285" w:rsidRDefault="002A3285">
    <w:pPr>
      <w:pStyle w:val="a8"/>
    </w:pPr>
    <w:r>
      <w:rPr>
        <w:i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58154845" wp14:editId="43825E9A">
              <wp:simplePos x="0" y="0"/>
              <wp:positionH relativeFrom="page">
                <wp:posOffset>723900</wp:posOffset>
              </wp:positionH>
              <wp:positionV relativeFrom="page">
                <wp:posOffset>427355</wp:posOffset>
              </wp:positionV>
              <wp:extent cx="6588760" cy="9744075"/>
              <wp:effectExtent l="0" t="0" r="21590" b="28575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9744075"/>
                        <a:chOff x="0" y="0"/>
                        <a:chExt cx="20000" cy="20000"/>
                      </a:xfrm>
                    </wpg:grpSpPr>
                    <wps:wsp>
                      <wps:cNvPr id="2" name="Rectangle 1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1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1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2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E079E" w14:textId="77777777" w:rsidR="002A3285" w:rsidRDefault="002A3285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2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4EA91" w14:textId="77777777" w:rsidR="002A3285" w:rsidRDefault="002A3285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2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5C1DD6" w14:textId="77777777" w:rsidR="002A3285" w:rsidRDefault="002A3285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2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74272" w14:textId="77777777" w:rsidR="002A3285" w:rsidRDefault="002A3285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2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6B1B2" w14:textId="77777777" w:rsidR="002A3285" w:rsidRDefault="002A3285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2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D1D600" w14:textId="77777777" w:rsidR="002A3285" w:rsidRDefault="002A3285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2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AD4634" w14:textId="495E1FFC" w:rsidR="002A3285" w:rsidRPr="000E3154" w:rsidRDefault="002A3285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C836D" w14:textId="77777777" w:rsidR="002A3285" w:rsidRPr="005659E3" w:rsidRDefault="002A3285" w:rsidP="00EB7068">
                            <w:pPr>
                              <w:jc w:val="center"/>
                            </w:pPr>
                            <w:r>
                              <w:t>ПР-НГТУ-ИРИТ-ГИС-«</w:t>
                            </w:r>
                            <w:r w:rsidRPr="00F93AC1">
                              <w:t>23-</w:t>
                            </w:r>
                            <w:r>
                              <w:t>ИСТ-4-1»-№23-03591-2024</w:t>
                            </w:r>
                          </w:p>
                          <w:p w14:paraId="219FEF35" w14:textId="77777777" w:rsidR="002A3285" w:rsidRPr="00A70668" w:rsidRDefault="002A3285" w:rsidP="003613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3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3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3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3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3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3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4FF5B1" w14:textId="77777777" w:rsidR="002A3285" w:rsidRDefault="002A3285" w:rsidP="003613B3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8A39C1" w14:textId="77777777" w:rsidR="002A3285" w:rsidRPr="009B0F40" w:rsidRDefault="002A3285" w:rsidP="003613B3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  <w:t>Филинских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  <w:t xml:space="preserve"> А.Д.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3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7F3A10" w14:textId="77777777" w:rsidR="002A3285" w:rsidRDefault="002A3285" w:rsidP="003613B3">
                              <w:pPr>
                                <w:pStyle w:val="aa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.            </w:t>
                              </w:r>
                            </w:p>
                            <w:p w14:paraId="3FE33242" w14:textId="77777777" w:rsidR="002A3285" w:rsidRDefault="002A3285" w:rsidP="00361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15AED" w14:textId="62564F7E" w:rsidR="002A3285" w:rsidRPr="009B0F40" w:rsidRDefault="002A3285" w:rsidP="003B58A8">
                              <w:pPr>
                                <w:pStyle w:val="aa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  <w:t>Шаров Е.А.</w:t>
                              </w:r>
                            </w:p>
                            <w:p w14:paraId="03F1A3D0" w14:textId="5D8A0FEA" w:rsidR="002A3285" w:rsidRPr="00285199" w:rsidRDefault="002A3285" w:rsidP="003613B3">
                              <w:pPr>
                                <w:pStyle w:val="Standard"/>
                                <w:widowControl w:val="0"/>
                                <w:ind w:left="5580"/>
                                <w:rPr>
                                  <w:rFonts w:ascii="Arial" w:hAnsi="Arial" w:cs="Arial"/>
                                  <w:sz w:val="28"/>
                                  <w:u w:val="single"/>
                                </w:rPr>
                              </w:pPr>
                              <w:r w:rsidRPr="000E4E2F">
                                <w:rPr>
                                  <w:rFonts w:ascii="Arial" w:hAnsi="Arial" w:cs="Arial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u w:val="single"/>
                                </w:rPr>
                                <w:t>Саратовцев П.О.</w:t>
                              </w:r>
                            </w:p>
                            <w:p w14:paraId="682606E7" w14:textId="77777777" w:rsidR="002A3285" w:rsidRDefault="002A3285" w:rsidP="003613B3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u w:val="single"/>
                                </w:rPr>
                                <w:t>Канунова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u w:val="single"/>
                                </w:rPr>
                                <w:t xml:space="preserve"> Е.Е.</w:t>
                              </w:r>
                              <w:r w:rsidRPr="000E4E2F">
                                <w:rPr>
                                  <w:rFonts w:ascii="Arial" w:hAnsi="Arial" w:cs="Arial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u w:val="single"/>
                                </w:rPr>
                                <w:t>Канунова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u w:val="single"/>
                                </w:rPr>
                                <w:t xml:space="preserve"> Е.Е.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4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7AECF" w14:textId="77777777" w:rsidR="002A3285" w:rsidRDefault="002A3285" w:rsidP="003613B3">
                              <w:pPr>
                                <w:pStyle w:val="aa"/>
                                <w:rPr>
                                  <w:lang w:val="ru-RU"/>
                                </w:rPr>
                              </w:pPr>
                            </w:p>
                            <w:p w14:paraId="282A30D7" w14:textId="77777777" w:rsidR="002A3285" w:rsidRDefault="002A3285" w:rsidP="00361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E8E92A" w14:textId="77777777" w:rsidR="002A3285" w:rsidRDefault="002A3285" w:rsidP="003613B3">
                              <w:pPr>
                                <w:pStyle w:val="aa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4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7E9FC3" w14:textId="77777777" w:rsidR="002A3285" w:rsidRDefault="002A3285" w:rsidP="00361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4BAF87" w14:textId="77777777" w:rsidR="002A3285" w:rsidRDefault="002A3285" w:rsidP="00361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4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5D76B6" w14:textId="77777777" w:rsidR="002A3285" w:rsidRDefault="002A3285" w:rsidP="003613B3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386738" w14:textId="77777777" w:rsidR="002A3285" w:rsidRDefault="002A3285" w:rsidP="003613B3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5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52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5263B" w14:textId="77777777" w:rsidR="002A3285" w:rsidRPr="003B58A8" w:rsidRDefault="002A3285" w:rsidP="003B58A8">
                            <w:pPr>
                              <w:pStyle w:val="13"/>
                              <w:ind w:left="0"/>
                            </w:pPr>
                            <w:r w:rsidRPr="003B58A8">
                              <w:t xml:space="preserve">Кулинарный сайт с использованием анимации (при помощи </w:t>
                            </w:r>
                            <w:proofErr w:type="spellStart"/>
                            <w:r w:rsidRPr="003B58A8">
                              <w:rPr>
                                <w:lang w:val="en-US"/>
                              </w:rPr>
                              <w:t>javascript</w:t>
                            </w:r>
                            <w:proofErr w:type="spellEnd"/>
                            <w:r w:rsidRPr="003B58A8">
                              <w:t>)</w:t>
                            </w:r>
                          </w:p>
                          <w:p w14:paraId="1239E571" w14:textId="7F7A52BD" w:rsidR="002A3285" w:rsidRPr="001574D6" w:rsidRDefault="002A3285" w:rsidP="001574D6">
                            <w:pPr>
                              <w:pStyle w:val="aa"/>
                              <w:spacing w:before="240" w:line="276" w:lineRule="auto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5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5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5894C" w14:textId="77777777" w:rsidR="002A3285" w:rsidRDefault="002A3285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5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D97BE" w14:textId="77777777" w:rsidR="002A3285" w:rsidRDefault="002A3285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5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5A64D" w14:textId="59B045E2" w:rsidR="002A3285" w:rsidRPr="001C488F" w:rsidRDefault="002A3285" w:rsidP="003613B3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 w:rsidR="001C488F">
                              <w:rPr>
                                <w:sz w:val="18"/>
                                <w:szCs w:val="18"/>
                                <w:lang w:val="ru-RU"/>
                              </w:rPr>
                              <w:t>3</w:t>
                            </w:r>
                          </w:p>
                          <w:p w14:paraId="78E9933D" w14:textId="77777777" w:rsidR="002A3285" w:rsidRPr="00013E5C" w:rsidRDefault="002A3285" w:rsidP="003613B3">
                            <w:pPr>
                              <w:pStyle w:val="aa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5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6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6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EF5F2" w14:textId="2D9C01D5" w:rsidR="002A3285" w:rsidRPr="005659E3" w:rsidRDefault="002A3285" w:rsidP="008112A1">
                            <w:pPr>
                              <w:jc w:val="center"/>
                            </w:pPr>
                            <w:r>
                              <w:t>ГИС-</w:t>
                            </w:r>
                            <w:r w:rsidRPr="003B58A8">
                              <w:rPr>
                                <w:color w:val="000000" w:themeColor="text1"/>
                              </w:rPr>
                              <w:t>23-ИСТ-4-1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54845" id="Group 12" o:spid="_x0000_s1026" style="position:absolute;margin-left:57pt;margin-top:33.65pt;width:518.8pt;height:767.2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">
              <v:rect id="Rectangle 1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1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1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2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2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1F0E079E" w14:textId="77777777" w:rsidR="002A3285" w:rsidRDefault="002A3285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8A4EA91" w14:textId="77777777" w:rsidR="002A3285" w:rsidRDefault="002A3285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85C1DD6" w14:textId="77777777" w:rsidR="002A3285" w:rsidRDefault="002A3285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55274272" w14:textId="77777777" w:rsidR="002A3285" w:rsidRDefault="002A3285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7C36B1B2" w14:textId="77777777" w:rsidR="002A3285" w:rsidRDefault="002A3285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51D1D600" w14:textId="77777777" w:rsidR="002A3285" w:rsidRDefault="002A3285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29AD4634" w14:textId="495E1FFC" w:rsidR="002A3285" w:rsidRPr="000E3154" w:rsidRDefault="002A3285" w:rsidP="003613B3">
                      <w:pPr>
                        <w:pStyle w:val="aa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Rectangle 3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FBC836D" w14:textId="77777777" w:rsidR="002A3285" w:rsidRPr="005659E3" w:rsidRDefault="002A3285" w:rsidP="00EB7068">
                      <w:pPr>
                        <w:jc w:val="center"/>
                      </w:pPr>
                      <w:r>
                        <w:t>ПР-НГТУ-ИРИТ-ГИС-«</w:t>
                      </w:r>
                      <w:r w:rsidRPr="00F93AC1">
                        <w:t>23-</w:t>
                      </w:r>
                      <w:r>
                        <w:t>ИСТ-4-1»-№23-03591-2024</w:t>
                      </w:r>
                    </w:p>
                    <w:p w14:paraId="219FEF35" w14:textId="77777777" w:rsidR="002A3285" w:rsidRPr="00A70668" w:rsidRDefault="002A3285" w:rsidP="003613B3"/>
                  </w:txbxContent>
                </v:textbox>
              </v:rect>
              <v:line id="Line 3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3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3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3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3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3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3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524FF5B1" w14:textId="77777777" w:rsidR="002A3285" w:rsidRDefault="002A3285" w:rsidP="003613B3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468A39C1" w14:textId="77777777" w:rsidR="002A3285" w:rsidRPr="009B0F40" w:rsidRDefault="002A3285" w:rsidP="003613B3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  <w:t>Филинских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  <w:t xml:space="preserve"> А.Д.</w:t>
                        </w:r>
                      </w:p>
                    </w:txbxContent>
                  </v:textbox>
                </v:rect>
              </v:group>
              <v:group id="Group 3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4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247F3A10" w14:textId="77777777" w:rsidR="002A3285" w:rsidRDefault="002A3285" w:rsidP="003613B3">
                        <w:pPr>
                          <w:pStyle w:val="aa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  <w:lang w:val="ru-RU"/>
                          </w:rPr>
                          <w:t xml:space="preserve">.            </w:t>
                        </w:r>
                      </w:p>
                      <w:p w14:paraId="3FE33242" w14:textId="77777777" w:rsidR="002A3285" w:rsidRDefault="002A3285" w:rsidP="003613B3"/>
                    </w:txbxContent>
                  </v:textbox>
                </v:rect>
                <v:rect id="Rectangle 4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14915AED" w14:textId="62564F7E" w:rsidR="002A3285" w:rsidRPr="009B0F40" w:rsidRDefault="002A3285" w:rsidP="003B58A8">
                        <w:pPr>
                          <w:pStyle w:val="aa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  <w:t>Шаров Е.А.</w:t>
                        </w:r>
                      </w:p>
                      <w:p w14:paraId="03F1A3D0" w14:textId="5D8A0FEA" w:rsidR="002A3285" w:rsidRPr="00285199" w:rsidRDefault="002A3285" w:rsidP="003613B3">
                        <w:pPr>
                          <w:pStyle w:val="Standard"/>
                          <w:widowControl w:val="0"/>
                          <w:ind w:left="5580"/>
                          <w:rPr>
                            <w:rFonts w:ascii="Arial" w:hAnsi="Arial" w:cs="Arial"/>
                            <w:sz w:val="28"/>
                            <w:u w:val="single"/>
                          </w:rPr>
                        </w:pPr>
                        <w:r w:rsidRPr="000E4E2F">
                          <w:rPr>
                            <w:rFonts w:ascii="Arial" w:hAnsi="Arial" w:cs="Arial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8"/>
                            <w:u w:val="single"/>
                          </w:rPr>
                          <w:t>Саратовцев П.О.</w:t>
                        </w:r>
                      </w:p>
                      <w:p w14:paraId="682606E7" w14:textId="77777777" w:rsidR="002A3285" w:rsidRDefault="002A3285" w:rsidP="003613B3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u w:val="single"/>
                          </w:rPr>
                          <w:t>Канунова</w:t>
                        </w:r>
                        <w:proofErr w:type="spellEnd"/>
                        <w:r>
                          <w:rPr>
                            <w:rFonts w:ascii="Arial" w:hAnsi="Arial" w:cs="Arial"/>
                            <w:u w:val="single"/>
                          </w:rPr>
                          <w:t xml:space="preserve"> Е.Е.</w:t>
                        </w:r>
                        <w:r w:rsidRPr="000E4E2F">
                          <w:rPr>
                            <w:rFonts w:ascii="Arial" w:hAnsi="Arial" w:cs="Arial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u w:val="single"/>
                          </w:rPr>
                          <w:t>Канунова</w:t>
                        </w:r>
                        <w:proofErr w:type="spellEnd"/>
                        <w:r>
                          <w:rPr>
                            <w:rFonts w:ascii="Arial" w:hAnsi="Arial" w:cs="Arial"/>
                            <w:u w:val="single"/>
                          </w:rPr>
                          <w:t xml:space="preserve"> Е.Е.</w:t>
                        </w:r>
                      </w:p>
                    </w:txbxContent>
                  </v:textbox>
                </v:rect>
              </v:group>
              <v:group id="Group 4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4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59E7AECF" w14:textId="77777777" w:rsidR="002A3285" w:rsidRDefault="002A3285" w:rsidP="003613B3">
                        <w:pPr>
                          <w:pStyle w:val="aa"/>
                          <w:rPr>
                            <w:lang w:val="ru-RU"/>
                          </w:rPr>
                        </w:pPr>
                      </w:p>
                      <w:p w14:paraId="282A30D7" w14:textId="77777777" w:rsidR="002A3285" w:rsidRDefault="002A3285" w:rsidP="003613B3"/>
                    </w:txbxContent>
                  </v:textbox>
                </v:rect>
                <v:rect id="Rectangle 4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24E8E92A" w14:textId="77777777" w:rsidR="002A3285" w:rsidRDefault="002A3285" w:rsidP="003613B3">
                        <w:pPr>
                          <w:pStyle w:val="aa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4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0A7E9FC3" w14:textId="77777777" w:rsidR="002A3285" w:rsidRDefault="002A3285" w:rsidP="003613B3"/>
                    </w:txbxContent>
                  </v:textbox>
                </v:rect>
                <v:rect id="Rectangle 4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0E4BAF87" w14:textId="77777777" w:rsidR="002A3285" w:rsidRDefault="002A3285" w:rsidP="003613B3"/>
                    </w:txbxContent>
                  </v:textbox>
                </v:rect>
              </v:group>
              <v:group id="Group 4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4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075D76B6" w14:textId="77777777" w:rsidR="002A3285" w:rsidRDefault="002A3285" w:rsidP="003613B3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B386738" w14:textId="77777777" w:rsidR="002A3285" w:rsidRDefault="002A3285" w:rsidP="003613B3"/>
                    </w:txbxContent>
                  </v:textbox>
                </v:rect>
              </v:group>
              <v:line id="Line 5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52" o:spid="_x0000_s1066" style="position:absolute;left:7787;top:18267;width:6292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12C5263B" w14:textId="77777777" w:rsidR="002A3285" w:rsidRPr="003B58A8" w:rsidRDefault="002A3285" w:rsidP="003B58A8">
                      <w:pPr>
                        <w:pStyle w:val="13"/>
                        <w:ind w:left="0"/>
                      </w:pPr>
                      <w:r w:rsidRPr="003B58A8">
                        <w:t xml:space="preserve">Кулинарный сайт с использованием анимации (при помощи </w:t>
                      </w:r>
                      <w:proofErr w:type="spellStart"/>
                      <w:r w:rsidRPr="003B58A8">
                        <w:rPr>
                          <w:lang w:val="en-US"/>
                        </w:rPr>
                        <w:t>javascript</w:t>
                      </w:r>
                      <w:proofErr w:type="spellEnd"/>
                      <w:r w:rsidRPr="003B58A8">
                        <w:t>)</w:t>
                      </w:r>
                    </w:p>
                    <w:p w14:paraId="1239E571" w14:textId="7F7A52BD" w:rsidR="002A3285" w:rsidRPr="001574D6" w:rsidRDefault="002A3285" w:rsidP="001574D6">
                      <w:pPr>
                        <w:pStyle w:val="aa"/>
                        <w:spacing w:before="240" w:line="276" w:lineRule="auto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</w:p>
                  </w:txbxContent>
                </v:textbox>
              </v:rect>
              <v:line id="Line 5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5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5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14:paraId="4725894C" w14:textId="77777777" w:rsidR="002A3285" w:rsidRDefault="002A3285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542D97BE" w14:textId="77777777" w:rsidR="002A3285" w:rsidRDefault="002A3285" w:rsidP="003613B3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5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7A5A64D" w14:textId="59B045E2" w:rsidR="002A3285" w:rsidRPr="001C488F" w:rsidRDefault="002A3285" w:rsidP="003613B3">
                      <w:pPr>
                        <w:pStyle w:val="aa"/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4</w:t>
                      </w:r>
                      <w:r w:rsidR="001C488F">
                        <w:rPr>
                          <w:sz w:val="18"/>
                          <w:szCs w:val="18"/>
                          <w:lang w:val="ru-RU"/>
                        </w:rPr>
                        <w:t>3</w:t>
                      </w:r>
                    </w:p>
                    <w:p w14:paraId="78E9933D" w14:textId="77777777" w:rsidR="002A3285" w:rsidRPr="00013E5C" w:rsidRDefault="002A3285" w:rsidP="003613B3">
                      <w:pPr>
                        <w:pStyle w:val="aa"/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  <v:line id="Line 5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6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6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78EF5F2" w14:textId="2D9C01D5" w:rsidR="002A3285" w:rsidRPr="005659E3" w:rsidRDefault="002A3285" w:rsidP="008112A1">
                      <w:pPr>
                        <w:jc w:val="center"/>
                      </w:pPr>
                      <w:r>
                        <w:t>ГИС-</w:t>
                      </w:r>
                      <w:r w:rsidRPr="003B58A8">
                        <w:rPr>
                          <w:color w:val="000000" w:themeColor="text1"/>
                        </w:rPr>
                        <w:t>23-ИСТ-4-1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1FA69" w14:textId="77777777" w:rsidR="002A3285" w:rsidRDefault="002A3285">
    <w:pPr>
      <w:pStyle w:val="a8"/>
    </w:pPr>
    <w:r>
      <w:rPr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7B74041F" wp14:editId="2CCF12B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51" name="Group 6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52" name="Rectangle 62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" name="Line 626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627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628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629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Line 630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631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Line 632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" name="Line 63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" name="Line 63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Line 635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Rectangle 636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DEBEBE" w14:textId="77777777" w:rsidR="002A3285" w:rsidRDefault="002A3285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Rectangle 637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DD547" w14:textId="77777777" w:rsidR="002A3285" w:rsidRDefault="002A3285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Rectangle 638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65B08" w14:textId="77777777" w:rsidR="002A3285" w:rsidRDefault="002A3285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639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A99A3D" w14:textId="77777777" w:rsidR="002A3285" w:rsidRDefault="002A3285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640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7D1775" w14:textId="77777777" w:rsidR="002A3285" w:rsidRDefault="002A3285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641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78B7D" w14:textId="77777777" w:rsidR="002A3285" w:rsidRDefault="002A3285" w:rsidP="004F6762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642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B1AD0" w14:textId="1F5EAA84" w:rsidR="002A3285" w:rsidRPr="008E3D79" w:rsidRDefault="002A3285" w:rsidP="004F6762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Rectangle 643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3C828" w14:textId="77777777" w:rsidR="002A3285" w:rsidRPr="005659E3" w:rsidRDefault="002A3285" w:rsidP="00D63CB8">
                            <w:pPr>
                              <w:jc w:val="center"/>
                            </w:pPr>
                            <w:r>
                              <w:t>ПР-НГТУ-ИРИТ-ГИС-«</w:t>
                            </w:r>
                            <w:r w:rsidRPr="00F93AC1">
                              <w:t>23-</w:t>
                            </w:r>
                            <w:r>
                              <w:t>ИСТ-4-1»-№23-03591-2024</w:t>
                            </w:r>
                          </w:p>
                          <w:p w14:paraId="312F5E9C" w14:textId="77777777" w:rsidR="002A3285" w:rsidRPr="00A70668" w:rsidRDefault="002A3285" w:rsidP="00082663"/>
                          <w:p w14:paraId="014D4B29" w14:textId="77777777" w:rsidR="002A3285" w:rsidRPr="00215F68" w:rsidRDefault="002A3285" w:rsidP="004F6762">
                            <w:pPr>
                              <w:pStyle w:val="aa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</w:p>
                          <w:p w14:paraId="0D49181F" w14:textId="77777777" w:rsidR="002A3285" w:rsidRPr="009029B0" w:rsidRDefault="002A3285" w:rsidP="004F6762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74041F" id="Group 624" o:spid="_x0000_s1076" style="position:absolute;margin-left:56.7pt;margin-top:19.85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">
              <v:rect id="Rectangle 625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N3kwgAAANwAAAAPAAAAZHJzL2Rvd25yZXYueG1sRE/basJA&#10;EH0v+A/LCH2rmwaU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BFZN3kwgAAANwAAAAPAAAA&#10;AAAAAAAAAAAAAAcCAABkcnMvZG93bnJldi54bWxQSwUGAAAAAAMAAwC3AAAA9gIAAAAA&#10;" filled="f" strokeweight="2pt"/>
              <v:line id="Line 626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pW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IcSlb6+AAAA3AAAAA8AAAAAAAAA&#10;AAAAAAAABwIAAGRycy9kb3ducmV2LnhtbFBLBQYAAAAAAwADALcAAADyAgAAAAA=&#10;" strokeweight="2pt"/>
              <v:line id="Line 627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line id="Line 628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" strokeweight="2pt"/>
              <v:line id="Line 629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Line 630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631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line id="Line 632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<v:line id="Line 633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0PH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" strokeweight="1pt"/>
              <v:line id="Line 634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<v:line id="Line 635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<v:rect id="Rectangle 636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14:paraId="4BDEBEBE" w14:textId="77777777" w:rsidR="002A3285" w:rsidRDefault="002A3285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7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<v:textbox inset="1pt,1pt,1pt,1pt">
                  <w:txbxContent>
                    <w:p w14:paraId="605DD547" w14:textId="77777777" w:rsidR="002A3285" w:rsidRDefault="002A3285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38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4A765B08" w14:textId="77777777" w:rsidR="002A3285" w:rsidRDefault="002A3285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9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42A99A3D" w14:textId="77777777" w:rsidR="002A3285" w:rsidRDefault="002A3285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40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2A7D1775" w14:textId="77777777" w:rsidR="002A3285" w:rsidRDefault="002A3285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41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14:paraId="54078B7D" w14:textId="77777777" w:rsidR="002A3285" w:rsidRDefault="002A3285" w:rsidP="004F6762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2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14:paraId="67CB1AD0" w14:textId="1F5EAA84" w:rsidR="002A3285" w:rsidRPr="008E3D79" w:rsidRDefault="002A3285" w:rsidP="004F6762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643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5403C828" w14:textId="77777777" w:rsidR="002A3285" w:rsidRPr="005659E3" w:rsidRDefault="002A3285" w:rsidP="00D63CB8">
                      <w:pPr>
                        <w:jc w:val="center"/>
                      </w:pPr>
                      <w:r>
                        <w:t>ПР-НГТУ-ИРИТ-ГИС-«</w:t>
                      </w:r>
                      <w:r w:rsidRPr="00F93AC1">
                        <w:t>23-</w:t>
                      </w:r>
                      <w:r>
                        <w:t>ИСТ-4-1»-№23-03591-2024</w:t>
                      </w:r>
                    </w:p>
                    <w:p w14:paraId="312F5E9C" w14:textId="77777777" w:rsidR="002A3285" w:rsidRPr="00A70668" w:rsidRDefault="002A3285" w:rsidP="00082663"/>
                    <w:p w14:paraId="014D4B29" w14:textId="77777777" w:rsidR="002A3285" w:rsidRPr="00215F68" w:rsidRDefault="002A3285" w:rsidP="004F6762">
                      <w:pPr>
                        <w:pStyle w:val="aa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</w:p>
                    <w:p w14:paraId="0D49181F" w14:textId="77777777" w:rsidR="002A3285" w:rsidRPr="009029B0" w:rsidRDefault="002A3285" w:rsidP="004F6762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1395F" w14:textId="77777777" w:rsidR="002A3285" w:rsidRDefault="002A3285" w:rsidP="003613B3">
      <w:r>
        <w:separator/>
      </w:r>
    </w:p>
  </w:footnote>
  <w:footnote w:type="continuationSeparator" w:id="0">
    <w:p w14:paraId="47AC454B" w14:textId="77777777" w:rsidR="002A3285" w:rsidRDefault="002A3285" w:rsidP="00361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6EC"/>
    <w:multiLevelType w:val="hybridMultilevel"/>
    <w:tmpl w:val="42A07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6CDA5ADC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C5AE4"/>
    <w:multiLevelType w:val="hybridMultilevel"/>
    <w:tmpl w:val="6378835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0CCD4678"/>
    <w:multiLevelType w:val="hybridMultilevel"/>
    <w:tmpl w:val="412E1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A34AA"/>
    <w:multiLevelType w:val="hybridMultilevel"/>
    <w:tmpl w:val="AE988888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>
      <w:start w:val="1"/>
      <w:numFmt w:val="lowerRoman"/>
      <w:lvlText w:val="%3."/>
      <w:lvlJc w:val="right"/>
      <w:pPr>
        <w:ind w:left="2197" w:hanging="180"/>
      </w:pPr>
    </w:lvl>
    <w:lvl w:ilvl="3" w:tplc="0419000F">
      <w:start w:val="1"/>
      <w:numFmt w:val="decimal"/>
      <w:lvlText w:val="%4."/>
      <w:lvlJc w:val="left"/>
      <w:pPr>
        <w:ind w:left="2917" w:hanging="360"/>
      </w:pPr>
    </w:lvl>
    <w:lvl w:ilvl="4" w:tplc="04190019">
      <w:start w:val="1"/>
      <w:numFmt w:val="lowerLetter"/>
      <w:lvlText w:val="%5."/>
      <w:lvlJc w:val="left"/>
      <w:pPr>
        <w:ind w:left="3637" w:hanging="360"/>
      </w:pPr>
    </w:lvl>
    <w:lvl w:ilvl="5" w:tplc="0419001B">
      <w:start w:val="1"/>
      <w:numFmt w:val="lowerRoman"/>
      <w:lvlText w:val="%6."/>
      <w:lvlJc w:val="right"/>
      <w:pPr>
        <w:ind w:left="4357" w:hanging="180"/>
      </w:pPr>
    </w:lvl>
    <w:lvl w:ilvl="6" w:tplc="0419000F">
      <w:start w:val="1"/>
      <w:numFmt w:val="decimal"/>
      <w:lvlText w:val="%7."/>
      <w:lvlJc w:val="left"/>
      <w:pPr>
        <w:ind w:left="5077" w:hanging="360"/>
      </w:pPr>
    </w:lvl>
    <w:lvl w:ilvl="7" w:tplc="04190019">
      <w:start w:val="1"/>
      <w:numFmt w:val="lowerLetter"/>
      <w:lvlText w:val="%8."/>
      <w:lvlJc w:val="left"/>
      <w:pPr>
        <w:ind w:left="5797" w:hanging="360"/>
      </w:pPr>
    </w:lvl>
    <w:lvl w:ilvl="8" w:tplc="0419001B">
      <w:start w:val="1"/>
      <w:numFmt w:val="lowerRoman"/>
      <w:lvlText w:val="%9."/>
      <w:lvlJc w:val="right"/>
      <w:pPr>
        <w:ind w:left="6517" w:hanging="180"/>
      </w:pPr>
    </w:lvl>
  </w:abstractNum>
  <w:abstractNum w:abstractNumId="4" w15:restartNumberingAfterBreak="0">
    <w:nsid w:val="1F5A0059"/>
    <w:multiLevelType w:val="hybridMultilevel"/>
    <w:tmpl w:val="FBD6C30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250F6AD8"/>
    <w:multiLevelType w:val="hybridMultilevel"/>
    <w:tmpl w:val="4C62A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B4F25"/>
    <w:multiLevelType w:val="hybridMultilevel"/>
    <w:tmpl w:val="A5AC22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571EB"/>
    <w:multiLevelType w:val="hybridMultilevel"/>
    <w:tmpl w:val="212AB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445C5"/>
    <w:multiLevelType w:val="hybridMultilevel"/>
    <w:tmpl w:val="AB4E81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8261ED"/>
    <w:multiLevelType w:val="hybridMultilevel"/>
    <w:tmpl w:val="3D040D5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3D826672"/>
    <w:multiLevelType w:val="hybridMultilevel"/>
    <w:tmpl w:val="AE988888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>
      <w:start w:val="1"/>
      <w:numFmt w:val="lowerRoman"/>
      <w:lvlText w:val="%3."/>
      <w:lvlJc w:val="right"/>
      <w:pPr>
        <w:ind w:left="2197" w:hanging="180"/>
      </w:pPr>
    </w:lvl>
    <w:lvl w:ilvl="3" w:tplc="0419000F">
      <w:start w:val="1"/>
      <w:numFmt w:val="decimal"/>
      <w:lvlText w:val="%4."/>
      <w:lvlJc w:val="left"/>
      <w:pPr>
        <w:ind w:left="2917" w:hanging="360"/>
      </w:pPr>
    </w:lvl>
    <w:lvl w:ilvl="4" w:tplc="04190019">
      <w:start w:val="1"/>
      <w:numFmt w:val="lowerLetter"/>
      <w:lvlText w:val="%5."/>
      <w:lvlJc w:val="left"/>
      <w:pPr>
        <w:ind w:left="3637" w:hanging="360"/>
      </w:pPr>
    </w:lvl>
    <w:lvl w:ilvl="5" w:tplc="0419001B">
      <w:start w:val="1"/>
      <w:numFmt w:val="lowerRoman"/>
      <w:lvlText w:val="%6."/>
      <w:lvlJc w:val="right"/>
      <w:pPr>
        <w:ind w:left="4357" w:hanging="180"/>
      </w:pPr>
    </w:lvl>
    <w:lvl w:ilvl="6" w:tplc="0419000F">
      <w:start w:val="1"/>
      <w:numFmt w:val="decimal"/>
      <w:lvlText w:val="%7."/>
      <w:lvlJc w:val="left"/>
      <w:pPr>
        <w:ind w:left="5077" w:hanging="360"/>
      </w:pPr>
    </w:lvl>
    <w:lvl w:ilvl="7" w:tplc="04190019">
      <w:start w:val="1"/>
      <w:numFmt w:val="lowerLetter"/>
      <w:lvlText w:val="%8."/>
      <w:lvlJc w:val="left"/>
      <w:pPr>
        <w:ind w:left="5797" w:hanging="360"/>
      </w:pPr>
    </w:lvl>
    <w:lvl w:ilvl="8" w:tplc="0419001B">
      <w:start w:val="1"/>
      <w:numFmt w:val="lowerRoman"/>
      <w:lvlText w:val="%9."/>
      <w:lvlJc w:val="right"/>
      <w:pPr>
        <w:ind w:left="6517" w:hanging="180"/>
      </w:pPr>
    </w:lvl>
  </w:abstractNum>
  <w:abstractNum w:abstractNumId="11" w15:restartNumberingAfterBreak="0">
    <w:nsid w:val="3DAE7A5E"/>
    <w:multiLevelType w:val="hybridMultilevel"/>
    <w:tmpl w:val="9328F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440AC9"/>
    <w:multiLevelType w:val="hybridMultilevel"/>
    <w:tmpl w:val="D2E8C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D05716"/>
    <w:multiLevelType w:val="multilevel"/>
    <w:tmpl w:val="77160AAA"/>
    <w:lvl w:ilvl="0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0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1" w:hanging="1800"/>
      </w:pPr>
      <w:rPr>
        <w:rFonts w:hint="default"/>
      </w:rPr>
    </w:lvl>
  </w:abstractNum>
  <w:abstractNum w:abstractNumId="14" w15:restartNumberingAfterBreak="0">
    <w:nsid w:val="485C331D"/>
    <w:multiLevelType w:val="hybridMultilevel"/>
    <w:tmpl w:val="43B87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E40451"/>
    <w:multiLevelType w:val="hybridMultilevel"/>
    <w:tmpl w:val="2D881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212B7E"/>
    <w:multiLevelType w:val="hybridMultilevel"/>
    <w:tmpl w:val="5E401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422A1"/>
    <w:multiLevelType w:val="hybridMultilevel"/>
    <w:tmpl w:val="7804BC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1442AE1"/>
    <w:multiLevelType w:val="hybridMultilevel"/>
    <w:tmpl w:val="5AE4361A"/>
    <w:lvl w:ilvl="0" w:tplc="5EAC7CF2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AA6180"/>
    <w:multiLevelType w:val="hybridMultilevel"/>
    <w:tmpl w:val="AE988888"/>
    <w:lvl w:ilvl="0" w:tplc="0419000F">
      <w:start w:val="1"/>
      <w:numFmt w:val="decimal"/>
      <w:lvlText w:val="%1."/>
      <w:lvlJc w:val="left"/>
      <w:pPr>
        <w:ind w:left="757" w:hanging="360"/>
      </w:p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>
      <w:start w:val="1"/>
      <w:numFmt w:val="lowerRoman"/>
      <w:lvlText w:val="%3."/>
      <w:lvlJc w:val="right"/>
      <w:pPr>
        <w:ind w:left="2197" w:hanging="180"/>
      </w:pPr>
    </w:lvl>
    <w:lvl w:ilvl="3" w:tplc="0419000F">
      <w:start w:val="1"/>
      <w:numFmt w:val="decimal"/>
      <w:lvlText w:val="%4."/>
      <w:lvlJc w:val="left"/>
      <w:pPr>
        <w:ind w:left="2917" w:hanging="360"/>
      </w:pPr>
    </w:lvl>
    <w:lvl w:ilvl="4" w:tplc="04190019">
      <w:start w:val="1"/>
      <w:numFmt w:val="lowerLetter"/>
      <w:lvlText w:val="%5."/>
      <w:lvlJc w:val="left"/>
      <w:pPr>
        <w:ind w:left="3637" w:hanging="360"/>
      </w:pPr>
    </w:lvl>
    <w:lvl w:ilvl="5" w:tplc="0419001B">
      <w:start w:val="1"/>
      <w:numFmt w:val="lowerRoman"/>
      <w:lvlText w:val="%6."/>
      <w:lvlJc w:val="right"/>
      <w:pPr>
        <w:ind w:left="4357" w:hanging="180"/>
      </w:pPr>
    </w:lvl>
    <w:lvl w:ilvl="6" w:tplc="0419000F">
      <w:start w:val="1"/>
      <w:numFmt w:val="decimal"/>
      <w:lvlText w:val="%7."/>
      <w:lvlJc w:val="left"/>
      <w:pPr>
        <w:ind w:left="5077" w:hanging="360"/>
      </w:pPr>
    </w:lvl>
    <w:lvl w:ilvl="7" w:tplc="04190019">
      <w:start w:val="1"/>
      <w:numFmt w:val="lowerLetter"/>
      <w:lvlText w:val="%8."/>
      <w:lvlJc w:val="left"/>
      <w:pPr>
        <w:ind w:left="5797" w:hanging="360"/>
      </w:pPr>
    </w:lvl>
    <w:lvl w:ilvl="8" w:tplc="0419001B">
      <w:start w:val="1"/>
      <w:numFmt w:val="lowerRoman"/>
      <w:lvlText w:val="%9."/>
      <w:lvlJc w:val="right"/>
      <w:pPr>
        <w:ind w:left="6517" w:hanging="180"/>
      </w:pPr>
    </w:lvl>
  </w:abstractNum>
  <w:abstractNum w:abstractNumId="20" w15:restartNumberingAfterBreak="0">
    <w:nsid w:val="649E3DE7"/>
    <w:multiLevelType w:val="multilevel"/>
    <w:tmpl w:val="2696C9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  <w:b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21" w15:restartNumberingAfterBreak="0">
    <w:nsid w:val="65AA78AF"/>
    <w:multiLevelType w:val="hybridMultilevel"/>
    <w:tmpl w:val="67D615FC"/>
    <w:lvl w:ilvl="0" w:tplc="5EAC7CF2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892625"/>
    <w:multiLevelType w:val="hybridMultilevel"/>
    <w:tmpl w:val="3C922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C4714A"/>
    <w:multiLevelType w:val="hybridMultilevel"/>
    <w:tmpl w:val="E196B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027482"/>
    <w:multiLevelType w:val="hybridMultilevel"/>
    <w:tmpl w:val="FE189678"/>
    <w:lvl w:ilvl="0" w:tplc="4CACB2F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6"/>
  </w:num>
  <w:num w:numId="4">
    <w:abstractNumId w:val="13"/>
  </w:num>
  <w:num w:numId="5">
    <w:abstractNumId w:val="12"/>
  </w:num>
  <w:num w:numId="6">
    <w:abstractNumId w:val="18"/>
  </w:num>
  <w:num w:numId="7">
    <w:abstractNumId w:val="20"/>
  </w:num>
  <w:num w:numId="8">
    <w:abstractNumId w:val="11"/>
  </w:num>
  <w:num w:numId="9">
    <w:abstractNumId w:val="21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14"/>
  </w:num>
  <w:num w:numId="18">
    <w:abstractNumId w:val="6"/>
  </w:num>
  <w:num w:numId="19">
    <w:abstractNumId w:val="1"/>
  </w:num>
  <w:num w:numId="20">
    <w:abstractNumId w:val="9"/>
  </w:num>
  <w:num w:numId="21">
    <w:abstractNumId w:val="8"/>
  </w:num>
  <w:num w:numId="22">
    <w:abstractNumId w:val="17"/>
  </w:num>
  <w:num w:numId="23">
    <w:abstractNumId w:val="7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6AF"/>
    <w:rsid w:val="000059C3"/>
    <w:rsid w:val="000436C4"/>
    <w:rsid w:val="00065CFB"/>
    <w:rsid w:val="00077C8D"/>
    <w:rsid w:val="0008141E"/>
    <w:rsid w:val="00082663"/>
    <w:rsid w:val="000A10C3"/>
    <w:rsid w:val="000A1837"/>
    <w:rsid w:val="000A6618"/>
    <w:rsid w:val="000B3C24"/>
    <w:rsid w:val="000D6F5D"/>
    <w:rsid w:val="000E3154"/>
    <w:rsid w:val="000E442C"/>
    <w:rsid w:val="00105FFB"/>
    <w:rsid w:val="001117E8"/>
    <w:rsid w:val="00135401"/>
    <w:rsid w:val="001574D6"/>
    <w:rsid w:val="00175C38"/>
    <w:rsid w:val="001827CA"/>
    <w:rsid w:val="0019275B"/>
    <w:rsid w:val="001B6253"/>
    <w:rsid w:val="001C488F"/>
    <w:rsid w:val="001C5446"/>
    <w:rsid w:val="001C579A"/>
    <w:rsid w:val="001D24B2"/>
    <w:rsid w:val="001D2DC5"/>
    <w:rsid w:val="001D2E53"/>
    <w:rsid w:val="0021129D"/>
    <w:rsid w:val="00227F4B"/>
    <w:rsid w:val="0024676C"/>
    <w:rsid w:val="00293D00"/>
    <w:rsid w:val="002A0DD4"/>
    <w:rsid w:val="002A3285"/>
    <w:rsid w:val="002A713A"/>
    <w:rsid w:val="002B3195"/>
    <w:rsid w:val="002C6831"/>
    <w:rsid w:val="002F30E5"/>
    <w:rsid w:val="00301A1F"/>
    <w:rsid w:val="00312DB2"/>
    <w:rsid w:val="00321DD8"/>
    <w:rsid w:val="0032492A"/>
    <w:rsid w:val="00337308"/>
    <w:rsid w:val="00351104"/>
    <w:rsid w:val="003613B3"/>
    <w:rsid w:val="003732A2"/>
    <w:rsid w:val="003B58A8"/>
    <w:rsid w:val="003C7828"/>
    <w:rsid w:val="00411937"/>
    <w:rsid w:val="00423219"/>
    <w:rsid w:val="00440BF0"/>
    <w:rsid w:val="00442320"/>
    <w:rsid w:val="00474E33"/>
    <w:rsid w:val="00487E7E"/>
    <w:rsid w:val="004D5A08"/>
    <w:rsid w:val="004F048D"/>
    <w:rsid w:val="004F6762"/>
    <w:rsid w:val="00501E34"/>
    <w:rsid w:val="00531E77"/>
    <w:rsid w:val="00550026"/>
    <w:rsid w:val="00556CAB"/>
    <w:rsid w:val="00574620"/>
    <w:rsid w:val="005A3DE6"/>
    <w:rsid w:val="005B3217"/>
    <w:rsid w:val="005C1306"/>
    <w:rsid w:val="005C1C73"/>
    <w:rsid w:val="005C360D"/>
    <w:rsid w:val="005C4049"/>
    <w:rsid w:val="005C7801"/>
    <w:rsid w:val="005E40DC"/>
    <w:rsid w:val="005E79D5"/>
    <w:rsid w:val="0060354F"/>
    <w:rsid w:val="00606964"/>
    <w:rsid w:val="00616B85"/>
    <w:rsid w:val="00616FF6"/>
    <w:rsid w:val="00623847"/>
    <w:rsid w:val="00627E25"/>
    <w:rsid w:val="00631F70"/>
    <w:rsid w:val="006436BA"/>
    <w:rsid w:val="00646218"/>
    <w:rsid w:val="00663226"/>
    <w:rsid w:val="006C7B21"/>
    <w:rsid w:val="006E4CBE"/>
    <w:rsid w:val="00706E43"/>
    <w:rsid w:val="00726AEF"/>
    <w:rsid w:val="00736920"/>
    <w:rsid w:val="0074147E"/>
    <w:rsid w:val="0075750B"/>
    <w:rsid w:val="00790916"/>
    <w:rsid w:val="007A285C"/>
    <w:rsid w:val="007A3496"/>
    <w:rsid w:val="007D65D2"/>
    <w:rsid w:val="007F06BC"/>
    <w:rsid w:val="00800A49"/>
    <w:rsid w:val="008112A1"/>
    <w:rsid w:val="00811B10"/>
    <w:rsid w:val="00831D42"/>
    <w:rsid w:val="008407F1"/>
    <w:rsid w:val="00844A11"/>
    <w:rsid w:val="00852911"/>
    <w:rsid w:val="00871F82"/>
    <w:rsid w:val="00872A87"/>
    <w:rsid w:val="008A3F53"/>
    <w:rsid w:val="008B4DEF"/>
    <w:rsid w:val="008C440E"/>
    <w:rsid w:val="008C528C"/>
    <w:rsid w:val="008D2375"/>
    <w:rsid w:val="008D31D2"/>
    <w:rsid w:val="008D7E6C"/>
    <w:rsid w:val="008E65F8"/>
    <w:rsid w:val="009176AF"/>
    <w:rsid w:val="00921E19"/>
    <w:rsid w:val="00935E48"/>
    <w:rsid w:val="0096731D"/>
    <w:rsid w:val="00991CD9"/>
    <w:rsid w:val="009B7622"/>
    <w:rsid w:val="009C20D4"/>
    <w:rsid w:val="009F16ED"/>
    <w:rsid w:val="00A12268"/>
    <w:rsid w:val="00A23DB8"/>
    <w:rsid w:val="00A320B4"/>
    <w:rsid w:val="00A340C9"/>
    <w:rsid w:val="00A5068A"/>
    <w:rsid w:val="00A5503D"/>
    <w:rsid w:val="00A820DD"/>
    <w:rsid w:val="00A9352A"/>
    <w:rsid w:val="00A9658F"/>
    <w:rsid w:val="00AA270B"/>
    <w:rsid w:val="00AB4A05"/>
    <w:rsid w:val="00AD15B9"/>
    <w:rsid w:val="00AF4555"/>
    <w:rsid w:val="00B144DA"/>
    <w:rsid w:val="00B40165"/>
    <w:rsid w:val="00B640D6"/>
    <w:rsid w:val="00B77477"/>
    <w:rsid w:val="00BB6726"/>
    <w:rsid w:val="00BD3A9B"/>
    <w:rsid w:val="00BE6256"/>
    <w:rsid w:val="00BF7389"/>
    <w:rsid w:val="00C31E0B"/>
    <w:rsid w:val="00C8389D"/>
    <w:rsid w:val="00CB668D"/>
    <w:rsid w:val="00CC6AB6"/>
    <w:rsid w:val="00CE7CA3"/>
    <w:rsid w:val="00D532E7"/>
    <w:rsid w:val="00D6296D"/>
    <w:rsid w:val="00D63CB8"/>
    <w:rsid w:val="00DB45AE"/>
    <w:rsid w:val="00DC5441"/>
    <w:rsid w:val="00DD04BC"/>
    <w:rsid w:val="00E07FB6"/>
    <w:rsid w:val="00E1434A"/>
    <w:rsid w:val="00E236BF"/>
    <w:rsid w:val="00E43C4F"/>
    <w:rsid w:val="00E7671C"/>
    <w:rsid w:val="00EB7068"/>
    <w:rsid w:val="00EC0D88"/>
    <w:rsid w:val="00F001BE"/>
    <w:rsid w:val="00F003C6"/>
    <w:rsid w:val="00F12044"/>
    <w:rsid w:val="00F14641"/>
    <w:rsid w:val="00F14DA6"/>
    <w:rsid w:val="00F154D0"/>
    <w:rsid w:val="00F23B78"/>
    <w:rsid w:val="00F81502"/>
    <w:rsid w:val="00F8354D"/>
    <w:rsid w:val="00FC13E1"/>
    <w:rsid w:val="00FC7566"/>
    <w:rsid w:val="00FE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649F419"/>
  <w15:docId w15:val="{431FD8E3-B8D7-4EA3-B900-429F8F65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83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">
    <w:name w:val="heading 1"/>
    <w:basedOn w:val="a"/>
    <w:next w:val="a"/>
    <w:link w:val="10"/>
    <w:autoRedefine/>
    <w:uiPriority w:val="9"/>
    <w:qFormat/>
    <w:rsid w:val="00440BF0"/>
    <w:pPr>
      <w:keepNext/>
      <w:keepLines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rsid w:val="00D6296D"/>
    <w:pPr>
      <w:keepNext/>
      <w:spacing w:after="120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link w:val="30"/>
    <w:autoRedefine/>
    <w:uiPriority w:val="9"/>
    <w:qFormat/>
    <w:rsid w:val="00623847"/>
    <w:pPr>
      <w:spacing w:before="60" w:after="60"/>
      <w:outlineLvl w:val="2"/>
    </w:pPr>
    <w:rPr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3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40BF0"/>
    <w:rPr>
      <w:rFonts w:ascii="Times New Roman" w:eastAsiaTheme="majorEastAsia" w:hAnsi="Times New Roman" w:cs="Times New Roman"/>
      <w:b/>
      <w:bCs/>
      <w:sz w:val="28"/>
      <w:szCs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D6296D"/>
    <w:rPr>
      <w:rFonts w:ascii="Times New Roman" w:eastAsiaTheme="majorEastAsia" w:hAnsi="Times New Roman" w:cs="Times New Roman"/>
      <w:b/>
      <w:bCs/>
      <w:sz w:val="24"/>
      <w:szCs w:val="28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6238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No Spacing"/>
    <w:link w:val="a5"/>
    <w:autoRedefine/>
    <w:uiPriority w:val="1"/>
    <w:qFormat/>
    <w:rsid w:val="00872A87"/>
    <w:pPr>
      <w:spacing w:after="0" w:line="240" w:lineRule="auto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19">
    <w:name w:val="Font Style19"/>
    <w:uiPriority w:val="99"/>
    <w:rsid w:val="00A340C9"/>
    <w:rPr>
      <w:rFonts w:ascii="Times New Roman" w:hAnsi="Times New Roman" w:cs="Times New Roman"/>
      <w:sz w:val="14"/>
      <w:szCs w:val="14"/>
    </w:rPr>
  </w:style>
  <w:style w:type="character" w:customStyle="1" w:styleId="FontStyle20">
    <w:name w:val="Font Style20"/>
    <w:rsid w:val="00A340C9"/>
    <w:rPr>
      <w:rFonts w:ascii="Times New Roman" w:hAnsi="Times New Roman" w:cs="Times New Roman"/>
      <w:i/>
      <w:iCs/>
      <w:sz w:val="14"/>
      <w:szCs w:val="14"/>
    </w:rPr>
  </w:style>
  <w:style w:type="character" w:customStyle="1" w:styleId="FontStyle21">
    <w:name w:val="Font Style21"/>
    <w:rsid w:val="00A340C9"/>
    <w:rPr>
      <w:rFonts w:ascii="Times New Roman" w:hAnsi="Times New Roman" w:cs="Times New Roman"/>
      <w:b/>
      <w:bCs/>
      <w:sz w:val="14"/>
      <w:szCs w:val="14"/>
    </w:rPr>
  </w:style>
  <w:style w:type="paragraph" w:styleId="a6">
    <w:name w:val="header"/>
    <w:basedOn w:val="a"/>
    <w:link w:val="a7"/>
    <w:uiPriority w:val="99"/>
    <w:unhideWhenUsed/>
    <w:rsid w:val="003613B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613B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8">
    <w:name w:val="footer"/>
    <w:basedOn w:val="a"/>
    <w:link w:val="a9"/>
    <w:uiPriority w:val="99"/>
    <w:unhideWhenUsed/>
    <w:rsid w:val="003613B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613B3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a">
    <w:name w:val="Чертежный"/>
    <w:rsid w:val="003613B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andard">
    <w:name w:val="Standard"/>
    <w:rsid w:val="003613B3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ab">
    <w:name w:val="TOC Heading"/>
    <w:basedOn w:val="1"/>
    <w:next w:val="a"/>
    <w:uiPriority w:val="39"/>
    <w:unhideWhenUsed/>
    <w:qFormat/>
    <w:rsid w:val="00FC7566"/>
    <w:pPr>
      <w:spacing w:line="259" w:lineRule="auto"/>
      <w:outlineLvl w:val="9"/>
    </w:pPr>
    <w:rPr>
      <w:rFonts w:asciiTheme="majorHAnsi" w:hAnsiTheme="majorHAnsi"/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75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7566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FC7566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8E6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0"/>
    <w:link w:val="a4"/>
    <w:uiPriority w:val="1"/>
    <w:rsid w:val="00872A87"/>
    <w:rPr>
      <w:rFonts w:ascii="Times New Roman" w:hAnsi="Times New Roman" w:cs="Times New Roman"/>
      <w:b/>
      <w:bC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26AEF"/>
    <w:pPr>
      <w:spacing w:after="100" w:line="312" w:lineRule="auto"/>
      <w:ind w:left="420"/>
    </w:pPr>
    <w:rPr>
      <w:rFonts w:asciiTheme="minorHAnsi" w:eastAsiaTheme="minorEastAsia" w:hAnsiTheme="minorHAnsi" w:cstheme="minorBidi"/>
      <w:sz w:val="21"/>
      <w:szCs w:val="21"/>
      <w:lang w:eastAsia="en-US"/>
    </w:rPr>
  </w:style>
  <w:style w:type="table" w:customStyle="1" w:styleId="12">
    <w:name w:val="Сетка таблицы1"/>
    <w:basedOn w:val="a1"/>
    <w:next w:val="ad"/>
    <w:uiPriority w:val="39"/>
    <w:rsid w:val="00726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ibliography"/>
    <w:basedOn w:val="a"/>
    <w:next w:val="a"/>
    <w:uiPriority w:val="37"/>
    <w:unhideWhenUsed/>
    <w:rsid w:val="001C5446"/>
    <w:pPr>
      <w:jc w:val="both"/>
    </w:pPr>
    <w:rPr>
      <w:rFonts w:asciiTheme="minorHAnsi" w:eastAsiaTheme="minorHAnsi" w:hAnsiTheme="minorHAnsi" w:cstheme="minorBidi"/>
      <w:sz w:val="28"/>
      <w:szCs w:val="22"/>
      <w:lang w:eastAsia="en-US"/>
    </w:rPr>
  </w:style>
  <w:style w:type="paragraph" w:customStyle="1" w:styleId="Style9">
    <w:name w:val="Style9"/>
    <w:basedOn w:val="a"/>
    <w:rsid w:val="001D2DC5"/>
    <w:pPr>
      <w:widowControl w:val="0"/>
      <w:autoSpaceDE w:val="0"/>
      <w:spacing w:line="265" w:lineRule="exact"/>
    </w:pPr>
    <w:rPr>
      <w:rFonts w:eastAsia="Calibri"/>
      <w:szCs w:val="24"/>
    </w:rPr>
  </w:style>
  <w:style w:type="paragraph" w:customStyle="1" w:styleId="13">
    <w:name w:val="Абзац списка1"/>
    <w:basedOn w:val="a"/>
    <w:rsid w:val="001D2DC5"/>
    <w:pPr>
      <w:ind w:left="720"/>
    </w:pPr>
    <w:rPr>
      <w:rFonts w:eastAsia="Calibri"/>
      <w:szCs w:val="24"/>
      <w:lang w:eastAsia="ru-RU"/>
    </w:rPr>
  </w:style>
  <w:style w:type="paragraph" w:customStyle="1" w:styleId="Style12">
    <w:name w:val="Style12"/>
    <w:basedOn w:val="a"/>
    <w:rsid w:val="001D2DC5"/>
    <w:pPr>
      <w:widowControl w:val="0"/>
      <w:autoSpaceDE w:val="0"/>
      <w:autoSpaceDN w:val="0"/>
      <w:adjustRightInd w:val="0"/>
    </w:pPr>
    <w:rPr>
      <w:rFonts w:eastAsia="Calibri"/>
      <w:szCs w:val="24"/>
      <w:lang w:eastAsia="ru-RU"/>
    </w:rPr>
  </w:style>
  <w:style w:type="paragraph" w:customStyle="1" w:styleId="Default">
    <w:name w:val="Default"/>
    <w:rsid w:val="00CB668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">
    <w:name w:val="Body Text"/>
    <w:basedOn w:val="a"/>
    <w:link w:val="af0"/>
    <w:semiHidden/>
    <w:rsid w:val="00CB668D"/>
    <w:pPr>
      <w:spacing w:after="120"/>
    </w:pPr>
    <w:rPr>
      <w:rFonts w:eastAsia="Calibri"/>
      <w:szCs w:val="24"/>
      <w:lang w:val="x-none" w:eastAsia="ru-RU"/>
    </w:rPr>
  </w:style>
  <w:style w:type="character" w:customStyle="1" w:styleId="af0">
    <w:name w:val="Основной текст Знак"/>
    <w:basedOn w:val="a0"/>
    <w:link w:val="af"/>
    <w:semiHidden/>
    <w:rsid w:val="00CB668D"/>
    <w:rPr>
      <w:rFonts w:ascii="Times New Roman" w:eastAsia="Calibri" w:hAnsi="Times New Roman" w:cs="Times New Roman"/>
      <w:sz w:val="24"/>
      <w:szCs w:val="24"/>
      <w:lang w:val="x-none" w:eastAsia="ru-RU"/>
    </w:rPr>
  </w:style>
  <w:style w:type="paragraph" w:customStyle="1" w:styleId="Style14">
    <w:name w:val="Style14"/>
    <w:basedOn w:val="a"/>
    <w:rsid w:val="00CB668D"/>
    <w:pPr>
      <w:widowControl w:val="0"/>
      <w:autoSpaceDE w:val="0"/>
      <w:spacing w:line="265" w:lineRule="exact"/>
      <w:ind w:firstLine="715"/>
    </w:pPr>
    <w:rPr>
      <w:szCs w:val="24"/>
    </w:rPr>
  </w:style>
  <w:style w:type="character" w:customStyle="1" w:styleId="FontStyle22">
    <w:name w:val="Font Style22"/>
    <w:rsid w:val="00CB668D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23">
    <w:name w:val="Font Style23"/>
    <w:rsid w:val="00CB668D"/>
    <w:rPr>
      <w:rFonts w:ascii="Times New Roman" w:hAnsi="Times New Roman" w:cs="Times New Roman"/>
      <w:b/>
      <w:bCs/>
      <w:sz w:val="14"/>
      <w:szCs w:val="14"/>
    </w:rPr>
  </w:style>
  <w:style w:type="paragraph" w:styleId="af1">
    <w:name w:val="Balloon Text"/>
    <w:basedOn w:val="a"/>
    <w:link w:val="af2"/>
    <w:uiPriority w:val="99"/>
    <w:semiHidden/>
    <w:unhideWhenUsed/>
    <w:rsid w:val="00440BF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40BF0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&#1054;&#1058;&#1063;&#1045;&#1058;%20&#1055;&#1054;%20&#1055;&#1056;&#1040;&#1050;&#1058;&#1048;&#1050;&#104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Док1</b:Tag>
    <b:SourceType>DocumentFromInternetSite</b:SourceType>
    <b:Guid>{59C7C479-9BBE-404C-A0E6-3598623D2AA1}</b:Guid>
    <b:Title>Документация Angular </b:Title>
    <b:URL>https://angular.io/docs</b:URL>
    <b:RefOrder>1</b:RefOrder>
  </b:Source>
  <b:Source>
    <b:Tag>Ива</b:Tag>
    <b:SourceType>Misc</b:SourceType>
    <b:Guid>{2FBAE9B3-C3A5-4732-9E92-D230838CBFA7}</b:Guid>
    <b:Author>
      <b:Author>
        <b:NameList>
          <b:Person>
            <b:Last>Иванов</b:Last>
          </b:Person>
        </b:NameList>
      </b:Author>
    </b:Author>
    <b:Title>Руководство по Ангуляр</b:Title>
    <b:Publisher>сайт www. angular.com</b:Publisher>
    <b:RefOrder>2</b:RefOrder>
  </b:Source>
  <b:Source>
    <b:Tag>ДДа</b:Tag>
    <b:SourceType>Book</b:SourceType>
    <b:Guid>{C4FFAD8C-92EB-4048-92AE-AF7FEBA04AD4}</b:Guid>
    <b:Author>
      <b:Author>
        <b:NameList>
          <b:Person>
            <b:Last>Дакетт</b:Last>
            <b:First>Д.</b:First>
          </b:Person>
        </b:NameList>
      </b:Author>
    </b:Author>
    <b:Title>HTML и CSS. Разработка и дизайн веб-сайтов.</b:Title>
    <b:RefOrder>3</b:RefOrder>
  </b:Source>
  <b:Source>
    <b:Tag>Флэ13</b:Tag>
    <b:SourceType>Book</b:SourceType>
    <b:Guid>{56401F1D-D0FA-4DD6-BA86-7D916B24A21B}</b:Guid>
    <b:Author>
      <b:Author>
        <b:NameList>
          <b:Person>
            <b:Last>Флэнаран</b:Last>
            <b:First>Дэвид</b:First>
          </b:Person>
        </b:NameList>
      </b:Author>
    </b:Author>
    <b:Title>JavaScript: карманный справочник</b:Title>
    <b:Year>2013</b:Year>
    <b:RefOrder>4</b:RefOrder>
  </b:Source>
  <b:Source>
    <b:Tag>GSA24</b:Tag>
    <b:SourceType>InternetSite</b:SourceType>
    <b:Guid>{CC042408-F3F5-481F-BD1C-DF5AAD98B73D}</b:Guid>
    <b:Title>GSAP</b:Title>
    <b:YearAccessed>2024</b:YearAccessed>
    <b:MonthAccessed>Июль</b:MonthAccessed>
    <b:DayAccessed>12</b:DayAccessed>
    <b:URL>https://gsap.com/</b:URL>
    <b:RefOrder>5</b:RefOrder>
  </b:Source>
  <b:Source>
    <b:Tag>Раф</b:Tag>
    <b:SourceType>Book</b:SourceType>
    <b:Guid>{74CF3753-1DCF-469F-A9B6-BE9B0C84E27C}</b:Guid>
    <b:Title>Бесплатное руководство по Основам Web-дизайна</b:Title>
    <b:Author>
      <b:Author>
        <b:NameList>
          <b:Person>
            <b:Last>Томаль</b:Last>
            <b:First>Рафаль</b:First>
          </b:Person>
        </b:NameList>
      </b:Author>
    </b:Author>
    <b:RefOrder>6</b:RefOrder>
  </b:Source>
  <b:Source>
    <b:Tag>Онл24</b:Tag>
    <b:SourceType>InternetSite</b:SourceType>
    <b:Guid>{7A7A48B9-0120-4547-A0A1-45AC3CD673D9}</b:Guid>
    <b:Title>Онлайн учебник JavaScript</b:Title>
    <b:YearAccessed>2024</b:YearAccessed>
    <b:MonthAccessed>Июль</b:MonthAccessed>
    <b:DayAccessed>14</b:DayAccessed>
    <b:URL>https://learn.javascript.ru/</b:URL>
    <b:RefOrder>7</b:RefOrder>
  </b:Source>
  <b:Source>
    <b:Tag>Пол</b:Tag>
    <b:SourceType>Book</b:SourceType>
    <b:Guid>{AC91E0F1-357D-4887-B849-D23FDB11DA5E}</b:Guid>
    <b:Title>Дизайн. Форма и хаос</b:Title>
    <b:Author>
      <b:Author>
        <b:NameList>
          <b:Person>
            <b:Last>Рэнд</b:Last>
            <b:First>Пол</b:First>
          </b:Person>
        </b:NameList>
      </b:Author>
    </b:Author>
    <b:RefOrder>8</b:RefOrder>
  </b:Source>
  <b:Source>
    <b:Tag>Бен</b:Tag>
    <b:SourceType>Book</b:SourceType>
    <b:Guid>{F687AA60-F814-424E-8628-02D1CA2DABB8}</b:Guid>
    <b:Author>
      <b:Author>
        <b:NameList>
          <b:Person>
            <b:Last>Хеник</b:Last>
            <b:First>Бен</b:First>
          </b:Person>
        </b:NameList>
      </b:Author>
    </b:Author>
    <b:Title>HTML и CSS. Путь к совершенству</b:Title>
    <b:RefOrder>9</b:RefOrder>
  </b:Source>
  <b:Source>
    <b:Tag>W3s24</b:Tag>
    <b:SourceType>InternetSite</b:SourceType>
    <b:Guid>{FBF12EBA-C8C3-4F7D-A616-D20D6D64AE63}</b:Guid>
    <b:Title>W3 schools</b:Title>
    <b:YearAccessed>2024</b:YearAccessed>
    <b:MonthAccessed>Июль</b:MonthAccessed>
    <b:DayAccessed>12</b:DayAccessed>
    <b:URL>https://www.w3schools.com/</b:URL>
    <b:RefOrder>10</b:RefOrder>
  </b:Source>
</b:Sources>
</file>

<file path=customXml/itemProps1.xml><?xml version="1.0" encoding="utf-8"?>
<ds:datastoreItem xmlns:ds="http://schemas.openxmlformats.org/officeDocument/2006/customXml" ds:itemID="{B6BC4BA2-06E4-4974-83A8-BA5E5E3C6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ПО ПРАКТИКЕ</Template>
  <TotalTime>15</TotalTime>
  <Pages>43</Pages>
  <Words>5622</Words>
  <Characters>32051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Глумова</dc:creator>
  <cp:lastModifiedBy>Alexandr Sharov</cp:lastModifiedBy>
  <cp:revision>9</cp:revision>
  <dcterms:created xsi:type="dcterms:W3CDTF">2024-07-18T01:29:00Z</dcterms:created>
  <dcterms:modified xsi:type="dcterms:W3CDTF">2024-07-18T15:03:00Z</dcterms:modified>
</cp:coreProperties>
</file>