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C6D1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14:paraId="78180C59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14:paraId="4D9EBD06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14:paraId="5DC67169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14:paraId="20F9A802" w14:textId="77777777"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14:paraId="24AF068E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14:paraId="699B4768" w14:textId="77777777"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990"/>
        <w:gridCol w:w="4389"/>
      </w:tblGrid>
      <w:tr w:rsidR="000A1837" w:rsidRPr="007A3496" w14:paraId="6E346B08" w14:textId="77777777" w:rsidTr="001D78A1">
        <w:tc>
          <w:tcPr>
            <w:tcW w:w="2830" w:type="dxa"/>
          </w:tcPr>
          <w:p w14:paraId="050F481C" w14:textId="77777777" w:rsidR="000A1837" w:rsidRPr="007A3496" w:rsidRDefault="000A1837" w:rsidP="001D78A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364E2028" w14:textId="77777777" w:rsidR="000A1837" w:rsidRPr="007A3496" w:rsidRDefault="000A1837" w:rsidP="001D78A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rFonts w:eastAsia="Calibri"/>
                <w:sz w:val="22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14:paraId="5A7B0970" w14:textId="77777777" w:rsidTr="001D78A1">
        <w:tc>
          <w:tcPr>
            <w:tcW w:w="2830" w:type="dxa"/>
          </w:tcPr>
          <w:p w14:paraId="6BFAFD34" w14:textId="77777777" w:rsidR="000A1837" w:rsidRPr="00A5068A" w:rsidRDefault="000A1837" w:rsidP="001D78A1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D091EE" w14:textId="77777777" w:rsidR="000A1837" w:rsidRPr="00A5068A" w:rsidRDefault="000A1837" w:rsidP="001D24B2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09.0</w:t>
            </w:r>
            <w:r w:rsidR="001D24B2" w:rsidRPr="00A5068A">
              <w:rPr>
                <w:sz w:val="22"/>
                <w:szCs w:val="22"/>
              </w:rPr>
              <w:t>3</w:t>
            </w:r>
            <w:r w:rsidRPr="00A5068A">
              <w:rPr>
                <w:sz w:val="22"/>
                <w:szCs w:val="22"/>
              </w:rPr>
              <w:t>.02 Информационные системы и технологии</w:t>
            </w:r>
          </w:p>
        </w:tc>
      </w:tr>
      <w:tr w:rsidR="00A5068A" w:rsidRPr="00A5068A" w14:paraId="3CF9AE3C" w14:textId="77777777" w:rsidTr="001D78A1">
        <w:tc>
          <w:tcPr>
            <w:tcW w:w="4820" w:type="dxa"/>
            <w:gridSpan w:val="2"/>
          </w:tcPr>
          <w:p w14:paraId="3D25ED72" w14:textId="77777777" w:rsidR="000A1837" w:rsidRPr="00A5068A" w:rsidRDefault="000A1837" w:rsidP="001D78A1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14:paraId="73130D7F" w14:textId="77777777" w:rsidR="000A1837" w:rsidRPr="00A5068A" w:rsidRDefault="000A1837" w:rsidP="001D24B2">
            <w:pPr>
              <w:spacing w:after="60"/>
              <w:rPr>
                <w:sz w:val="22"/>
                <w:szCs w:val="22"/>
                <w:u w:val="single"/>
              </w:rPr>
            </w:pPr>
            <w:r w:rsidRPr="00A5068A">
              <w:rPr>
                <w:sz w:val="22"/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14:paraId="4BCB1698" w14:textId="77777777" w:rsidTr="001D78A1">
        <w:tc>
          <w:tcPr>
            <w:tcW w:w="2830" w:type="dxa"/>
          </w:tcPr>
          <w:p w14:paraId="519DF941" w14:textId="77777777" w:rsidR="000A1837" w:rsidRPr="007A3496" w:rsidRDefault="000A1837" w:rsidP="001D78A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34701B10" w14:textId="77777777" w:rsidR="000A1837" w:rsidRPr="007A3496" w:rsidRDefault="000A1837" w:rsidP="001D78A1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Графические информационные системы</w:t>
            </w:r>
          </w:p>
        </w:tc>
      </w:tr>
    </w:tbl>
    <w:p w14:paraId="492EA0A2" w14:textId="77777777" w:rsidR="00706E43" w:rsidRDefault="00706E43" w:rsidP="00A340C9">
      <w:pPr>
        <w:jc w:val="center"/>
        <w:rPr>
          <w:sz w:val="28"/>
          <w:szCs w:val="28"/>
        </w:rPr>
      </w:pPr>
    </w:p>
    <w:p w14:paraId="1CD53168" w14:textId="77777777" w:rsidR="00706E43" w:rsidRDefault="00706E43" w:rsidP="00A340C9">
      <w:pPr>
        <w:jc w:val="center"/>
        <w:rPr>
          <w:sz w:val="28"/>
          <w:szCs w:val="28"/>
        </w:rPr>
      </w:pPr>
    </w:p>
    <w:p w14:paraId="39D5325B" w14:textId="77777777" w:rsidR="000A1837" w:rsidRDefault="000A1837" w:rsidP="000A1837">
      <w:pPr>
        <w:jc w:val="center"/>
        <w:rPr>
          <w:b/>
          <w:szCs w:val="28"/>
        </w:rPr>
      </w:pPr>
    </w:p>
    <w:p w14:paraId="42F9A327" w14:textId="77777777"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14:paraId="7DF4DDB0" w14:textId="77777777" w:rsidR="000A1837" w:rsidRDefault="000A1837" w:rsidP="000A1837">
      <w:pPr>
        <w:jc w:val="center"/>
        <w:rPr>
          <w:b/>
          <w:szCs w:val="28"/>
        </w:rPr>
      </w:pPr>
    </w:p>
    <w:p w14:paraId="35E9B6ED" w14:textId="77777777"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14:paraId="621B8407" w14:textId="77777777" w:rsidR="00DD04BC" w:rsidRDefault="00DD04BC" w:rsidP="00A340C9">
      <w:pPr>
        <w:jc w:val="center"/>
        <w:rPr>
          <w:sz w:val="28"/>
          <w:szCs w:val="28"/>
        </w:rPr>
      </w:pPr>
    </w:p>
    <w:p w14:paraId="54A4E9E4" w14:textId="77777777" w:rsidR="00A5503D" w:rsidRDefault="00A5503D" w:rsidP="00A340C9">
      <w:pPr>
        <w:jc w:val="center"/>
        <w:rPr>
          <w:sz w:val="28"/>
          <w:szCs w:val="28"/>
        </w:rPr>
      </w:pPr>
    </w:p>
    <w:p w14:paraId="55ADB880" w14:textId="77777777"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19"/>
      </w:tblGrid>
      <w:tr w:rsidR="00A5503D" w:rsidRPr="00A5503D" w14:paraId="18162C17" w14:textId="77777777" w:rsidTr="005C1C73">
        <w:trPr>
          <w:jc w:val="right"/>
        </w:trPr>
        <w:tc>
          <w:tcPr>
            <w:tcW w:w="3397" w:type="dxa"/>
          </w:tcPr>
          <w:p w14:paraId="048BFD31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 w:rsidRPr="00A5503D">
              <w:rPr>
                <w:szCs w:val="24"/>
              </w:rPr>
              <w:t xml:space="preserve">Выполнил </w:t>
            </w:r>
          </w:p>
        </w:tc>
        <w:tc>
          <w:tcPr>
            <w:tcW w:w="2419" w:type="dxa"/>
          </w:tcPr>
          <w:p w14:paraId="097CE97E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3F872887" w14:textId="77777777" w:rsidTr="005C1C73">
        <w:trPr>
          <w:jc w:val="right"/>
        </w:trPr>
        <w:tc>
          <w:tcPr>
            <w:tcW w:w="3397" w:type="dxa"/>
          </w:tcPr>
          <w:p w14:paraId="25A6335E" w14:textId="02C763AE"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Студент гр.</w:t>
            </w:r>
            <w:r w:rsidR="00440BF0">
              <w:rPr>
                <w:szCs w:val="24"/>
              </w:rPr>
              <w:t xml:space="preserve"> </w:t>
            </w:r>
            <w:r w:rsidR="00082663">
              <w:rPr>
                <w:szCs w:val="24"/>
              </w:rPr>
              <w:t>__</w:t>
            </w:r>
            <w:r w:rsidR="003F4E87">
              <w:rPr>
                <w:szCs w:val="24"/>
              </w:rPr>
              <w:t>Калякин Данила Сергеевич 23-ИСТ-4-1</w:t>
            </w:r>
            <w:r w:rsidR="00082663">
              <w:rPr>
                <w:szCs w:val="24"/>
              </w:rPr>
              <w:t>_______</w:t>
            </w:r>
          </w:p>
        </w:tc>
        <w:tc>
          <w:tcPr>
            <w:tcW w:w="2419" w:type="dxa"/>
          </w:tcPr>
          <w:p w14:paraId="740D5BC9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color w:val="FF0000"/>
                <w:szCs w:val="24"/>
              </w:rPr>
              <w:t>Ф.И.О.</w:t>
            </w:r>
          </w:p>
        </w:tc>
      </w:tr>
      <w:tr w:rsidR="00A5503D" w:rsidRPr="00A5503D" w14:paraId="60BA5CCE" w14:textId="77777777" w:rsidTr="005C1C73">
        <w:trPr>
          <w:jc w:val="right"/>
        </w:trPr>
        <w:tc>
          <w:tcPr>
            <w:tcW w:w="5816" w:type="dxa"/>
            <w:gridSpan w:val="2"/>
          </w:tcPr>
          <w:p w14:paraId="3F2A9C48" w14:textId="77777777" w:rsidR="00A5503D" w:rsidRPr="00A5503D" w:rsidRDefault="00440BF0" w:rsidP="00440BF0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Руководитель практики</w:t>
            </w:r>
            <w:r w:rsidR="005E79D5">
              <w:rPr>
                <w:szCs w:val="24"/>
              </w:rPr>
              <w:t xml:space="preserve"> </w:t>
            </w:r>
            <w:r w:rsidR="00A5503D">
              <w:rPr>
                <w:szCs w:val="24"/>
              </w:rPr>
              <w:t>от кафедры</w:t>
            </w:r>
            <w:r w:rsidR="00301A1F">
              <w:rPr>
                <w:szCs w:val="24"/>
              </w:rPr>
              <w:t xml:space="preserve"> </w:t>
            </w:r>
            <w:proofErr w:type="spellStart"/>
            <w:r w:rsidR="00301A1F">
              <w:rPr>
                <w:szCs w:val="24"/>
              </w:rPr>
              <w:t>Филинских</w:t>
            </w:r>
            <w:proofErr w:type="spellEnd"/>
            <w:r w:rsidR="00301A1F">
              <w:rPr>
                <w:szCs w:val="24"/>
              </w:rPr>
              <w:t xml:space="preserve"> А.Д.</w:t>
            </w:r>
          </w:p>
        </w:tc>
      </w:tr>
      <w:tr w:rsidR="00A5503D" w:rsidRPr="00A5503D" w14:paraId="5F769641" w14:textId="77777777" w:rsidTr="005C1C73">
        <w:trPr>
          <w:jc w:val="right"/>
        </w:trPr>
        <w:tc>
          <w:tcPr>
            <w:tcW w:w="3397" w:type="dxa"/>
          </w:tcPr>
          <w:p w14:paraId="68874531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14:paraId="28765A65" w14:textId="77777777" w:rsidR="00A5503D" w:rsidRPr="00A5503D" w:rsidRDefault="00301A1F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к.т.н., доцент</w:t>
            </w:r>
          </w:p>
        </w:tc>
      </w:tr>
      <w:tr w:rsidR="00A5503D" w:rsidRPr="00A5503D" w14:paraId="795B628F" w14:textId="77777777" w:rsidTr="005C1C73">
        <w:trPr>
          <w:jc w:val="right"/>
        </w:trPr>
        <w:tc>
          <w:tcPr>
            <w:tcW w:w="3397" w:type="dxa"/>
          </w:tcPr>
          <w:p w14:paraId="636F12FA" w14:textId="77777777"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14:paraId="3737F915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32A0415B" w14:textId="77777777" w:rsidTr="005C1C73">
        <w:trPr>
          <w:jc w:val="right"/>
        </w:trPr>
        <w:tc>
          <w:tcPr>
            <w:tcW w:w="3397" w:type="dxa"/>
          </w:tcPr>
          <w:p w14:paraId="41E0F02D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14:paraId="6D6ABB4C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71892E32" w14:textId="77777777" w:rsidTr="005C1C73">
        <w:trPr>
          <w:jc w:val="right"/>
        </w:trPr>
        <w:tc>
          <w:tcPr>
            <w:tcW w:w="3397" w:type="dxa"/>
          </w:tcPr>
          <w:p w14:paraId="48F80584" w14:textId="77777777"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14:paraId="6DF88167" w14:textId="77777777"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14:paraId="20070A25" w14:textId="77777777" w:rsidTr="005C1C73">
        <w:trPr>
          <w:jc w:val="right"/>
        </w:trPr>
        <w:tc>
          <w:tcPr>
            <w:tcW w:w="3397" w:type="dxa"/>
          </w:tcPr>
          <w:p w14:paraId="36BE3604" w14:textId="77777777"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14:paraId="3A2B090D" w14:textId="5CA1FC03"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082663">
              <w:rPr>
                <w:szCs w:val="24"/>
              </w:rPr>
              <w:t>19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3F4E87">
              <w:rPr>
                <w:szCs w:val="24"/>
              </w:rPr>
              <w:t>24</w:t>
            </w:r>
            <w:r>
              <w:rPr>
                <w:szCs w:val="24"/>
              </w:rPr>
              <w:t>г.</w:t>
            </w:r>
          </w:p>
        </w:tc>
      </w:tr>
    </w:tbl>
    <w:p w14:paraId="491CFFCA" w14:textId="77777777" w:rsidR="00A5503D" w:rsidRDefault="00A5503D" w:rsidP="00A340C9">
      <w:pPr>
        <w:jc w:val="center"/>
        <w:rPr>
          <w:sz w:val="28"/>
          <w:szCs w:val="28"/>
        </w:rPr>
      </w:pPr>
    </w:p>
    <w:p w14:paraId="788DB3C2" w14:textId="77777777" w:rsidR="00A5503D" w:rsidRDefault="00A5503D" w:rsidP="00A340C9">
      <w:pPr>
        <w:jc w:val="center"/>
        <w:rPr>
          <w:sz w:val="28"/>
          <w:szCs w:val="28"/>
        </w:rPr>
      </w:pPr>
    </w:p>
    <w:p w14:paraId="6F360F56" w14:textId="77777777" w:rsidR="00440BF0" w:rsidRDefault="00440BF0" w:rsidP="00A340C9">
      <w:pPr>
        <w:jc w:val="center"/>
        <w:rPr>
          <w:sz w:val="28"/>
          <w:szCs w:val="28"/>
        </w:rPr>
      </w:pPr>
    </w:p>
    <w:p w14:paraId="07F74BCF" w14:textId="77777777" w:rsidR="00A5503D" w:rsidRDefault="00A5503D" w:rsidP="00A340C9">
      <w:pPr>
        <w:jc w:val="center"/>
        <w:rPr>
          <w:sz w:val="28"/>
          <w:szCs w:val="28"/>
        </w:rPr>
      </w:pPr>
    </w:p>
    <w:p w14:paraId="3523F787" w14:textId="77777777" w:rsidR="00A5503D" w:rsidRDefault="00A5503D" w:rsidP="00A340C9">
      <w:pPr>
        <w:jc w:val="center"/>
        <w:rPr>
          <w:sz w:val="28"/>
          <w:szCs w:val="28"/>
        </w:rPr>
      </w:pPr>
    </w:p>
    <w:p w14:paraId="3FDBB9C7" w14:textId="77777777" w:rsidR="00A5503D" w:rsidRDefault="00A5503D" w:rsidP="00A340C9">
      <w:pPr>
        <w:jc w:val="center"/>
        <w:rPr>
          <w:sz w:val="28"/>
          <w:szCs w:val="28"/>
        </w:rPr>
      </w:pPr>
    </w:p>
    <w:p w14:paraId="6B72E8EC" w14:textId="77777777"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325E9993" w14:textId="4B429933" w:rsidR="00440BF0" w:rsidRDefault="00082663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3F4E87">
        <w:rPr>
          <w:sz w:val="28"/>
          <w:szCs w:val="28"/>
        </w:rPr>
        <w:t>24</w:t>
      </w:r>
      <w:r w:rsidR="00A5503D">
        <w:rPr>
          <w:sz w:val="28"/>
          <w:szCs w:val="28"/>
        </w:rPr>
        <w:t xml:space="preserve"> год</w:t>
      </w:r>
      <w:bookmarkStart w:id="0" w:name="_Toc39775913"/>
    </w:p>
    <w:p w14:paraId="72366F58" w14:textId="095A9F58"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-78928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71BC4" w14:textId="77777777" w:rsidR="00AD15B9" w:rsidRPr="00E44E7C" w:rsidRDefault="00AD15B9" w:rsidP="00440BF0">
          <w:pPr>
            <w:pStyle w:val="ab"/>
            <w:rPr>
              <w:rFonts w:ascii="Times New Roman" w:hAnsi="Times New Roman"/>
              <w:b/>
              <w:bCs/>
            </w:rPr>
          </w:pPr>
          <w:r w:rsidRPr="00E44E7C">
            <w:rPr>
              <w:rFonts w:ascii="Times New Roman" w:hAnsi="Times New Roman"/>
              <w:b/>
              <w:bCs/>
            </w:rPr>
            <w:t>Оглавление</w:t>
          </w:r>
          <w:bookmarkStart w:id="1" w:name="_GoBack"/>
          <w:bookmarkEnd w:id="1"/>
        </w:p>
        <w:p w14:paraId="52F4FEB5" w14:textId="542CF261" w:rsidR="00243B84" w:rsidRDefault="00AD15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41075" w:history="1">
            <w:r w:rsidR="00243B84" w:rsidRPr="00032B60">
              <w:rPr>
                <w:rStyle w:val="ac"/>
                <w:noProof/>
              </w:rPr>
              <w:t>ИНДИВИДУАЛЬНОЕ ЗАДАНИЕ</w:t>
            </w:r>
            <w:r w:rsidR="00243B84">
              <w:rPr>
                <w:noProof/>
                <w:webHidden/>
              </w:rPr>
              <w:tab/>
            </w:r>
            <w:r w:rsidR="00243B84">
              <w:rPr>
                <w:noProof/>
                <w:webHidden/>
              </w:rPr>
              <w:fldChar w:fldCharType="begin"/>
            </w:r>
            <w:r w:rsidR="00243B84">
              <w:rPr>
                <w:noProof/>
                <w:webHidden/>
              </w:rPr>
              <w:instrText xml:space="preserve"> PAGEREF _Toc172041075 \h </w:instrText>
            </w:r>
            <w:r w:rsidR="00243B84">
              <w:rPr>
                <w:noProof/>
                <w:webHidden/>
              </w:rPr>
            </w:r>
            <w:r w:rsidR="00243B84">
              <w:rPr>
                <w:noProof/>
                <w:webHidden/>
              </w:rPr>
              <w:fldChar w:fldCharType="separate"/>
            </w:r>
            <w:r w:rsidR="00243B84">
              <w:rPr>
                <w:noProof/>
                <w:webHidden/>
              </w:rPr>
              <w:t>3</w:t>
            </w:r>
            <w:r w:rsidR="00243B84">
              <w:rPr>
                <w:noProof/>
                <w:webHidden/>
              </w:rPr>
              <w:fldChar w:fldCharType="end"/>
            </w:r>
          </w:hyperlink>
        </w:p>
        <w:p w14:paraId="1BDC4537" w14:textId="26BB14AA" w:rsidR="00243B84" w:rsidRDefault="00243B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041076" w:history="1">
            <w:r w:rsidRPr="00032B60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1230" w14:textId="2E20988D" w:rsidR="00243B84" w:rsidRDefault="00243B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041077" w:history="1">
            <w:r w:rsidRPr="00032B60">
              <w:rPr>
                <w:rStyle w:val="ac"/>
                <w:noProof/>
              </w:rPr>
              <w:t>Основная часть отчета в соответствии с заданием на практику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B905" w14:textId="0C8A0116" w:rsidR="00243B84" w:rsidRDefault="00243B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041078" w:history="1">
            <w:r w:rsidRPr="00032B60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B8C6" w14:textId="1ED7F3C5" w:rsidR="00243B84" w:rsidRDefault="00243B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041079" w:history="1">
            <w:r w:rsidRPr="00032B60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7A77" w14:textId="6A76DBBA" w:rsidR="00243B84" w:rsidRDefault="00243B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041080" w:history="1">
            <w:r w:rsidRPr="00032B60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734D" w14:textId="10421A3B" w:rsidR="00AD15B9" w:rsidRDefault="00AD15B9">
          <w:r>
            <w:rPr>
              <w:b/>
              <w:bCs/>
            </w:rPr>
            <w:fldChar w:fldCharType="end"/>
          </w:r>
        </w:p>
      </w:sdtContent>
    </w:sdt>
    <w:p w14:paraId="77F00412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4DD92218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1DFDE0CA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2FA578B4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7A146AA1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7C4B8923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379DA9F3" w14:textId="77777777" w:rsidR="004F6762" w:rsidRDefault="004F6762" w:rsidP="00A340C9">
      <w:pPr>
        <w:rPr>
          <w:rStyle w:val="FontStyle21"/>
          <w:b w:val="0"/>
          <w:sz w:val="24"/>
          <w:szCs w:val="24"/>
        </w:rPr>
      </w:pPr>
    </w:p>
    <w:p w14:paraId="368D8FA4" w14:textId="77777777"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5C4049">
          <w:footerReference w:type="default" r:id="rId8"/>
          <w:type w:val="continuous"/>
          <w:pgSz w:w="11906" w:h="16838"/>
          <w:pgMar w:top="1134" w:right="850" w:bottom="1134" w:left="1701" w:header="708" w:footer="2809" w:gutter="0"/>
          <w:cols w:space="708"/>
          <w:docGrid w:linePitch="360"/>
        </w:sectPr>
      </w:pPr>
    </w:p>
    <w:p w14:paraId="72CC5B3E" w14:textId="77777777" w:rsidR="003F4E87" w:rsidRPr="00550026" w:rsidRDefault="003F4E87" w:rsidP="003F4E87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2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14:paraId="24D55E26" w14:textId="77777777" w:rsidR="003F4E87" w:rsidRPr="00550026" w:rsidRDefault="003F4E87" w:rsidP="003F4E87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14:paraId="28899EC3" w14:textId="77777777" w:rsidR="003F4E87" w:rsidRPr="00550026" w:rsidRDefault="003F4E87" w:rsidP="003F4E87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14:paraId="429C7934" w14:textId="77777777" w:rsidR="003F4E87" w:rsidRPr="00550026" w:rsidRDefault="003F4E87" w:rsidP="003F4E87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14:paraId="07E29BFB" w14:textId="77777777" w:rsidR="003F4E87" w:rsidRPr="00550026" w:rsidRDefault="003F4E87" w:rsidP="003F4E87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14:paraId="1B86A8BA" w14:textId="77777777" w:rsidR="003F4E87" w:rsidRPr="00550026" w:rsidRDefault="003F4E87" w:rsidP="003F4E87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14:paraId="1803B86C" w14:textId="77777777" w:rsidR="003F4E87" w:rsidRPr="00550026" w:rsidRDefault="003F4E87" w:rsidP="003F4E87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14:paraId="61C6BA55" w14:textId="77777777" w:rsidR="003F4E87" w:rsidRPr="00550026" w:rsidRDefault="003F4E87" w:rsidP="003F4E87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F4E87" w:rsidRPr="00550026" w14:paraId="5C718024" w14:textId="77777777" w:rsidTr="001D78A1">
        <w:trPr>
          <w:jc w:val="right"/>
        </w:trPr>
        <w:tc>
          <w:tcPr>
            <w:tcW w:w="4672" w:type="dxa"/>
          </w:tcPr>
          <w:p w14:paraId="1FE74A70" w14:textId="77777777" w:rsidR="003F4E87" w:rsidRPr="00550026" w:rsidRDefault="003F4E87" w:rsidP="001D78A1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071F7253" w14:textId="77777777" w:rsidR="003F4E87" w:rsidRPr="00550026" w:rsidRDefault="003F4E87" w:rsidP="001D78A1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3F4E87" w:rsidRPr="00550026" w14:paraId="5115633F" w14:textId="77777777" w:rsidTr="001D78A1">
        <w:trPr>
          <w:jc w:val="right"/>
        </w:trPr>
        <w:tc>
          <w:tcPr>
            <w:tcW w:w="4672" w:type="dxa"/>
          </w:tcPr>
          <w:p w14:paraId="094DC271" w14:textId="77777777" w:rsidR="003F4E87" w:rsidRPr="00550026" w:rsidRDefault="003F4E87" w:rsidP="001D78A1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072928F8" w14:textId="77777777" w:rsidR="003F4E87" w:rsidRPr="00550026" w:rsidRDefault="003F4E87" w:rsidP="001D78A1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3F4E87" w:rsidRPr="00550026" w14:paraId="4C0A912A" w14:textId="77777777" w:rsidTr="001D78A1">
        <w:trPr>
          <w:jc w:val="right"/>
        </w:trPr>
        <w:tc>
          <w:tcPr>
            <w:tcW w:w="4672" w:type="dxa"/>
          </w:tcPr>
          <w:p w14:paraId="3C8D47B8" w14:textId="77777777" w:rsidR="003F4E87" w:rsidRPr="00550026" w:rsidRDefault="003F4E87" w:rsidP="001D78A1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130543E6" w14:textId="77777777" w:rsidR="003F4E87" w:rsidRPr="00550026" w:rsidRDefault="003F4E87" w:rsidP="001D78A1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 xml:space="preserve">А.Д. </w:t>
            </w:r>
            <w:proofErr w:type="spellStart"/>
            <w:r w:rsidRPr="00550026">
              <w:rPr>
                <w:rFonts w:ascii="Arial Narrow" w:hAnsi="Arial Narrow"/>
                <w:bCs/>
                <w:szCs w:val="24"/>
              </w:rPr>
              <w:t>Филинских</w:t>
            </w:r>
            <w:proofErr w:type="spellEnd"/>
          </w:p>
        </w:tc>
      </w:tr>
      <w:tr w:rsidR="003F4E87" w:rsidRPr="00550026" w14:paraId="2EC74EB7" w14:textId="77777777" w:rsidTr="001D78A1">
        <w:trPr>
          <w:jc w:val="right"/>
        </w:trPr>
        <w:tc>
          <w:tcPr>
            <w:tcW w:w="4672" w:type="dxa"/>
          </w:tcPr>
          <w:p w14:paraId="4C6FE474" w14:textId="77777777" w:rsidR="003F4E87" w:rsidRPr="00550026" w:rsidRDefault="003F4E87" w:rsidP="001D78A1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7B9C1B11" w14:textId="77777777" w:rsidR="003F4E87" w:rsidRPr="00550026" w:rsidRDefault="003F4E87" w:rsidP="001D78A1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>
              <w:rPr>
                <w:rFonts w:ascii="Arial Narrow" w:hAnsi="Arial Narrow"/>
                <w:bCs/>
                <w:szCs w:val="24"/>
              </w:rPr>
              <w:t>4</w:t>
            </w:r>
            <w:r w:rsidRPr="00550026">
              <w:rPr>
                <w:rFonts w:ascii="Arial Narrow" w:hAnsi="Arial Narrow"/>
                <w:bCs/>
                <w:szCs w:val="24"/>
              </w:rPr>
              <w:t>г.</w:t>
            </w:r>
          </w:p>
        </w:tc>
      </w:tr>
    </w:tbl>
    <w:p w14:paraId="2F239FEB" w14:textId="77777777" w:rsidR="003F4E87" w:rsidRPr="00550026" w:rsidRDefault="003F4E87" w:rsidP="003F4E87">
      <w:pPr>
        <w:rPr>
          <w:rFonts w:ascii="Arial Narrow" w:hAnsi="Arial Narrow"/>
          <w:b/>
          <w:sz w:val="28"/>
          <w:szCs w:val="28"/>
        </w:rPr>
      </w:pPr>
    </w:p>
    <w:p w14:paraId="04BAC142" w14:textId="77777777" w:rsidR="003F4E87" w:rsidRPr="00550026" w:rsidRDefault="003F4E87" w:rsidP="003F4E87">
      <w:pPr>
        <w:pStyle w:val="1"/>
      </w:pPr>
      <w:bookmarkStart w:id="3" w:name="_Toc172041075"/>
      <w:r w:rsidRPr="00550026">
        <w:t>ИНДИВИДУАЛЬНОЕ ЗАДАНИЕ</w:t>
      </w:r>
      <w:bookmarkEnd w:id="3"/>
    </w:p>
    <w:p w14:paraId="0B94AE03" w14:textId="77777777" w:rsidR="003F4E87" w:rsidRPr="003732A2" w:rsidRDefault="003F4E87" w:rsidP="003F4E87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14:paraId="61E462EF" w14:textId="77777777" w:rsidR="003F4E87" w:rsidRPr="00550026" w:rsidRDefault="003F4E87" w:rsidP="003F4E87">
      <w:pPr>
        <w:jc w:val="center"/>
        <w:rPr>
          <w:rFonts w:ascii="Arial Narrow" w:hAnsi="Arial Narrow"/>
          <w:b/>
          <w:sz w:val="28"/>
          <w:szCs w:val="28"/>
        </w:rPr>
      </w:pPr>
    </w:p>
    <w:p w14:paraId="11B44D5C" w14:textId="77777777" w:rsidR="003F4E87" w:rsidRPr="00550026" w:rsidRDefault="003F4E87" w:rsidP="003F4E87">
      <w:pPr>
        <w:spacing w:after="200" w:line="276" w:lineRule="auto"/>
        <w:rPr>
          <w:rFonts w:ascii="Arial Narrow" w:hAnsi="Arial Narrow"/>
        </w:rPr>
      </w:pPr>
      <w:r w:rsidRPr="00550026">
        <w:rPr>
          <w:rFonts w:ascii="Arial Narrow" w:hAnsi="Arial Narrow"/>
        </w:rPr>
        <w:t xml:space="preserve">Студента гр. </w:t>
      </w:r>
      <w:r w:rsidRPr="00550026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>23-ИСТ-4-1</w:t>
      </w:r>
      <w:r w:rsidRPr="00550026">
        <w:rPr>
          <w:rFonts w:ascii="Arial Narrow" w:hAnsi="Arial Narrow"/>
          <w:u w:val="single"/>
        </w:rPr>
        <w:t xml:space="preserve">         </w:t>
      </w:r>
      <w:r w:rsidRPr="00550026">
        <w:rPr>
          <w:rFonts w:ascii="Arial Narrow" w:hAnsi="Arial Narrow"/>
        </w:rPr>
        <w:t xml:space="preserve">  Ф.</w:t>
      </w:r>
      <w:proofErr w:type="gramStart"/>
      <w:r w:rsidRPr="00550026">
        <w:rPr>
          <w:rFonts w:ascii="Arial Narrow" w:hAnsi="Arial Narrow"/>
        </w:rPr>
        <w:t>И.О</w:t>
      </w:r>
      <w:proofErr w:type="gramEnd"/>
      <w:r w:rsidRPr="00550026">
        <w:rPr>
          <w:rFonts w:ascii="Arial Narrow" w:hAnsi="Arial Narrow"/>
        </w:rPr>
        <w:t xml:space="preserve">  </w:t>
      </w:r>
      <w:r w:rsidRPr="00550026">
        <w:rPr>
          <w:rFonts w:ascii="Arial Narrow" w:hAnsi="Arial Narrow"/>
          <w:u w:val="single"/>
        </w:rPr>
        <w:t xml:space="preserve"> </w:t>
      </w:r>
      <w:r w:rsidRPr="008F7382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>Калякина Данилы Сергеевича</w:t>
      </w:r>
      <w:r w:rsidRPr="008F7382">
        <w:rPr>
          <w:rFonts w:ascii="Arial Narrow" w:hAnsi="Arial Narrow"/>
          <w:u w:val="single"/>
        </w:rPr>
        <w:t xml:space="preserve">           </w:t>
      </w:r>
    </w:p>
    <w:p w14:paraId="4D08706D" w14:textId="77777777" w:rsidR="003F4E87" w:rsidRPr="00A5068A" w:rsidRDefault="003F4E87" w:rsidP="003F4E87">
      <w:pPr>
        <w:pStyle w:val="Style9"/>
        <w:widowControl/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A5068A">
        <w:rPr>
          <w:rFonts w:ascii="Arial Narrow" w:hAnsi="Arial Narrow"/>
        </w:rPr>
        <w:t xml:space="preserve">Направление подготовки/специальность: </w:t>
      </w:r>
      <w:r w:rsidRPr="00A5068A">
        <w:rPr>
          <w:rFonts w:ascii="Arial Narrow" w:hAnsi="Arial Narrow"/>
          <w:sz w:val="28"/>
          <w:szCs w:val="28"/>
          <w:u w:val="single"/>
        </w:rPr>
        <w:t>09.03.02 Информационные системы и технологии</w:t>
      </w:r>
    </w:p>
    <w:p w14:paraId="57CDF3AB" w14:textId="77777777" w:rsidR="003F4E87" w:rsidRPr="00A5068A" w:rsidRDefault="003F4E87" w:rsidP="003F4E87">
      <w:pPr>
        <w:spacing w:line="360" w:lineRule="auto"/>
        <w:jc w:val="both"/>
        <w:rPr>
          <w:rFonts w:ascii="Arial Narrow" w:hAnsi="Arial Narrow"/>
          <w:sz w:val="20"/>
        </w:rPr>
      </w:pPr>
      <w:r w:rsidRPr="00A5068A">
        <w:rPr>
          <w:rFonts w:ascii="Arial Narrow" w:hAnsi="Arial Narrow"/>
          <w:sz w:val="28"/>
          <w:szCs w:val="28"/>
        </w:rPr>
        <w:t xml:space="preserve">Профиль подготовки: </w:t>
      </w:r>
      <w:r w:rsidRPr="00A5068A">
        <w:rPr>
          <w:rFonts w:ascii="Arial Narrow" w:hAnsi="Arial Narrow"/>
          <w:sz w:val="28"/>
          <w:szCs w:val="28"/>
          <w:u w:val="single"/>
        </w:rPr>
        <w:t>Информационные технологии в дизайне</w:t>
      </w:r>
    </w:p>
    <w:p w14:paraId="1309BA72" w14:textId="77777777" w:rsidR="003F4E87" w:rsidRPr="00A5068A" w:rsidRDefault="003F4E87" w:rsidP="003F4E87">
      <w:pPr>
        <w:pStyle w:val="13"/>
        <w:suppressAutoHyphens/>
        <w:ind w:left="3261" w:hanging="3261"/>
        <w:rPr>
          <w:rFonts w:ascii="Arial Narrow" w:hAnsi="Arial Narrow"/>
        </w:rPr>
      </w:pPr>
      <w:r w:rsidRPr="00A5068A">
        <w:rPr>
          <w:rFonts w:ascii="Arial Narrow" w:hAnsi="Arial Narrow"/>
          <w:sz w:val="28"/>
        </w:rPr>
        <w:t xml:space="preserve">Место прохождения практики </w:t>
      </w:r>
      <w:r w:rsidRPr="00A5068A">
        <w:rPr>
          <w:rFonts w:ascii="Arial Narrow" w:hAnsi="Arial Narrow"/>
          <w:sz w:val="28"/>
          <w:u w:val="single"/>
        </w:rPr>
        <w:t>НГТУ им. Р.Е. Алексеева, кафедра «Графические информационные системы»</w:t>
      </w:r>
    </w:p>
    <w:p w14:paraId="77425A4A" w14:textId="77777777" w:rsidR="003F4E87" w:rsidRPr="001617CF" w:rsidRDefault="003F4E87" w:rsidP="003F4E87">
      <w:pPr>
        <w:rPr>
          <w:rFonts w:ascii="Arial Narrow" w:hAnsi="Arial Narrow"/>
        </w:rPr>
      </w:pPr>
    </w:p>
    <w:p w14:paraId="478EAF89" w14:textId="77777777" w:rsidR="003F4E87" w:rsidRPr="001617CF" w:rsidRDefault="003F4E87" w:rsidP="003F4E87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14:paraId="47F0EEEA" w14:textId="77777777" w:rsidR="003F4E87" w:rsidRPr="001617CF" w:rsidRDefault="003F4E87" w:rsidP="003F4E87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начала практики      </w:t>
      </w:r>
      <w:proofErr w:type="gramStart"/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u w:val="single"/>
        </w:rPr>
        <w:t>«</w:t>
      </w:r>
      <w:proofErr w:type="gramEnd"/>
      <w:r>
        <w:rPr>
          <w:rFonts w:ascii="Arial Narrow" w:hAnsi="Arial Narrow"/>
          <w:u w:val="single"/>
        </w:rPr>
        <w:t>06»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14:paraId="010A602D" w14:textId="77777777" w:rsidR="003F4E87" w:rsidRDefault="003F4E87" w:rsidP="003F4E87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proofErr w:type="gramStart"/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u w:val="single"/>
        </w:rPr>
        <w:t>«</w:t>
      </w:r>
      <w:proofErr w:type="gramEnd"/>
      <w:r>
        <w:rPr>
          <w:rFonts w:ascii="Arial Narrow" w:hAnsi="Arial Narrow"/>
          <w:u w:val="single"/>
        </w:rPr>
        <w:t>19»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</w:rPr>
        <w:t>г.</w:t>
      </w:r>
    </w:p>
    <w:p w14:paraId="061857AC" w14:textId="77777777" w:rsidR="003F4E87" w:rsidRDefault="003F4E87" w:rsidP="003F4E87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14:paraId="6EE8133C" w14:textId="77777777" w:rsidR="003F4E87" w:rsidRPr="001617CF" w:rsidRDefault="003F4E87" w:rsidP="003F4E87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r w:rsidRPr="001617CF">
        <w:rPr>
          <w:rFonts w:ascii="Arial Narrow" w:hAnsi="Arial Narrow"/>
          <w:b/>
        </w:rPr>
        <w:t>Тема индивидуального задания:</w:t>
      </w:r>
    </w:p>
    <w:p w14:paraId="5836E182" w14:textId="77777777" w:rsidR="003F4E87" w:rsidRPr="00BF73D4" w:rsidRDefault="003F4E87" w:rsidP="003F4E87">
      <w:pPr>
        <w:pStyle w:val="13"/>
        <w:ind w:left="0"/>
        <w:jc w:val="center"/>
        <w:rPr>
          <w:rFonts w:ascii="Arial Narrow" w:hAnsi="Arial Narrow"/>
          <w:b/>
          <w:bCs/>
          <w:color w:val="FF0000"/>
          <w:sz w:val="28"/>
          <w:szCs w:val="28"/>
        </w:rPr>
      </w:pPr>
      <w:r>
        <w:rPr>
          <w:rFonts w:ascii="Arial Narrow" w:hAnsi="Arial Narrow"/>
          <w:b/>
          <w:bCs/>
          <w:color w:val="FF0000"/>
          <w:sz w:val="28"/>
          <w:szCs w:val="28"/>
        </w:rPr>
        <w:t xml:space="preserve">Разработка контактной формы с валидацией полей и сохранением данных в </w:t>
      </w:r>
      <w:proofErr w:type="gramStart"/>
      <w:r>
        <w:rPr>
          <w:rFonts w:ascii="Arial Narrow" w:hAnsi="Arial Narrow"/>
          <w:b/>
          <w:bCs/>
          <w:color w:val="FF0000"/>
          <w:sz w:val="28"/>
          <w:szCs w:val="28"/>
        </w:rPr>
        <w:t xml:space="preserve">файл </w:t>
      </w:r>
      <w:r w:rsidRPr="00BF73D4">
        <w:rPr>
          <w:rFonts w:ascii="Arial Narrow" w:hAnsi="Arial Narrow"/>
          <w:b/>
          <w:bCs/>
          <w:color w:val="FF0000"/>
          <w:sz w:val="28"/>
          <w:szCs w:val="28"/>
        </w:rPr>
        <w:t>.</w:t>
      </w:r>
      <w:r>
        <w:rPr>
          <w:rFonts w:ascii="Arial Narrow" w:hAnsi="Arial Narrow"/>
          <w:b/>
          <w:bCs/>
          <w:color w:val="FF0000"/>
          <w:sz w:val="28"/>
          <w:szCs w:val="28"/>
          <w:lang w:val="en-US"/>
        </w:rPr>
        <w:t>json</w:t>
      </w:r>
      <w:proofErr w:type="gramEnd"/>
    </w:p>
    <w:p w14:paraId="4C762ACB" w14:textId="77777777" w:rsidR="003F4E87" w:rsidRPr="001617CF" w:rsidRDefault="003F4E87" w:rsidP="003F4E87">
      <w:pPr>
        <w:pStyle w:val="13"/>
        <w:ind w:left="0"/>
        <w:rPr>
          <w:rFonts w:ascii="Arial Narrow" w:hAnsi="Arial Narrow"/>
        </w:rPr>
      </w:pPr>
    </w:p>
    <w:p w14:paraId="6C547D2B" w14:textId="77777777" w:rsidR="003F4E87" w:rsidRPr="00CB668D" w:rsidRDefault="003F4E87" w:rsidP="003F4E87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14:paraId="0052C925" w14:textId="77777777" w:rsidR="003F4E87" w:rsidRDefault="003F4E87" w:rsidP="003F4E87">
      <w:pPr>
        <w:jc w:val="center"/>
      </w:pPr>
    </w:p>
    <w:p w14:paraId="02FB40ED" w14:textId="77777777" w:rsidR="003F4E87" w:rsidRPr="001617CF" w:rsidRDefault="003F4E87" w:rsidP="003F4E87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14:paraId="7BF66537" w14:textId="77777777" w:rsidR="003F4E87" w:rsidRPr="00CB668D" w:rsidRDefault="003F4E87" w:rsidP="003F4E87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14:paraId="3695E222" w14:textId="77777777" w:rsidR="003F4E87" w:rsidRDefault="003F4E87" w:rsidP="003F4E87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 xml:space="preserve">с разделом </w:t>
      </w:r>
      <w:r w:rsidRPr="008F7382">
        <w:rPr>
          <w:rStyle w:val="FontStyle20"/>
          <w:rFonts w:ascii="Arial Narrow" w:hAnsi="Arial Narrow"/>
          <w:sz w:val="24"/>
          <w:szCs w:val="24"/>
        </w:rPr>
        <w:t>HTML</w:t>
      </w:r>
      <w:r>
        <w:rPr>
          <w:rStyle w:val="FontStyle20"/>
          <w:rFonts w:ascii="Arial Narrow" w:hAnsi="Arial Narrow"/>
          <w:sz w:val="24"/>
          <w:szCs w:val="24"/>
        </w:rPr>
        <w:t xml:space="preserve"> о</w:t>
      </w:r>
      <w:r w:rsidRPr="008F7382">
        <w:rPr>
          <w:rStyle w:val="FontStyle20"/>
          <w:rFonts w:ascii="Arial Narrow" w:hAnsi="Arial Narrow"/>
          <w:sz w:val="24"/>
          <w:szCs w:val="24"/>
        </w:rPr>
        <w:t xml:space="preserve"> форм</w:t>
      </w:r>
      <w:r>
        <w:rPr>
          <w:rStyle w:val="FontStyle20"/>
          <w:rFonts w:ascii="Arial Narrow" w:hAnsi="Arial Narrow"/>
          <w:sz w:val="24"/>
          <w:szCs w:val="24"/>
        </w:rPr>
        <w:t>ах</w:t>
      </w:r>
      <w:r w:rsidRPr="008F7382">
        <w:rPr>
          <w:rStyle w:val="FontStyle20"/>
          <w:rFonts w:ascii="Arial Narrow" w:hAnsi="Arial Narrow"/>
          <w:sz w:val="24"/>
          <w:szCs w:val="24"/>
        </w:rPr>
        <w:t xml:space="preserve"> и элементы формы (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input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 xml:space="preserve">, 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textarea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 xml:space="preserve">, 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button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>).</w:t>
      </w:r>
      <w:r>
        <w:rPr>
          <w:rStyle w:val="FontStyle20"/>
          <w:rFonts w:ascii="Arial Narrow" w:hAnsi="Arial Narrow"/>
          <w:sz w:val="24"/>
          <w:szCs w:val="24"/>
        </w:rPr>
        <w:t xml:space="preserve"> С возможностями </w:t>
      </w:r>
      <w:r w:rsidRPr="008F7382">
        <w:rPr>
          <w:rStyle w:val="FontStyle20"/>
          <w:rFonts w:ascii="Arial Narrow" w:hAnsi="Arial Narrow"/>
          <w:sz w:val="24"/>
          <w:szCs w:val="24"/>
        </w:rPr>
        <w:t>CSS для стилизации формы (цвета, шрифты, размеры, расположение элементов).</w:t>
      </w:r>
      <w:r>
        <w:rPr>
          <w:rStyle w:val="FontStyle20"/>
          <w:rFonts w:ascii="Arial Narrow" w:hAnsi="Arial Narrow"/>
          <w:sz w:val="24"/>
          <w:szCs w:val="24"/>
        </w:rPr>
        <w:t xml:space="preserve"> С возможностями </w:t>
      </w:r>
      <w:r w:rsidRPr="008F7382">
        <w:rPr>
          <w:rStyle w:val="FontStyle20"/>
          <w:rFonts w:ascii="Arial Narrow" w:hAnsi="Arial Narrow"/>
          <w:sz w:val="24"/>
          <w:szCs w:val="24"/>
        </w:rPr>
        <w:t>JS для добавления функционала (проверка полей, обработка нажатия кнопки отправки).</w:t>
      </w:r>
    </w:p>
    <w:p w14:paraId="2F111363" w14:textId="77777777" w:rsidR="003F4E87" w:rsidRPr="00BF7389" w:rsidRDefault="003F4E87" w:rsidP="003F4E87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14:paraId="3D21790F" w14:textId="77777777" w:rsidR="003F4E87" w:rsidRPr="008F7382" w:rsidRDefault="003F4E87" w:rsidP="003F4E87">
      <w:pPr>
        <w:pStyle w:val="Style9"/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>
        <w:rPr>
          <w:rStyle w:val="FontStyle20"/>
          <w:rFonts w:ascii="Arial Narrow" w:hAnsi="Arial Narrow"/>
          <w:b/>
          <w:bCs/>
          <w:sz w:val="24"/>
          <w:szCs w:val="24"/>
        </w:rPr>
        <w:t xml:space="preserve"> </w:t>
      </w:r>
      <w:r w:rsidRPr="008F7382">
        <w:rPr>
          <w:rStyle w:val="FontStyle20"/>
          <w:rFonts w:ascii="Arial Narrow" w:hAnsi="Arial Narrow"/>
          <w:sz w:val="24"/>
          <w:szCs w:val="24"/>
        </w:rPr>
        <w:t>следующие концепции:</w:t>
      </w:r>
    </w:p>
    <w:p w14:paraId="482E01DA" w14:textId="77777777" w:rsidR="003F4E87" w:rsidRPr="008F7382" w:rsidRDefault="003F4E87" w:rsidP="003F4E87">
      <w:pPr>
        <w:pStyle w:val="Style9"/>
        <w:numPr>
          <w:ilvl w:val="0"/>
          <w:numId w:val="17"/>
        </w:numPr>
        <w:jc w:val="both"/>
        <w:rPr>
          <w:rStyle w:val="FontStyle20"/>
          <w:rFonts w:ascii="Arial Narrow" w:hAnsi="Arial Narrow"/>
          <w:sz w:val="24"/>
          <w:szCs w:val="24"/>
        </w:rPr>
      </w:pPr>
      <w:r w:rsidRPr="008F7382">
        <w:rPr>
          <w:rStyle w:val="FontStyle20"/>
          <w:rFonts w:ascii="Arial Narrow" w:hAnsi="Arial Narrow"/>
          <w:sz w:val="24"/>
          <w:szCs w:val="24"/>
        </w:rPr>
        <w:t>Проверка обязательных полей (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required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>).</w:t>
      </w:r>
    </w:p>
    <w:p w14:paraId="2809D406" w14:textId="77777777" w:rsidR="003F4E87" w:rsidRPr="008F7382" w:rsidRDefault="003F4E87" w:rsidP="003F4E87">
      <w:pPr>
        <w:pStyle w:val="Style9"/>
        <w:numPr>
          <w:ilvl w:val="0"/>
          <w:numId w:val="17"/>
        </w:numPr>
        <w:jc w:val="both"/>
        <w:rPr>
          <w:rStyle w:val="FontStyle20"/>
          <w:rFonts w:ascii="Arial Narrow" w:hAnsi="Arial Narrow"/>
          <w:sz w:val="24"/>
          <w:szCs w:val="24"/>
        </w:rPr>
      </w:pPr>
      <w:r w:rsidRPr="008F7382">
        <w:rPr>
          <w:rStyle w:val="FontStyle20"/>
          <w:rFonts w:ascii="Arial Narrow" w:hAnsi="Arial Narrow"/>
          <w:sz w:val="24"/>
          <w:szCs w:val="24"/>
        </w:rPr>
        <w:t xml:space="preserve">Проверка формата 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email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 xml:space="preserve"> (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pattern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>).</w:t>
      </w:r>
    </w:p>
    <w:p w14:paraId="1C17BD21" w14:textId="77777777" w:rsidR="003F4E87" w:rsidRPr="008F7382" w:rsidRDefault="003F4E87" w:rsidP="003F4E87">
      <w:pPr>
        <w:pStyle w:val="Style9"/>
        <w:numPr>
          <w:ilvl w:val="0"/>
          <w:numId w:val="17"/>
        </w:numPr>
        <w:jc w:val="both"/>
        <w:rPr>
          <w:rStyle w:val="FontStyle20"/>
          <w:rFonts w:ascii="Arial Narrow" w:hAnsi="Arial Narrow"/>
          <w:sz w:val="24"/>
          <w:szCs w:val="24"/>
        </w:rPr>
      </w:pPr>
      <w:r w:rsidRPr="008F7382">
        <w:rPr>
          <w:rStyle w:val="FontStyle20"/>
          <w:rFonts w:ascii="Arial Narrow" w:hAnsi="Arial Narrow"/>
          <w:sz w:val="24"/>
          <w:szCs w:val="24"/>
        </w:rPr>
        <w:t>Проверка минимальной и максимальной длины текстовых полей (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maxlength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 xml:space="preserve">, 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minlength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>).</w:t>
      </w:r>
    </w:p>
    <w:p w14:paraId="55BF5163" w14:textId="77777777" w:rsidR="003F4E87" w:rsidRPr="008F7382" w:rsidRDefault="003F4E87" w:rsidP="003F4E87">
      <w:pPr>
        <w:pStyle w:val="Style9"/>
        <w:numPr>
          <w:ilvl w:val="0"/>
          <w:numId w:val="17"/>
        </w:numPr>
        <w:jc w:val="both"/>
        <w:rPr>
          <w:rStyle w:val="FontStyle20"/>
          <w:rFonts w:ascii="Arial Narrow" w:hAnsi="Arial Narrow"/>
          <w:sz w:val="24"/>
          <w:szCs w:val="24"/>
        </w:rPr>
      </w:pPr>
      <w:r w:rsidRPr="008F7382">
        <w:rPr>
          <w:rStyle w:val="FontStyle20"/>
          <w:rFonts w:ascii="Arial Narrow" w:hAnsi="Arial Narrow"/>
          <w:sz w:val="24"/>
          <w:szCs w:val="24"/>
        </w:rPr>
        <w:t>Проверка пароля на соответствие определенным требованиям (длина, использование букв, цифр, символов).</w:t>
      </w:r>
    </w:p>
    <w:p w14:paraId="27A217DC" w14:textId="77777777" w:rsidR="003F4E87" w:rsidRDefault="003F4E87" w:rsidP="003F4E87">
      <w:pPr>
        <w:pStyle w:val="Style9"/>
        <w:numPr>
          <w:ilvl w:val="0"/>
          <w:numId w:val="17"/>
        </w:numPr>
        <w:jc w:val="both"/>
        <w:rPr>
          <w:rStyle w:val="FontStyle20"/>
          <w:rFonts w:ascii="Arial Narrow" w:hAnsi="Arial Narrow"/>
          <w:sz w:val="24"/>
          <w:szCs w:val="24"/>
        </w:rPr>
      </w:pPr>
      <w:r w:rsidRPr="008F7382">
        <w:rPr>
          <w:rStyle w:val="FontStyle20"/>
          <w:rFonts w:ascii="Arial Narrow" w:hAnsi="Arial Narrow"/>
          <w:sz w:val="24"/>
          <w:szCs w:val="24"/>
        </w:rPr>
        <w:t>Обработка события нажатия кнопки отправки формы (</w:t>
      </w:r>
      <w:proofErr w:type="spellStart"/>
      <w:r w:rsidRPr="008F7382">
        <w:rPr>
          <w:rStyle w:val="FontStyle20"/>
          <w:rFonts w:ascii="Arial Narrow" w:hAnsi="Arial Narrow"/>
          <w:sz w:val="24"/>
          <w:szCs w:val="24"/>
        </w:rPr>
        <w:t>addEventListener</w:t>
      </w:r>
      <w:proofErr w:type="spellEnd"/>
      <w:r w:rsidRPr="008F7382">
        <w:rPr>
          <w:rStyle w:val="FontStyle20"/>
          <w:rFonts w:ascii="Arial Narrow" w:hAnsi="Arial Narrow"/>
          <w:sz w:val="24"/>
          <w:szCs w:val="24"/>
        </w:rPr>
        <w:t>).</w:t>
      </w:r>
    </w:p>
    <w:p w14:paraId="107A250C" w14:textId="77777777" w:rsidR="003F4E87" w:rsidRPr="008F7382" w:rsidRDefault="003F4E87" w:rsidP="003F4E87">
      <w:pPr>
        <w:pStyle w:val="Style9"/>
        <w:numPr>
          <w:ilvl w:val="0"/>
          <w:numId w:val="17"/>
        </w:numPr>
        <w:jc w:val="both"/>
        <w:rPr>
          <w:rStyle w:val="FontStyle20"/>
          <w:rFonts w:ascii="Arial Narrow" w:hAnsi="Arial Narrow"/>
          <w:sz w:val="24"/>
          <w:szCs w:val="24"/>
        </w:rPr>
      </w:pPr>
      <w:r>
        <w:rPr>
          <w:rStyle w:val="FontStyle20"/>
          <w:rFonts w:ascii="Arial Narrow" w:hAnsi="Arial Narrow"/>
          <w:sz w:val="24"/>
          <w:szCs w:val="24"/>
        </w:rPr>
        <w:t xml:space="preserve">Поднятие сервера с помощью </w:t>
      </w:r>
      <w:r>
        <w:rPr>
          <w:rStyle w:val="FontStyle20"/>
          <w:rFonts w:ascii="Arial Narrow" w:hAnsi="Arial Narrow"/>
          <w:sz w:val="24"/>
          <w:szCs w:val="24"/>
          <w:lang w:val="en-US"/>
        </w:rPr>
        <w:t>Node</w:t>
      </w:r>
      <w:r w:rsidRPr="008F7382">
        <w:rPr>
          <w:rStyle w:val="FontStyle20"/>
          <w:rFonts w:ascii="Arial Narrow" w:hAnsi="Arial Narrow"/>
          <w:sz w:val="24"/>
          <w:szCs w:val="24"/>
        </w:rPr>
        <w:t>.</w:t>
      </w:r>
      <w:proofErr w:type="spellStart"/>
      <w:r>
        <w:rPr>
          <w:rStyle w:val="FontStyle20"/>
          <w:rFonts w:ascii="Arial Narrow" w:hAnsi="Arial Narrow"/>
          <w:sz w:val="24"/>
          <w:szCs w:val="24"/>
          <w:lang w:val="en-US"/>
        </w:rPr>
        <w:t>js</w:t>
      </w:r>
      <w:proofErr w:type="spellEnd"/>
    </w:p>
    <w:p w14:paraId="38EBF3D5" w14:textId="77777777" w:rsidR="003F4E87" w:rsidRPr="00BF7389" w:rsidRDefault="003F4E87" w:rsidP="003F4E87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14:paraId="4EF60E3E" w14:textId="77777777" w:rsidR="003F4E87" w:rsidRDefault="003F4E87" w:rsidP="003F4E87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14:paraId="508D2E86" w14:textId="77777777" w:rsidR="003F4E87" w:rsidRPr="00BF7389" w:rsidRDefault="003F4E87" w:rsidP="003F4E87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14:paraId="533EA7E4" w14:textId="77777777" w:rsidR="003F4E87" w:rsidRPr="00B37899" w:rsidRDefault="003F4E87" w:rsidP="003F4E87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</w:p>
    <w:p w14:paraId="25BBAE2C" w14:textId="77777777" w:rsidR="003F4E87" w:rsidRPr="00BF7389" w:rsidRDefault="003F4E87" w:rsidP="003F4E87">
      <w:pPr>
        <w:pStyle w:val="Style9"/>
        <w:widowControl/>
        <w:spacing w:line="240" w:lineRule="auto"/>
        <w:ind w:left="720"/>
        <w:jc w:val="both"/>
        <w:rPr>
          <w:rStyle w:val="FontStyle20"/>
          <w:rFonts w:ascii="Arial Narrow" w:hAnsi="Arial Narrow"/>
          <w:sz w:val="24"/>
          <w:szCs w:val="24"/>
        </w:rPr>
      </w:pPr>
    </w:p>
    <w:p w14:paraId="2C158762" w14:textId="77777777" w:rsidR="003F4E87" w:rsidRPr="00FC5A73" w:rsidRDefault="003F4E87" w:rsidP="003F4E87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Cs w:val="0"/>
          <w:sz w:val="24"/>
          <w:szCs w:val="24"/>
        </w:rPr>
      </w:pPr>
      <w:r w:rsidRPr="00FC5A73">
        <w:rPr>
          <w:rStyle w:val="FontStyle20"/>
          <w:rFonts w:ascii="Arial Narrow" w:hAnsi="Arial Narrow"/>
          <w:iCs w:val="0"/>
          <w:sz w:val="24"/>
          <w:szCs w:val="24"/>
        </w:rPr>
        <w:t xml:space="preserve">Исследовать </w:t>
      </w:r>
      <w:r w:rsidRPr="00FC5A73">
        <w:rPr>
          <w:rFonts w:ascii="Arial Narrow" w:hAnsi="Arial Narrow"/>
          <w:iCs/>
        </w:rPr>
        <w:t xml:space="preserve">описанные выше </w:t>
      </w:r>
      <w:r w:rsidRPr="00FC5A73">
        <w:rPr>
          <w:rStyle w:val="FontStyle20"/>
          <w:rFonts w:ascii="Arial Narrow" w:hAnsi="Arial Narrow"/>
          <w:iCs w:val="0"/>
          <w:sz w:val="24"/>
          <w:szCs w:val="24"/>
        </w:rPr>
        <w:t>концепции,</w:t>
      </w:r>
      <w:r>
        <w:rPr>
          <w:rStyle w:val="FontStyle20"/>
          <w:rFonts w:ascii="Arial Narrow" w:hAnsi="Arial Narrow"/>
          <w:iCs w:val="0"/>
          <w:sz w:val="24"/>
          <w:szCs w:val="24"/>
        </w:rPr>
        <w:t xml:space="preserve"> произвести верстку страницы на </w:t>
      </w:r>
      <w:r>
        <w:rPr>
          <w:rStyle w:val="FontStyle20"/>
          <w:rFonts w:ascii="Arial Narrow" w:hAnsi="Arial Narrow"/>
          <w:iCs w:val="0"/>
          <w:sz w:val="24"/>
          <w:szCs w:val="24"/>
          <w:lang w:val="en-US"/>
        </w:rPr>
        <w:t>html</w:t>
      </w:r>
      <w:r w:rsidRPr="00FC5A73">
        <w:rPr>
          <w:rStyle w:val="FontStyle20"/>
          <w:rFonts w:ascii="Arial Narrow" w:hAnsi="Arial Narrow"/>
          <w:iCs w:val="0"/>
          <w:sz w:val="24"/>
          <w:szCs w:val="24"/>
        </w:rPr>
        <w:t>,</w:t>
      </w:r>
      <w:r>
        <w:rPr>
          <w:rStyle w:val="FontStyle20"/>
          <w:rFonts w:ascii="Arial Narrow" w:hAnsi="Arial Narrow"/>
          <w:iCs w:val="0"/>
          <w:sz w:val="24"/>
          <w:szCs w:val="24"/>
        </w:rPr>
        <w:t xml:space="preserve"> добавить необходимые стили в </w:t>
      </w:r>
      <w:proofErr w:type="spellStart"/>
      <w:r>
        <w:rPr>
          <w:rStyle w:val="FontStyle20"/>
          <w:rFonts w:ascii="Arial Narrow" w:hAnsi="Arial Narrow"/>
          <w:iCs w:val="0"/>
          <w:sz w:val="24"/>
          <w:szCs w:val="24"/>
          <w:lang w:val="en-US"/>
        </w:rPr>
        <w:t>css</w:t>
      </w:r>
      <w:proofErr w:type="spellEnd"/>
      <w:r w:rsidRPr="00FC5A73">
        <w:rPr>
          <w:rStyle w:val="FontStyle20"/>
          <w:rFonts w:ascii="Arial Narrow" w:hAnsi="Arial Narrow"/>
          <w:iCs w:val="0"/>
          <w:sz w:val="24"/>
          <w:szCs w:val="24"/>
        </w:rPr>
        <w:t xml:space="preserve">, </w:t>
      </w:r>
      <w:r>
        <w:rPr>
          <w:rStyle w:val="FontStyle20"/>
          <w:rFonts w:ascii="Arial Narrow" w:hAnsi="Arial Narrow"/>
          <w:iCs w:val="0"/>
          <w:sz w:val="24"/>
          <w:szCs w:val="24"/>
        </w:rPr>
        <w:t xml:space="preserve">научиться практически применять </w:t>
      </w:r>
      <w:r>
        <w:rPr>
          <w:rStyle w:val="FontStyle20"/>
          <w:rFonts w:ascii="Arial Narrow" w:hAnsi="Arial Narrow"/>
          <w:iCs w:val="0"/>
          <w:sz w:val="24"/>
          <w:szCs w:val="24"/>
          <w:lang w:val="en-US"/>
        </w:rPr>
        <w:t>Node</w:t>
      </w:r>
      <w:r w:rsidRPr="00FC5A73">
        <w:rPr>
          <w:rStyle w:val="FontStyle20"/>
          <w:rFonts w:ascii="Arial Narrow" w:hAnsi="Arial Narrow"/>
          <w:iCs w:val="0"/>
          <w:sz w:val="24"/>
          <w:szCs w:val="24"/>
        </w:rPr>
        <w:t>.</w:t>
      </w:r>
      <w:proofErr w:type="spellStart"/>
      <w:r>
        <w:rPr>
          <w:rStyle w:val="FontStyle20"/>
          <w:rFonts w:ascii="Arial Narrow" w:hAnsi="Arial Narrow"/>
          <w:iCs w:val="0"/>
          <w:sz w:val="24"/>
          <w:szCs w:val="24"/>
          <w:lang w:val="en-US"/>
        </w:rPr>
        <w:t>js</w:t>
      </w:r>
      <w:proofErr w:type="spellEnd"/>
      <w:r w:rsidRPr="00FC5A73">
        <w:rPr>
          <w:rStyle w:val="FontStyle20"/>
          <w:rFonts w:ascii="Arial Narrow" w:hAnsi="Arial Narrow"/>
          <w:iCs w:val="0"/>
          <w:sz w:val="24"/>
          <w:szCs w:val="24"/>
        </w:rPr>
        <w:t xml:space="preserve">: </w:t>
      </w:r>
      <w:r>
        <w:rPr>
          <w:rStyle w:val="FontStyle20"/>
          <w:rFonts w:ascii="Arial Narrow" w:hAnsi="Arial Narrow"/>
          <w:iCs w:val="0"/>
          <w:sz w:val="24"/>
          <w:szCs w:val="24"/>
        </w:rPr>
        <w:t>устанавливать зависимости</w:t>
      </w:r>
      <w:r w:rsidRPr="00FC5A73">
        <w:rPr>
          <w:rStyle w:val="FontStyle20"/>
          <w:rFonts w:ascii="Arial Narrow" w:hAnsi="Arial Narrow"/>
          <w:iCs w:val="0"/>
          <w:sz w:val="24"/>
          <w:szCs w:val="24"/>
        </w:rPr>
        <w:t>,</w:t>
      </w:r>
      <w:r>
        <w:rPr>
          <w:rStyle w:val="FontStyle20"/>
          <w:rFonts w:ascii="Arial Narrow" w:hAnsi="Arial Narrow"/>
          <w:iCs w:val="0"/>
          <w:sz w:val="24"/>
          <w:szCs w:val="24"/>
        </w:rPr>
        <w:t xml:space="preserve"> поднимать сервер</w:t>
      </w:r>
      <w:r w:rsidRPr="00FC5A73">
        <w:rPr>
          <w:rStyle w:val="FontStyle20"/>
          <w:rFonts w:ascii="Arial Narrow" w:hAnsi="Arial Narrow"/>
          <w:iCs w:val="0"/>
          <w:sz w:val="24"/>
          <w:szCs w:val="24"/>
        </w:rPr>
        <w:t>,</w:t>
      </w:r>
      <w:r>
        <w:rPr>
          <w:rStyle w:val="FontStyle20"/>
          <w:rFonts w:ascii="Arial Narrow" w:hAnsi="Arial Narrow"/>
          <w:iCs w:val="0"/>
          <w:sz w:val="24"/>
          <w:szCs w:val="24"/>
        </w:rPr>
        <w:t xml:space="preserve"> а также изучить стандартные команды для выполнения описанных задач</w:t>
      </w:r>
      <w:r w:rsidRPr="00FC5A73">
        <w:rPr>
          <w:rStyle w:val="FontStyle20"/>
          <w:rFonts w:ascii="Arial Narrow" w:hAnsi="Arial Narrow"/>
          <w:iCs w:val="0"/>
          <w:sz w:val="24"/>
          <w:szCs w:val="24"/>
        </w:rPr>
        <w:t>.</w:t>
      </w:r>
    </w:p>
    <w:p w14:paraId="50F77352" w14:textId="77777777" w:rsidR="003F4E87" w:rsidRPr="001617CF" w:rsidRDefault="003F4E87" w:rsidP="003F4E87">
      <w:pPr>
        <w:rPr>
          <w:rFonts w:ascii="Arial Narrow" w:hAnsi="Arial Narrow"/>
        </w:rPr>
      </w:pPr>
    </w:p>
    <w:p w14:paraId="400FFDE3" w14:textId="77777777" w:rsidR="003F4E87" w:rsidRPr="001617CF" w:rsidRDefault="003F4E87" w:rsidP="003F4E87">
      <w:pPr>
        <w:pStyle w:val="13"/>
        <w:ind w:left="0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</w:rPr>
        <w:t>Должность на практике</w:t>
      </w:r>
      <w:r w:rsidRPr="001617CF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u w:val="single"/>
        </w:rPr>
        <w:tab/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14:paraId="408BB2EC" w14:textId="77777777" w:rsidR="003F4E87" w:rsidRDefault="003F4E87" w:rsidP="003F4E87">
      <w:pPr>
        <w:jc w:val="center"/>
      </w:pPr>
    </w:p>
    <w:p w14:paraId="4A5BF02F" w14:textId="77777777" w:rsidR="003F4E87" w:rsidRPr="00616B85" w:rsidRDefault="003F4E87" w:rsidP="003F4E87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2424"/>
        <w:gridCol w:w="2327"/>
        <w:gridCol w:w="2181"/>
        <w:gridCol w:w="7"/>
      </w:tblGrid>
      <w:tr w:rsidR="003F4E87" w:rsidRPr="00616B85" w14:paraId="1D7DA9AB" w14:textId="77777777" w:rsidTr="001D78A1">
        <w:trPr>
          <w:tblHeader/>
        </w:trPr>
        <w:tc>
          <w:tcPr>
            <w:tcW w:w="2305" w:type="dxa"/>
            <w:vAlign w:val="center"/>
          </w:tcPr>
          <w:p w14:paraId="441A1CDB" w14:textId="77777777" w:rsidR="003F4E87" w:rsidRPr="00616B85" w:rsidRDefault="003F4E87" w:rsidP="001D78A1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14:paraId="38D1D8F9" w14:textId="77777777" w:rsidR="003F4E87" w:rsidRPr="00616B85" w:rsidRDefault="003F4E87" w:rsidP="001D78A1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14:paraId="657D9302" w14:textId="77777777" w:rsidR="003F4E87" w:rsidRPr="00616B85" w:rsidRDefault="003F4E87" w:rsidP="001D78A1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3F4E87" w:rsidRPr="00616B85" w14:paraId="75E88228" w14:textId="77777777" w:rsidTr="001D78A1">
        <w:trPr>
          <w:tblHeader/>
        </w:trPr>
        <w:tc>
          <w:tcPr>
            <w:tcW w:w="2305" w:type="dxa"/>
          </w:tcPr>
          <w:p w14:paraId="78E2B4D9" w14:textId="77777777" w:rsidR="003F4E87" w:rsidRPr="00616B85" w:rsidRDefault="003F4E87" w:rsidP="001D78A1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14:paraId="2C40DDB9" w14:textId="77777777" w:rsidR="003F4E87" w:rsidRPr="00616B85" w:rsidRDefault="003F4E87" w:rsidP="001D78A1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</w:tc>
        <w:tc>
          <w:tcPr>
            <w:tcW w:w="2327" w:type="dxa"/>
          </w:tcPr>
          <w:p w14:paraId="4F86C378" w14:textId="77777777" w:rsidR="003F4E87" w:rsidRPr="00616B85" w:rsidRDefault="003F4E87" w:rsidP="001D78A1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14:paraId="0005B474" w14:textId="77777777" w:rsidR="003F4E87" w:rsidRPr="00616B85" w:rsidRDefault="003F4E87" w:rsidP="001D78A1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3F4E87" w:rsidRPr="00616B85" w14:paraId="178DEF17" w14:textId="77777777" w:rsidTr="001D78A1">
        <w:trPr>
          <w:gridAfter w:val="1"/>
          <w:wAfter w:w="7" w:type="dxa"/>
        </w:trPr>
        <w:tc>
          <w:tcPr>
            <w:tcW w:w="2305" w:type="dxa"/>
          </w:tcPr>
          <w:p w14:paraId="73D62553" w14:textId="77777777" w:rsidR="003F4E87" w:rsidRPr="00616B85" w:rsidRDefault="003F4E87" w:rsidP="001D78A1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14:paraId="7962E566" w14:textId="77777777" w:rsidR="003F4E87" w:rsidRPr="00616B85" w:rsidRDefault="003F4E87" w:rsidP="001D78A1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14:paraId="62076AD2" w14:textId="77777777" w:rsidR="003F4E87" w:rsidRPr="00616B85" w:rsidRDefault="003F4E87" w:rsidP="001D78A1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14:paraId="5199E25D" w14:textId="77777777" w:rsidR="003F4E87" w:rsidRPr="00616B85" w:rsidRDefault="003F4E87" w:rsidP="001D78A1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теоретического и экспериментального исследования объектов профессиональной деятельности;</w:t>
            </w:r>
          </w:p>
        </w:tc>
      </w:tr>
      <w:tr w:rsidR="003F4E87" w:rsidRPr="00616B85" w14:paraId="7AC20CAF" w14:textId="77777777" w:rsidTr="001D78A1">
        <w:tc>
          <w:tcPr>
            <w:tcW w:w="2305" w:type="dxa"/>
          </w:tcPr>
          <w:p w14:paraId="3B1A0F03" w14:textId="77777777" w:rsidR="003F4E87" w:rsidRPr="00616B85" w:rsidRDefault="003F4E87" w:rsidP="001D78A1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14:paraId="71BEAEC5" w14:textId="77777777" w:rsidR="003F4E87" w:rsidRPr="00616B85" w:rsidRDefault="003F4E87" w:rsidP="001D78A1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14:paraId="3B439CC0" w14:textId="77777777" w:rsidR="003F4E87" w:rsidRPr="00616B85" w:rsidRDefault="003F4E87" w:rsidP="001D78A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14:paraId="2BE13BDB" w14:textId="77777777" w:rsidR="003F4E87" w:rsidRPr="00616B85" w:rsidRDefault="003F4E87" w:rsidP="001D78A1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3F4E87" w:rsidRPr="00616B85" w14:paraId="73CF66C6" w14:textId="77777777" w:rsidTr="001D78A1">
        <w:tc>
          <w:tcPr>
            <w:tcW w:w="2305" w:type="dxa"/>
          </w:tcPr>
          <w:p w14:paraId="016D8466" w14:textId="77777777" w:rsidR="003F4E87" w:rsidRPr="00616B85" w:rsidRDefault="003F4E87" w:rsidP="001D78A1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8"/>
            </w:tblGrid>
            <w:tr w:rsidR="003F4E87" w:rsidRPr="00616B85" w14:paraId="0F1EFA5C" w14:textId="77777777" w:rsidTr="001D78A1">
              <w:trPr>
                <w:trHeight w:val="661"/>
              </w:trPr>
              <w:tc>
                <w:tcPr>
                  <w:tcW w:w="0" w:type="auto"/>
                </w:tcPr>
                <w:p w14:paraId="617CE30B" w14:textId="77777777" w:rsidR="003F4E87" w:rsidRPr="00616B85" w:rsidRDefault="003F4E87" w:rsidP="001D78A1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14:paraId="327766CD" w14:textId="77777777" w:rsidR="003F4E87" w:rsidRPr="00616B85" w:rsidRDefault="003F4E87" w:rsidP="001D78A1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14:paraId="29AF95F9" w14:textId="77777777" w:rsidR="003F4E87" w:rsidRPr="00616B85" w:rsidRDefault="003F4E87" w:rsidP="001D78A1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14:paraId="50194095" w14:textId="77777777" w:rsidR="003F4E87" w:rsidRPr="00616B85" w:rsidRDefault="003F4E87" w:rsidP="001D78A1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14:paraId="76A6A12E" w14:textId="77777777" w:rsidR="003F4E87" w:rsidRPr="001617CF" w:rsidRDefault="003F4E87" w:rsidP="003F4E87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14:paraId="7182473C" w14:textId="77777777" w:rsidR="003F4E87" w:rsidRPr="001617CF" w:rsidRDefault="003F4E87" w:rsidP="003F4E87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  <w:lang w:val="ru-RU"/>
        </w:rPr>
        <w:t>Зав. каф. ГИС</w:t>
      </w:r>
      <w:r>
        <w:rPr>
          <w:rFonts w:ascii="Arial Narrow" w:hAnsi="Arial Narrow"/>
          <w:u w:val="single"/>
        </w:rPr>
        <w:t xml:space="preserve"> </w:t>
      </w:r>
      <w:proofErr w:type="spellStart"/>
      <w:r>
        <w:rPr>
          <w:rFonts w:ascii="Arial Narrow" w:hAnsi="Arial Narrow"/>
          <w:u w:val="single"/>
          <w:lang w:val="ru-RU"/>
        </w:rPr>
        <w:t>к.т.н</w:t>
      </w:r>
      <w:proofErr w:type="spellEnd"/>
      <w:r>
        <w:rPr>
          <w:rFonts w:ascii="Arial Narrow" w:hAnsi="Arial Narrow"/>
          <w:u w:val="single"/>
          <w:lang w:val="ru-RU"/>
        </w:rPr>
        <w:t>, доцент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</w:rPr>
        <w:t xml:space="preserve"> 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А.Д,</w:t>
      </w:r>
      <w:r w:rsidRPr="001617CF">
        <w:rPr>
          <w:rFonts w:ascii="Arial Narrow" w:hAnsi="Arial Narrow"/>
        </w:rPr>
        <w:t xml:space="preserve">   </w:t>
      </w:r>
    </w:p>
    <w:p w14:paraId="2DF3CDCC" w14:textId="77777777" w:rsidR="003F4E87" w:rsidRPr="00616B85" w:rsidRDefault="003F4E87" w:rsidP="003F4E87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(уч</w:t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>ено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                                                                               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(подпись)</w:t>
      </w:r>
      <w:r w:rsidRPr="00616B85">
        <w:rPr>
          <w:rFonts w:ascii="Arial Narrow" w:hAnsi="Arial Narrow"/>
          <w:iCs/>
          <w:sz w:val="28"/>
        </w:rPr>
        <w:tab/>
      </w:r>
      <w:r w:rsidRPr="00616B85">
        <w:rPr>
          <w:rFonts w:ascii="Arial Narrow" w:hAnsi="Arial Narrow"/>
          <w:iCs/>
          <w:sz w:val="28"/>
          <w:lang w:val="ru-RU"/>
        </w:rPr>
        <w:t xml:space="preserve">                      </w:t>
      </w:r>
      <w:r w:rsidRPr="00616B85">
        <w:rPr>
          <w:rFonts w:ascii="Arial Narrow" w:hAnsi="Arial Narrow"/>
          <w:iCs/>
          <w:sz w:val="12"/>
          <w:szCs w:val="10"/>
        </w:rPr>
        <w:t xml:space="preserve">   Ф.И.О.</w:t>
      </w:r>
    </w:p>
    <w:p w14:paraId="7D2ACE77" w14:textId="77777777" w:rsidR="003F4E87" w:rsidRPr="001617CF" w:rsidRDefault="003F4E87" w:rsidP="003F4E87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14:paraId="6E3FB6BF" w14:textId="77777777" w:rsidR="003F4E87" w:rsidRPr="001617CF" w:rsidRDefault="003F4E87" w:rsidP="003F4E87">
      <w:pPr>
        <w:rPr>
          <w:rFonts w:ascii="Arial Narrow" w:hAnsi="Arial Narrow"/>
        </w:rPr>
      </w:pPr>
    </w:p>
    <w:p w14:paraId="1D529F9F" w14:textId="77777777" w:rsidR="003F4E87" w:rsidRPr="001617CF" w:rsidRDefault="003F4E87" w:rsidP="003F4E87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Студент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  <w:noProof/>
        </w:rPr>
        <w:drawing>
          <wp:inline distT="0" distB="0" distL="0" distR="0" wp14:anchorId="6ADC0CC6" wp14:editId="16E302F7">
            <wp:extent cx="929640" cy="352489"/>
            <wp:effectExtent l="0" t="0" r="381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26" cy="35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A73">
        <w:rPr>
          <w:rFonts w:ascii="Arial Narrow" w:hAnsi="Arial Narrow"/>
        </w:rPr>
        <w:t>_______</w:t>
      </w:r>
      <w:r w:rsidRPr="00FC5A73">
        <w:rPr>
          <w:rFonts w:ascii="Arial Narrow" w:hAnsi="Arial Narrow"/>
          <w:u w:val="single"/>
        </w:rPr>
        <w:t>Калякин Данила Сергеевич</w:t>
      </w:r>
      <w:r w:rsidRPr="001617CF">
        <w:rPr>
          <w:rFonts w:ascii="Arial Narrow" w:hAnsi="Arial Narrow"/>
        </w:rPr>
        <w:t>_______</w:t>
      </w:r>
    </w:p>
    <w:p w14:paraId="60AAAA97" w14:textId="6798D0BD" w:rsidR="003F4E87" w:rsidRPr="003F4E87" w:rsidRDefault="003F4E87" w:rsidP="003F4E87">
      <w:pPr>
        <w:ind w:left="708" w:firstLine="708"/>
        <w:rPr>
          <w:rFonts w:ascii="Arial Narrow" w:hAnsi="Arial Narrow"/>
          <w:sz w:val="10"/>
          <w:szCs w:val="10"/>
        </w:rPr>
      </w:pPr>
      <w:r w:rsidRPr="005D3E69">
        <w:rPr>
          <w:rFonts w:ascii="Arial Narrow" w:hAnsi="Arial Narrow"/>
          <w:sz w:val="10"/>
          <w:szCs w:val="10"/>
        </w:rPr>
        <w:t xml:space="preserve"> 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  </w:t>
      </w:r>
      <w:r w:rsidRPr="005D3E69">
        <w:rPr>
          <w:rFonts w:ascii="Arial Narrow" w:hAnsi="Arial Narrow"/>
          <w:sz w:val="10"/>
          <w:szCs w:val="10"/>
        </w:rPr>
        <w:t xml:space="preserve"> </w:t>
      </w:r>
      <w:r>
        <w:rPr>
          <w:rFonts w:ascii="Arial Narrow" w:hAnsi="Arial Narrow"/>
          <w:sz w:val="10"/>
          <w:szCs w:val="10"/>
        </w:rPr>
        <w:t xml:space="preserve">                                                                        </w:t>
      </w:r>
      <w:proofErr w:type="gramStart"/>
      <w:r>
        <w:rPr>
          <w:rFonts w:ascii="Arial Narrow" w:hAnsi="Arial Narrow"/>
          <w:sz w:val="10"/>
          <w:szCs w:val="10"/>
        </w:rPr>
        <w:t xml:space="preserve">   </w:t>
      </w:r>
      <w:r w:rsidRPr="005D3E69">
        <w:rPr>
          <w:rFonts w:ascii="Arial Narrow" w:hAnsi="Arial Narrow"/>
          <w:sz w:val="10"/>
          <w:szCs w:val="10"/>
        </w:rPr>
        <w:t>(</w:t>
      </w:r>
      <w:proofErr w:type="gramEnd"/>
      <w:r w:rsidRPr="005D3E69">
        <w:rPr>
          <w:rFonts w:ascii="Arial Narrow" w:hAnsi="Arial Narrow"/>
          <w:sz w:val="10"/>
          <w:szCs w:val="10"/>
        </w:rPr>
        <w:t xml:space="preserve">ФИО) </w:t>
      </w:r>
      <w:r>
        <w:rPr>
          <w:rFonts w:ascii="Arial Narrow" w:hAnsi="Arial Narrow"/>
          <w:sz w:val="10"/>
          <w:szCs w:val="10"/>
        </w:rPr>
        <w:t xml:space="preserve"> </w:t>
      </w: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</w:rPr>
        <w:t>г.</w:t>
      </w:r>
    </w:p>
    <w:p w14:paraId="0E5F411E" w14:textId="77777777" w:rsidR="003F4E87" w:rsidRPr="001617CF" w:rsidRDefault="003F4E87" w:rsidP="003F4E87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14:paraId="7751E2B4" w14:textId="77777777" w:rsidR="003F4E87" w:rsidRPr="001617CF" w:rsidRDefault="003F4E87" w:rsidP="003F4E87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1B73062F" w14:textId="77777777" w:rsidR="003F4E87" w:rsidRPr="001617CF" w:rsidRDefault="003F4E87" w:rsidP="003F4E87">
      <w:pPr>
        <w:spacing w:after="200" w:line="276" w:lineRule="auto"/>
        <w:jc w:val="center"/>
        <w:rPr>
          <w:rFonts w:ascii="Arial Narrow" w:hAnsi="Arial Narrow"/>
        </w:rPr>
      </w:pPr>
    </w:p>
    <w:p w14:paraId="26C0F70B" w14:textId="77777777" w:rsidR="003F4E87" w:rsidRPr="001617CF" w:rsidRDefault="003F4E87" w:rsidP="003F4E87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>Студента гр</w:t>
      </w:r>
      <w:r w:rsidRPr="0074147E">
        <w:rPr>
          <w:rFonts w:ascii="Arial Narrow" w:hAnsi="Arial Narrow"/>
        </w:rPr>
        <w:t>.</w:t>
      </w:r>
      <w:r>
        <w:rPr>
          <w:rFonts w:ascii="Arial Narrow" w:hAnsi="Arial Narrow"/>
          <w:u w:val="single"/>
        </w:rPr>
        <w:t>23-ИСТ-4-1</w:t>
      </w:r>
      <w:r w:rsidRPr="0074147E">
        <w:rPr>
          <w:rFonts w:ascii="Arial Narrow" w:hAnsi="Arial Narrow"/>
        </w:rPr>
        <w:t xml:space="preserve">        </w:t>
      </w:r>
      <w:r w:rsidRPr="001617CF">
        <w:rPr>
          <w:rFonts w:ascii="Arial Narrow" w:hAnsi="Arial Narrow"/>
        </w:rPr>
        <w:t>Ф.И.О.</w:t>
      </w:r>
      <w:r w:rsidRPr="001617CF">
        <w:rPr>
          <w:rFonts w:ascii="Arial Narrow" w:hAnsi="Arial Narrow"/>
          <w:u w:val="single"/>
        </w:rPr>
        <w:t xml:space="preserve">          _____</w:t>
      </w:r>
      <w:r>
        <w:rPr>
          <w:rFonts w:ascii="Arial Narrow" w:hAnsi="Arial Narrow"/>
          <w:u w:val="single"/>
        </w:rPr>
        <w:t>Калякин Данила Сергеевич</w:t>
      </w:r>
      <w:r w:rsidRPr="001617CF">
        <w:rPr>
          <w:rFonts w:ascii="Arial Narrow" w:hAnsi="Arial Narrow"/>
          <w:u w:val="single"/>
        </w:rPr>
        <w:t>_____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</w:r>
    </w:p>
    <w:p w14:paraId="53D21CCA" w14:textId="77777777" w:rsidR="003F4E87" w:rsidRPr="001617CF" w:rsidRDefault="003F4E87" w:rsidP="003F4E87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343"/>
        <w:gridCol w:w="1843"/>
        <w:gridCol w:w="2835"/>
      </w:tblGrid>
      <w:tr w:rsidR="003F4E87" w:rsidRPr="001617CF" w14:paraId="37C92CCC" w14:textId="77777777" w:rsidTr="001D78A1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74946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</w:t>
            </w:r>
            <w:proofErr w:type="gramStart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  п</w:t>
            </w:r>
            <w:proofErr w:type="gramEnd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B2DEBE" w14:textId="77777777" w:rsidR="003F4E87" w:rsidRDefault="003F4E87" w:rsidP="001D78A1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  <w:p w14:paraId="1317F079" w14:textId="77777777" w:rsidR="003F4E87" w:rsidRPr="003732A2" w:rsidRDefault="003F4E87" w:rsidP="001D78A1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16"/>
                <w:szCs w:val="16"/>
              </w:rPr>
            </w:pPr>
            <w:r w:rsidRPr="003732A2">
              <w:rPr>
                <w:rStyle w:val="FontStyle22"/>
                <w:rFonts w:ascii="Arial Narrow" w:hAnsi="Arial Narrow"/>
                <w:color w:val="FF0000"/>
                <w:sz w:val="16"/>
                <w:szCs w:val="16"/>
              </w:rPr>
              <w:t>(заполняется в соответствии с заданием)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11672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14:paraId="4576C7A4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proofErr w:type="gramStart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с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</w:t>
            </w:r>
            <w:proofErr w:type="gramEnd"/>
            <w:r>
              <w:rPr>
                <w:rStyle w:val="FontStyle22"/>
                <w:rFonts w:ascii="Arial Narrow" w:hAnsi="Arial Narrow"/>
                <w:sz w:val="20"/>
                <w:szCs w:val="20"/>
              </w:rPr>
              <w:t>__»____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_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2024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 xml:space="preserve">по 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«__»____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_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5A934" w14:textId="77777777" w:rsidR="003F4E87" w:rsidRPr="001617CF" w:rsidRDefault="003F4E87" w:rsidP="001D78A1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3F4E87" w:rsidRPr="001617CF" w14:paraId="52D976B3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86028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DB467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E8D0A" w14:textId="77777777" w:rsidR="003F4E87" w:rsidRPr="008407F1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14:paraId="4C958642" w14:textId="77777777" w:rsidR="003F4E87" w:rsidRPr="008407F1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C72B6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1CF04DBD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B8EE9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67155" w14:textId="77777777" w:rsidR="003F4E87" w:rsidRPr="008407F1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6D146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74CF6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02D0D4E8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3135E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AD078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 xml:space="preserve">Организационное </w:t>
            </w:r>
            <w:proofErr w:type="gramStart"/>
            <w:r w:rsidRPr="008407F1">
              <w:rPr>
                <w:rFonts w:ascii="Arial Narrow" w:hAnsi="Arial Narrow"/>
                <w:sz w:val="20"/>
                <w:szCs w:val="20"/>
              </w:rPr>
              <w:t>собрание  для</w:t>
            </w:r>
            <w:proofErr w:type="gramEnd"/>
            <w:r w:rsidRPr="008407F1">
              <w:rPr>
                <w:rFonts w:ascii="Arial Narrow" w:hAnsi="Arial Narrow"/>
                <w:sz w:val="20"/>
                <w:szCs w:val="20"/>
              </w:rPr>
              <w:t xml:space="preserve">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C64D5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52609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35755590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46D26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C0C5F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36084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A9726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7C3A4B58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03719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EA65B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0B6AA" w14:textId="77777777" w:rsidR="003F4E87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2024г</w:t>
            </w:r>
          </w:p>
          <w:p w14:paraId="395C8E25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FAFB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1CB461DD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958D7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22345" w14:textId="77777777" w:rsidR="003F4E87" w:rsidRPr="00BD293E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Установка необходимого ПО</w:t>
            </w:r>
            <w:r w:rsidRPr="00BD293E">
              <w:rPr>
                <w:rStyle w:val="FontStyle23"/>
                <w:rFonts w:ascii="Arial Narrow" w:hAnsi="Arial Narrow"/>
                <w:sz w:val="20"/>
                <w:szCs w:val="20"/>
              </w:rPr>
              <w:t>,</w:t>
            </w: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 в частности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Node</w:t>
            </w:r>
            <w:r w:rsidRPr="00BD293E">
              <w:rPr>
                <w:rStyle w:val="FontStyle23"/>
                <w:rFonts w:ascii="Arial Narrow" w:hAnsi="Arial Narrow"/>
                <w:sz w:val="20"/>
                <w:szCs w:val="20"/>
              </w:rPr>
              <w:t>.</w:t>
            </w:r>
            <w:proofErr w:type="spellStart"/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js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FEEE0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BD4EC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2E424C06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2623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2F829" w14:textId="77777777" w:rsidR="003F4E87" w:rsidRPr="00BD293E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Настройка проекта и установка зависимостей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Node</w:t>
            </w:r>
            <w:r w:rsidRPr="00BD293E">
              <w:rPr>
                <w:rStyle w:val="FontStyle23"/>
                <w:rFonts w:ascii="Arial Narrow" w:hAnsi="Arial Narrow"/>
                <w:sz w:val="20"/>
                <w:szCs w:val="20"/>
              </w:rPr>
              <w:t>.</w:t>
            </w:r>
            <w:proofErr w:type="spellStart"/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js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728DE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10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79CAC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329A8638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5E57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F197A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Разработка макета страницы (от руки)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15069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11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6A5FB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37908060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EBE1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51943" w14:textId="77777777" w:rsidR="003F4E87" w:rsidRPr="00BD293E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Верстка страницы на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html</w:t>
            </w:r>
            <w:r w:rsidRPr="00BD293E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и </w:t>
            </w:r>
            <w:proofErr w:type="spellStart"/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css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7095E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12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F0F73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4FF1B7A5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9B54C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CF6F5" w14:textId="77777777" w:rsidR="003F4E87" w:rsidRPr="00BD293E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Обработка пользовательских исключений для контактной формы</w:t>
            </w:r>
            <w:r w:rsidRPr="00BD293E">
              <w:rPr>
                <w:rStyle w:val="FontStyle23"/>
                <w:rFonts w:ascii="Arial Narrow" w:hAnsi="Arial Narrow"/>
                <w:sz w:val="20"/>
                <w:szCs w:val="20"/>
              </w:rPr>
              <w:t>,</w:t>
            </w: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 реализация файла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index</w:t>
            </w:r>
            <w:r w:rsidRPr="00BD293E">
              <w:rPr>
                <w:rStyle w:val="FontStyle23"/>
                <w:rFonts w:ascii="Arial Narrow" w:hAnsi="Arial Narrow"/>
                <w:sz w:val="20"/>
                <w:szCs w:val="20"/>
              </w:rPr>
              <w:t>.</w:t>
            </w:r>
            <w:proofErr w:type="spellStart"/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js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AE061" w14:textId="77777777" w:rsidR="003F4E87" w:rsidRPr="00BD293E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  <w:t>13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DF19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5F602964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F0EA2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12096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Поднятие сервера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Node</w:t>
            </w:r>
            <w:r w:rsidRPr="00363C14">
              <w:rPr>
                <w:rFonts w:ascii="Arial Narrow" w:hAnsi="Arial Narrow"/>
                <w:b/>
                <w:bCs/>
                <w:sz w:val="20"/>
                <w:szCs w:val="20"/>
              </w:rPr>
              <w:t>.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js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и обработка введенных пользователем данных с последующей отправкой в </w:t>
            </w:r>
            <w:proofErr w:type="gramStart"/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contact</w:t>
            </w:r>
            <w:r w:rsidRPr="00363C14">
              <w:rPr>
                <w:rFonts w:ascii="Arial Narrow" w:hAnsi="Arial Narrow"/>
                <w:b/>
                <w:bCs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json</w:t>
            </w:r>
            <w:proofErr w:type="gramEnd"/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BFC1F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14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4251A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22BC3932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0BE18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94D41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Тестирование проекта и отладка ошибок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5625F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15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BB359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0CD0675E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B012B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88578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Написание документационных комментариев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524EE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16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6C496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951990" w14:paraId="5F742495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A2F75" w14:textId="77777777" w:rsidR="003F4E87" w:rsidRPr="00EA5899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B58B9" w14:textId="77777777" w:rsidR="003F4E87" w:rsidRPr="008B4DEF" w:rsidRDefault="003F4E87" w:rsidP="001D78A1">
            <w:pPr>
              <w:pStyle w:val="Style14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7740B" w14:textId="77777777" w:rsidR="003F4E87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2024г</w:t>
            </w:r>
          </w:p>
          <w:p w14:paraId="461BA4BC" w14:textId="77777777" w:rsidR="003F4E87" w:rsidRPr="008B4DE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B98DD" w14:textId="77777777" w:rsidR="003F4E87" w:rsidRPr="008B4DE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  <w:lang w:val="en-US"/>
              </w:rPr>
            </w:pPr>
          </w:p>
        </w:tc>
      </w:tr>
      <w:tr w:rsidR="003F4E87" w:rsidRPr="001617CF" w14:paraId="577FC309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C6138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A42D6" w14:textId="77777777" w:rsidR="003F4E87" w:rsidRPr="008407F1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2ED00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AE9FF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2B15DD04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A2395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3F9E0" w14:textId="77777777" w:rsidR="003F4E87" w:rsidRPr="008407F1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5CBAE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3D316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2F5E1992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CBD32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2D95E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B973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C4EF7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62131A81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7C696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A4C72" w14:textId="77777777" w:rsidR="003F4E87" w:rsidRPr="008407F1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39718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839EE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3F4E87" w:rsidRPr="001617CF" w14:paraId="0A6522BF" w14:textId="77777777" w:rsidTr="001D78A1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CA5CD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16245" w14:textId="77777777" w:rsidR="003F4E87" w:rsidRPr="008407F1" w:rsidRDefault="003F4E87" w:rsidP="001D78A1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3BEC4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A4CE7" w14:textId="77777777" w:rsidR="003F4E87" w:rsidRPr="001617CF" w:rsidRDefault="003F4E87" w:rsidP="001D78A1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14:paraId="64F2B148" w14:textId="77777777" w:rsidR="003F4E87" w:rsidRPr="001617CF" w:rsidRDefault="003F4E87" w:rsidP="003F4E87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14:paraId="4D880454" w14:textId="77777777" w:rsidR="003F4E87" w:rsidRDefault="003F4E87" w:rsidP="003F4E87">
      <w:pPr>
        <w:jc w:val="both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sz w:val="28"/>
          <w:szCs w:val="28"/>
        </w:rPr>
        <w:t>Руководитель практики от кафедры</w:t>
      </w:r>
    </w:p>
    <w:p w14:paraId="761AD6F1" w14:textId="77777777" w:rsidR="003F4E87" w:rsidRPr="001617CF" w:rsidRDefault="003F4E87" w:rsidP="003F4E87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14:paraId="7EB4BFE0" w14:textId="77777777" w:rsidR="003F4E87" w:rsidRPr="001617CF" w:rsidRDefault="003F4E87" w:rsidP="003F4E87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доцент, к.т.н.</w:t>
      </w:r>
      <w:r w:rsidRPr="001617CF"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  <w:lang w:val="ru-RU"/>
        </w:rPr>
        <w:t>_____________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  <w:lang w:val="ru-RU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ru-RU"/>
        </w:rPr>
        <w:t xml:space="preserve">  </w:t>
      </w:r>
      <w:r>
        <w:rPr>
          <w:rFonts w:ascii="Arial Narrow" w:hAnsi="Arial Narrow"/>
          <w:u w:val="single"/>
          <w:lang w:val="ru-RU"/>
        </w:rPr>
        <w:t>_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</w:t>
      </w:r>
      <w:proofErr w:type="gramStart"/>
      <w:r>
        <w:rPr>
          <w:rFonts w:ascii="Arial Narrow" w:hAnsi="Arial Narrow"/>
          <w:u w:val="single"/>
          <w:lang w:val="ru-RU"/>
        </w:rPr>
        <w:t>А.Д,_</w:t>
      </w:r>
      <w:proofErr w:type="gramEnd"/>
      <w:r>
        <w:rPr>
          <w:rFonts w:ascii="Arial Narrow" w:hAnsi="Arial Narrow"/>
          <w:u w:val="single"/>
          <w:lang w:val="ru-RU"/>
        </w:rPr>
        <w:t>________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 xml:space="preserve">   </w:t>
      </w:r>
    </w:p>
    <w:p w14:paraId="7731FCF7" w14:textId="77777777" w:rsidR="003F4E87" w:rsidRDefault="003F4E87" w:rsidP="003F4E87">
      <w:pPr>
        <w:pStyle w:val="af"/>
        <w:spacing w:after="0"/>
        <w:jc w:val="both"/>
      </w:pPr>
      <w:r w:rsidRPr="001617CF">
        <w:rPr>
          <w:rFonts w:ascii="Arial Narrow" w:hAnsi="Arial Narrow"/>
          <w:i/>
          <w:vertAlign w:val="superscript"/>
        </w:rPr>
        <w:t>(ученые звание и степень)</w:t>
      </w:r>
      <w:r w:rsidRPr="001617CF">
        <w:rPr>
          <w:rFonts w:ascii="Arial Narrow" w:hAnsi="Arial Narrow"/>
          <w:i/>
          <w:vertAlign w:val="superscript"/>
        </w:rPr>
        <w:tab/>
      </w:r>
      <w:r w:rsidRPr="001617CF">
        <w:rPr>
          <w:rFonts w:ascii="Arial Narrow" w:hAnsi="Arial Narrow"/>
          <w:i/>
          <w:vertAlign w:val="superscript"/>
        </w:rPr>
        <w:tab/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  <w:vertAlign w:val="superscript"/>
        </w:rPr>
        <w:t xml:space="preserve"> (подпись)</w:t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</w:rPr>
        <w:tab/>
        <w:t xml:space="preserve"> </w:t>
      </w:r>
      <w:r>
        <w:rPr>
          <w:rFonts w:ascii="Arial Narrow" w:hAnsi="Arial Narrow"/>
          <w:i/>
          <w:lang w:val="ru-RU"/>
        </w:rPr>
        <w:tab/>
      </w:r>
      <w:r w:rsidRPr="001617CF">
        <w:rPr>
          <w:rFonts w:ascii="Arial Narrow" w:hAnsi="Arial Narrow"/>
          <w:i/>
        </w:rPr>
        <w:t xml:space="preserve"> </w:t>
      </w:r>
      <w:r w:rsidRPr="001617CF">
        <w:rPr>
          <w:rFonts w:ascii="Arial Narrow" w:hAnsi="Arial Narrow"/>
          <w:sz w:val="16"/>
          <w:szCs w:val="16"/>
        </w:rPr>
        <w:t>Ф.И.О.</w:t>
      </w:r>
    </w:p>
    <w:p w14:paraId="53C29507" w14:textId="77777777" w:rsidR="003F4E87" w:rsidRDefault="003F4E87" w:rsidP="003F4E87">
      <w:pPr>
        <w:pStyle w:val="1"/>
      </w:pPr>
    </w:p>
    <w:p w14:paraId="3D9B678C" w14:textId="77777777" w:rsidR="00082663" w:rsidRDefault="00082663" w:rsidP="00082663">
      <w:pPr>
        <w:pStyle w:val="1"/>
      </w:pPr>
    </w:p>
    <w:p w14:paraId="0DE03D3B" w14:textId="77777777" w:rsidR="007A285C" w:rsidRDefault="007A285C" w:rsidP="00D532E7">
      <w:pPr>
        <w:sectPr w:rsidR="007A285C" w:rsidSect="004F6762">
          <w:footerReference w:type="default" r:id="rId10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14:paraId="6E99ABF7" w14:textId="77777777" w:rsidR="00D6296D" w:rsidRPr="00AD15B9" w:rsidRDefault="00D6296D" w:rsidP="00440BF0">
      <w:pPr>
        <w:pStyle w:val="1"/>
      </w:pPr>
      <w:bookmarkStart w:id="4" w:name="_Toc40092418"/>
      <w:bookmarkStart w:id="5" w:name="_Toc42264638"/>
      <w:bookmarkStart w:id="6" w:name="_Toc172041076"/>
      <w:r w:rsidRPr="00AD15B9">
        <w:lastRenderedPageBreak/>
        <w:t>Введение</w:t>
      </w:r>
      <w:bookmarkEnd w:id="4"/>
      <w:r w:rsidR="007A285C" w:rsidRPr="00AD15B9">
        <w:t>.</w:t>
      </w:r>
      <w:bookmarkEnd w:id="6"/>
      <w:r w:rsidR="007A285C" w:rsidRPr="00AD15B9">
        <w:t xml:space="preserve"> </w:t>
      </w:r>
      <w:bookmarkEnd w:id="5"/>
    </w:p>
    <w:p w14:paraId="18671107" w14:textId="75A85FD2" w:rsidR="005C1C73" w:rsidRPr="007463D1" w:rsidRDefault="003F4E87" w:rsidP="00A678B1">
      <w:pPr>
        <w:ind w:firstLine="708"/>
      </w:pPr>
      <w:r w:rsidRPr="007463D1">
        <w:t xml:space="preserve">Целью практики в первую очередь является изучение языка </w:t>
      </w:r>
      <w:r w:rsidRPr="007463D1">
        <w:rPr>
          <w:lang w:val="en-US"/>
        </w:rPr>
        <w:t>JavaScript</w:t>
      </w:r>
      <w:r w:rsidRPr="007463D1">
        <w:t xml:space="preserve"> и способ</w:t>
      </w:r>
      <w:r w:rsidR="00A678B1" w:rsidRPr="007463D1">
        <w:t>ов</w:t>
      </w:r>
      <w:r w:rsidRPr="007463D1">
        <w:t xml:space="preserve"> его технического применения.</w:t>
      </w:r>
      <w:r w:rsidR="00A678B1" w:rsidRPr="007463D1">
        <w:t xml:space="preserve"> В качестве примера был разработан двухстраничный сайт с возможностью оставить контактные данные. Информация о пользователях записывается в файл </w:t>
      </w:r>
      <w:proofErr w:type="gramStart"/>
      <w:r w:rsidR="00A678B1" w:rsidRPr="007463D1">
        <w:rPr>
          <w:lang w:val="en-US"/>
        </w:rPr>
        <w:t>contact</w:t>
      </w:r>
      <w:r w:rsidR="00A678B1" w:rsidRPr="007463D1">
        <w:t>.</w:t>
      </w:r>
      <w:r w:rsidR="00A678B1" w:rsidRPr="007463D1">
        <w:rPr>
          <w:lang w:val="en-US"/>
        </w:rPr>
        <w:t>json</w:t>
      </w:r>
      <w:proofErr w:type="gramEnd"/>
      <w:r w:rsidR="00A678B1" w:rsidRPr="007463D1">
        <w:t xml:space="preserve">, обрабатывается программой и отображается на второй странице сайта. Доступ ко второй странице осуществляется нажатием кнопки, которая расположена в поле ввода данных пользователем. Для реализации данного проекта необходимы знания работы с </w:t>
      </w:r>
      <w:r w:rsidR="00A678B1" w:rsidRPr="007463D1">
        <w:rPr>
          <w:lang w:val="en-US"/>
        </w:rPr>
        <w:t>HTML</w:t>
      </w:r>
      <w:r w:rsidR="00A678B1" w:rsidRPr="007463D1">
        <w:t xml:space="preserve">, </w:t>
      </w:r>
      <w:r w:rsidR="00A678B1" w:rsidRPr="007463D1">
        <w:rPr>
          <w:lang w:val="en-US"/>
        </w:rPr>
        <w:t>CSS</w:t>
      </w:r>
      <w:r w:rsidR="00A678B1" w:rsidRPr="007463D1">
        <w:t xml:space="preserve">, </w:t>
      </w:r>
      <w:r w:rsidR="00A678B1" w:rsidRPr="007463D1">
        <w:rPr>
          <w:lang w:val="en-US"/>
        </w:rPr>
        <w:t>Node</w:t>
      </w:r>
      <w:r w:rsidR="00A678B1" w:rsidRPr="007463D1">
        <w:t>.</w:t>
      </w:r>
      <w:proofErr w:type="spellStart"/>
      <w:r w:rsidR="00A678B1" w:rsidRPr="007463D1">
        <w:rPr>
          <w:lang w:val="en-US"/>
        </w:rPr>
        <w:t>js</w:t>
      </w:r>
      <w:proofErr w:type="spellEnd"/>
      <w:r w:rsidR="00A678B1" w:rsidRPr="007463D1">
        <w:t xml:space="preserve"> и </w:t>
      </w:r>
      <w:r w:rsidR="00A678B1" w:rsidRPr="007463D1">
        <w:rPr>
          <w:lang w:val="en-US"/>
        </w:rPr>
        <w:t>JavaScript</w:t>
      </w:r>
      <w:r w:rsidR="00A678B1" w:rsidRPr="007463D1">
        <w:t xml:space="preserve">. </w:t>
      </w:r>
    </w:p>
    <w:p w14:paraId="4504FB68" w14:textId="2A85CF75" w:rsidR="00065CFB" w:rsidRDefault="00065CFB" w:rsidP="00D6296D">
      <w:pPr>
        <w:rPr>
          <w:rFonts w:ascii="Arial Narrow" w:hAnsi="Arial Narrow"/>
        </w:rPr>
      </w:pPr>
    </w:p>
    <w:p w14:paraId="6A74927E" w14:textId="3954FE9D" w:rsidR="007463D1" w:rsidRDefault="007463D1" w:rsidP="00D6296D">
      <w:pPr>
        <w:rPr>
          <w:rFonts w:ascii="Arial Narrow" w:hAnsi="Arial Narrow"/>
        </w:rPr>
      </w:pPr>
    </w:p>
    <w:p w14:paraId="0CB8AB86" w14:textId="2F42EA8C" w:rsidR="007463D1" w:rsidRDefault="007463D1" w:rsidP="00D6296D">
      <w:pPr>
        <w:rPr>
          <w:rFonts w:ascii="Arial Narrow" w:hAnsi="Arial Narrow"/>
        </w:rPr>
      </w:pPr>
    </w:p>
    <w:p w14:paraId="352CD474" w14:textId="5E60DF03" w:rsidR="007463D1" w:rsidRDefault="007463D1" w:rsidP="00D6296D">
      <w:pPr>
        <w:rPr>
          <w:rFonts w:ascii="Arial Narrow" w:hAnsi="Arial Narrow"/>
        </w:rPr>
      </w:pPr>
    </w:p>
    <w:p w14:paraId="45585EEA" w14:textId="4C2163CD" w:rsidR="007463D1" w:rsidRDefault="007463D1" w:rsidP="00D6296D">
      <w:pPr>
        <w:rPr>
          <w:rFonts w:ascii="Arial Narrow" w:hAnsi="Arial Narrow"/>
        </w:rPr>
      </w:pPr>
    </w:p>
    <w:p w14:paraId="37FE93CD" w14:textId="0418468E" w:rsidR="007463D1" w:rsidRDefault="007463D1" w:rsidP="00D6296D">
      <w:pPr>
        <w:rPr>
          <w:rFonts w:ascii="Arial Narrow" w:hAnsi="Arial Narrow"/>
        </w:rPr>
      </w:pPr>
    </w:p>
    <w:p w14:paraId="325760AC" w14:textId="02C3B235" w:rsidR="007463D1" w:rsidRDefault="007463D1" w:rsidP="00D6296D">
      <w:pPr>
        <w:rPr>
          <w:rFonts w:ascii="Arial Narrow" w:hAnsi="Arial Narrow"/>
        </w:rPr>
      </w:pPr>
    </w:p>
    <w:p w14:paraId="28984B6F" w14:textId="391E8CA1" w:rsidR="007463D1" w:rsidRDefault="007463D1" w:rsidP="00D6296D">
      <w:pPr>
        <w:rPr>
          <w:rFonts w:ascii="Arial Narrow" w:hAnsi="Arial Narrow"/>
        </w:rPr>
      </w:pPr>
    </w:p>
    <w:p w14:paraId="6405CA90" w14:textId="6B2ADB67" w:rsidR="007463D1" w:rsidRDefault="007463D1" w:rsidP="00D6296D">
      <w:pPr>
        <w:rPr>
          <w:rFonts w:ascii="Arial Narrow" w:hAnsi="Arial Narrow"/>
        </w:rPr>
      </w:pPr>
    </w:p>
    <w:p w14:paraId="66300057" w14:textId="4D7E7526" w:rsidR="007463D1" w:rsidRDefault="007463D1" w:rsidP="00D6296D">
      <w:pPr>
        <w:rPr>
          <w:rFonts w:ascii="Arial Narrow" w:hAnsi="Arial Narrow"/>
        </w:rPr>
      </w:pPr>
    </w:p>
    <w:p w14:paraId="0761217A" w14:textId="09D17B32" w:rsidR="007463D1" w:rsidRDefault="007463D1" w:rsidP="00D6296D">
      <w:pPr>
        <w:rPr>
          <w:rFonts w:ascii="Arial Narrow" w:hAnsi="Arial Narrow"/>
        </w:rPr>
      </w:pPr>
    </w:p>
    <w:p w14:paraId="446FE4FC" w14:textId="2A52EA91" w:rsidR="007463D1" w:rsidRDefault="007463D1" w:rsidP="00D6296D">
      <w:pPr>
        <w:rPr>
          <w:rFonts w:ascii="Arial Narrow" w:hAnsi="Arial Narrow"/>
        </w:rPr>
      </w:pPr>
    </w:p>
    <w:p w14:paraId="49FD7C24" w14:textId="1B9604CF" w:rsidR="007463D1" w:rsidRDefault="007463D1" w:rsidP="00D6296D">
      <w:pPr>
        <w:rPr>
          <w:rFonts w:ascii="Arial Narrow" w:hAnsi="Arial Narrow"/>
        </w:rPr>
      </w:pPr>
    </w:p>
    <w:p w14:paraId="65432A93" w14:textId="5DA27D4D" w:rsidR="007463D1" w:rsidRDefault="007463D1" w:rsidP="00D6296D">
      <w:pPr>
        <w:rPr>
          <w:rFonts w:ascii="Arial Narrow" w:hAnsi="Arial Narrow"/>
        </w:rPr>
      </w:pPr>
    </w:p>
    <w:p w14:paraId="3DADD49B" w14:textId="390550C0" w:rsidR="007463D1" w:rsidRDefault="007463D1" w:rsidP="00D6296D">
      <w:pPr>
        <w:rPr>
          <w:rFonts w:ascii="Arial Narrow" w:hAnsi="Arial Narrow"/>
        </w:rPr>
      </w:pPr>
    </w:p>
    <w:p w14:paraId="1BF7B2E3" w14:textId="41C46A79" w:rsidR="007463D1" w:rsidRDefault="007463D1" w:rsidP="00D6296D">
      <w:pPr>
        <w:rPr>
          <w:rFonts w:ascii="Arial Narrow" w:hAnsi="Arial Narrow"/>
        </w:rPr>
      </w:pPr>
    </w:p>
    <w:p w14:paraId="27356E36" w14:textId="75A2E668" w:rsidR="007463D1" w:rsidRDefault="007463D1" w:rsidP="00D6296D">
      <w:pPr>
        <w:rPr>
          <w:rFonts w:ascii="Arial Narrow" w:hAnsi="Arial Narrow"/>
        </w:rPr>
      </w:pPr>
    </w:p>
    <w:p w14:paraId="056E197F" w14:textId="16AF5D2E" w:rsidR="007463D1" w:rsidRDefault="007463D1" w:rsidP="00D6296D">
      <w:pPr>
        <w:rPr>
          <w:rFonts w:ascii="Arial Narrow" w:hAnsi="Arial Narrow"/>
        </w:rPr>
      </w:pPr>
    </w:p>
    <w:p w14:paraId="60965BB7" w14:textId="1ED7C2BE" w:rsidR="007463D1" w:rsidRDefault="007463D1" w:rsidP="00D6296D">
      <w:pPr>
        <w:rPr>
          <w:rFonts w:ascii="Arial Narrow" w:hAnsi="Arial Narrow"/>
        </w:rPr>
      </w:pPr>
    </w:p>
    <w:p w14:paraId="5656A3F3" w14:textId="034FD536" w:rsidR="007463D1" w:rsidRDefault="007463D1" w:rsidP="00D6296D">
      <w:pPr>
        <w:rPr>
          <w:rFonts w:ascii="Arial Narrow" w:hAnsi="Arial Narrow"/>
        </w:rPr>
      </w:pPr>
    </w:p>
    <w:p w14:paraId="28B322A7" w14:textId="77CAD6F7" w:rsidR="007463D1" w:rsidRDefault="007463D1" w:rsidP="00D6296D">
      <w:pPr>
        <w:rPr>
          <w:rFonts w:ascii="Arial Narrow" w:hAnsi="Arial Narrow"/>
        </w:rPr>
      </w:pPr>
    </w:p>
    <w:p w14:paraId="3BA5B1F9" w14:textId="29F7D5DD" w:rsidR="007463D1" w:rsidRDefault="007463D1" w:rsidP="00D6296D">
      <w:pPr>
        <w:rPr>
          <w:rFonts w:ascii="Arial Narrow" w:hAnsi="Arial Narrow"/>
        </w:rPr>
      </w:pPr>
    </w:p>
    <w:p w14:paraId="23D43AA1" w14:textId="260076B3" w:rsidR="007463D1" w:rsidRDefault="007463D1" w:rsidP="00D6296D">
      <w:pPr>
        <w:rPr>
          <w:rFonts w:ascii="Arial Narrow" w:hAnsi="Arial Narrow"/>
        </w:rPr>
      </w:pPr>
    </w:p>
    <w:p w14:paraId="7AD68AA3" w14:textId="2BF35133" w:rsidR="007463D1" w:rsidRDefault="007463D1" w:rsidP="00D6296D">
      <w:pPr>
        <w:rPr>
          <w:rFonts w:ascii="Arial Narrow" w:hAnsi="Arial Narrow"/>
        </w:rPr>
      </w:pPr>
    </w:p>
    <w:p w14:paraId="307EE3BA" w14:textId="069B4FC2" w:rsidR="007463D1" w:rsidRDefault="007463D1" w:rsidP="00D6296D">
      <w:pPr>
        <w:rPr>
          <w:rFonts w:ascii="Arial Narrow" w:hAnsi="Arial Narrow"/>
        </w:rPr>
      </w:pPr>
    </w:p>
    <w:p w14:paraId="0F4F78CE" w14:textId="53BC9809" w:rsidR="007463D1" w:rsidRDefault="007463D1" w:rsidP="00D6296D">
      <w:pPr>
        <w:rPr>
          <w:rFonts w:ascii="Arial Narrow" w:hAnsi="Arial Narrow"/>
        </w:rPr>
      </w:pPr>
    </w:p>
    <w:p w14:paraId="05216B0A" w14:textId="2049E2F2" w:rsidR="007463D1" w:rsidRDefault="007463D1" w:rsidP="00D6296D">
      <w:pPr>
        <w:rPr>
          <w:rFonts w:ascii="Arial Narrow" w:hAnsi="Arial Narrow"/>
        </w:rPr>
      </w:pPr>
    </w:p>
    <w:p w14:paraId="4D942D30" w14:textId="54ABEDC7" w:rsidR="007463D1" w:rsidRDefault="007463D1" w:rsidP="00D6296D">
      <w:pPr>
        <w:rPr>
          <w:rFonts w:ascii="Arial Narrow" w:hAnsi="Arial Narrow"/>
        </w:rPr>
      </w:pPr>
    </w:p>
    <w:p w14:paraId="62CDDB3C" w14:textId="662B1114" w:rsidR="007463D1" w:rsidRDefault="007463D1" w:rsidP="00D6296D">
      <w:pPr>
        <w:rPr>
          <w:rFonts w:ascii="Arial Narrow" w:hAnsi="Arial Narrow"/>
        </w:rPr>
      </w:pPr>
    </w:p>
    <w:p w14:paraId="1D3B1B50" w14:textId="76B71B82" w:rsidR="007463D1" w:rsidRDefault="007463D1" w:rsidP="00D6296D">
      <w:pPr>
        <w:rPr>
          <w:rFonts w:ascii="Arial Narrow" w:hAnsi="Arial Narrow"/>
        </w:rPr>
      </w:pPr>
    </w:p>
    <w:p w14:paraId="69A73D2A" w14:textId="2E0AFFA4" w:rsidR="007463D1" w:rsidRDefault="007463D1" w:rsidP="00D6296D">
      <w:pPr>
        <w:rPr>
          <w:rFonts w:ascii="Arial Narrow" w:hAnsi="Arial Narrow"/>
        </w:rPr>
      </w:pPr>
    </w:p>
    <w:p w14:paraId="76FE0C98" w14:textId="09F70B39" w:rsidR="007463D1" w:rsidRDefault="007463D1" w:rsidP="00D6296D">
      <w:pPr>
        <w:rPr>
          <w:rFonts w:ascii="Arial Narrow" w:hAnsi="Arial Narrow"/>
        </w:rPr>
      </w:pPr>
    </w:p>
    <w:p w14:paraId="65764520" w14:textId="309F5B03" w:rsidR="007463D1" w:rsidRDefault="007463D1" w:rsidP="00D6296D">
      <w:pPr>
        <w:rPr>
          <w:rFonts w:ascii="Arial Narrow" w:hAnsi="Arial Narrow"/>
        </w:rPr>
      </w:pPr>
    </w:p>
    <w:p w14:paraId="6C73582E" w14:textId="5C824D1C" w:rsidR="007463D1" w:rsidRDefault="007463D1" w:rsidP="00D6296D">
      <w:pPr>
        <w:rPr>
          <w:rFonts w:ascii="Arial Narrow" w:hAnsi="Arial Narrow"/>
        </w:rPr>
      </w:pPr>
    </w:p>
    <w:p w14:paraId="0DD50D8E" w14:textId="44B563C6" w:rsidR="007463D1" w:rsidRDefault="007463D1" w:rsidP="00D6296D">
      <w:pPr>
        <w:rPr>
          <w:rFonts w:ascii="Arial Narrow" w:hAnsi="Arial Narrow"/>
        </w:rPr>
      </w:pPr>
    </w:p>
    <w:p w14:paraId="7DC18336" w14:textId="227084E3" w:rsidR="007463D1" w:rsidRDefault="007463D1" w:rsidP="00D6296D">
      <w:pPr>
        <w:rPr>
          <w:rFonts w:ascii="Arial Narrow" w:hAnsi="Arial Narrow"/>
        </w:rPr>
      </w:pPr>
    </w:p>
    <w:p w14:paraId="51A6C843" w14:textId="07144BF5" w:rsidR="007463D1" w:rsidRDefault="007463D1" w:rsidP="00D6296D">
      <w:pPr>
        <w:rPr>
          <w:rFonts w:ascii="Arial Narrow" w:hAnsi="Arial Narrow"/>
        </w:rPr>
      </w:pPr>
    </w:p>
    <w:p w14:paraId="30B2A6EF" w14:textId="6250FC1B" w:rsidR="007463D1" w:rsidRDefault="007463D1" w:rsidP="00D6296D">
      <w:pPr>
        <w:rPr>
          <w:rFonts w:ascii="Arial Narrow" w:hAnsi="Arial Narrow"/>
        </w:rPr>
      </w:pPr>
    </w:p>
    <w:p w14:paraId="57E48E92" w14:textId="7350122F" w:rsidR="007463D1" w:rsidRDefault="007463D1" w:rsidP="00D6296D">
      <w:pPr>
        <w:rPr>
          <w:rFonts w:ascii="Arial Narrow" w:hAnsi="Arial Narrow"/>
        </w:rPr>
      </w:pPr>
    </w:p>
    <w:p w14:paraId="61D67D86" w14:textId="089021A5" w:rsidR="007463D1" w:rsidRDefault="007463D1" w:rsidP="00D6296D">
      <w:pPr>
        <w:rPr>
          <w:rFonts w:ascii="Arial Narrow" w:hAnsi="Arial Narrow"/>
        </w:rPr>
      </w:pPr>
    </w:p>
    <w:p w14:paraId="1C676ED7" w14:textId="2C1D63A8" w:rsidR="007463D1" w:rsidRDefault="007463D1" w:rsidP="00D6296D">
      <w:pPr>
        <w:rPr>
          <w:rFonts w:ascii="Arial Narrow" w:hAnsi="Arial Narrow"/>
        </w:rPr>
      </w:pPr>
    </w:p>
    <w:p w14:paraId="7E84DFD2" w14:textId="77777777" w:rsidR="007463D1" w:rsidRPr="00AD15B9" w:rsidRDefault="007463D1" w:rsidP="00D6296D">
      <w:pPr>
        <w:rPr>
          <w:rFonts w:ascii="Arial Narrow" w:hAnsi="Arial Narrow"/>
        </w:rPr>
      </w:pPr>
    </w:p>
    <w:p w14:paraId="258C281D" w14:textId="0524A3A5" w:rsidR="001D78A1" w:rsidRDefault="00FE7370" w:rsidP="001D78A1">
      <w:pPr>
        <w:pStyle w:val="1"/>
      </w:pPr>
      <w:bookmarkStart w:id="7" w:name="_Toc172041077"/>
      <w:r w:rsidRPr="00AD15B9">
        <w:lastRenderedPageBreak/>
        <w:t>Основная часть отчета в соответствии с заданием на практику</w:t>
      </w:r>
      <w:bookmarkEnd w:id="7"/>
    </w:p>
    <w:p w14:paraId="3E67DB21" w14:textId="27963D2D" w:rsidR="001D78A1" w:rsidRPr="001D78A1" w:rsidRDefault="001D78A1" w:rsidP="001D78A1">
      <w:pPr>
        <w:pStyle w:val="af3"/>
      </w:pPr>
      <w:r>
        <w:t>Информация об использованных технологиях</w:t>
      </w:r>
    </w:p>
    <w:p w14:paraId="637F17FD" w14:textId="24886F55" w:rsidR="00A678B1" w:rsidRPr="007463D1" w:rsidRDefault="00A678B1" w:rsidP="00A678B1">
      <w:pPr>
        <w:ind w:firstLine="360"/>
      </w:pPr>
      <w:r w:rsidRPr="007463D1">
        <w:rPr>
          <w:b/>
          <w:bCs/>
        </w:rPr>
        <w:t>HTML (</w:t>
      </w:r>
      <w:proofErr w:type="spellStart"/>
      <w:r w:rsidRPr="007463D1">
        <w:rPr>
          <w:b/>
          <w:bCs/>
        </w:rPr>
        <w:t>HyperText</w:t>
      </w:r>
      <w:proofErr w:type="spellEnd"/>
      <w:r w:rsidRPr="007463D1">
        <w:rPr>
          <w:b/>
          <w:bCs/>
        </w:rPr>
        <w:t xml:space="preserve"> </w:t>
      </w:r>
      <w:proofErr w:type="spellStart"/>
      <w:r w:rsidRPr="007463D1">
        <w:rPr>
          <w:b/>
          <w:bCs/>
        </w:rPr>
        <w:t>Markup</w:t>
      </w:r>
      <w:proofErr w:type="spellEnd"/>
      <w:r w:rsidRPr="007463D1">
        <w:rPr>
          <w:b/>
          <w:bCs/>
        </w:rPr>
        <w:t xml:space="preserve"> </w:t>
      </w:r>
      <w:proofErr w:type="spellStart"/>
      <w:r w:rsidRPr="007463D1">
        <w:rPr>
          <w:b/>
          <w:bCs/>
        </w:rPr>
        <w:t>Language</w:t>
      </w:r>
      <w:proofErr w:type="spellEnd"/>
      <w:r w:rsidRPr="007463D1">
        <w:rPr>
          <w:b/>
          <w:bCs/>
        </w:rPr>
        <w:t>)</w:t>
      </w:r>
      <w:r w:rsidRPr="007463D1">
        <w:t xml:space="preserve"> — это основной язык разметки для создания веб-страниц. Он используется для структурирования и отображения контента в браузерах. HTML включает в себя элементы, которые обозначаются тегами, такими как:</w:t>
      </w:r>
      <w:r w:rsidR="007463D1" w:rsidRPr="007463D1">
        <w:t xml:space="preserve"> [3]</w:t>
      </w:r>
    </w:p>
    <w:p w14:paraId="1DC83D79" w14:textId="661A0C5E" w:rsidR="00A678B1" w:rsidRPr="007463D1" w:rsidRDefault="00A678B1" w:rsidP="00A678B1">
      <w:pPr>
        <w:pStyle w:val="a3"/>
        <w:numPr>
          <w:ilvl w:val="0"/>
          <w:numId w:val="19"/>
        </w:numPr>
      </w:pPr>
      <w:r w:rsidRPr="007463D1">
        <w:t>Структурные элементы:</w:t>
      </w:r>
    </w:p>
    <w:p w14:paraId="25EB0866" w14:textId="40F6A45F" w:rsidR="00A678B1" w:rsidRPr="007463D1" w:rsidRDefault="00A678B1" w:rsidP="00A678B1">
      <w:r w:rsidRPr="007463D1">
        <w:t>&lt;</w:t>
      </w:r>
      <w:proofErr w:type="spellStart"/>
      <w:r w:rsidRPr="007463D1">
        <w:t>html</w:t>
      </w:r>
      <w:proofErr w:type="spellEnd"/>
      <w:r w:rsidRPr="007463D1">
        <w:t>&gt;: корневой элемент, содержащий весь документ.</w:t>
      </w:r>
    </w:p>
    <w:p w14:paraId="44AE08CC" w14:textId="1BE92682" w:rsidR="00A678B1" w:rsidRPr="007463D1" w:rsidRDefault="00A678B1" w:rsidP="00A678B1">
      <w:r w:rsidRPr="007463D1">
        <w:t>&lt;</w:t>
      </w:r>
      <w:proofErr w:type="spellStart"/>
      <w:r w:rsidRPr="007463D1">
        <w:t>head</w:t>
      </w:r>
      <w:proofErr w:type="spellEnd"/>
      <w:r w:rsidRPr="007463D1">
        <w:t>&gt;: содержит метаданные, такие как &lt;</w:t>
      </w:r>
      <w:proofErr w:type="spellStart"/>
      <w:r w:rsidRPr="007463D1">
        <w:t>title</w:t>
      </w:r>
      <w:proofErr w:type="spellEnd"/>
      <w:r w:rsidRPr="007463D1">
        <w:t>&gt;, &lt;</w:t>
      </w:r>
      <w:proofErr w:type="spellStart"/>
      <w:r w:rsidRPr="007463D1">
        <w:t>meta</w:t>
      </w:r>
      <w:proofErr w:type="spellEnd"/>
      <w:r w:rsidRPr="007463D1">
        <w:t>&gt;, &lt;</w:t>
      </w:r>
      <w:proofErr w:type="spellStart"/>
      <w:r w:rsidRPr="007463D1">
        <w:t>link</w:t>
      </w:r>
      <w:proofErr w:type="spellEnd"/>
      <w:r w:rsidRPr="007463D1">
        <w:t>&gt;.</w:t>
      </w:r>
    </w:p>
    <w:p w14:paraId="6394487C" w14:textId="5A3B3A99" w:rsidR="00A678B1" w:rsidRPr="007463D1" w:rsidRDefault="00A678B1" w:rsidP="00A678B1">
      <w:r w:rsidRPr="007463D1">
        <w:t>&lt;</w:t>
      </w:r>
      <w:proofErr w:type="spellStart"/>
      <w:r w:rsidRPr="007463D1">
        <w:t>body</w:t>
      </w:r>
      <w:proofErr w:type="spellEnd"/>
      <w:r w:rsidRPr="007463D1">
        <w:t>&gt;: содержит видимый контент страницы.</w:t>
      </w:r>
    </w:p>
    <w:p w14:paraId="4AAD96BC" w14:textId="77777777" w:rsidR="00A678B1" w:rsidRPr="007463D1" w:rsidRDefault="00A678B1" w:rsidP="00A678B1"/>
    <w:p w14:paraId="007C9466" w14:textId="02A9483D" w:rsidR="00A678B1" w:rsidRPr="007463D1" w:rsidRDefault="00A678B1" w:rsidP="00A678B1">
      <w:pPr>
        <w:pStyle w:val="a3"/>
        <w:numPr>
          <w:ilvl w:val="0"/>
          <w:numId w:val="19"/>
        </w:numPr>
      </w:pPr>
      <w:r w:rsidRPr="007463D1">
        <w:t>Элементы заголовков и абзацев:</w:t>
      </w:r>
    </w:p>
    <w:p w14:paraId="4655C853" w14:textId="2738E661" w:rsidR="00A678B1" w:rsidRPr="007463D1" w:rsidRDefault="00A678B1" w:rsidP="00A678B1">
      <w:r w:rsidRPr="007463D1">
        <w:t>&lt;h1&gt; - &lt;h6&gt;: заголовки разных уровней.</w:t>
      </w:r>
    </w:p>
    <w:p w14:paraId="63F2E5A1" w14:textId="474A185C" w:rsidR="00A678B1" w:rsidRPr="007463D1" w:rsidRDefault="00A678B1" w:rsidP="00A678B1">
      <w:r w:rsidRPr="007463D1">
        <w:t>&lt;p&gt;: абзацы текста.</w:t>
      </w:r>
    </w:p>
    <w:p w14:paraId="78602FBF" w14:textId="77777777" w:rsidR="00A678B1" w:rsidRPr="007463D1" w:rsidRDefault="00A678B1" w:rsidP="00A678B1"/>
    <w:p w14:paraId="1D149F8F" w14:textId="2C20C29F" w:rsidR="00A678B1" w:rsidRPr="007463D1" w:rsidRDefault="00A678B1" w:rsidP="00A678B1">
      <w:pPr>
        <w:pStyle w:val="a3"/>
        <w:numPr>
          <w:ilvl w:val="0"/>
          <w:numId w:val="19"/>
        </w:numPr>
      </w:pPr>
      <w:r w:rsidRPr="007463D1">
        <w:t>Ссылки и изображения:</w:t>
      </w:r>
    </w:p>
    <w:p w14:paraId="3B39FD74" w14:textId="05DE91A2" w:rsidR="00A678B1" w:rsidRPr="007463D1" w:rsidRDefault="00A678B1" w:rsidP="00A678B1">
      <w:r w:rsidRPr="007463D1">
        <w:t>&lt;a&gt;: гиперссылки.</w:t>
      </w:r>
    </w:p>
    <w:p w14:paraId="3ABD1013" w14:textId="722A0C7F" w:rsidR="00A678B1" w:rsidRPr="007463D1" w:rsidRDefault="00A678B1" w:rsidP="00A678B1">
      <w:r w:rsidRPr="007463D1">
        <w:t>&lt;</w:t>
      </w:r>
      <w:proofErr w:type="spellStart"/>
      <w:r w:rsidRPr="007463D1">
        <w:t>img</w:t>
      </w:r>
      <w:proofErr w:type="spellEnd"/>
      <w:r w:rsidRPr="007463D1">
        <w:t>&gt;: изображения.</w:t>
      </w:r>
    </w:p>
    <w:p w14:paraId="021E86F1" w14:textId="77777777" w:rsidR="00A678B1" w:rsidRPr="007463D1" w:rsidRDefault="00A678B1" w:rsidP="00A678B1"/>
    <w:p w14:paraId="682B7D73" w14:textId="5B25C36B" w:rsidR="00A678B1" w:rsidRPr="007463D1" w:rsidRDefault="00A678B1" w:rsidP="00A678B1">
      <w:pPr>
        <w:pStyle w:val="a3"/>
        <w:numPr>
          <w:ilvl w:val="0"/>
          <w:numId w:val="19"/>
        </w:numPr>
      </w:pPr>
      <w:r w:rsidRPr="007463D1">
        <w:t>Списки:</w:t>
      </w:r>
    </w:p>
    <w:p w14:paraId="6778A3EE" w14:textId="4EE9A6E1" w:rsidR="00A678B1" w:rsidRPr="007463D1" w:rsidRDefault="00A678B1" w:rsidP="00A678B1">
      <w:r w:rsidRPr="007463D1">
        <w:t>&lt;</w:t>
      </w:r>
      <w:proofErr w:type="spellStart"/>
      <w:r w:rsidRPr="007463D1">
        <w:t>ul</w:t>
      </w:r>
      <w:proofErr w:type="spellEnd"/>
      <w:r w:rsidRPr="007463D1">
        <w:t>&gt;: ненумерованные списки.</w:t>
      </w:r>
    </w:p>
    <w:p w14:paraId="1A35DBAC" w14:textId="42F2B005" w:rsidR="00A678B1" w:rsidRPr="007463D1" w:rsidRDefault="00A678B1" w:rsidP="00A678B1">
      <w:r w:rsidRPr="007463D1">
        <w:t>&lt;</w:t>
      </w:r>
      <w:proofErr w:type="spellStart"/>
      <w:r w:rsidRPr="007463D1">
        <w:t>ol</w:t>
      </w:r>
      <w:proofErr w:type="spellEnd"/>
      <w:r w:rsidRPr="007463D1">
        <w:t>&gt;: нумерованные списки.</w:t>
      </w:r>
    </w:p>
    <w:p w14:paraId="1F3912C7" w14:textId="3129C5F3" w:rsidR="00A678B1" w:rsidRPr="007463D1" w:rsidRDefault="00A678B1" w:rsidP="00A678B1">
      <w:r w:rsidRPr="007463D1">
        <w:t>&lt;</w:t>
      </w:r>
      <w:proofErr w:type="spellStart"/>
      <w:r w:rsidRPr="007463D1">
        <w:t>li</w:t>
      </w:r>
      <w:proofErr w:type="spellEnd"/>
      <w:r w:rsidRPr="007463D1">
        <w:t>&gt;: элементы списка.</w:t>
      </w:r>
    </w:p>
    <w:p w14:paraId="6B922618" w14:textId="77777777" w:rsidR="00A678B1" w:rsidRPr="007463D1" w:rsidRDefault="00A678B1" w:rsidP="00A678B1"/>
    <w:p w14:paraId="60CC63B3" w14:textId="32963B8A" w:rsidR="00A678B1" w:rsidRPr="007463D1" w:rsidRDefault="00A678B1" w:rsidP="00A678B1">
      <w:pPr>
        <w:pStyle w:val="a3"/>
        <w:numPr>
          <w:ilvl w:val="0"/>
          <w:numId w:val="19"/>
        </w:numPr>
      </w:pPr>
      <w:r w:rsidRPr="007463D1">
        <w:t>Таблицы:</w:t>
      </w:r>
    </w:p>
    <w:p w14:paraId="1C19A2F8" w14:textId="66D69312" w:rsidR="00A678B1" w:rsidRPr="007463D1" w:rsidRDefault="00A678B1" w:rsidP="00A678B1">
      <w:r w:rsidRPr="007463D1">
        <w:t>&lt;</w:t>
      </w:r>
      <w:proofErr w:type="spellStart"/>
      <w:r w:rsidRPr="007463D1">
        <w:t>table</w:t>
      </w:r>
      <w:proofErr w:type="spellEnd"/>
      <w:r w:rsidRPr="007463D1">
        <w:t>&gt;: таблицы.</w:t>
      </w:r>
    </w:p>
    <w:p w14:paraId="1E8DCEE0" w14:textId="6C7CAA25" w:rsidR="00A678B1" w:rsidRPr="007463D1" w:rsidRDefault="00A678B1" w:rsidP="00A678B1">
      <w:r w:rsidRPr="007463D1">
        <w:t>&lt;</w:t>
      </w:r>
      <w:proofErr w:type="spellStart"/>
      <w:r w:rsidRPr="007463D1">
        <w:t>tr</w:t>
      </w:r>
      <w:proofErr w:type="spellEnd"/>
      <w:r w:rsidRPr="007463D1">
        <w:t>&gt;: строки таблицы.</w:t>
      </w:r>
    </w:p>
    <w:p w14:paraId="4146257E" w14:textId="098BDB10" w:rsidR="00A678B1" w:rsidRPr="007463D1" w:rsidRDefault="00A678B1" w:rsidP="00A678B1">
      <w:r w:rsidRPr="007463D1">
        <w:t>&lt;</w:t>
      </w:r>
      <w:proofErr w:type="spellStart"/>
      <w:r w:rsidRPr="007463D1">
        <w:t>td</w:t>
      </w:r>
      <w:proofErr w:type="spellEnd"/>
      <w:r w:rsidRPr="007463D1">
        <w:t>&gt;: ячейки таблицы.</w:t>
      </w:r>
    </w:p>
    <w:p w14:paraId="3B191C81" w14:textId="77777777" w:rsidR="00A678B1" w:rsidRPr="007463D1" w:rsidRDefault="00A678B1" w:rsidP="00A678B1"/>
    <w:p w14:paraId="4E39C1CE" w14:textId="31575254" w:rsidR="005C1C73" w:rsidRPr="007463D1" w:rsidRDefault="00A678B1" w:rsidP="00A678B1">
      <w:r w:rsidRPr="007463D1">
        <w:t>HTML также поддерживает семантические элементы, такие как &lt;</w:t>
      </w:r>
      <w:proofErr w:type="spellStart"/>
      <w:r w:rsidRPr="007463D1">
        <w:t>header</w:t>
      </w:r>
      <w:proofErr w:type="spellEnd"/>
      <w:r w:rsidRPr="007463D1">
        <w:t>&gt;, &lt;</w:t>
      </w:r>
      <w:proofErr w:type="spellStart"/>
      <w:r w:rsidRPr="007463D1">
        <w:t>footer</w:t>
      </w:r>
      <w:proofErr w:type="spellEnd"/>
      <w:r w:rsidRPr="007463D1">
        <w:t>&gt;, &lt;</w:t>
      </w:r>
      <w:proofErr w:type="spellStart"/>
      <w:r w:rsidRPr="007463D1">
        <w:t>article</w:t>
      </w:r>
      <w:proofErr w:type="spellEnd"/>
      <w:r w:rsidRPr="007463D1">
        <w:t>&gt;, и &lt;</w:t>
      </w:r>
      <w:proofErr w:type="spellStart"/>
      <w:r w:rsidRPr="007463D1">
        <w:t>section</w:t>
      </w:r>
      <w:proofErr w:type="spellEnd"/>
      <w:r w:rsidRPr="007463D1">
        <w:t>&gt;, которые улучшают структуру и доступность контента.</w:t>
      </w:r>
    </w:p>
    <w:p w14:paraId="7DFE3AF3" w14:textId="77777777" w:rsidR="00167A8A" w:rsidRPr="007463D1" w:rsidRDefault="00167A8A" w:rsidP="00A678B1"/>
    <w:p w14:paraId="0F896B7C" w14:textId="77777777" w:rsidR="00167A8A" w:rsidRPr="007463D1" w:rsidRDefault="00167A8A" w:rsidP="00167A8A">
      <w:pPr>
        <w:ind w:firstLine="708"/>
      </w:pPr>
      <w:r w:rsidRPr="007463D1">
        <w:rPr>
          <w:b/>
          <w:bCs/>
        </w:rPr>
        <w:t>CSS (</w:t>
      </w:r>
      <w:proofErr w:type="spellStart"/>
      <w:r w:rsidRPr="007463D1">
        <w:rPr>
          <w:b/>
          <w:bCs/>
        </w:rPr>
        <w:t>Cascading</w:t>
      </w:r>
      <w:proofErr w:type="spellEnd"/>
      <w:r w:rsidRPr="007463D1">
        <w:rPr>
          <w:b/>
          <w:bCs/>
        </w:rPr>
        <w:t xml:space="preserve"> </w:t>
      </w:r>
      <w:proofErr w:type="spellStart"/>
      <w:r w:rsidRPr="007463D1">
        <w:rPr>
          <w:b/>
          <w:bCs/>
        </w:rPr>
        <w:t>Style</w:t>
      </w:r>
      <w:proofErr w:type="spellEnd"/>
      <w:r w:rsidRPr="007463D1">
        <w:rPr>
          <w:b/>
          <w:bCs/>
        </w:rPr>
        <w:t xml:space="preserve"> </w:t>
      </w:r>
      <w:proofErr w:type="spellStart"/>
      <w:r w:rsidRPr="007463D1">
        <w:rPr>
          <w:b/>
          <w:bCs/>
        </w:rPr>
        <w:t>Sheets</w:t>
      </w:r>
      <w:proofErr w:type="spellEnd"/>
      <w:r w:rsidRPr="007463D1">
        <w:rPr>
          <w:b/>
          <w:bCs/>
        </w:rPr>
        <w:t>)</w:t>
      </w:r>
      <w:r w:rsidRPr="007463D1">
        <w:t xml:space="preserve"> — это язык описания внешнего вида и форматирования документов, написанных на HTML. Он позволяет отделить содержание веб-страницы от ее представления, что упрощает разработку и обслуживание сайтов.</w:t>
      </w:r>
    </w:p>
    <w:p w14:paraId="25ED1D7C" w14:textId="2B3B6BC1" w:rsidR="00167A8A" w:rsidRPr="007463D1" w:rsidRDefault="00167A8A" w:rsidP="00167A8A">
      <w:pPr>
        <w:rPr>
          <w:lang w:val="en-US"/>
        </w:rPr>
      </w:pPr>
      <w:r w:rsidRPr="007463D1">
        <w:t>Основные концепции CSS</w:t>
      </w:r>
      <w:r w:rsidR="007463D1">
        <w:rPr>
          <w:lang w:val="en-US"/>
        </w:rPr>
        <w:t xml:space="preserve"> [4]</w:t>
      </w:r>
    </w:p>
    <w:p w14:paraId="1490E2AF" w14:textId="77777777" w:rsidR="00167A8A" w:rsidRPr="007463D1" w:rsidRDefault="00167A8A" w:rsidP="00167A8A"/>
    <w:p w14:paraId="155515BD" w14:textId="64095E11" w:rsidR="00167A8A" w:rsidRPr="007463D1" w:rsidRDefault="00167A8A" w:rsidP="00167A8A">
      <w:pPr>
        <w:pStyle w:val="a3"/>
        <w:numPr>
          <w:ilvl w:val="0"/>
          <w:numId w:val="19"/>
        </w:numPr>
      </w:pPr>
      <w:r w:rsidRPr="007463D1">
        <w:t>Правила CSS</w:t>
      </w:r>
    </w:p>
    <w:p w14:paraId="7C2FB60B" w14:textId="77777777" w:rsidR="00167A8A" w:rsidRPr="007463D1" w:rsidRDefault="00167A8A" w:rsidP="00167A8A">
      <w:r w:rsidRPr="007463D1">
        <w:t xml:space="preserve">        Селекторы: определяют, к каким HTML-элементам будут применены стили. Например, p для всех абзацев, .</w:t>
      </w:r>
      <w:proofErr w:type="spellStart"/>
      <w:r w:rsidRPr="007463D1">
        <w:t>class</w:t>
      </w:r>
      <w:proofErr w:type="spellEnd"/>
      <w:r w:rsidRPr="007463D1">
        <w:t xml:space="preserve"> для элементов с определенным классом, #</w:t>
      </w:r>
      <w:proofErr w:type="spellStart"/>
      <w:r w:rsidRPr="007463D1">
        <w:t>id</w:t>
      </w:r>
      <w:proofErr w:type="spellEnd"/>
      <w:r w:rsidRPr="007463D1">
        <w:t xml:space="preserve"> для элементов с определенным идентификатором.</w:t>
      </w:r>
    </w:p>
    <w:p w14:paraId="4D67C1A6" w14:textId="77777777" w:rsidR="00167A8A" w:rsidRPr="007463D1" w:rsidRDefault="00167A8A" w:rsidP="00167A8A">
      <w:r w:rsidRPr="007463D1">
        <w:t xml:space="preserve">        Свойства и значения: определяют, какие стили будут применены. Например, </w:t>
      </w:r>
      <w:proofErr w:type="spellStart"/>
      <w:r w:rsidRPr="007463D1">
        <w:t>color</w:t>
      </w:r>
      <w:proofErr w:type="spellEnd"/>
      <w:r w:rsidRPr="007463D1">
        <w:t xml:space="preserve">: </w:t>
      </w:r>
      <w:proofErr w:type="spellStart"/>
      <w:r w:rsidRPr="007463D1">
        <w:t>red</w:t>
      </w:r>
      <w:proofErr w:type="spellEnd"/>
      <w:r w:rsidRPr="007463D1">
        <w:t>; изменяет цвет текста на красный.</w:t>
      </w:r>
    </w:p>
    <w:p w14:paraId="207CEEAC" w14:textId="77777777" w:rsidR="00167A8A" w:rsidRPr="007463D1" w:rsidRDefault="00167A8A" w:rsidP="00167A8A"/>
    <w:p w14:paraId="73DD0F81" w14:textId="400D12F3" w:rsidR="00167A8A" w:rsidRPr="007463D1" w:rsidRDefault="00167A8A" w:rsidP="00167A8A">
      <w:pPr>
        <w:pStyle w:val="a3"/>
        <w:numPr>
          <w:ilvl w:val="0"/>
          <w:numId w:val="19"/>
        </w:numPr>
      </w:pPr>
      <w:r w:rsidRPr="007463D1">
        <w:t>Каскадирование и наследование</w:t>
      </w:r>
    </w:p>
    <w:p w14:paraId="02A8AB99" w14:textId="77777777" w:rsidR="00167A8A" w:rsidRPr="007463D1" w:rsidRDefault="00167A8A" w:rsidP="00167A8A">
      <w:r w:rsidRPr="007463D1">
        <w:t xml:space="preserve">        Каскадирование: определяет, как применять несколько стилей к одному элементу, учитывая приоритет и специфичность селекторов.</w:t>
      </w:r>
    </w:p>
    <w:p w14:paraId="1BCBB712" w14:textId="77777777" w:rsidR="00167A8A" w:rsidRPr="007463D1" w:rsidRDefault="00167A8A" w:rsidP="00167A8A">
      <w:r w:rsidRPr="007463D1">
        <w:t xml:space="preserve">        Наследование: некоторые свойства могут наследоваться от родительских элементов к дочерним, например, </w:t>
      </w:r>
      <w:proofErr w:type="spellStart"/>
      <w:r w:rsidRPr="007463D1">
        <w:t>font-family</w:t>
      </w:r>
      <w:proofErr w:type="spellEnd"/>
      <w:r w:rsidRPr="007463D1">
        <w:t>.</w:t>
      </w:r>
    </w:p>
    <w:p w14:paraId="713AE0A4" w14:textId="77777777" w:rsidR="00167A8A" w:rsidRPr="007463D1" w:rsidRDefault="00167A8A" w:rsidP="00167A8A"/>
    <w:p w14:paraId="7AC8DFC5" w14:textId="52395567" w:rsidR="00167A8A" w:rsidRPr="007463D1" w:rsidRDefault="00167A8A" w:rsidP="00167A8A">
      <w:pPr>
        <w:pStyle w:val="a3"/>
        <w:numPr>
          <w:ilvl w:val="0"/>
          <w:numId w:val="19"/>
        </w:numPr>
      </w:pPr>
      <w:r w:rsidRPr="007463D1">
        <w:t>Основные свойства CSS</w:t>
      </w:r>
    </w:p>
    <w:p w14:paraId="073D93DD" w14:textId="77777777" w:rsidR="00167A8A" w:rsidRPr="007463D1" w:rsidRDefault="00167A8A" w:rsidP="00167A8A">
      <w:r w:rsidRPr="007463D1">
        <w:lastRenderedPageBreak/>
        <w:t xml:space="preserve">        Текст и шрифты: </w:t>
      </w:r>
      <w:proofErr w:type="spellStart"/>
      <w:r w:rsidRPr="007463D1">
        <w:t>color</w:t>
      </w:r>
      <w:proofErr w:type="spellEnd"/>
      <w:r w:rsidRPr="007463D1">
        <w:t xml:space="preserve">, </w:t>
      </w:r>
      <w:proofErr w:type="spellStart"/>
      <w:r w:rsidRPr="007463D1">
        <w:t>font-size</w:t>
      </w:r>
      <w:proofErr w:type="spellEnd"/>
      <w:r w:rsidRPr="007463D1">
        <w:t xml:space="preserve">, </w:t>
      </w:r>
      <w:proofErr w:type="spellStart"/>
      <w:r w:rsidRPr="007463D1">
        <w:t>text-align</w:t>
      </w:r>
      <w:proofErr w:type="spellEnd"/>
      <w:r w:rsidRPr="007463D1">
        <w:t>.</w:t>
      </w:r>
    </w:p>
    <w:p w14:paraId="605E2C2C" w14:textId="77777777" w:rsidR="00167A8A" w:rsidRPr="007463D1" w:rsidRDefault="00167A8A" w:rsidP="00167A8A">
      <w:pPr>
        <w:rPr>
          <w:lang w:val="en-US"/>
        </w:rPr>
      </w:pPr>
      <w:r w:rsidRPr="007463D1">
        <w:t xml:space="preserve">        Цвет</w:t>
      </w:r>
      <w:r w:rsidRPr="007463D1">
        <w:rPr>
          <w:lang w:val="en-US"/>
        </w:rPr>
        <w:t xml:space="preserve"> </w:t>
      </w:r>
      <w:r w:rsidRPr="007463D1">
        <w:t>и</w:t>
      </w:r>
      <w:r w:rsidRPr="007463D1">
        <w:rPr>
          <w:lang w:val="en-US"/>
        </w:rPr>
        <w:t xml:space="preserve"> </w:t>
      </w:r>
      <w:r w:rsidRPr="007463D1">
        <w:t>фон</w:t>
      </w:r>
      <w:r w:rsidRPr="007463D1">
        <w:rPr>
          <w:lang w:val="en-US"/>
        </w:rPr>
        <w:t>: background-color, background-image.</w:t>
      </w:r>
    </w:p>
    <w:p w14:paraId="17D1783E" w14:textId="77777777" w:rsidR="00167A8A" w:rsidRPr="007463D1" w:rsidRDefault="00167A8A" w:rsidP="00167A8A">
      <w:pPr>
        <w:rPr>
          <w:lang w:val="en-US"/>
        </w:rPr>
      </w:pPr>
      <w:r w:rsidRPr="007463D1">
        <w:rPr>
          <w:lang w:val="en-US"/>
        </w:rPr>
        <w:t xml:space="preserve">        </w:t>
      </w:r>
      <w:r w:rsidRPr="007463D1">
        <w:t>Блочная</w:t>
      </w:r>
      <w:r w:rsidRPr="007463D1">
        <w:rPr>
          <w:lang w:val="en-US"/>
        </w:rPr>
        <w:t xml:space="preserve"> </w:t>
      </w:r>
      <w:r w:rsidRPr="007463D1">
        <w:t>модель</w:t>
      </w:r>
      <w:r w:rsidRPr="007463D1">
        <w:rPr>
          <w:lang w:val="en-US"/>
        </w:rPr>
        <w:t>: margin, padding, border, width, height.</w:t>
      </w:r>
    </w:p>
    <w:p w14:paraId="59FE9759" w14:textId="77777777" w:rsidR="00167A8A" w:rsidRPr="007463D1" w:rsidRDefault="00167A8A" w:rsidP="00167A8A">
      <w:pPr>
        <w:rPr>
          <w:lang w:val="en-US"/>
        </w:rPr>
      </w:pPr>
      <w:r w:rsidRPr="007463D1">
        <w:rPr>
          <w:lang w:val="en-US"/>
        </w:rPr>
        <w:t xml:space="preserve">        </w:t>
      </w:r>
      <w:r w:rsidRPr="007463D1">
        <w:t>Расположение</w:t>
      </w:r>
      <w:r w:rsidRPr="007463D1">
        <w:rPr>
          <w:lang w:val="en-US"/>
        </w:rPr>
        <w:t xml:space="preserve"> </w:t>
      </w:r>
      <w:r w:rsidRPr="007463D1">
        <w:t>элементов</w:t>
      </w:r>
      <w:r w:rsidRPr="007463D1">
        <w:rPr>
          <w:lang w:val="en-US"/>
        </w:rPr>
        <w:t>: display, position, float, flex, grid.</w:t>
      </w:r>
    </w:p>
    <w:p w14:paraId="17010D59" w14:textId="77777777" w:rsidR="00167A8A" w:rsidRPr="007463D1" w:rsidRDefault="00167A8A" w:rsidP="00167A8A">
      <w:pPr>
        <w:rPr>
          <w:lang w:val="en-US"/>
        </w:rPr>
      </w:pPr>
    </w:p>
    <w:p w14:paraId="1E69C4E8" w14:textId="685E3B36" w:rsidR="00167A8A" w:rsidRPr="007463D1" w:rsidRDefault="00167A8A" w:rsidP="00167A8A">
      <w:pPr>
        <w:pStyle w:val="a3"/>
        <w:numPr>
          <w:ilvl w:val="0"/>
          <w:numId w:val="19"/>
        </w:numPr>
        <w:rPr>
          <w:lang w:val="en-US"/>
        </w:rPr>
      </w:pPr>
      <w:r w:rsidRPr="007463D1">
        <w:t>Подключение</w:t>
      </w:r>
      <w:r w:rsidRPr="007463D1">
        <w:rPr>
          <w:lang w:val="en-US"/>
        </w:rPr>
        <w:t xml:space="preserve"> CSS </w:t>
      </w:r>
      <w:r w:rsidRPr="007463D1">
        <w:t>к</w:t>
      </w:r>
      <w:r w:rsidRPr="007463D1">
        <w:rPr>
          <w:lang w:val="en-US"/>
        </w:rPr>
        <w:t xml:space="preserve"> HTML</w:t>
      </w:r>
    </w:p>
    <w:p w14:paraId="5AB3CD40" w14:textId="77777777" w:rsidR="00167A8A" w:rsidRPr="007463D1" w:rsidRDefault="00167A8A" w:rsidP="00167A8A">
      <w:pPr>
        <w:rPr>
          <w:lang w:val="en-US"/>
        </w:rPr>
      </w:pPr>
      <w:r w:rsidRPr="007463D1">
        <w:rPr>
          <w:lang w:val="en-US"/>
        </w:rPr>
        <w:t xml:space="preserve">        </w:t>
      </w:r>
      <w:r w:rsidRPr="007463D1">
        <w:t>Внешние</w:t>
      </w:r>
      <w:r w:rsidRPr="007463D1">
        <w:rPr>
          <w:lang w:val="en-US"/>
        </w:rPr>
        <w:t xml:space="preserve"> </w:t>
      </w:r>
      <w:r w:rsidRPr="007463D1">
        <w:t>стили</w:t>
      </w:r>
      <w:r w:rsidRPr="007463D1">
        <w:rPr>
          <w:lang w:val="en-US"/>
        </w:rPr>
        <w:t xml:space="preserve">: &lt;link </w:t>
      </w:r>
      <w:proofErr w:type="spellStart"/>
      <w:r w:rsidRPr="007463D1">
        <w:rPr>
          <w:lang w:val="en-US"/>
        </w:rPr>
        <w:t>rel</w:t>
      </w:r>
      <w:proofErr w:type="spellEnd"/>
      <w:r w:rsidRPr="007463D1">
        <w:rPr>
          <w:lang w:val="en-US"/>
        </w:rPr>
        <w:t xml:space="preserve">="stylesheet" </w:t>
      </w:r>
      <w:proofErr w:type="spellStart"/>
      <w:r w:rsidRPr="007463D1">
        <w:rPr>
          <w:lang w:val="en-US"/>
        </w:rPr>
        <w:t>href</w:t>
      </w:r>
      <w:proofErr w:type="spellEnd"/>
      <w:r w:rsidRPr="007463D1">
        <w:rPr>
          <w:lang w:val="en-US"/>
        </w:rPr>
        <w:t>="styles.css"&gt;.</w:t>
      </w:r>
    </w:p>
    <w:p w14:paraId="3ED5E957" w14:textId="77777777" w:rsidR="00167A8A" w:rsidRPr="007463D1" w:rsidRDefault="00167A8A" w:rsidP="00167A8A">
      <w:r w:rsidRPr="007463D1">
        <w:rPr>
          <w:lang w:val="en-US"/>
        </w:rPr>
        <w:t xml:space="preserve">        </w:t>
      </w:r>
      <w:r w:rsidRPr="007463D1">
        <w:t>Встроенные стили: &lt;</w:t>
      </w:r>
      <w:proofErr w:type="spellStart"/>
      <w:r w:rsidRPr="007463D1">
        <w:t>style</w:t>
      </w:r>
      <w:proofErr w:type="spellEnd"/>
      <w:r w:rsidRPr="007463D1">
        <w:t>&gt; внутри &lt;</w:t>
      </w:r>
      <w:proofErr w:type="spellStart"/>
      <w:r w:rsidRPr="007463D1">
        <w:t>head</w:t>
      </w:r>
      <w:proofErr w:type="spellEnd"/>
      <w:r w:rsidRPr="007463D1">
        <w:t>&gt;.</w:t>
      </w:r>
    </w:p>
    <w:p w14:paraId="2F658752" w14:textId="77777777" w:rsidR="00167A8A" w:rsidRPr="007463D1" w:rsidRDefault="00167A8A" w:rsidP="00167A8A">
      <w:r w:rsidRPr="007463D1">
        <w:t xml:space="preserve">        </w:t>
      </w:r>
      <w:proofErr w:type="spellStart"/>
      <w:r w:rsidRPr="007463D1">
        <w:t>Инлайн</w:t>
      </w:r>
      <w:proofErr w:type="spellEnd"/>
      <w:r w:rsidRPr="007463D1">
        <w:t xml:space="preserve">-стили: атрибут </w:t>
      </w:r>
      <w:proofErr w:type="spellStart"/>
      <w:r w:rsidRPr="007463D1">
        <w:t>style</w:t>
      </w:r>
      <w:proofErr w:type="spellEnd"/>
      <w:r w:rsidRPr="007463D1">
        <w:t xml:space="preserve"> внутри HTML-элементов, например, &lt;p </w:t>
      </w:r>
      <w:proofErr w:type="spellStart"/>
      <w:r w:rsidRPr="007463D1">
        <w:t>style</w:t>
      </w:r>
      <w:proofErr w:type="spellEnd"/>
      <w:r w:rsidRPr="007463D1">
        <w:t>="</w:t>
      </w:r>
      <w:proofErr w:type="spellStart"/>
      <w:r w:rsidRPr="007463D1">
        <w:t>color</w:t>
      </w:r>
      <w:proofErr w:type="spellEnd"/>
      <w:r w:rsidRPr="007463D1">
        <w:t xml:space="preserve">: </w:t>
      </w:r>
      <w:proofErr w:type="spellStart"/>
      <w:r w:rsidRPr="007463D1">
        <w:t>red</w:t>
      </w:r>
      <w:proofErr w:type="spellEnd"/>
      <w:r w:rsidRPr="007463D1">
        <w:t>;"&gt;.</w:t>
      </w:r>
    </w:p>
    <w:p w14:paraId="65053106" w14:textId="77777777" w:rsidR="00167A8A" w:rsidRPr="007463D1" w:rsidRDefault="00167A8A" w:rsidP="00167A8A"/>
    <w:p w14:paraId="04D56713" w14:textId="1336A406" w:rsidR="00A678B1" w:rsidRPr="007463D1" w:rsidRDefault="00167A8A" w:rsidP="00167A8A">
      <w:r w:rsidRPr="007463D1">
        <w:t>CSS делает веб-страницы более привлекательными и функциональными, улучшая пользовательский опыт и предоставляя возможности для адаптивного дизайна.</w:t>
      </w:r>
    </w:p>
    <w:p w14:paraId="18CCEBB5" w14:textId="7FF93E18" w:rsidR="00B77477" w:rsidRPr="007463D1" w:rsidRDefault="00B77477" w:rsidP="00B77477"/>
    <w:p w14:paraId="39916AD0" w14:textId="707D7178" w:rsidR="001D78A1" w:rsidRPr="007463D1" w:rsidRDefault="001D78A1" w:rsidP="001D78A1">
      <w:pPr>
        <w:ind w:firstLine="708"/>
        <w:rPr>
          <w:lang w:val="en-US"/>
        </w:rPr>
      </w:pPr>
      <w:proofErr w:type="spellStart"/>
      <w:r w:rsidRPr="007463D1">
        <w:rPr>
          <w:b/>
          <w:bCs/>
        </w:rPr>
        <w:t>JavaScript</w:t>
      </w:r>
      <w:proofErr w:type="spellEnd"/>
      <w:r w:rsidRPr="007463D1">
        <w:t xml:space="preserve"> — это динамический, объектно-ориентированный язык программирования, используемый для создания интерактивных и динамичных веб-страниц. Он является одной из основных технологий веб-разработки наряду с HTML и CSS.</w:t>
      </w:r>
      <w:r w:rsidR="007463D1" w:rsidRPr="007463D1">
        <w:t xml:space="preserve"> </w:t>
      </w:r>
      <w:r w:rsidR="007463D1">
        <w:rPr>
          <w:lang w:val="en-US"/>
        </w:rPr>
        <w:t>[2]</w:t>
      </w:r>
    </w:p>
    <w:p w14:paraId="1ABB830F" w14:textId="77777777" w:rsidR="001D78A1" w:rsidRPr="007463D1" w:rsidRDefault="001D78A1" w:rsidP="001D78A1">
      <w:r w:rsidRPr="007463D1">
        <w:t xml:space="preserve">Основные характеристики </w:t>
      </w:r>
      <w:proofErr w:type="spellStart"/>
      <w:r w:rsidRPr="007463D1">
        <w:t>JavaScript</w:t>
      </w:r>
      <w:proofErr w:type="spellEnd"/>
    </w:p>
    <w:p w14:paraId="269F9398" w14:textId="77777777" w:rsidR="001D78A1" w:rsidRPr="007463D1" w:rsidRDefault="001D78A1" w:rsidP="001D78A1"/>
    <w:p w14:paraId="52EDEA16" w14:textId="454A47C1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Интеграция с HTML и CSS</w:t>
      </w:r>
    </w:p>
    <w:p w14:paraId="0C3A2CDB" w14:textId="77777777" w:rsidR="001D78A1" w:rsidRPr="007463D1" w:rsidRDefault="001D78A1" w:rsidP="001D78A1">
      <w:r w:rsidRPr="007463D1">
        <w:t xml:space="preserve">        </w:t>
      </w:r>
      <w:proofErr w:type="spellStart"/>
      <w:r w:rsidRPr="007463D1">
        <w:t>JavaScript</w:t>
      </w:r>
      <w:proofErr w:type="spellEnd"/>
      <w:r w:rsidRPr="007463D1">
        <w:t xml:space="preserve"> может изменять HTML-контент и CSS-стили на лету, взаимодействуя с элементами через DOM (</w:t>
      </w:r>
      <w:proofErr w:type="spellStart"/>
      <w:r w:rsidRPr="007463D1">
        <w:t>Document</w:t>
      </w:r>
      <w:proofErr w:type="spellEnd"/>
      <w:r w:rsidRPr="007463D1">
        <w:t xml:space="preserve"> </w:t>
      </w:r>
      <w:proofErr w:type="spellStart"/>
      <w:r w:rsidRPr="007463D1">
        <w:t>Object</w:t>
      </w:r>
      <w:proofErr w:type="spellEnd"/>
      <w:r w:rsidRPr="007463D1">
        <w:t xml:space="preserve"> </w:t>
      </w:r>
      <w:proofErr w:type="spellStart"/>
      <w:r w:rsidRPr="007463D1">
        <w:t>Model</w:t>
      </w:r>
      <w:proofErr w:type="spellEnd"/>
      <w:r w:rsidRPr="007463D1">
        <w:t>).</w:t>
      </w:r>
    </w:p>
    <w:p w14:paraId="2ED77F63" w14:textId="77777777" w:rsidR="001D78A1" w:rsidRPr="007463D1" w:rsidRDefault="001D78A1" w:rsidP="001D78A1"/>
    <w:p w14:paraId="1C3ECACA" w14:textId="5AD1B422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Событийно-ориентированное программирование</w:t>
      </w:r>
    </w:p>
    <w:p w14:paraId="2FF66859" w14:textId="77777777" w:rsidR="001D78A1" w:rsidRPr="007463D1" w:rsidRDefault="001D78A1" w:rsidP="001D78A1">
      <w:r w:rsidRPr="007463D1">
        <w:t xml:space="preserve">        </w:t>
      </w:r>
      <w:proofErr w:type="spellStart"/>
      <w:r w:rsidRPr="007463D1">
        <w:t>JavaScript</w:t>
      </w:r>
      <w:proofErr w:type="spellEnd"/>
      <w:r w:rsidRPr="007463D1">
        <w:t xml:space="preserve"> обрабатывает различные события, такие как клики мышью, нажатия клавиш и загрузка страницы, позволяя создавать интерактивные веб-приложения.</w:t>
      </w:r>
    </w:p>
    <w:p w14:paraId="1B0DE451" w14:textId="77777777" w:rsidR="001D78A1" w:rsidRPr="007463D1" w:rsidRDefault="001D78A1" w:rsidP="001D78A1"/>
    <w:p w14:paraId="7EFCC3ED" w14:textId="44BF6A5F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Функции и объекты</w:t>
      </w:r>
    </w:p>
    <w:p w14:paraId="41F54665" w14:textId="77777777" w:rsidR="001D78A1" w:rsidRPr="007463D1" w:rsidRDefault="001D78A1" w:rsidP="001D78A1">
      <w:r w:rsidRPr="007463D1">
        <w:t xml:space="preserve">        </w:t>
      </w:r>
      <w:proofErr w:type="spellStart"/>
      <w:r w:rsidRPr="007463D1">
        <w:t>JavaScript</w:t>
      </w:r>
      <w:proofErr w:type="spellEnd"/>
      <w:r w:rsidRPr="007463D1">
        <w:t xml:space="preserve"> поддерживает функциональное программирование, что позволяет определять и использовать функции.</w:t>
      </w:r>
    </w:p>
    <w:p w14:paraId="799A6EB9" w14:textId="77777777" w:rsidR="001D78A1" w:rsidRPr="007463D1" w:rsidRDefault="001D78A1" w:rsidP="001D78A1">
      <w:r w:rsidRPr="007463D1">
        <w:t xml:space="preserve">        Объектно-ориентированный подход позволяет создавать объекты с методами и свойствами для моделирования реальных сущностей.</w:t>
      </w:r>
    </w:p>
    <w:p w14:paraId="3496ADD6" w14:textId="77777777" w:rsidR="001D78A1" w:rsidRPr="007463D1" w:rsidRDefault="001D78A1" w:rsidP="001D78A1"/>
    <w:p w14:paraId="1397C3AF" w14:textId="2CF1F9EE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Асинхронное программирование</w:t>
      </w:r>
    </w:p>
    <w:p w14:paraId="403ADB5A" w14:textId="77777777" w:rsidR="001D78A1" w:rsidRPr="007463D1" w:rsidRDefault="001D78A1" w:rsidP="001D78A1">
      <w:r w:rsidRPr="007463D1">
        <w:t xml:space="preserve">        </w:t>
      </w:r>
      <w:proofErr w:type="spellStart"/>
      <w:r w:rsidRPr="007463D1">
        <w:t>JavaScript</w:t>
      </w:r>
      <w:proofErr w:type="spellEnd"/>
      <w:r w:rsidRPr="007463D1">
        <w:t xml:space="preserve"> поддерживает асинхронные операции, такие как AJAX-запросы и работу с </w:t>
      </w:r>
      <w:proofErr w:type="spellStart"/>
      <w:r w:rsidRPr="007463D1">
        <w:t>Promises</w:t>
      </w:r>
      <w:proofErr w:type="spellEnd"/>
      <w:r w:rsidRPr="007463D1">
        <w:t>, что позволяет выполнять длительные операции без блокировки интерфейса.</w:t>
      </w:r>
    </w:p>
    <w:p w14:paraId="2CFDF02D" w14:textId="77777777" w:rsidR="001D78A1" w:rsidRPr="007463D1" w:rsidRDefault="001D78A1" w:rsidP="001D78A1"/>
    <w:p w14:paraId="24F3B814" w14:textId="71963E34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Библиотеки и фреймворки</w:t>
      </w:r>
    </w:p>
    <w:p w14:paraId="34E9A6EA" w14:textId="77777777" w:rsidR="001D78A1" w:rsidRPr="007463D1" w:rsidRDefault="001D78A1" w:rsidP="001D78A1">
      <w:r w:rsidRPr="007463D1">
        <w:t xml:space="preserve">        Существуют популярные библиотеки и фреймворки, такие как </w:t>
      </w:r>
      <w:proofErr w:type="spellStart"/>
      <w:r w:rsidRPr="007463D1">
        <w:t>jQuery</w:t>
      </w:r>
      <w:proofErr w:type="spellEnd"/>
      <w:r w:rsidRPr="007463D1">
        <w:t xml:space="preserve">, </w:t>
      </w:r>
      <w:proofErr w:type="spellStart"/>
      <w:r w:rsidRPr="007463D1">
        <w:t>React</w:t>
      </w:r>
      <w:proofErr w:type="spellEnd"/>
      <w:r w:rsidRPr="007463D1">
        <w:t xml:space="preserve">, </w:t>
      </w:r>
      <w:proofErr w:type="spellStart"/>
      <w:r w:rsidRPr="007463D1">
        <w:t>Angular</w:t>
      </w:r>
      <w:proofErr w:type="spellEnd"/>
      <w:r w:rsidRPr="007463D1">
        <w:t>, и Vue.js, которые упрощают разработку и увеличивают производительность.</w:t>
      </w:r>
    </w:p>
    <w:p w14:paraId="02B53C13" w14:textId="77777777" w:rsidR="001D78A1" w:rsidRPr="007463D1" w:rsidRDefault="001D78A1" w:rsidP="001D78A1"/>
    <w:p w14:paraId="7DCE48F0" w14:textId="79BDD8D9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Среда выполнения</w:t>
      </w:r>
    </w:p>
    <w:p w14:paraId="6DD12D8D" w14:textId="77777777" w:rsidR="001D78A1" w:rsidRPr="007463D1" w:rsidRDefault="001D78A1" w:rsidP="001D78A1">
      <w:r w:rsidRPr="007463D1">
        <w:t xml:space="preserve">        </w:t>
      </w:r>
      <w:proofErr w:type="spellStart"/>
      <w:r w:rsidRPr="007463D1">
        <w:t>JavaScript</w:t>
      </w:r>
      <w:proofErr w:type="spellEnd"/>
      <w:r w:rsidRPr="007463D1">
        <w:t xml:space="preserve"> изначально работал только в браузерах, но благодаря платформе Node.js теперь используется и на серверной стороне для создания масштабируемых сетевых приложений.</w:t>
      </w:r>
    </w:p>
    <w:p w14:paraId="0CCD6FA4" w14:textId="77777777" w:rsidR="001D78A1" w:rsidRPr="007463D1" w:rsidRDefault="001D78A1" w:rsidP="001D78A1"/>
    <w:p w14:paraId="17D01F86" w14:textId="07DEFB06" w:rsidR="001D78A1" w:rsidRPr="007463D1" w:rsidRDefault="001D78A1" w:rsidP="001D78A1">
      <w:proofErr w:type="spellStart"/>
      <w:r w:rsidRPr="007463D1">
        <w:t>JavaScript</w:t>
      </w:r>
      <w:proofErr w:type="spellEnd"/>
      <w:r w:rsidRPr="007463D1">
        <w:t xml:space="preserve"> является мощным инструментом для создания современных веб-приложений, обеспечивая динамичность, интерактивность и улучшенное взаимодействие с пользователем.</w:t>
      </w:r>
    </w:p>
    <w:p w14:paraId="1050C8BC" w14:textId="77777777" w:rsidR="001D78A1" w:rsidRPr="007463D1" w:rsidRDefault="001D78A1" w:rsidP="001D78A1"/>
    <w:p w14:paraId="516920B4" w14:textId="77777777" w:rsidR="001D78A1" w:rsidRPr="007463D1" w:rsidRDefault="001D78A1" w:rsidP="001D78A1">
      <w:pPr>
        <w:ind w:firstLine="708"/>
      </w:pPr>
      <w:r w:rsidRPr="007463D1">
        <w:rPr>
          <w:b/>
          <w:bCs/>
        </w:rPr>
        <w:lastRenderedPageBreak/>
        <w:t>Node.js</w:t>
      </w:r>
      <w:r w:rsidRPr="007463D1">
        <w:t xml:space="preserve"> — это открытая серверная платформа, основанная на движке V8 от </w:t>
      </w:r>
      <w:proofErr w:type="spellStart"/>
      <w:r w:rsidRPr="007463D1">
        <w:t>Google</w:t>
      </w:r>
      <w:proofErr w:type="spellEnd"/>
      <w:r w:rsidRPr="007463D1">
        <w:t xml:space="preserve">, которая позволяет выполнять </w:t>
      </w:r>
      <w:proofErr w:type="spellStart"/>
      <w:r w:rsidRPr="007463D1">
        <w:t>JavaScript</w:t>
      </w:r>
      <w:proofErr w:type="spellEnd"/>
      <w:r w:rsidRPr="007463D1">
        <w:t>-код вне браузера. Node.js используется для создания масштабируемых сетевых приложений и серверов.</w:t>
      </w:r>
    </w:p>
    <w:p w14:paraId="4B00A4FC" w14:textId="73BB75B8" w:rsidR="001D78A1" w:rsidRPr="007463D1" w:rsidRDefault="001D78A1" w:rsidP="001D78A1">
      <w:pPr>
        <w:rPr>
          <w:lang w:val="en-US"/>
        </w:rPr>
      </w:pPr>
      <w:r w:rsidRPr="007463D1">
        <w:t>Основные характеристики Node.js</w:t>
      </w:r>
      <w:r w:rsidR="007463D1">
        <w:rPr>
          <w:lang w:val="en-US"/>
        </w:rPr>
        <w:t xml:space="preserve"> [1]</w:t>
      </w:r>
    </w:p>
    <w:p w14:paraId="72C627CB" w14:textId="4EA1C90F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Асинхронная и событийно-ориентированная модель</w:t>
      </w:r>
    </w:p>
    <w:p w14:paraId="36F18531" w14:textId="77777777" w:rsidR="001D78A1" w:rsidRPr="007463D1" w:rsidRDefault="001D78A1" w:rsidP="001D78A1">
      <w:r w:rsidRPr="007463D1">
        <w:t xml:space="preserve">        Node.js использует неблокирующий ввод-вывод и событийно-ориентированную модель, что позволяет обрабатывать большое количество одновременных соединений с высокой производительностью.</w:t>
      </w:r>
    </w:p>
    <w:p w14:paraId="6A8F78BF" w14:textId="77777777" w:rsidR="001D78A1" w:rsidRPr="007463D1" w:rsidRDefault="001D78A1" w:rsidP="001D78A1"/>
    <w:p w14:paraId="1D183053" w14:textId="461F4043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Однопоточная архитектура</w:t>
      </w:r>
    </w:p>
    <w:p w14:paraId="44029A12" w14:textId="77777777" w:rsidR="001D78A1" w:rsidRPr="007463D1" w:rsidRDefault="001D78A1" w:rsidP="001D78A1">
      <w:r w:rsidRPr="007463D1">
        <w:t xml:space="preserve">        Несмотря на то, что Node.js работает в одном потоке, он способен эффективно обрабатывать множество задач благодаря асинхронному выполнению операций.</w:t>
      </w:r>
    </w:p>
    <w:p w14:paraId="32DD8E0A" w14:textId="77777777" w:rsidR="001D78A1" w:rsidRPr="007463D1" w:rsidRDefault="001D78A1" w:rsidP="001D78A1"/>
    <w:p w14:paraId="789EE5E1" w14:textId="09188796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 xml:space="preserve">Пакетный менеджер </w:t>
      </w:r>
      <w:proofErr w:type="spellStart"/>
      <w:r w:rsidRPr="007463D1">
        <w:t>npm</w:t>
      </w:r>
      <w:proofErr w:type="spellEnd"/>
    </w:p>
    <w:p w14:paraId="02E5D730" w14:textId="77777777" w:rsidR="001D78A1" w:rsidRPr="007463D1" w:rsidRDefault="001D78A1" w:rsidP="001D78A1">
      <w:r w:rsidRPr="007463D1">
        <w:t xml:space="preserve">        Node.js включает </w:t>
      </w:r>
      <w:proofErr w:type="spellStart"/>
      <w:r w:rsidRPr="007463D1">
        <w:t>npm</w:t>
      </w:r>
      <w:proofErr w:type="spellEnd"/>
      <w:r w:rsidRPr="007463D1">
        <w:t xml:space="preserve"> (</w:t>
      </w:r>
      <w:proofErr w:type="spellStart"/>
      <w:r w:rsidRPr="007463D1">
        <w:t>Node</w:t>
      </w:r>
      <w:proofErr w:type="spellEnd"/>
      <w:r w:rsidRPr="007463D1">
        <w:t xml:space="preserve"> </w:t>
      </w:r>
      <w:proofErr w:type="spellStart"/>
      <w:r w:rsidRPr="007463D1">
        <w:t>Package</w:t>
      </w:r>
      <w:proofErr w:type="spellEnd"/>
      <w:r w:rsidRPr="007463D1">
        <w:t xml:space="preserve"> </w:t>
      </w:r>
      <w:proofErr w:type="spellStart"/>
      <w:r w:rsidRPr="007463D1">
        <w:t>Manager</w:t>
      </w:r>
      <w:proofErr w:type="spellEnd"/>
      <w:r w:rsidRPr="007463D1">
        <w:t>), который предоставляет доступ к огромной экосистеме библиотек и модулей, упрощающих разработку и ускоряющих создание приложений.</w:t>
      </w:r>
    </w:p>
    <w:p w14:paraId="467CF606" w14:textId="77777777" w:rsidR="001D78A1" w:rsidRPr="007463D1" w:rsidRDefault="001D78A1" w:rsidP="001D78A1"/>
    <w:p w14:paraId="42F716C1" w14:textId="347A6F6E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Широкое применение</w:t>
      </w:r>
    </w:p>
    <w:p w14:paraId="1C30BB0A" w14:textId="77777777" w:rsidR="001D78A1" w:rsidRPr="007463D1" w:rsidRDefault="001D78A1" w:rsidP="001D78A1">
      <w:r w:rsidRPr="007463D1">
        <w:t xml:space="preserve">        Node.js используется для создания серверов, </w:t>
      </w:r>
      <w:proofErr w:type="spellStart"/>
      <w:r w:rsidRPr="007463D1">
        <w:t>RESTful</w:t>
      </w:r>
      <w:proofErr w:type="spellEnd"/>
      <w:r w:rsidRPr="007463D1">
        <w:t xml:space="preserve"> API, веб-приложений в реальном времени (например, чаты и онлайн-игры), </w:t>
      </w:r>
      <w:proofErr w:type="spellStart"/>
      <w:r w:rsidRPr="007463D1">
        <w:t>микросервисов</w:t>
      </w:r>
      <w:proofErr w:type="spellEnd"/>
      <w:r w:rsidRPr="007463D1">
        <w:t xml:space="preserve"> и инструментов для автоматизации разработки.</w:t>
      </w:r>
    </w:p>
    <w:p w14:paraId="148428B5" w14:textId="77777777" w:rsidR="001D78A1" w:rsidRPr="007463D1" w:rsidRDefault="001D78A1" w:rsidP="001D78A1"/>
    <w:p w14:paraId="2D1A5277" w14:textId="1F9D984A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Масштабируемость и производительность</w:t>
      </w:r>
    </w:p>
    <w:p w14:paraId="65DA673C" w14:textId="77777777" w:rsidR="001D78A1" w:rsidRPr="007463D1" w:rsidRDefault="001D78A1" w:rsidP="001D78A1">
      <w:r w:rsidRPr="007463D1">
        <w:t xml:space="preserve">        Подходит для создания высоконагруженных систем, таких как серверы для потоковой передачи данных, поскольку позволяет эффективно обрабатывать параллельные запросы.</w:t>
      </w:r>
    </w:p>
    <w:p w14:paraId="06B757FF" w14:textId="77777777" w:rsidR="001D78A1" w:rsidRPr="007463D1" w:rsidRDefault="001D78A1" w:rsidP="001D78A1"/>
    <w:p w14:paraId="42B77407" w14:textId="4518B132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>Кроссплатформенность</w:t>
      </w:r>
    </w:p>
    <w:p w14:paraId="12EB18B2" w14:textId="77777777" w:rsidR="001D78A1" w:rsidRPr="007463D1" w:rsidRDefault="001D78A1" w:rsidP="001D78A1">
      <w:r w:rsidRPr="007463D1">
        <w:t xml:space="preserve">        Node.js работает на различных операционных системах, включая </w:t>
      </w:r>
      <w:proofErr w:type="spellStart"/>
      <w:r w:rsidRPr="007463D1">
        <w:t>Windows</w:t>
      </w:r>
      <w:proofErr w:type="spellEnd"/>
      <w:r w:rsidRPr="007463D1">
        <w:t xml:space="preserve">, </w:t>
      </w:r>
      <w:proofErr w:type="spellStart"/>
      <w:r w:rsidRPr="007463D1">
        <w:t>macOS</w:t>
      </w:r>
      <w:proofErr w:type="spellEnd"/>
      <w:r w:rsidRPr="007463D1">
        <w:t xml:space="preserve"> и </w:t>
      </w:r>
      <w:proofErr w:type="spellStart"/>
      <w:r w:rsidRPr="007463D1">
        <w:t>Linux</w:t>
      </w:r>
      <w:proofErr w:type="spellEnd"/>
      <w:r w:rsidRPr="007463D1">
        <w:t>.</w:t>
      </w:r>
    </w:p>
    <w:p w14:paraId="601F2A92" w14:textId="77777777" w:rsidR="001D78A1" w:rsidRPr="007463D1" w:rsidRDefault="001D78A1" w:rsidP="001D78A1"/>
    <w:p w14:paraId="26B10EF0" w14:textId="6EAD64F2" w:rsidR="001D78A1" w:rsidRPr="007463D1" w:rsidRDefault="001D78A1" w:rsidP="001D78A1">
      <w:pPr>
        <w:pStyle w:val="a3"/>
        <w:numPr>
          <w:ilvl w:val="0"/>
          <w:numId w:val="19"/>
        </w:numPr>
      </w:pPr>
      <w:r w:rsidRPr="007463D1">
        <w:t xml:space="preserve">Использование </w:t>
      </w:r>
      <w:proofErr w:type="spellStart"/>
      <w:r w:rsidRPr="007463D1">
        <w:t>JavaScript</w:t>
      </w:r>
      <w:proofErr w:type="spellEnd"/>
    </w:p>
    <w:p w14:paraId="0EC67F76" w14:textId="0B51AB4E" w:rsidR="001D78A1" w:rsidRPr="007463D1" w:rsidRDefault="001D78A1" w:rsidP="001D78A1">
      <w:r w:rsidRPr="007463D1">
        <w:t xml:space="preserve">        Позволяет использовать один язык программирования как на стороне клиента, так и на стороне сервера, что упрощает разработку и поддержку приложений.</w:t>
      </w:r>
    </w:p>
    <w:p w14:paraId="0CC159AF" w14:textId="77777777" w:rsidR="007463D1" w:rsidRDefault="007463D1" w:rsidP="001D78A1">
      <w:pPr>
        <w:pStyle w:val="af3"/>
      </w:pPr>
    </w:p>
    <w:p w14:paraId="57258762" w14:textId="709A432C" w:rsidR="001D78A1" w:rsidRDefault="001D78A1" w:rsidP="001D78A1">
      <w:pPr>
        <w:pStyle w:val="af3"/>
      </w:pPr>
      <w:r>
        <w:t>Разработка</w:t>
      </w:r>
    </w:p>
    <w:p w14:paraId="4DC8011C" w14:textId="40566A9A" w:rsidR="001D78A1" w:rsidRDefault="001D78A1" w:rsidP="001D78A1">
      <w:r>
        <w:t>В самом начале разработки проекта необходимо настроить среду выполнения и установить все необходимые пакеты данных</w:t>
      </w:r>
      <w:r w:rsidRPr="001D78A1">
        <w:t>.</w:t>
      </w:r>
      <w:r>
        <w:t xml:space="preserve"> После установки </w:t>
      </w:r>
      <w:r>
        <w:rPr>
          <w:lang w:val="en-US"/>
        </w:rPr>
        <w:t>Node</w:t>
      </w:r>
      <w:r w:rsidRPr="001D78A1">
        <w:t>.</w:t>
      </w:r>
      <w:proofErr w:type="spellStart"/>
      <w:r>
        <w:rPr>
          <w:lang w:val="en-US"/>
        </w:rPr>
        <w:t>js</w:t>
      </w:r>
      <w:proofErr w:type="spellEnd"/>
      <w:r w:rsidRPr="001D78A1">
        <w:t xml:space="preserve"> </w:t>
      </w:r>
      <w:r>
        <w:t xml:space="preserve">и настройки зависимостей в файле </w:t>
      </w:r>
      <w:proofErr w:type="gramStart"/>
      <w:r>
        <w:rPr>
          <w:lang w:val="en-US"/>
        </w:rPr>
        <w:t>package</w:t>
      </w:r>
      <w:r w:rsidRPr="001D78A1">
        <w:t>.</w:t>
      </w:r>
      <w:r>
        <w:rPr>
          <w:lang w:val="en-US"/>
        </w:rPr>
        <w:t>json</w:t>
      </w:r>
      <w:proofErr w:type="gramEnd"/>
      <w:r w:rsidRPr="001D78A1">
        <w:t xml:space="preserve"> </w:t>
      </w:r>
      <w:r>
        <w:t xml:space="preserve">необходимо было настроить работу локального сервера  </w:t>
      </w:r>
    </w:p>
    <w:p w14:paraId="4E447CE5" w14:textId="7D55D69D" w:rsidR="001D78A1" w:rsidRDefault="001D78A1" w:rsidP="001D78A1">
      <w:r>
        <w:rPr>
          <w:noProof/>
        </w:rPr>
        <w:lastRenderedPageBreak/>
        <w:drawing>
          <wp:inline distT="0" distB="0" distL="0" distR="0" wp14:anchorId="708C0904" wp14:editId="09047356">
            <wp:extent cx="5940425" cy="32080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087"/>
                    <a:stretch/>
                  </pic:blipFill>
                  <pic:spPr bwMode="auto"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73640" w14:textId="0AC95C5F" w:rsidR="001D78A1" w:rsidRDefault="001D78A1" w:rsidP="001D78A1">
      <w:r>
        <w:rPr>
          <w:noProof/>
        </w:rPr>
        <w:drawing>
          <wp:inline distT="0" distB="0" distL="0" distR="0" wp14:anchorId="50A2AAE2" wp14:editId="42407D93">
            <wp:extent cx="5940425" cy="1045210"/>
            <wp:effectExtent l="0" t="0" r="317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8A8B" w14:textId="4C9F2170" w:rsidR="001D78A1" w:rsidRPr="001D78A1" w:rsidRDefault="001D78A1" w:rsidP="00706EEA">
      <w:pPr>
        <w:pStyle w:val="a3"/>
        <w:numPr>
          <w:ilvl w:val="0"/>
          <w:numId w:val="21"/>
        </w:numPr>
        <w:rPr>
          <w:lang w:val="en-US"/>
        </w:rPr>
      </w:pPr>
      <w:r>
        <w:t>Импорт</w:t>
      </w:r>
      <w:r w:rsidRPr="001D78A1">
        <w:rPr>
          <w:lang w:val="en-US"/>
        </w:rPr>
        <w:t xml:space="preserve"> </w:t>
      </w:r>
      <w:r>
        <w:t>необходимых</w:t>
      </w:r>
      <w:r w:rsidRPr="001D78A1">
        <w:rPr>
          <w:lang w:val="en-US"/>
        </w:rPr>
        <w:t xml:space="preserve"> </w:t>
      </w:r>
      <w:r>
        <w:t>модулей</w:t>
      </w:r>
      <w:r w:rsidRPr="001D78A1">
        <w:rPr>
          <w:lang w:val="en-US"/>
        </w:rPr>
        <w:t>:</w:t>
      </w:r>
    </w:p>
    <w:p w14:paraId="1BA1DD13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const express = require('express'); // </w:t>
      </w:r>
      <w:r>
        <w:t>Импорт</w:t>
      </w:r>
      <w:r w:rsidRPr="001D78A1">
        <w:rPr>
          <w:lang w:val="en-US"/>
        </w:rPr>
        <w:t xml:space="preserve"> </w:t>
      </w:r>
      <w:r>
        <w:t>модуля</w:t>
      </w:r>
      <w:r w:rsidRPr="001D78A1">
        <w:rPr>
          <w:lang w:val="en-US"/>
        </w:rPr>
        <w:t xml:space="preserve"> Express</w:t>
      </w:r>
    </w:p>
    <w:p w14:paraId="2BAAEF01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const </w:t>
      </w:r>
      <w:proofErr w:type="spellStart"/>
      <w:r w:rsidRPr="001D78A1">
        <w:rPr>
          <w:lang w:val="en-US"/>
        </w:rPr>
        <w:t>bodyParser</w:t>
      </w:r>
      <w:proofErr w:type="spellEnd"/>
      <w:r w:rsidRPr="001D78A1">
        <w:rPr>
          <w:lang w:val="en-US"/>
        </w:rPr>
        <w:t xml:space="preserve"> = require('body-parser'); // </w:t>
      </w:r>
      <w:r>
        <w:t>Импорт</w:t>
      </w:r>
      <w:r w:rsidRPr="001D78A1">
        <w:rPr>
          <w:lang w:val="en-US"/>
        </w:rPr>
        <w:t xml:space="preserve"> </w:t>
      </w:r>
      <w:r>
        <w:t>модуля</w:t>
      </w:r>
      <w:r w:rsidRPr="001D78A1">
        <w:rPr>
          <w:lang w:val="en-US"/>
        </w:rPr>
        <w:t xml:space="preserve"> body-parser</w:t>
      </w:r>
    </w:p>
    <w:p w14:paraId="579FCFAE" w14:textId="77777777" w:rsidR="001D78A1" w:rsidRDefault="001D78A1" w:rsidP="001D78A1">
      <w:proofErr w:type="spellStart"/>
      <w:r>
        <w:t>const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 // Импорт модуля для работы с файловой системой</w:t>
      </w:r>
    </w:p>
    <w:p w14:paraId="28EF29A4" w14:textId="77777777" w:rsidR="001D78A1" w:rsidRDefault="001D78A1" w:rsidP="001D78A1"/>
    <w:p w14:paraId="7A1D53D6" w14:textId="51686F61" w:rsidR="001D78A1" w:rsidRDefault="001D78A1" w:rsidP="00706EEA">
      <w:pPr>
        <w:pStyle w:val="a3"/>
        <w:numPr>
          <w:ilvl w:val="0"/>
          <w:numId w:val="19"/>
        </w:numPr>
      </w:pPr>
      <w:proofErr w:type="spellStart"/>
      <w:r>
        <w:t>Express</w:t>
      </w:r>
      <w:proofErr w:type="spellEnd"/>
      <w:r>
        <w:t xml:space="preserve"> — это фреймворк для Node.js, облегчающий создание веб-серверов.</w:t>
      </w:r>
    </w:p>
    <w:p w14:paraId="52264216" w14:textId="41AE9E63" w:rsidR="001D78A1" w:rsidRDefault="001D78A1" w:rsidP="00706EEA">
      <w:pPr>
        <w:pStyle w:val="a3"/>
        <w:numPr>
          <w:ilvl w:val="0"/>
          <w:numId w:val="19"/>
        </w:numPr>
      </w:pPr>
      <w:proofErr w:type="spellStart"/>
      <w:r>
        <w:t>body-parser</w:t>
      </w:r>
      <w:proofErr w:type="spellEnd"/>
      <w:r>
        <w:t xml:space="preserve"> — </w:t>
      </w:r>
      <w:proofErr w:type="spellStart"/>
      <w:r>
        <w:t>middleware</w:t>
      </w:r>
      <w:proofErr w:type="spellEnd"/>
      <w:r>
        <w:t xml:space="preserve"> для обработки тела HTTP-запросов (например, JSON-данных).</w:t>
      </w:r>
    </w:p>
    <w:p w14:paraId="20C21DE3" w14:textId="6D1D45A2" w:rsidR="001D78A1" w:rsidRDefault="001D78A1" w:rsidP="00706EEA">
      <w:pPr>
        <w:pStyle w:val="a3"/>
        <w:numPr>
          <w:ilvl w:val="0"/>
          <w:numId w:val="19"/>
        </w:numPr>
      </w:pPr>
      <w:proofErr w:type="spellStart"/>
      <w:r>
        <w:t>fs</w:t>
      </w:r>
      <w:proofErr w:type="spellEnd"/>
      <w:r>
        <w:t xml:space="preserve"> — модуль для работы с файловой системой (чтение и запись файлов).</w:t>
      </w:r>
    </w:p>
    <w:p w14:paraId="5201436A" w14:textId="77777777" w:rsidR="001D78A1" w:rsidRDefault="001D78A1" w:rsidP="001D78A1"/>
    <w:p w14:paraId="1DD70DA2" w14:textId="69ADD3B1" w:rsidR="001D78A1" w:rsidRPr="001D78A1" w:rsidRDefault="001D78A1" w:rsidP="00706EEA">
      <w:pPr>
        <w:pStyle w:val="a3"/>
        <w:numPr>
          <w:ilvl w:val="0"/>
          <w:numId w:val="21"/>
        </w:numPr>
      </w:pPr>
      <w:r>
        <w:t xml:space="preserve">Создание экземпляра </w:t>
      </w:r>
      <w:proofErr w:type="spellStart"/>
      <w:r>
        <w:t>Express</w:t>
      </w:r>
      <w:proofErr w:type="spellEnd"/>
      <w:r>
        <w:t xml:space="preserve"> и установка порта:</w:t>
      </w:r>
    </w:p>
    <w:p w14:paraId="5E32B007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const app = </w:t>
      </w:r>
      <w:proofErr w:type="gramStart"/>
      <w:r w:rsidRPr="001D78A1">
        <w:rPr>
          <w:lang w:val="en-US"/>
        </w:rPr>
        <w:t>express(</w:t>
      </w:r>
      <w:proofErr w:type="gramEnd"/>
      <w:r w:rsidRPr="001D78A1">
        <w:rPr>
          <w:lang w:val="en-US"/>
        </w:rPr>
        <w:t xml:space="preserve">); // </w:t>
      </w:r>
      <w:r>
        <w:t>Создание</w:t>
      </w:r>
      <w:r w:rsidRPr="001D78A1">
        <w:rPr>
          <w:lang w:val="en-US"/>
        </w:rPr>
        <w:t xml:space="preserve"> </w:t>
      </w:r>
      <w:r>
        <w:t>экземпляра</w:t>
      </w:r>
      <w:r w:rsidRPr="001D78A1">
        <w:rPr>
          <w:lang w:val="en-US"/>
        </w:rPr>
        <w:t xml:space="preserve"> Express</w:t>
      </w:r>
    </w:p>
    <w:p w14:paraId="5997F4E0" w14:textId="77777777" w:rsidR="001D78A1" w:rsidRDefault="001D78A1" w:rsidP="001D78A1">
      <w:proofErr w:type="spellStart"/>
      <w:r>
        <w:t>const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3000; // Установка порта для сервера</w:t>
      </w:r>
    </w:p>
    <w:p w14:paraId="359A2AA4" w14:textId="77777777" w:rsidR="001D78A1" w:rsidRDefault="001D78A1" w:rsidP="001D78A1"/>
    <w:p w14:paraId="0390A487" w14:textId="45D4C30D" w:rsidR="001D78A1" w:rsidRDefault="001D78A1" w:rsidP="001D78A1">
      <w:pPr>
        <w:pStyle w:val="a3"/>
        <w:numPr>
          <w:ilvl w:val="0"/>
          <w:numId w:val="21"/>
        </w:numPr>
      </w:pPr>
      <w:r>
        <w:t xml:space="preserve">Настройка </w:t>
      </w:r>
      <w:proofErr w:type="spellStart"/>
      <w:r>
        <w:t>middleware</w:t>
      </w:r>
      <w:proofErr w:type="spellEnd"/>
      <w:r>
        <w:t>:</w:t>
      </w:r>
    </w:p>
    <w:p w14:paraId="5F048092" w14:textId="77777777" w:rsidR="001D78A1" w:rsidRDefault="001D78A1" w:rsidP="001D78A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)); // Обслуживание статических файлов из текущего каталога</w:t>
      </w:r>
    </w:p>
    <w:p w14:paraId="4AC53D5A" w14:textId="77777777" w:rsidR="001D78A1" w:rsidRDefault="001D78A1" w:rsidP="001D78A1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 xml:space="preserve">()); // Использование </w:t>
      </w:r>
      <w:proofErr w:type="spellStart"/>
      <w:r>
        <w:t>body-parser</w:t>
      </w:r>
      <w:proofErr w:type="spellEnd"/>
      <w:r>
        <w:t xml:space="preserve"> для обработки JSON-тел запросов</w:t>
      </w:r>
    </w:p>
    <w:p w14:paraId="0BCF7725" w14:textId="77777777" w:rsidR="001D78A1" w:rsidRDefault="001D78A1" w:rsidP="001D78A1"/>
    <w:p w14:paraId="311A8AED" w14:textId="585065CB" w:rsidR="001D78A1" w:rsidRDefault="001D78A1" w:rsidP="00706EEA">
      <w:pPr>
        <w:pStyle w:val="a3"/>
        <w:numPr>
          <w:ilvl w:val="0"/>
          <w:numId w:val="22"/>
        </w:numPr>
      </w:pPr>
      <w:proofErr w:type="spellStart"/>
      <w:proofErr w:type="gramStart"/>
      <w:r>
        <w:t>express.static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) позволяет серверу обслуживать статические файлы (HTML, CSS, </w:t>
      </w:r>
      <w:proofErr w:type="spellStart"/>
      <w:r>
        <w:t>JavaScript</w:t>
      </w:r>
      <w:proofErr w:type="spellEnd"/>
      <w:r>
        <w:t>) из текущего каталога.</w:t>
      </w:r>
    </w:p>
    <w:p w14:paraId="625080AF" w14:textId="5E8317A4" w:rsidR="001D78A1" w:rsidRDefault="001D78A1" w:rsidP="00706EEA">
      <w:pPr>
        <w:pStyle w:val="a3"/>
        <w:numPr>
          <w:ilvl w:val="0"/>
          <w:numId w:val="22"/>
        </w:numPr>
      </w:pPr>
      <w:proofErr w:type="spellStart"/>
      <w:r>
        <w:t>bodyParser.json</w:t>
      </w:r>
      <w:proofErr w:type="spellEnd"/>
      <w:r>
        <w:t xml:space="preserve">() автоматически </w:t>
      </w:r>
      <w:proofErr w:type="spellStart"/>
      <w:r>
        <w:t>парсит</w:t>
      </w:r>
      <w:proofErr w:type="spellEnd"/>
      <w:r>
        <w:t xml:space="preserve"> JSON-тела запросов и делает их доступными в </w:t>
      </w:r>
      <w:proofErr w:type="spellStart"/>
      <w:proofErr w:type="gramStart"/>
      <w:r>
        <w:t>req.body</w:t>
      </w:r>
      <w:proofErr w:type="spellEnd"/>
      <w:proofErr w:type="gramEnd"/>
      <w:r>
        <w:t>.</w:t>
      </w:r>
    </w:p>
    <w:p w14:paraId="4565AA91" w14:textId="77777777" w:rsidR="001D78A1" w:rsidRDefault="001D78A1" w:rsidP="001D78A1"/>
    <w:p w14:paraId="684D5337" w14:textId="77777777" w:rsidR="001D78A1" w:rsidRPr="00706EEA" w:rsidRDefault="001D78A1" w:rsidP="00706EEA">
      <w:pPr>
        <w:pStyle w:val="a3"/>
        <w:numPr>
          <w:ilvl w:val="0"/>
          <w:numId w:val="21"/>
        </w:numPr>
        <w:rPr>
          <w:lang w:val="en-US"/>
        </w:rPr>
      </w:pPr>
      <w:r>
        <w:t>Определение</w:t>
      </w:r>
      <w:r w:rsidRPr="00706EEA">
        <w:rPr>
          <w:lang w:val="en-US"/>
        </w:rPr>
        <w:t xml:space="preserve"> </w:t>
      </w:r>
      <w:r>
        <w:t>маршрута</w:t>
      </w:r>
      <w:r w:rsidRPr="00706EEA">
        <w:rPr>
          <w:lang w:val="en-US"/>
        </w:rPr>
        <w:t xml:space="preserve"> POST /submit:</w:t>
      </w:r>
    </w:p>
    <w:p w14:paraId="797E5D50" w14:textId="77777777" w:rsidR="001D78A1" w:rsidRPr="001D78A1" w:rsidRDefault="001D78A1" w:rsidP="001D78A1">
      <w:pPr>
        <w:rPr>
          <w:lang w:val="en-US"/>
        </w:rPr>
      </w:pPr>
    </w:p>
    <w:p w14:paraId="38F54355" w14:textId="77777777" w:rsidR="001D78A1" w:rsidRPr="001D78A1" w:rsidRDefault="001D78A1" w:rsidP="001D78A1">
      <w:pPr>
        <w:rPr>
          <w:lang w:val="en-US"/>
        </w:rPr>
      </w:pPr>
    </w:p>
    <w:p w14:paraId="3424E82D" w14:textId="77777777" w:rsidR="001D78A1" w:rsidRPr="00706EEA" w:rsidRDefault="001D78A1" w:rsidP="00706EEA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06EEA">
        <w:rPr>
          <w:lang w:val="en-US"/>
        </w:rPr>
        <w:lastRenderedPageBreak/>
        <w:t>app.post</w:t>
      </w:r>
      <w:proofErr w:type="spellEnd"/>
      <w:r w:rsidRPr="00706EEA">
        <w:rPr>
          <w:lang w:val="en-US"/>
        </w:rPr>
        <w:t>(</w:t>
      </w:r>
      <w:proofErr w:type="gramEnd"/>
      <w:r w:rsidRPr="00706EEA">
        <w:rPr>
          <w:lang w:val="en-US"/>
        </w:rPr>
        <w:t>'/submit', (req, res) =&gt; {</w:t>
      </w:r>
    </w:p>
    <w:p w14:paraId="06EBC717" w14:textId="4EDDCFB8" w:rsidR="001D78A1" w:rsidRDefault="001D78A1" w:rsidP="00706EE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newContact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 // Получение новых данных контакта из тела запроса</w:t>
      </w:r>
    </w:p>
    <w:p w14:paraId="1E416E70" w14:textId="77777777" w:rsidR="001D78A1" w:rsidRDefault="001D78A1" w:rsidP="001D78A1"/>
    <w:p w14:paraId="4F367130" w14:textId="77777777" w:rsidR="001D78A1" w:rsidRDefault="001D78A1" w:rsidP="00706EEA">
      <w:pPr>
        <w:pStyle w:val="a3"/>
        <w:numPr>
          <w:ilvl w:val="0"/>
          <w:numId w:val="21"/>
        </w:numPr>
      </w:pPr>
      <w:r>
        <w:t xml:space="preserve">Чтение существующих контактов из </w:t>
      </w:r>
      <w:proofErr w:type="spellStart"/>
      <w:proofErr w:type="gramStart"/>
      <w:r>
        <w:t>contact.json</w:t>
      </w:r>
      <w:proofErr w:type="spellEnd"/>
      <w:proofErr w:type="gramEnd"/>
      <w:r>
        <w:t>:</w:t>
      </w:r>
    </w:p>
    <w:p w14:paraId="098A3028" w14:textId="77777777" w:rsidR="00706EEA" w:rsidRPr="001D78A1" w:rsidRDefault="00706EEA" w:rsidP="001D78A1">
      <w:pPr>
        <w:rPr>
          <w:lang w:val="en-US"/>
        </w:rPr>
      </w:pPr>
    </w:p>
    <w:p w14:paraId="27CB7931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</w:t>
      </w:r>
      <w:proofErr w:type="spellStart"/>
      <w:proofErr w:type="gramStart"/>
      <w:r w:rsidRPr="001D78A1">
        <w:rPr>
          <w:lang w:val="en-US"/>
        </w:rPr>
        <w:t>fs.readFile</w:t>
      </w:r>
      <w:proofErr w:type="spellEnd"/>
      <w:proofErr w:type="gramEnd"/>
      <w:r w:rsidRPr="001D78A1">
        <w:rPr>
          <w:lang w:val="en-US"/>
        </w:rPr>
        <w:t>('</w:t>
      </w:r>
      <w:proofErr w:type="spellStart"/>
      <w:r w:rsidRPr="001D78A1">
        <w:rPr>
          <w:lang w:val="en-US"/>
        </w:rPr>
        <w:t>contact.json</w:t>
      </w:r>
      <w:proofErr w:type="spellEnd"/>
      <w:r w:rsidRPr="001D78A1">
        <w:rPr>
          <w:lang w:val="en-US"/>
        </w:rPr>
        <w:t>', (err, data) =&gt; {</w:t>
      </w:r>
    </w:p>
    <w:p w14:paraId="43F5181B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    if (err) {</w:t>
      </w:r>
    </w:p>
    <w:p w14:paraId="2CAA8C57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        </w:t>
      </w:r>
      <w:proofErr w:type="spellStart"/>
      <w:proofErr w:type="gramStart"/>
      <w:r w:rsidRPr="001D78A1">
        <w:rPr>
          <w:lang w:val="en-US"/>
        </w:rPr>
        <w:t>console.error</w:t>
      </w:r>
      <w:proofErr w:type="spellEnd"/>
      <w:proofErr w:type="gramEnd"/>
      <w:r w:rsidRPr="001D78A1">
        <w:rPr>
          <w:lang w:val="en-US"/>
        </w:rPr>
        <w:t xml:space="preserve">('Error reading </w:t>
      </w:r>
      <w:proofErr w:type="spellStart"/>
      <w:r w:rsidRPr="001D78A1">
        <w:rPr>
          <w:lang w:val="en-US"/>
        </w:rPr>
        <w:t>contact.json</w:t>
      </w:r>
      <w:proofErr w:type="spellEnd"/>
      <w:r w:rsidRPr="001D78A1">
        <w:rPr>
          <w:lang w:val="en-US"/>
        </w:rPr>
        <w:t xml:space="preserve">:', err); // </w:t>
      </w:r>
      <w:r>
        <w:t>Логирование</w:t>
      </w:r>
      <w:r w:rsidRPr="001D78A1">
        <w:rPr>
          <w:lang w:val="en-US"/>
        </w:rPr>
        <w:t xml:space="preserve"> </w:t>
      </w:r>
      <w:r>
        <w:t>ошибки</w:t>
      </w:r>
      <w:r w:rsidRPr="001D78A1">
        <w:rPr>
          <w:lang w:val="en-US"/>
        </w:rPr>
        <w:t xml:space="preserve"> </w:t>
      </w:r>
      <w:r>
        <w:t>при</w:t>
      </w:r>
      <w:r w:rsidRPr="001D78A1">
        <w:rPr>
          <w:lang w:val="en-US"/>
        </w:rPr>
        <w:t xml:space="preserve"> </w:t>
      </w:r>
      <w:r>
        <w:t>чтении</w:t>
      </w:r>
    </w:p>
    <w:p w14:paraId="25D6B8DA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        return </w:t>
      </w:r>
      <w:proofErr w:type="spellStart"/>
      <w:proofErr w:type="gramStart"/>
      <w:r w:rsidRPr="001D78A1">
        <w:rPr>
          <w:lang w:val="en-US"/>
        </w:rPr>
        <w:t>res.sendStatus</w:t>
      </w:r>
      <w:proofErr w:type="spellEnd"/>
      <w:proofErr w:type="gramEnd"/>
      <w:r w:rsidRPr="001D78A1">
        <w:rPr>
          <w:lang w:val="en-US"/>
        </w:rPr>
        <w:t xml:space="preserve">(500); // </w:t>
      </w:r>
      <w:r>
        <w:t>Ответ</w:t>
      </w:r>
      <w:r w:rsidRPr="001D78A1">
        <w:rPr>
          <w:lang w:val="en-US"/>
        </w:rPr>
        <w:t xml:space="preserve"> </w:t>
      </w:r>
      <w:r>
        <w:t>с</w:t>
      </w:r>
      <w:r w:rsidRPr="001D78A1">
        <w:rPr>
          <w:lang w:val="en-US"/>
        </w:rPr>
        <w:t xml:space="preserve"> </w:t>
      </w:r>
      <w:r>
        <w:t>кодом</w:t>
      </w:r>
      <w:r w:rsidRPr="001D78A1">
        <w:rPr>
          <w:lang w:val="en-US"/>
        </w:rPr>
        <w:t xml:space="preserve"> 500 Internal Server Error</w:t>
      </w:r>
    </w:p>
    <w:p w14:paraId="397E5578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    }</w:t>
      </w:r>
    </w:p>
    <w:p w14:paraId="3EA1A101" w14:textId="4A591F2E" w:rsidR="001D78A1" w:rsidRPr="00706EEA" w:rsidRDefault="001D78A1" w:rsidP="00706EEA">
      <w:pPr>
        <w:pStyle w:val="a3"/>
        <w:numPr>
          <w:ilvl w:val="0"/>
          <w:numId w:val="23"/>
        </w:numPr>
        <w:rPr>
          <w:lang w:val="en-US"/>
        </w:rPr>
      </w:pPr>
      <w:r w:rsidRPr="00706EEA">
        <w:rPr>
          <w:lang w:val="en-US"/>
        </w:rPr>
        <w:t xml:space="preserve">const contacts = </w:t>
      </w:r>
      <w:proofErr w:type="spellStart"/>
      <w:r w:rsidRPr="00706EEA">
        <w:rPr>
          <w:lang w:val="en-US"/>
        </w:rPr>
        <w:t>JSON.parse</w:t>
      </w:r>
      <w:proofErr w:type="spellEnd"/>
      <w:r w:rsidRPr="00706EEA">
        <w:rPr>
          <w:lang w:val="en-US"/>
        </w:rPr>
        <w:t xml:space="preserve">(data); // </w:t>
      </w:r>
      <w:proofErr w:type="spellStart"/>
      <w:r>
        <w:t>Парсинг</w:t>
      </w:r>
      <w:proofErr w:type="spellEnd"/>
      <w:r w:rsidRPr="00706EEA">
        <w:rPr>
          <w:lang w:val="en-US"/>
        </w:rPr>
        <w:t xml:space="preserve"> JSON-</w:t>
      </w:r>
      <w:r>
        <w:t>данных</w:t>
      </w:r>
    </w:p>
    <w:p w14:paraId="59AA76FB" w14:textId="616611F6" w:rsidR="001D78A1" w:rsidRDefault="001D78A1" w:rsidP="00706EEA">
      <w:pPr>
        <w:pStyle w:val="a3"/>
        <w:numPr>
          <w:ilvl w:val="0"/>
          <w:numId w:val="23"/>
        </w:numPr>
      </w:pPr>
      <w:proofErr w:type="spellStart"/>
      <w:proofErr w:type="gramStart"/>
      <w:r>
        <w:t>contacts.push</w:t>
      </w:r>
      <w:proofErr w:type="spellEnd"/>
      <w:proofErr w:type="gramEnd"/>
      <w:r>
        <w:t>(</w:t>
      </w:r>
      <w:proofErr w:type="spellStart"/>
      <w:r>
        <w:t>newContact</w:t>
      </w:r>
      <w:proofErr w:type="spellEnd"/>
      <w:r>
        <w:t>); // Добавление нового контакта в массив</w:t>
      </w:r>
    </w:p>
    <w:p w14:paraId="7BA3704B" w14:textId="77777777" w:rsidR="001D78A1" w:rsidRDefault="001D78A1" w:rsidP="001D78A1"/>
    <w:p w14:paraId="4817E9C7" w14:textId="77777777" w:rsidR="001D78A1" w:rsidRDefault="001D78A1" w:rsidP="00706EEA">
      <w:pPr>
        <w:pStyle w:val="a3"/>
        <w:numPr>
          <w:ilvl w:val="0"/>
          <w:numId w:val="21"/>
        </w:numPr>
      </w:pPr>
      <w:r>
        <w:t xml:space="preserve">Запись обновленного массива контактов обратно в </w:t>
      </w:r>
      <w:proofErr w:type="spellStart"/>
      <w:proofErr w:type="gramStart"/>
      <w:r>
        <w:t>contact.json</w:t>
      </w:r>
      <w:proofErr w:type="spellEnd"/>
      <w:proofErr w:type="gramEnd"/>
      <w:r>
        <w:t>:</w:t>
      </w:r>
    </w:p>
    <w:p w14:paraId="44E130B1" w14:textId="77777777" w:rsidR="001D78A1" w:rsidRPr="001D78A1" w:rsidRDefault="001D78A1" w:rsidP="001D78A1">
      <w:pPr>
        <w:rPr>
          <w:lang w:val="en-US"/>
        </w:rPr>
      </w:pPr>
    </w:p>
    <w:p w14:paraId="0E15D5EA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    </w:t>
      </w:r>
      <w:proofErr w:type="spellStart"/>
      <w:proofErr w:type="gramStart"/>
      <w:r w:rsidRPr="001D78A1">
        <w:rPr>
          <w:lang w:val="en-US"/>
        </w:rPr>
        <w:t>fs.writeFile</w:t>
      </w:r>
      <w:proofErr w:type="spellEnd"/>
      <w:proofErr w:type="gramEnd"/>
      <w:r w:rsidRPr="001D78A1">
        <w:rPr>
          <w:lang w:val="en-US"/>
        </w:rPr>
        <w:t>('</w:t>
      </w:r>
      <w:proofErr w:type="spellStart"/>
      <w:r w:rsidRPr="001D78A1">
        <w:rPr>
          <w:lang w:val="en-US"/>
        </w:rPr>
        <w:t>contact.json</w:t>
      </w:r>
      <w:proofErr w:type="spellEnd"/>
      <w:r w:rsidRPr="001D78A1">
        <w:rPr>
          <w:lang w:val="en-US"/>
        </w:rPr>
        <w:t xml:space="preserve">', </w:t>
      </w:r>
      <w:proofErr w:type="spellStart"/>
      <w:r w:rsidRPr="001D78A1">
        <w:rPr>
          <w:lang w:val="en-US"/>
        </w:rPr>
        <w:t>JSON.stringify</w:t>
      </w:r>
      <w:proofErr w:type="spellEnd"/>
      <w:r w:rsidRPr="001D78A1">
        <w:rPr>
          <w:lang w:val="en-US"/>
        </w:rPr>
        <w:t>(contacts, null, 2), (err) =&gt; {</w:t>
      </w:r>
    </w:p>
    <w:p w14:paraId="76BC1CCA" w14:textId="77777777" w:rsidR="001D78A1" w:rsidRDefault="001D78A1" w:rsidP="001D78A1">
      <w:r w:rsidRPr="001D78A1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14:paraId="29A966B9" w14:textId="77777777" w:rsidR="001D78A1" w:rsidRPr="001D78A1" w:rsidRDefault="001D78A1" w:rsidP="001D78A1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1D78A1">
        <w:rPr>
          <w:lang w:val="en-US"/>
        </w:rPr>
        <w:t>console.error</w:t>
      </w:r>
      <w:proofErr w:type="spellEnd"/>
      <w:proofErr w:type="gramEnd"/>
      <w:r w:rsidRPr="001D78A1">
        <w:rPr>
          <w:lang w:val="en-US"/>
        </w:rPr>
        <w:t xml:space="preserve">('Error writing to </w:t>
      </w:r>
      <w:proofErr w:type="spellStart"/>
      <w:r w:rsidRPr="001D78A1">
        <w:rPr>
          <w:lang w:val="en-US"/>
        </w:rPr>
        <w:t>contact.json</w:t>
      </w:r>
      <w:proofErr w:type="spellEnd"/>
      <w:r w:rsidRPr="001D78A1">
        <w:rPr>
          <w:lang w:val="en-US"/>
        </w:rPr>
        <w:t xml:space="preserve">:', err); // </w:t>
      </w:r>
      <w:r>
        <w:t>Логирование</w:t>
      </w:r>
      <w:r w:rsidRPr="001D78A1">
        <w:rPr>
          <w:lang w:val="en-US"/>
        </w:rPr>
        <w:t xml:space="preserve"> </w:t>
      </w:r>
      <w:r>
        <w:t>ошибки</w:t>
      </w:r>
      <w:r w:rsidRPr="001D78A1">
        <w:rPr>
          <w:lang w:val="en-US"/>
        </w:rPr>
        <w:t xml:space="preserve"> </w:t>
      </w:r>
      <w:r>
        <w:t>при</w:t>
      </w:r>
      <w:r w:rsidRPr="001D78A1">
        <w:rPr>
          <w:lang w:val="en-US"/>
        </w:rPr>
        <w:t xml:space="preserve"> </w:t>
      </w:r>
      <w:r>
        <w:t>записи</w:t>
      </w:r>
    </w:p>
    <w:p w14:paraId="62D68C10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            return </w:t>
      </w:r>
      <w:proofErr w:type="spellStart"/>
      <w:proofErr w:type="gramStart"/>
      <w:r w:rsidRPr="001D78A1">
        <w:rPr>
          <w:lang w:val="en-US"/>
        </w:rPr>
        <w:t>res.sendStatus</w:t>
      </w:r>
      <w:proofErr w:type="spellEnd"/>
      <w:proofErr w:type="gramEnd"/>
      <w:r w:rsidRPr="001D78A1">
        <w:rPr>
          <w:lang w:val="en-US"/>
        </w:rPr>
        <w:t xml:space="preserve">(500); // </w:t>
      </w:r>
      <w:r>
        <w:t>Ответ</w:t>
      </w:r>
      <w:r w:rsidRPr="001D78A1">
        <w:rPr>
          <w:lang w:val="en-US"/>
        </w:rPr>
        <w:t xml:space="preserve"> </w:t>
      </w:r>
      <w:r>
        <w:t>с</w:t>
      </w:r>
      <w:r w:rsidRPr="001D78A1">
        <w:rPr>
          <w:lang w:val="en-US"/>
        </w:rPr>
        <w:t xml:space="preserve"> </w:t>
      </w:r>
      <w:r>
        <w:t>кодом</w:t>
      </w:r>
      <w:r w:rsidRPr="001D78A1">
        <w:rPr>
          <w:lang w:val="en-US"/>
        </w:rPr>
        <w:t xml:space="preserve"> 500 Internal Server Error</w:t>
      </w:r>
    </w:p>
    <w:p w14:paraId="5BC83F3E" w14:textId="77777777" w:rsidR="001D78A1" w:rsidRDefault="001D78A1" w:rsidP="001D78A1">
      <w:r w:rsidRPr="001D78A1">
        <w:rPr>
          <w:lang w:val="en-US"/>
        </w:rPr>
        <w:t xml:space="preserve">            </w:t>
      </w:r>
      <w:r>
        <w:t>}</w:t>
      </w:r>
    </w:p>
    <w:p w14:paraId="2C2F09E9" w14:textId="77777777" w:rsidR="001D78A1" w:rsidRDefault="001D78A1" w:rsidP="001D78A1">
      <w:r>
        <w:t xml:space="preserve">            </w:t>
      </w:r>
      <w:proofErr w:type="gramStart"/>
      <w:r>
        <w:t>console.log(</w:t>
      </w:r>
      <w:proofErr w:type="gramEnd"/>
      <w:r>
        <w:t>'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saved</w:t>
      </w:r>
      <w:proofErr w:type="spellEnd"/>
      <w:r>
        <w:t>!'); // Логирование успешного сохранения</w:t>
      </w:r>
    </w:p>
    <w:p w14:paraId="239C0810" w14:textId="77777777" w:rsidR="001D78A1" w:rsidRDefault="001D78A1" w:rsidP="001D78A1">
      <w:r>
        <w:t xml:space="preserve">            </w:t>
      </w:r>
      <w:proofErr w:type="spellStart"/>
      <w:proofErr w:type="gramStart"/>
      <w:r>
        <w:t>res.sendStatus</w:t>
      </w:r>
      <w:proofErr w:type="spellEnd"/>
      <w:proofErr w:type="gramEnd"/>
      <w:r>
        <w:t>(200); // Ответ с кодом 200 OK</w:t>
      </w:r>
    </w:p>
    <w:p w14:paraId="33EE0E2D" w14:textId="77777777" w:rsidR="001D78A1" w:rsidRDefault="001D78A1" w:rsidP="001D78A1">
      <w:r>
        <w:t xml:space="preserve">        });</w:t>
      </w:r>
    </w:p>
    <w:p w14:paraId="4EA2AF4F" w14:textId="77777777" w:rsidR="001D78A1" w:rsidRDefault="001D78A1" w:rsidP="001D78A1">
      <w:r>
        <w:t xml:space="preserve">    });</w:t>
      </w:r>
    </w:p>
    <w:p w14:paraId="522C572B" w14:textId="77777777" w:rsidR="001D78A1" w:rsidRDefault="001D78A1" w:rsidP="001D78A1">
      <w:r>
        <w:t>});</w:t>
      </w:r>
    </w:p>
    <w:p w14:paraId="0A18F4ED" w14:textId="77777777" w:rsidR="001D78A1" w:rsidRDefault="001D78A1" w:rsidP="001D78A1"/>
    <w:p w14:paraId="7C6A0CFD" w14:textId="5310A9D8" w:rsidR="001D78A1" w:rsidRDefault="001D78A1" w:rsidP="001D78A1">
      <w:pPr>
        <w:pStyle w:val="a3"/>
        <w:numPr>
          <w:ilvl w:val="0"/>
          <w:numId w:val="21"/>
        </w:numPr>
      </w:pPr>
      <w:r>
        <w:t>Запуск сервера:</w:t>
      </w:r>
    </w:p>
    <w:p w14:paraId="0B813D20" w14:textId="77777777" w:rsidR="001D78A1" w:rsidRPr="001D78A1" w:rsidRDefault="001D78A1" w:rsidP="001D78A1">
      <w:pPr>
        <w:rPr>
          <w:lang w:val="en-US"/>
        </w:rPr>
      </w:pPr>
      <w:proofErr w:type="spellStart"/>
      <w:proofErr w:type="gramStart"/>
      <w:r w:rsidRPr="001D78A1">
        <w:rPr>
          <w:lang w:val="en-US"/>
        </w:rPr>
        <w:t>app.listen</w:t>
      </w:r>
      <w:proofErr w:type="spellEnd"/>
      <w:proofErr w:type="gramEnd"/>
      <w:r w:rsidRPr="001D78A1">
        <w:rPr>
          <w:lang w:val="en-US"/>
        </w:rPr>
        <w:t>(port, (err) =&gt; {</w:t>
      </w:r>
    </w:p>
    <w:p w14:paraId="7812A7CC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if (err) {</w:t>
      </w:r>
    </w:p>
    <w:p w14:paraId="7EBC3FA2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    return </w:t>
      </w:r>
      <w:proofErr w:type="spellStart"/>
      <w:proofErr w:type="gramStart"/>
      <w:r w:rsidRPr="001D78A1">
        <w:rPr>
          <w:lang w:val="en-US"/>
        </w:rPr>
        <w:t>console.error</w:t>
      </w:r>
      <w:proofErr w:type="spellEnd"/>
      <w:proofErr w:type="gramEnd"/>
      <w:r w:rsidRPr="001D78A1">
        <w:rPr>
          <w:lang w:val="en-US"/>
        </w:rPr>
        <w:t xml:space="preserve">('Error starting server:', err); // </w:t>
      </w:r>
      <w:r>
        <w:t>Логирование</w:t>
      </w:r>
      <w:r w:rsidRPr="001D78A1">
        <w:rPr>
          <w:lang w:val="en-US"/>
        </w:rPr>
        <w:t xml:space="preserve"> </w:t>
      </w:r>
      <w:r>
        <w:t>ошибки</w:t>
      </w:r>
      <w:r w:rsidRPr="001D78A1">
        <w:rPr>
          <w:lang w:val="en-US"/>
        </w:rPr>
        <w:t xml:space="preserve"> </w:t>
      </w:r>
      <w:r>
        <w:t>при</w:t>
      </w:r>
      <w:r w:rsidRPr="001D78A1">
        <w:rPr>
          <w:lang w:val="en-US"/>
        </w:rPr>
        <w:t xml:space="preserve"> </w:t>
      </w:r>
      <w:r>
        <w:t>запуске</w:t>
      </w:r>
      <w:r w:rsidRPr="001D78A1">
        <w:rPr>
          <w:lang w:val="en-US"/>
        </w:rPr>
        <w:t xml:space="preserve"> </w:t>
      </w:r>
      <w:r>
        <w:t>сервера</w:t>
      </w:r>
    </w:p>
    <w:p w14:paraId="16E213E1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}</w:t>
      </w:r>
    </w:p>
    <w:p w14:paraId="7A21531C" w14:textId="77777777" w:rsidR="001D78A1" w:rsidRPr="001D78A1" w:rsidRDefault="001D78A1" w:rsidP="001D78A1">
      <w:pPr>
        <w:rPr>
          <w:lang w:val="en-US"/>
        </w:rPr>
      </w:pPr>
      <w:r w:rsidRPr="001D78A1">
        <w:rPr>
          <w:lang w:val="en-US"/>
        </w:rPr>
        <w:t xml:space="preserve">    </w:t>
      </w:r>
      <w:proofErr w:type="gramStart"/>
      <w:r w:rsidRPr="001D78A1">
        <w:rPr>
          <w:lang w:val="en-US"/>
        </w:rPr>
        <w:t>console.log(</w:t>
      </w:r>
      <w:proofErr w:type="gramEnd"/>
      <w:r w:rsidRPr="001D78A1">
        <w:rPr>
          <w:lang w:val="en-US"/>
        </w:rPr>
        <w:t xml:space="preserve">`Server running at http://localhost:${port}`); // </w:t>
      </w:r>
      <w:r>
        <w:t>Логирование</w:t>
      </w:r>
      <w:r w:rsidRPr="001D78A1">
        <w:rPr>
          <w:lang w:val="en-US"/>
        </w:rPr>
        <w:t xml:space="preserve"> </w:t>
      </w:r>
      <w:r>
        <w:t>успешного</w:t>
      </w:r>
      <w:r w:rsidRPr="001D78A1">
        <w:rPr>
          <w:lang w:val="en-US"/>
        </w:rPr>
        <w:t xml:space="preserve"> </w:t>
      </w:r>
      <w:r>
        <w:t>запуска</w:t>
      </w:r>
      <w:r w:rsidRPr="001D78A1">
        <w:rPr>
          <w:lang w:val="en-US"/>
        </w:rPr>
        <w:t xml:space="preserve"> </w:t>
      </w:r>
      <w:r>
        <w:t>сервера</w:t>
      </w:r>
    </w:p>
    <w:p w14:paraId="69E96FD7" w14:textId="4150B715" w:rsidR="001D78A1" w:rsidRDefault="001D78A1" w:rsidP="001D78A1">
      <w:r>
        <w:t>});</w:t>
      </w:r>
    </w:p>
    <w:p w14:paraId="508C84E2" w14:textId="39D2AD4A" w:rsidR="00706EEA" w:rsidRDefault="00706EEA" w:rsidP="001D78A1"/>
    <w:p w14:paraId="713D3FD5" w14:textId="77777777" w:rsidR="00706EEA" w:rsidRDefault="00706EEA" w:rsidP="001D78A1">
      <w:r>
        <w:t xml:space="preserve">После настройки и запуска сервера осуществляется верстка двух страниц сайта в первую очередь это файлы </w:t>
      </w:r>
      <w:r>
        <w:rPr>
          <w:lang w:val="en-US"/>
        </w:rPr>
        <w:t>index</w:t>
      </w:r>
      <w:r w:rsidRPr="00706EEA">
        <w:t>.</w:t>
      </w:r>
      <w:r>
        <w:rPr>
          <w:lang w:val="en-US"/>
        </w:rPr>
        <w:t>html</w:t>
      </w:r>
      <w:r w:rsidRPr="00706EEA">
        <w:t xml:space="preserve"> </w:t>
      </w:r>
      <w:r>
        <w:t xml:space="preserve">и </w:t>
      </w:r>
      <w:r>
        <w:rPr>
          <w:lang w:val="en-US"/>
        </w:rPr>
        <w:t>style</w:t>
      </w:r>
      <w:r w:rsidRPr="00706EEA">
        <w:t>.</w:t>
      </w:r>
      <w:proofErr w:type="spellStart"/>
      <w:r>
        <w:rPr>
          <w:lang w:val="en-US"/>
        </w:rPr>
        <w:t>css</w:t>
      </w:r>
      <w:proofErr w:type="spellEnd"/>
      <w:r w:rsidRPr="00706EEA">
        <w:t>,</w:t>
      </w:r>
      <w:r>
        <w:t xml:space="preserve"> а также </w:t>
      </w:r>
      <w:r>
        <w:rPr>
          <w:lang w:val="en-US"/>
        </w:rPr>
        <w:t>index</w:t>
      </w:r>
      <w:r w:rsidRPr="00706EEA">
        <w:t>2.</w:t>
      </w:r>
      <w:r>
        <w:rPr>
          <w:lang w:val="en-US"/>
        </w:rPr>
        <w:t>html</w:t>
      </w:r>
      <w:r w:rsidRPr="00706EEA">
        <w:t xml:space="preserve"> </w:t>
      </w:r>
      <w:r>
        <w:t xml:space="preserve">и </w:t>
      </w:r>
      <w:r>
        <w:rPr>
          <w:lang w:val="en-US"/>
        </w:rPr>
        <w:t>style</w:t>
      </w:r>
      <w:r w:rsidRPr="00706EEA">
        <w:t>2.</w:t>
      </w:r>
      <w:proofErr w:type="spellStart"/>
      <w:r>
        <w:rPr>
          <w:lang w:val="en-US"/>
        </w:rPr>
        <w:t>css</w:t>
      </w:r>
      <w:proofErr w:type="spellEnd"/>
      <w:r w:rsidRPr="00706EEA">
        <w:t xml:space="preserve">. </w:t>
      </w:r>
    </w:p>
    <w:p w14:paraId="2BACAB4B" w14:textId="77777777" w:rsidR="00706EEA" w:rsidRDefault="00706EEA" w:rsidP="001D78A1">
      <w:r>
        <w:t>После тестирования верстки на адаптивность</w:t>
      </w:r>
      <w:r w:rsidRPr="00706EEA">
        <w:t>,</w:t>
      </w:r>
      <w:r>
        <w:t xml:space="preserve"> которая добавляется посредством использования классов с ключевым словом </w:t>
      </w:r>
      <w:r>
        <w:rPr>
          <w:lang w:val="en-US"/>
        </w:rPr>
        <w:t>row</w:t>
      </w:r>
      <w:r w:rsidRPr="00706EEA">
        <w:t>,</w:t>
      </w:r>
      <w:r>
        <w:t xml:space="preserve"> а также используя </w:t>
      </w:r>
      <w:r w:rsidRPr="00706EEA">
        <w:t>@</w:t>
      </w:r>
      <w:r>
        <w:rPr>
          <w:lang w:val="en-US"/>
        </w:rPr>
        <w:t>media</w:t>
      </w:r>
      <w:r>
        <w:t xml:space="preserve"> необходимо было разработать файлы обработки и валидации </w:t>
      </w:r>
      <w:proofErr w:type="gramStart"/>
      <w:r>
        <w:t>данных</w:t>
      </w:r>
      <w:proofErr w:type="gramEnd"/>
      <w:r>
        <w:t xml:space="preserve"> введенных в контактную форму</w:t>
      </w:r>
      <w:r w:rsidRPr="00706EEA">
        <w:t>.</w:t>
      </w:r>
      <w:r>
        <w:t xml:space="preserve"> </w:t>
      </w:r>
    </w:p>
    <w:p w14:paraId="5B195663" w14:textId="77777777" w:rsidR="00706EEA" w:rsidRDefault="00706EEA" w:rsidP="001D78A1">
      <w:r>
        <w:rPr>
          <w:noProof/>
        </w:rPr>
        <w:lastRenderedPageBreak/>
        <w:drawing>
          <wp:inline distT="0" distB="0" distL="0" distR="0" wp14:anchorId="05AAF092" wp14:editId="5F791C0B">
            <wp:extent cx="5940425" cy="337883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A0F" w14:textId="77777777" w:rsidR="00706EEA" w:rsidRDefault="00706EEA" w:rsidP="00706EEA">
      <w:r>
        <w:rPr>
          <w:noProof/>
        </w:rPr>
        <w:drawing>
          <wp:inline distT="0" distB="0" distL="0" distR="0" wp14:anchorId="3DAE62DD" wp14:editId="0618623E">
            <wp:extent cx="5940425" cy="2933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EEA">
        <w:t xml:space="preserve"> </w:t>
      </w:r>
    </w:p>
    <w:p w14:paraId="38DF632E" w14:textId="116B209D" w:rsidR="00706EEA" w:rsidRDefault="00706EEA" w:rsidP="00706EEA">
      <w:pPr>
        <w:pStyle w:val="a3"/>
        <w:numPr>
          <w:ilvl w:val="0"/>
          <w:numId w:val="21"/>
        </w:numPr>
      </w:pP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 ... });</w:t>
      </w:r>
    </w:p>
    <w:p w14:paraId="6CECA164" w14:textId="77777777" w:rsidR="00706EEA" w:rsidRDefault="00706EEA" w:rsidP="00706EEA"/>
    <w:p w14:paraId="4CF876AF" w14:textId="77777777" w:rsidR="00706EEA" w:rsidRDefault="00706EEA" w:rsidP="00706EEA">
      <w:r>
        <w:t xml:space="preserve">    Этот код добавляет обработчик события </w:t>
      </w:r>
      <w:proofErr w:type="spellStart"/>
      <w:r>
        <w:t>DOMContentLoaded</w:t>
      </w:r>
      <w:proofErr w:type="spellEnd"/>
      <w:r>
        <w:t>, который выполняется, когда весь HTML-документ загружен и разобран, но внешние ресурсы (картинки, стили и т.д.) могут быть еще не загружены.</w:t>
      </w:r>
    </w:p>
    <w:p w14:paraId="72EDED11" w14:textId="77777777" w:rsidR="00706EEA" w:rsidRDefault="00706EEA" w:rsidP="00706EEA"/>
    <w:p w14:paraId="2CAC88AF" w14:textId="77777777" w:rsidR="00706EEA" w:rsidRPr="00706EEA" w:rsidRDefault="00706EEA" w:rsidP="00706EEA">
      <w:pPr>
        <w:pStyle w:val="a3"/>
        <w:numPr>
          <w:ilvl w:val="0"/>
          <w:numId w:val="21"/>
        </w:numPr>
        <w:rPr>
          <w:lang w:val="en-US"/>
        </w:rPr>
      </w:pPr>
      <w:r w:rsidRPr="00706EEA">
        <w:rPr>
          <w:lang w:val="en-US"/>
        </w:rPr>
        <w:t xml:space="preserve">const form = </w:t>
      </w:r>
      <w:proofErr w:type="spellStart"/>
      <w:proofErr w:type="gramStart"/>
      <w:r w:rsidRPr="00706EEA">
        <w:rPr>
          <w:lang w:val="en-US"/>
        </w:rPr>
        <w:t>document.getElementById</w:t>
      </w:r>
      <w:proofErr w:type="spellEnd"/>
      <w:proofErr w:type="gramEnd"/>
      <w:r w:rsidRPr="00706EEA">
        <w:rPr>
          <w:lang w:val="en-US"/>
        </w:rPr>
        <w:t>('</w:t>
      </w:r>
      <w:proofErr w:type="spellStart"/>
      <w:r w:rsidRPr="00706EEA">
        <w:rPr>
          <w:lang w:val="en-US"/>
        </w:rPr>
        <w:t>contactForm</w:t>
      </w:r>
      <w:proofErr w:type="spellEnd"/>
      <w:r w:rsidRPr="00706EEA">
        <w:rPr>
          <w:lang w:val="en-US"/>
        </w:rPr>
        <w:t>');</w:t>
      </w:r>
    </w:p>
    <w:p w14:paraId="72045D70" w14:textId="77777777" w:rsidR="00706EEA" w:rsidRPr="00706EEA" w:rsidRDefault="00706EEA" w:rsidP="00706EEA">
      <w:pPr>
        <w:rPr>
          <w:lang w:val="en-US"/>
        </w:rPr>
      </w:pPr>
    </w:p>
    <w:p w14:paraId="2C8196E9" w14:textId="77777777" w:rsidR="00706EEA" w:rsidRDefault="00706EEA" w:rsidP="00706EEA">
      <w:r w:rsidRPr="00706EEA">
        <w:rPr>
          <w:lang w:val="en-US"/>
        </w:rPr>
        <w:t xml:space="preserve">    </w:t>
      </w:r>
      <w:r>
        <w:t xml:space="preserve">Здесь выбирается элемент формы с ID </w:t>
      </w:r>
      <w:proofErr w:type="spellStart"/>
      <w:r>
        <w:t>contactForm</w:t>
      </w:r>
      <w:proofErr w:type="spellEnd"/>
      <w:r>
        <w:t xml:space="preserve"> и сохраняется в переменную </w:t>
      </w:r>
      <w:proofErr w:type="spellStart"/>
      <w:r>
        <w:t>form</w:t>
      </w:r>
      <w:proofErr w:type="spellEnd"/>
      <w:r>
        <w:t>.</w:t>
      </w:r>
    </w:p>
    <w:p w14:paraId="028740FD" w14:textId="77777777" w:rsidR="00706EEA" w:rsidRDefault="00706EEA" w:rsidP="00706EEA"/>
    <w:p w14:paraId="19D4E34F" w14:textId="77777777" w:rsidR="00706EEA" w:rsidRPr="00706EEA" w:rsidRDefault="00706EEA" w:rsidP="00706EEA">
      <w:pPr>
        <w:pStyle w:val="a3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706EEA">
        <w:rPr>
          <w:lang w:val="en-US"/>
        </w:rPr>
        <w:t>form.addEventListener</w:t>
      </w:r>
      <w:proofErr w:type="spellEnd"/>
      <w:proofErr w:type="gramEnd"/>
      <w:r w:rsidRPr="00706EEA">
        <w:rPr>
          <w:lang w:val="en-US"/>
        </w:rPr>
        <w:t>('submit', function(event) { ... });</w:t>
      </w:r>
    </w:p>
    <w:p w14:paraId="1721066D" w14:textId="77777777" w:rsidR="00706EEA" w:rsidRPr="00706EEA" w:rsidRDefault="00706EEA" w:rsidP="00706EEA">
      <w:pPr>
        <w:rPr>
          <w:lang w:val="en-US"/>
        </w:rPr>
      </w:pPr>
    </w:p>
    <w:p w14:paraId="69003AF8" w14:textId="77777777" w:rsidR="00706EEA" w:rsidRDefault="00706EEA" w:rsidP="00706EEA">
      <w:r w:rsidRPr="00706EEA">
        <w:rPr>
          <w:lang w:val="en-US"/>
        </w:rPr>
        <w:t xml:space="preserve">    </w:t>
      </w:r>
      <w:r>
        <w:t xml:space="preserve">Добавляется обработчик события </w:t>
      </w:r>
      <w:proofErr w:type="spellStart"/>
      <w:r>
        <w:t>submit</w:t>
      </w:r>
      <w:proofErr w:type="spellEnd"/>
      <w:r>
        <w:t xml:space="preserve"> для формы, который будет вызван при отправке формы.</w:t>
      </w:r>
    </w:p>
    <w:p w14:paraId="48E31ED9" w14:textId="77777777" w:rsidR="00706EEA" w:rsidRDefault="00706EEA" w:rsidP="00706EEA"/>
    <w:p w14:paraId="4C23541B" w14:textId="77777777" w:rsidR="00706EEA" w:rsidRDefault="00706EEA" w:rsidP="00706EEA">
      <w:pPr>
        <w:pStyle w:val="a3"/>
        <w:numPr>
          <w:ilvl w:val="0"/>
          <w:numId w:val="21"/>
        </w:numPr>
      </w:pP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25E7185" w14:textId="77777777" w:rsidR="00706EEA" w:rsidRDefault="00706EEA" w:rsidP="00706EEA"/>
    <w:p w14:paraId="7C35A965" w14:textId="77777777" w:rsidR="00706EEA" w:rsidRDefault="00706EEA" w:rsidP="00706EEA">
      <w:r>
        <w:t xml:space="preserve">    Предотвращается стандартное поведение отправки формы, чтобы можно было обработать данные формы с помощью </w:t>
      </w:r>
      <w:proofErr w:type="spellStart"/>
      <w:r>
        <w:t>JavaScript</w:t>
      </w:r>
      <w:proofErr w:type="spellEnd"/>
      <w:r>
        <w:t>.</w:t>
      </w:r>
    </w:p>
    <w:p w14:paraId="31B07CBC" w14:textId="77777777" w:rsidR="00706EEA" w:rsidRDefault="00706EEA" w:rsidP="00706EEA"/>
    <w:p w14:paraId="3B738821" w14:textId="6356BBAF" w:rsidR="00706EEA" w:rsidRDefault="00706EEA" w:rsidP="00706EEA">
      <w:pPr>
        <w:pStyle w:val="a3"/>
        <w:numPr>
          <w:ilvl w:val="0"/>
          <w:numId w:val="21"/>
        </w:numPr>
      </w:pPr>
      <w:r>
        <w:t>Создание объекта для данных формы:</w:t>
      </w:r>
    </w:p>
    <w:p w14:paraId="5A3A1C99" w14:textId="77777777" w:rsidR="00706EEA" w:rsidRDefault="00706EEA" w:rsidP="00706EEA"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</w:t>
      </w:r>
    </w:p>
    <w:p w14:paraId="026805C8" w14:textId="77777777" w:rsidR="00706EEA" w:rsidRDefault="00706EEA" w:rsidP="00706EEA">
      <w:r>
        <w:t xml:space="preserve">    </w:t>
      </w: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firstName</w:t>
      </w:r>
      <w:proofErr w:type="spellEnd"/>
      <w:r>
        <w:t>').</w:t>
      </w:r>
      <w:proofErr w:type="spellStart"/>
      <w:r>
        <w:t>value</w:t>
      </w:r>
      <w:proofErr w:type="spellEnd"/>
      <w:r>
        <w:t>,</w:t>
      </w:r>
    </w:p>
    <w:p w14:paraId="6BB28838" w14:textId="77777777" w:rsidR="00706EEA" w:rsidRPr="00706EEA" w:rsidRDefault="00706EEA" w:rsidP="00706EEA">
      <w:pPr>
        <w:rPr>
          <w:lang w:val="en-US"/>
        </w:rPr>
      </w:pPr>
      <w:r>
        <w:t xml:space="preserve">    </w:t>
      </w:r>
      <w:proofErr w:type="spellStart"/>
      <w:r w:rsidRPr="00706EEA">
        <w:rPr>
          <w:lang w:val="en-US"/>
        </w:rPr>
        <w:t>lastName</w:t>
      </w:r>
      <w:proofErr w:type="spellEnd"/>
      <w:r w:rsidRPr="00706EEA">
        <w:rPr>
          <w:lang w:val="en-US"/>
        </w:rPr>
        <w:t xml:space="preserve">: </w:t>
      </w:r>
      <w:proofErr w:type="spellStart"/>
      <w:proofErr w:type="gramStart"/>
      <w:r w:rsidRPr="00706EEA">
        <w:rPr>
          <w:lang w:val="en-US"/>
        </w:rPr>
        <w:t>document.getElementById</w:t>
      </w:r>
      <w:proofErr w:type="spellEnd"/>
      <w:proofErr w:type="gramEnd"/>
      <w:r w:rsidRPr="00706EEA">
        <w:rPr>
          <w:lang w:val="en-US"/>
        </w:rPr>
        <w:t>('</w:t>
      </w:r>
      <w:proofErr w:type="spellStart"/>
      <w:r w:rsidRPr="00706EEA">
        <w:rPr>
          <w:lang w:val="en-US"/>
        </w:rPr>
        <w:t>lastName</w:t>
      </w:r>
      <w:proofErr w:type="spellEnd"/>
      <w:r w:rsidRPr="00706EEA">
        <w:rPr>
          <w:lang w:val="en-US"/>
        </w:rPr>
        <w:t>').value,</w:t>
      </w:r>
    </w:p>
    <w:p w14:paraId="3B20BFE3" w14:textId="77777777" w:rsidR="00706EEA" w:rsidRPr="00706EEA" w:rsidRDefault="00706EEA" w:rsidP="00706EEA">
      <w:pPr>
        <w:rPr>
          <w:lang w:val="en-US"/>
        </w:rPr>
      </w:pPr>
      <w:r w:rsidRPr="00706EEA">
        <w:rPr>
          <w:lang w:val="en-US"/>
        </w:rPr>
        <w:t xml:space="preserve">    email: </w:t>
      </w:r>
      <w:proofErr w:type="spellStart"/>
      <w:proofErr w:type="gramStart"/>
      <w:r w:rsidRPr="00706EEA">
        <w:rPr>
          <w:lang w:val="en-US"/>
        </w:rPr>
        <w:t>document.getElementById</w:t>
      </w:r>
      <w:proofErr w:type="spellEnd"/>
      <w:proofErr w:type="gramEnd"/>
      <w:r w:rsidRPr="00706EEA">
        <w:rPr>
          <w:lang w:val="en-US"/>
        </w:rPr>
        <w:t>('email').value,</w:t>
      </w:r>
    </w:p>
    <w:p w14:paraId="726E3576" w14:textId="77777777" w:rsidR="00706EEA" w:rsidRPr="00706EEA" w:rsidRDefault="00706EEA" w:rsidP="00706EEA">
      <w:pPr>
        <w:rPr>
          <w:lang w:val="en-US"/>
        </w:rPr>
      </w:pPr>
      <w:r w:rsidRPr="00706EEA">
        <w:rPr>
          <w:lang w:val="en-US"/>
        </w:rPr>
        <w:t xml:space="preserve">    message: </w:t>
      </w:r>
      <w:proofErr w:type="spellStart"/>
      <w:proofErr w:type="gramStart"/>
      <w:r w:rsidRPr="00706EEA">
        <w:rPr>
          <w:lang w:val="en-US"/>
        </w:rPr>
        <w:t>document.getElementById</w:t>
      </w:r>
      <w:proofErr w:type="spellEnd"/>
      <w:proofErr w:type="gramEnd"/>
      <w:r w:rsidRPr="00706EEA">
        <w:rPr>
          <w:lang w:val="en-US"/>
        </w:rPr>
        <w:t>('message').value</w:t>
      </w:r>
    </w:p>
    <w:p w14:paraId="0905F372" w14:textId="77777777" w:rsidR="00706EEA" w:rsidRPr="00706EEA" w:rsidRDefault="00706EEA" w:rsidP="00706EEA">
      <w:pPr>
        <w:rPr>
          <w:lang w:val="en-US"/>
        </w:rPr>
      </w:pPr>
      <w:r w:rsidRPr="00706EEA">
        <w:rPr>
          <w:lang w:val="en-US"/>
        </w:rPr>
        <w:t>};</w:t>
      </w:r>
    </w:p>
    <w:p w14:paraId="44590E64" w14:textId="77777777" w:rsidR="00706EEA" w:rsidRPr="00706EEA" w:rsidRDefault="00706EEA" w:rsidP="00706EEA">
      <w:pPr>
        <w:rPr>
          <w:lang w:val="en-US"/>
        </w:rPr>
      </w:pPr>
    </w:p>
    <w:p w14:paraId="2789F217" w14:textId="77777777" w:rsidR="00706EEA" w:rsidRDefault="00706EEA" w:rsidP="00706EEA">
      <w:r w:rsidRPr="00706EEA">
        <w:rPr>
          <w:lang w:val="en-US"/>
        </w:rPr>
        <w:lastRenderedPageBreak/>
        <w:t xml:space="preserve">    </w:t>
      </w:r>
      <w:r>
        <w:t xml:space="preserve">Получаются значения из полей формы (имя, фамилия, </w:t>
      </w:r>
      <w:proofErr w:type="spellStart"/>
      <w:r>
        <w:t>email</w:t>
      </w:r>
      <w:proofErr w:type="spellEnd"/>
      <w:r>
        <w:t xml:space="preserve"> и сообщение) и сохраняются в объекте </w:t>
      </w:r>
      <w:proofErr w:type="spellStart"/>
      <w:r>
        <w:t>formData</w:t>
      </w:r>
      <w:proofErr w:type="spellEnd"/>
      <w:r>
        <w:t>.</w:t>
      </w:r>
    </w:p>
    <w:p w14:paraId="72191513" w14:textId="77777777" w:rsidR="00706EEA" w:rsidRDefault="00706EEA" w:rsidP="00706EEA"/>
    <w:p w14:paraId="474A66FF" w14:textId="77777777" w:rsidR="00706EEA" w:rsidRPr="00706EEA" w:rsidRDefault="00706EEA" w:rsidP="00706EEA">
      <w:pPr>
        <w:pStyle w:val="a3"/>
        <w:numPr>
          <w:ilvl w:val="0"/>
          <w:numId w:val="21"/>
        </w:numPr>
        <w:rPr>
          <w:lang w:val="en-US"/>
        </w:rPr>
      </w:pPr>
      <w:r w:rsidRPr="00706EEA">
        <w:rPr>
          <w:lang w:val="en-US"/>
        </w:rPr>
        <w:t xml:space="preserve">const </w:t>
      </w:r>
      <w:proofErr w:type="spellStart"/>
      <w:r w:rsidRPr="00706EEA">
        <w:rPr>
          <w:lang w:val="en-US"/>
        </w:rPr>
        <w:t>jsonData</w:t>
      </w:r>
      <w:proofErr w:type="spellEnd"/>
      <w:r w:rsidRPr="00706EEA">
        <w:rPr>
          <w:lang w:val="en-US"/>
        </w:rPr>
        <w:t xml:space="preserve"> = </w:t>
      </w:r>
      <w:proofErr w:type="spellStart"/>
      <w:r w:rsidRPr="00706EEA">
        <w:rPr>
          <w:lang w:val="en-US"/>
        </w:rPr>
        <w:t>JSON.stringify</w:t>
      </w:r>
      <w:proofErr w:type="spellEnd"/>
      <w:r w:rsidRPr="00706EEA">
        <w:rPr>
          <w:lang w:val="en-US"/>
        </w:rPr>
        <w:t>(</w:t>
      </w:r>
      <w:proofErr w:type="spellStart"/>
      <w:r w:rsidRPr="00706EEA">
        <w:rPr>
          <w:lang w:val="en-US"/>
        </w:rPr>
        <w:t>formData</w:t>
      </w:r>
      <w:proofErr w:type="spellEnd"/>
      <w:r w:rsidRPr="00706EEA">
        <w:rPr>
          <w:lang w:val="en-US"/>
        </w:rPr>
        <w:t>);</w:t>
      </w:r>
    </w:p>
    <w:p w14:paraId="0C5E3076" w14:textId="77777777" w:rsidR="00706EEA" w:rsidRPr="00706EEA" w:rsidRDefault="00706EEA" w:rsidP="00706EEA">
      <w:pPr>
        <w:rPr>
          <w:lang w:val="en-US"/>
        </w:rPr>
      </w:pPr>
    </w:p>
    <w:p w14:paraId="1475E0F5" w14:textId="77777777" w:rsidR="00706EEA" w:rsidRDefault="00706EEA" w:rsidP="00706EEA">
      <w:r w:rsidRPr="00706EEA">
        <w:rPr>
          <w:lang w:val="en-US"/>
        </w:rPr>
        <w:t xml:space="preserve">    </w:t>
      </w:r>
      <w:r>
        <w:t xml:space="preserve">Преобразует объект </w:t>
      </w:r>
      <w:proofErr w:type="spellStart"/>
      <w:r>
        <w:t>formData</w:t>
      </w:r>
      <w:proofErr w:type="spellEnd"/>
      <w:r>
        <w:t xml:space="preserve"> в JSON-строку для отправки на сервер.</w:t>
      </w:r>
    </w:p>
    <w:p w14:paraId="0943D26D" w14:textId="77777777" w:rsidR="00706EEA" w:rsidRDefault="00706EEA" w:rsidP="00706EEA"/>
    <w:p w14:paraId="09EC54A7" w14:textId="77777777" w:rsidR="00706EEA" w:rsidRDefault="00706EEA" w:rsidP="00706EEA">
      <w:pPr>
        <w:pStyle w:val="a3"/>
        <w:numPr>
          <w:ilvl w:val="0"/>
          <w:numId w:val="21"/>
        </w:numPr>
      </w:pPr>
      <w:proofErr w:type="spellStart"/>
      <w:proofErr w:type="gramStart"/>
      <w:r>
        <w:t>fetch</w:t>
      </w:r>
      <w:proofErr w:type="spellEnd"/>
      <w:r>
        <w:t>(</w:t>
      </w:r>
      <w:proofErr w:type="gramEnd"/>
      <w:r>
        <w:t>'/</w:t>
      </w:r>
      <w:proofErr w:type="spellStart"/>
      <w:r>
        <w:t>submit</w:t>
      </w:r>
      <w:proofErr w:type="spellEnd"/>
      <w:r>
        <w:t>', { ... })</w:t>
      </w:r>
    </w:p>
    <w:p w14:paraId="4A782EDC" w14:textId="77777777" w:rsidR="00706EEA" w:rsidRDefault="00706EEA" w:rsidP="00706EEA"/>
    <w:p w14:paraId="7FAA7D7E" w14:textId="77777777" w:rsidR="00706EEA" w:rsidRDefault="00706EEA" w:rsidP="00706EEA">
      <w:r>
        <w:t xml:space="preserve">    Используется функция </w:t>
      </w:r>
      <w:proofErr w:type="spellStart"/>
      <w:r>
        <w:t>fetch</w:t>
      </w:r>
      <w:proofErr w:type="spellEnd"/>
      <w:r>
        <w:t xml:space="preserve"> для отправки HTTP-запроса на сервер по адресу /</w:t>
      </w:r>
      <w:proofErr w:type="spellStart"/>
      <w:r>
        <w:t>submit</w:t>
      </w:r>
      <w:proofErr w:type="spellEnd"/>
      <w:r>
        <w:t>.</w:t>
      </w:r>
    </w:p>
    <w:p w14:paraId="4A9D473B" w14:textId="77777777" w:rsidR="00706EEA" w:rsidRDefault="00706EEA" w:rsidP="00706EEA"/>
    <w:p w14:paraId="0EC27109" w14:textId="77777777" w:rsidR="00706EEA" w:rsidRDefault="00706EEA" w:rsidP="00706EEA">
      <w:pPr>
        <w:pStyle w:val="a3"/>
        <w:numPr>
          <w:ilvl w:val="0"/>
          <w:numId w:val="21"/>
        </w:numPr>
      </w:pPr>
      <w:proofErr w:type="spellStart"/>
      <w:r>
        <w:t>method</w:t>
      </w:r>
      <w:proofErr w:type="spellEnd"/>
      <w:r>
        <w:t>: 'POST'</w:t>
      </w:r>
    </w:p>
    <w:p w14:paraId="54772E80" w14:textId="77777777" w:rsidR="00706EEA" w:rsidRDefault="00706EEA" w:rsidP="00706EEA"/>
    <w:p w14:paraId="7B3FC23B" w14:textId="77777777" w:rsidR="00706EEA" w:rsidRDefault="00706EEA" w:rsidP="00706EEA">
      <w:r>
        <w:t xml:space="preserve">    Устанавливается метод запроса как POST.</w:t>
      </w:r>
    </w:p>
    <w:p w14:paraId="580B5A8D" w14:textId="77777777" w:rsidR="00706EEA" w:rsidRDefault="00706EEA" w:rsidP="00706EEA"/>
    <w:p w14:paraId="469DBCA6" w14:textId="77777777" w:rsidR="00706EEA" w:rsidRPr="00706EEA" w:rsidRDefault="00706EEA" w:rsidP="00706EEA">
      <w:pPr>
        <w:pStyle w:val="a3"/>
        <w:numPr>
          <w:ilvl w:val="0"/>
          <w:numId w:val="21"/>
        </w:numPr>
        <w:rPr>
          <w:lang w:val="en-US"/>
        </w:rPr>
      </w:pPr>
      <w:r w:rsidRPr="00706EEA">
        <w:rPr>
          <w:lang w:val="en-US"/>
        </w:rPr>
        <w:t xml:space="preserve">headers: </w:t>
      </w:r>
      <w:proofErr w:type="gramStart"/>
      <w:r w:rsidRPr="00706EEA">
        <w:rPr>
          <w:lang w:val="en-US"/>
        </w:rPr>
        <w:t>{ '</w:t>
      </w:r>
      <w:proofErr w:type="gramEnd"/>
      <w:r w:rsidRPr="00706EEA">
        <w:rPr>
          <w:lang w:val="en-US"/>
        </w:rPr>
        <w:t>Content-Type': 'application/json' }</w:t>
      </w:r>
    </w:p>
    <w:p w14:paraId="2C5AF596" w14:textId="77777777" w:rsidR="00706EEA" w:rsidRPr="00706EEA" w:rsidRDefault="00706EEA" w:rsidP="00706EEA">
      <w:pPr>
        <w:rPr>
          <w:lang w:val="en-US"/>
        </w:rPr>
      </w:pPr>
    </w:p>
    <w:p w14:paraId="388C47B2" w14:textId="77777777" w:rsidR="00706EEA" w:rsidRDefault="00706EEA" w:rsidP="00706EEA">
      <w:r w:rsidRPr="00706EEA">
        <w:rPr>
          <w:lang w:val="en-US"/>
        </w:rPr>
        <w:t xml:space="preserve">    </w:t>
      </w:r>
      <w:r>
        <w:t>Устанавливаются заголовки запроса, чтобы указать, что данные в запросе находятся в формате JSON.</w:t>
      </w:r>
    </w:p>
    <w:p w14:paraId="78A74716" w14:textId="77777777" w:rsidR="00706EEA" w:rsidRDefault="00706EEA" w:rsidP="00706EEA"/>
    <w:p w14:paraId="445F0583" w14:textId="77777777" w:rsidR="00706EEA" w:rsidRDefault="00706EEA" w:rsidP="00706EEA">
      <w:pPr>
        <w:pStyle w:val="a3"/>
        <w:numPr>
          <w:ilvl w:val="0"/>
          <w:numId w:val="21"/>
        </w:numPr>
      </w:pPr>
      <w:proofErr w:type="spellStart"/>
      <w:r>
        <w:t>body</w:t>
      </w:r>
      <w:proofErr w:type="spellEnd"/>
      <w:r>
        <w:t xml:space="preserve">: </w:t>
      </w:r>
      <w:proofErr w:type="spellStart"/>
      <w:r>
        <w:t>jsonData</w:t>
      </w:r>
      <w:proofErr w:type="spellEnd"/>
    </w:p>
    <w:p w14:paraId="0C63496F" w14:textId="77777777" w:rsidR="00706EEA" w:rsidRDefault="00706EEA" w:rsidP="00706EEA"/>
    <w:p w14:paraId="5804EECE" w14:textId="77777777" w:rsidR="00706EEA" w:rsidRDefault="00706EEA" w:rsidP="00706EEA">
      <w:r>
        <w:t xml:space="preserve">    Устанавливается тело запроса, содержащее JSON-строку с данными формы.</w:t>
      </w:r>
    </w:p>
    <w:p w14:paraId="504A399D" w14:textId="77777777" w:rsidR="00706EEA" w:rsidRDefault="00706EEA" w:rsidP="00706EEA"/>
    <w:p w14:paraId="4A9121A3" w14:textId="77777777" w:rsidR="00706EEA" w:rsidRDefault="00706EEA" w:rsidP="00706EEA">
      <w:pPr>
        <w:pStyle w:val="a3"/>
        <w:numPr>
          <w:ilvl w:val="0"/>
          <w:numId w:val="21"/>
        </w:numPr>
      </w:pPr>
      <w:proofErr w:type="spellStart"/>
      <w:proofErr w:type="gramStart"/>
      <w:r>
        <w:t>response.then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 ... })</w:t>
      </w:r>
    </w:p>
    <w:p w14:paraId="3CC44FBE" w14:textId="77777777" w:rsidR="00706EEA" w:rsidRDefault="00706EEA" w:rsidP="00706EEA"/>
    <w:p w14:paraId="52340A95" w14:textId="77777777" w:rsidR="00706EEA" w:rsidRDefault="00706EEA" w:rsidP="00706EEA">
      <w:r>
        <w:t xml:space="preserve">    Обрабатывается ответ от сервера. Если ответ успешен (статус OK), выполняется соответствующий блок кода.</w:t>
      </w:r>
    </w:p>
    <w:p w14:paraId="3186D8D0" w14:textId="77777777" w:rsidR="00706EEA" w:rsidRDefault="00706EEA" w:rsidP="00706EEA"/>
    <w:p w14:paraId="1D385F82" w14:textId="77777777" w:rsidR="00706EEA" w:rsidRDefault="00706EEA" w:rsidP="00706EEA">
      <w:pPr>
        <w:pStyle w:val="a3"/>
        <w:numPr>
          <w:ilvl w:val="0"/>
          <w:numId w:val="21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response.ok</w:t>
      </w:r>
      <w:proofErr w:type="spellEnd"/>
      <w:proofErr w:type="gramEnd"/>
      <w:r>
        <w:t xml:space="preserve">) { ... } </w:t>
      </w:r>
      <w:proofErr w:type="spellStart"/>
      <w:r>
        <w:t>else</w:t>
      </w:r>
      <w:proofErr w:type="spellEnd"/>
      <w:r>
        <w:t xml:space="preserve"> { ... }</w:t>
      </w:r>
    </w:p>
    <w:p w14:paraId="16B4BDB2" w14:textId="77777777" w:rsidR="00706EEA" w:rsidRDefault="00706EEA" w:rsidP="00706EEA"/>
    <w:p w14:paraId="2EDE035F" w14:textId="77777777" w:rsidR="00706EEA" w:rsidRDefault="00706EEA" w:rsidP="00706EEA">
      <w:r>
        <w:t xml:space="preserve">    Проверяется статус ответа. Если ответ успешен (</w:t>
      </w:r>
      <w:proofErr w:type="spellStart"/>
      <w:proofErr w:type="gramStart"/>
      <w:r>
        <w:t>response.ok</w:t>
      </w:r>
      <w:proofErr w:type="spellEnd"/>
      <w:proofErr w:type="gramEnd"/>
      <w:r>
        <w:t xml:space="preserve">), </w:t>
      </w:r>
      <w:proofErr w:type="spellStart"/>
      <w:r>
        <w:t>логируется</w:t>
      </w:r>
      <w:proofErr w:type="spellEnd"/>
      <w:r>
        <w:t xml:space="preserve"> сообщение об успешном сохранении и форма сбрасывается (</w:t>
      </w:r>
      <w:proofErr w:type="spellStart"/>
      <w:r>
        <w:t>form.reset</w:t>
      </w:r>
      <w:proofErr w:type="spellEnd"/>
      <w:r>
        <w:t xml:space="preserve">()). В противном случае </w:t>
      </w:r>
      <w:proofErr w:type="spellStart"/>
      <w:r>
        <w:t>логируется</w:t>
      </w:r>
      <w:proofErr w:type="spellEnd"/>
      <w:r>
        <w:t xml:space="preserve"> ошибка.</w:t>
      </w:r>
    </w:p>
    <w:p w14:paraId="163425B6" w14:textId="77777777" w:rsidR="00706EEA" w:rsidRDefault="00706EEA" w:rsidP="00706EEA"/>
    <w:p w14:paraId="6997748E" w14:textId="77777777" w:rsidR="00706EEA" w:rsidRDefault="00706EEA" w:rsidP="00706EEA">
      <w:pPr>
        <w:pStyle w:val="a3"/>
        <w:numPr>
          <w:ilvl w:val="0"/>
          <w:numId w:val="21"/>
        </w:numPr>
      </w:pP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error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('</w:t>
      </w:r>
      <w:proofErr w:type="spellStart"/>
      <w:r>
        <w:t>Error</w:t>
      </w:r>
      <w:proofErr w:type="spellEnd"/>
      <w:r>
        <w:t xml:space="preserve">:', </w:t>
      </w:r>
      <w:proofErr w:type="spellStart"/>
      <w:r>
        <w:t>error</w:t>
      </w:r>
      <w:proofErr w:type="spellEnd"/>
      <w:r>
        <w:t>));</w:t>
      </w:r>
    </w:p>
    <w:p w14:paraId="725F69B0" w14:textId="77777777" w:rsidR="00706EEA" w:rsidRDefault="00706EEA" w:rsidP="00706EEA"/>
    <w:p w14:paraId="624ECBE5" w14:textId="03685ECB" w:rsidR="00706EEA" w:rsidRDefault="00706EEA" w:rsidP="00706EEA">
      <w:r>
        <w:t xml:space="preserve">    </w:t>
      </w:r>
      <w:proofErr w:type="spellStart"/>
      <w:r>
        <w:t>Логируется</w:t>
      </w:r>
      <w:proofErr w:type="spellEnd"/>
      <w:r>
        <w:t xml:space="preserve"> любая ошибка, которая может произойти во время выполнения </w:t>
      </w:r>
      <w:proofErr w:type="spellStart"/>
      <w:r>
        <w:t>fetch</w:t>
      </w:r>
      <w:proofErr w:type="spellEnd"/>
      <w:r>
        <w:t>.</w:t>
      </w:r>
    </w:p>
    <w:p w14:paraId="56093C28" w14:textId="73C7F60A" w:rsidR="00706EEA" w:rsidRDefault="00706EEA" w:rsidP="00706EEA">
      <w:r>
        <w:t xml:space="preserve">После разработки и тестирования файла </w:t>
      </w:r>
      <w:r>
        <w:rPr>
          <w:lang w:val="en-US"/>
        </w:rPr>
        <w:t>index</w:t>
      </w:r>
      <w:r w:rsidRPr="00706EEA">
        <w:t>.</w:t>
      </w:r>
      <w:proofErr w:type="spellStart"/>
      <w:r>
        <w:rPr>
          <w:lang w:val="en-US"/>
        </w:rPr>
        <w:t>js</w:t>
      </w:r>
      <w:proofErr w:type="spellEnd"/>
      <w:r w:rsidRPr="00706EEA">
        <w:t>,</w:t>
      </w:r>
      <w:r>
        <w:t xml:space="preserve"> который предназначен для обработки данных на 1 странице</w:t>
      </w:r>
      <w:r w:rsidRPr="00706EEA">
        <w:t>,</w:t>
      </w:r>
      <w:r>
        <w:t xml:space="preserve"> необходимо было перейти к разработке файла </w:t>
      </w:r>
      <w:r>
        <w:rPr>
          <w:lang w:val="en-US"/>
        </w:rPr>
        <w:t>index</w:t>
      </w:r>
      <w:r w:rsidRPr="00706EEA">
        <w:t>2.</w:t>
      </w:r>
      <w:proofErr w:type="spellStart"/>
      <w:r>
        <w:rPr>
          <w:lang w:val="en-US"/>
        </w:rPr>
        <w:t>js</w:t>
      </w:r>
      <w:proofErr w:type="spellEnd"/>
      <w:r w:rsidRPr="00706EEA">
        <w:t>,</w:t>
      </w:r>
      <w:r>
        <w:t xml:space="preserve"> который необходим для отображения данных на странице и чтения файла </w:t>
      </w:r>
      <w:proofErr w:type="gramStart"/>
      <w:r w:rsidR="00E03703">
        <w:rPr>
          <w:lang w:val="en-US"/>
        </w:rPr>
        <w:t>contact</w:t>
      </w:r>
      <w:r w:rsidR="00E03703" w:rsidRPr="00E03703">
        <w:t>.</w:t>
      </w:r>
      <w:r w:rsidR="00E03703">
        <w:rPr>
          <w:lang w:val="en-US"/>
        </w:rPr>
        <w:t>json</w:t>
      </w:r>
      <w:proofErr w:type="gramEnd"/>
      <w:r w:rsidR="00E03703" w:rsidRPr="00E03703">
        <w:t>.</w:t>
      </w:r>
    </w:p>
    <w:p w14:paraId="5936C2DC" w14:textId="38C4C320" w:rsidR="00E03703" w:rsidRDefault="00E03703" w:rsidP="00706EEA">
      <w:r>
        <w:rPr>
          <w:noProof/>
        </w:rPr>
        <w:lastRenderedPageBreak/>
        <w:drawing>
          <wp:inline distT="0" distB="0" distL="0" distR="0" wp14:anchorId="6F7E68C1" wp14:editId="66704E9D">
            <wp:extent cx="5940425" cy="2564765"/>
            <wp:effectExtent l="0" t="0" r="3175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AF22" w14:textId="145748AD" w:rsidR="00E03703" w:rsidRDefault="00E03703" w:rsidP="00706EEA"/>
    <w:p w14:paraId="1567C3A4" w14:textId="77777777" w:rsidR="00E03703" w:rsidRDefault="00E03703" w:rsidP="00E03703">
      <w:pPr>
        <w:pStyle w:val="a3"/>
        <w:numPr>
          <w:ilvl w:val="0"/>
          <w:numId w:val="21"/>
        </w:numPr>
      </w:pPr>
      <w:r>
        <w:t>Добавление обработчика события для загрузки DOM:</w:t>
      </w:r>
    </w:p>
    <w:p w14:paraId="3E6A65AD" w14:textId="77777777" w:rsidR="00E03703" w:rsidRPr="00E03703" w:rsidRDefault="00E03703" w:rsidP="00E03703">
      <w:pPr>
        <w:rPr>
          <w:lang w:val="en-US"/>
        </w:rPr>
      </w:pPr>
    </w:p>
    <w:p w14:paraId="12CB74FE" w14:textId="77777777" w:rsidR="00E03703" w:rsidRPr="00E03703" w:rsidRDefault="00E03703" w:rsidP="00E03703">
      <w:pPr>
        <w:rPr>
          <w:lang w:val="en-US"/>
        </w:rPr>
      </w:pPr>
      <w:proofErr w:type="spellStart"/>
      <w:proofErr w:type="gramStart"/>
      <w:r w:rsidRPr="00E03703">
        <w:rPr>
          <w:lang w:val="en-US"/>
        </w:rPr>
        <w:t>document.addEventListener</w:t>
      </w:r>
      <w:proofErr w:type="spellEnd"/>
      <w:proofErr w:type="gramEnd"/>
      <w:r w:rsidRPr="00E03703">
        <w:rPr>
          <w:lang w:val="en-US"/>
        </w:rPr>
        <w:t>("</w:t>
      </w:r>
      <w:proofErr w:type="spellStart"/>
      <w:r w:rsidRPr="00E03703">
        <w:rPr>
          <w:lang w:val="en-US"/>
        </w:rPr>
        <w:t>DOMContentLoaded</w:t>
      </w:r>
      <w:proofErr w:type="spellEnd"/>
      <w:r w:rsidRPr="00E03703">
        <w:rPr>
          <w:lang w:val="en-US"/>
        </w:rPr>
        <w:t>", function() { ... });</w:t>
      </w:r>
    </w:p>
    <w:p w14:paraId="2253F144" w14:textId="77777777" w:rsidR="00E03703" w:rsidRPr="00E03703" w:rsidRDefault="00E03703" w:rsidP="00E03703">
      <w:pPr>
        <w:rPr>
          <w:lang w:val="en-US"/>
        </w:rPr>
      </w:pPr>
    </w:p>
    <w:p w14:paraId="095B9200" w14:textId="77777777" w:rsidR="00E03703" w:rsidRDefault="00E03703" w:rsidP="00E03703">
      <w:r w:rsidRPr="00E03703">
        <w:rPr>
          <w:lang w:val="en-US"/>
        </w:rPr>
        <w:t xml:space="preserve">    </w:t>
      </w:r>
      <w:r>
        <w:t>Этот код выполняет функцию, когда весь HTML-документ загружен и разобран (но не обязательно все внешние ресурсы, такие как изображения и стили).</w:t>
      </w:r>
    </w:p>
    <w:p w14:paraId="18FCCABE" w14:textId="77777777" w:rsidR="00E03703" w:rsidRDefault="00E03703" w:rsidP="00E03703"/>
    <w:p w14:paraId="285BFD9D" w14:textId="744F1E89" w:rsidR="00E03703" w:rsidRPr="00E03703" w:rsidRDefault="00E03703" w:rsidP="00E03703">
      <w:pPr>
        <w:pStyle w:val="a3"/>
        <w:numPr>
          <w:ilvl w:val="0"/>
          <w:numId w:val="21"/>
        </w:numPr>
      </w:pPr>
      <w:r>
        <w:t>Загрузка данных контактов с сервера:</w:t>
      </w:r>
    </w:p>
    <w:p w14:paraId="6C1D3963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>fetch('/</w:t>
      </w:r>
      <w:proofErr w:type="spellStart"/>
      <w:proofErr w:type="gramStart"/>
      <w:r w:rsidRPr="00E03703">
        <w:rPr>
          <w:lang w:val="en-US"/>
        </w:rPr>
        <w:t>contact.json</w:t>
      </w:r>
      <w:proofErr w:type="spellEnd"/>
      <w:proofErr w:type="gramEnd"/>
      <w:r w:rsidRPr="00E03703">
        <w:rPr>
          <w:lang w:val="en-US"/>
        </w:rPr>
        <w:t>')</w:t>
      </w:r>
    </w:p>
    <w:p w14:paraId="382F8480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</w:t>
      </w:r>
      <w:proofErr w:type="gramStart"/>
      <w:r w:rsidRPr="00E03703">
        <w:rPr>
          <w:lang w:val="en-US"/>
        </w:rPr>
        <w:t>.then</w:t>
      </w:r>
      <w:proofErr w:type="gramEnd"/>
      <w:r w:rsidRPr="00E03703">
        <w:rPr>
          <w:lang w:val="en-US"/>
        </w:rPr>
        <w:t xml:space="preserve">(response =&gt; </w:t>
      </w:r>
      <w:proofErr w:type="spellStart"/>
      <w:r w:rsidRPr="00E03703">
        <w:rPr>
          <w:lang w:val="en-US"/>
        </w:rPr>
        <w:t>response.json</w:t>
      </w:r>
      <w:proofErr w:type="spellEnd"/>
      <w:r w:rsidRPr="00E03703">
        <w:rPr>
          <w:lang w:val="en-US"/>
        </w:rPr>
        <w:t xml:space="preserve">()) // </w:t>
      </w:r>
      <w:proofErr w:type="spellStart"/>
      <w:r>
        <w:t>Парсинг</w:t>
      </w:r>
      <w:proofErr w:type="spellEnd"/>
      <w:r w:rsidRPr="00E03703">
        <w:rPr>
          <w:lang w:val="en-US"/>
        </w:rPr>
        <w:t xml:space="preserve"> </w:t>
      </w:r>
      <w:r>
        <w:t>ответа</w:t>
      </w:r>
      <w:r w:rsidRPr="00E03703">
        <w:rPr>
          <w:lang w:val="en-US"/>
        </w:rPr>
        <w:t xml:space="preserve"> </w:t>
      </w:r>
      <w:r>
        <w:t>как</w:t>
      </w:r>
      <w:r w:rsidRPr="00E03703">
        <w:rPr>
          <w:lang w:val="en-US"/>
        </w:rPr>
        <w:t xml:space="preserve"> JSON</w:t>
      </w:r>
    </w:p>
    <w:p w14:paraId="11FAEDF5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</w:t>
      </w:r>
      <w:proofErr w:type="gramStart"/>
      <w:r w:rsidRPr="00E03703">
        <w:rPr>
          <w:lang w:val="en-US"/>
        </w:rPr>
        <w:t>.then</w:t>
      </w:r>
      <w:proofErr w:type="gramEnd"/>
      <w:r w:rsidRPr="00E03703">
        <w:rPr>
          <w:lang w:val="en-US"/>
        </w:rPr>
        <w:t>(data =&gt; { ... })</w:t>
      </w:r>
    </w:p>
    <w:p w14:paraId="6287801B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</w:t>
      </w:r>
      <w:proofErr w:type="gramStart"/>
      <w:r w:rsidRPr="00E03703">
        <w:rPr>
          <w:lang w:val="en-US"/>
        </w:rPr>
        <w:t>.catch</w:t>
      </w:r>
      <w:proofErr w:type="gramEnd"/>
      <w:r w:rsidRPr="00E03703">
        <w:rPr>
          <w:lang w:val="en-US"/>
        </w:rPr>
        <w:t xml:space="preserve">(error =&gt; </w:t>
      </w:r>
      <w:proofErr w:type="spellStart"/>
      <w:r w:rsidRPr="00E03703">
        <w:rPr>
          <w:lang w:val="en-US"/>
        </w:rPr>
        <w:t>console.error</w:t>
      </w:r>
      <w:proofErr w:type="spellEnd"/>
      <w:r w:rsidRPr="00E03703">
        <w:rPr>
          <w:lang w:val="en-US"/>
        </w:rPr>
        <w:t xml:space="preserve">('Error:', error)); // </w:t>
      </w:r>
      <w:r>
        <w:t>Логирование</w:t>
      </w:r>
      <w:r w:rsidRPr="00E03703">
        <w:rPr>
          <w:lang w:val="en-US"/>
        </w:rPr>
        <w:t xml:space="preserve"> </w:t>
      </w:r>
      <w:r>
        <w:t>ошибок</w:t>
      </w:r>
    </w:p>
    <w:p w14:paraId="034A7D2E" w14:textId="77777777" w:rsidR="00E03703" w:rsidRPr="00E03703" w:rsidRDefault="00E03703" w:rsidP="00E03703">
      <w:pPr>
        <w:rPr>
          <w:lang w:val="en-US"/>
        </w:rPr>
      </w:pPr>
    </w:p>
    <w:p w14:paraId="5BB0FA5E" w14:textId="1A53656F" w:rsidR="00E03703" w:rsidRDefault="00E03703" w:rsidP="00E03703">
      <w:pPr>
        <w:pStyle w:val="a3"/>
        <w:numPr>
          <w:ilvl w:val="1"/>
          <w:numId w:val="21"/>
        </w:numPr>
      </w:pPr>
      <w:proofErr w:type="spellStart"/>
      <w:r>
        <w:t>fetch</w:t>
      </w:r>
      <w:proofErr w:type="spellEnd"/>
      <w:r>
        <w:t>('/</w:t>
      </w:r>
      <w:proofErr w:type="spellStart"/>
      <w:proofErr w:type="gramStart"/>
      <w:r>
        <w:t>contact.json</w:t>
      </w:r>
      <w:proofErr w:type="spellEnd"/>
      <w:proofErr w:type="gramEnd"/>
      <w:r>
        <w:t xml:space="preserve">') отправляет HTTP-запрос на сервер для получения файла </w:t>
      </w:r>
      <w:proofErr w:type="spellStart"/>
      <w:r>
        <w:t>contact.json</w:t>
      </w:r>
      <w:proofErr w:type="spellEnd"/>
      <w:r>
        <w:t>.</w:t>
      </w:r>
    </w:p>
    <w:p w14:paraId="2F81CBE2" w14:textId="0ED8C6DD" w:rsidR="00E03703" w:rsidRDefault="00E03703" w:rsidP="00E03703">
      <w:pPr>
        <w:pStyle w:val="a3"/>
        <w:numPr>
          <w:ilvl w:val="1"/>
          <w:numId w:val="21"/>
        </w:numPr>
      </w:pPr>
      <w:proofErr w:type="spellStart"/>
      <w:proofErr w:type="gramStart"/>
      <w:r>
        <w:t>response.json</w:t>
      </w:r>
      <w:proofErr w:type="spellEnd"/>
      <w:proofErr w:type="gramEnd"/>
      <w:r>
        <w:t xml:space="preserve">() преобразует ответ от сервера в объект </w:t>
      </w:r>
      <w:proofErr w:type="spellStart"/>
      <w:r>
        <w:t>JavaScript</w:t>
      </w:r>
      <w:proofErr w:type="spellEnd"/>
      <w:r>
        <w:t>.</w:t>
      </w:r>
    </w:p>
    <w:p w14:paraId="21775E84" w14:textId="24570D4F" w:rsidR="00E03703" w:rsidRDefault="00E03703" w:rsidP="00E03703">
      <w:pPr>
        <w:pStyle w:val="a3"/>
        <w:numPr>
          <w:ilvl w:val="1"/>
          <w:numId w:val="21"/>
        </w:numPr>
      </w:pPr>
      <w:r>
        <w:t xml:space="preserve">Если запрос завершился успешно, данные передаются в следующую </w:t>
      </w:r>
      <w:proofErr w:type="gramStart"/>
      <w:r>
        <w:t>цепочку 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data</w:t>
      </w:r>
      <w:proofErr w:type="spellEnd"/>
      <w:r>
        <w:t xml:space="preserve"> =&gt; { ... }).</w:t>
      </w:r>
    </w:p>
    <w:p w14:paraId="7B71B761" w14:textId="10FCF19C" w:rsidR="00E03703" w:rsidRDefault="00E03703" w:rsidP="00E03703">
      <w:pPr>
        <w:pStyle w:val="a3"/>
        <w:numPr>
          <w:ilvl w:val="1"/>
          <w:numId w:val="21"/>
        </w:numPr>
      </w:pPr>
      <w:r>
        <w:t xml:space="preserve">Если произошла ошибка во время выполнения запроса, она </w:t>
      </w:r>
      <w:proofErr w:type="spellStart"/>
      <w:r>
        <w:t>логируется</w:t>
      </w:r>
      <w:proofErr w:type="spellEnd"/>
      <w:r>
        <w:t xml:space="preserve"> с </w:t>
      </w:r>
      <w:proofErr w:type="gramStart"/>
      <w:r>
        <w:t>помощью .</w:t>
      </w:r>
      <w:proofErr w:type="spellStart"/>
      <w:r>
        <w:t>catch</w:t>
      </w:r>
      <w:proofErr w:type="spellEnd"/>
      <w:proofErr w:type="gramEnd"/>
      <w:r>
        <w:t>(</w:t>
      </w:r>
      <w:proofErr w:type="spellStart"/>
      <w:r>
        <w:t>error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('</w:t>
      </w:r>
      <w:proofErr w:type="spellStart"/>
      <w:r>
        <w:t>Error</w:t>
      </w:r>
      <w:proofErr w:type="spellEnd"/>
      <w:r>
        <w:t xml:space="preserve">:', </w:t>
      </w:r>
      <w:proofErr w:type="spellStart"/>
      <w:r>
        <w:t>error</w:t>
      </w:r>
      <w:proofErr w:type="spellEnd"/>
      <w:r>
        <w:t>)).</w:t>
      </w:r>
    </w:p>
    <w:p w14:paraId="549504BD" w14:textId="77777777" w:rsidR="00E03703" w:rsidRDefault="00E03703" w:rsidP="00E03703"/>
    <w:p w14:paraId="1F3BD360" w14:textId="22DFF6B7" w:rsidR="00E03703" w:rsidRDefault="00E03703" w:rsidP="00E03703">
      <w:pPr>
        <w:pStyle w:val="a3"/>
        <w:numPr>
          <w:ilvl w:val="0"/>
          <w:numId w:val="21"/>
        </w:numPr>
      </w:pPr>
      <w:r>
        <w:t>Обработка данных контактов:</w:t>
      </w:r>
    </w:p>
    <w:p w14:paraId="5528CFDB" w14:textId="77777777" w:rsidR="00E03703" w:rsidRDefault="00E03703" w:rsidP="00E03703"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data</w:t>
      </w:r>
      <w:proofErr w:type="spellEnd"/>
      <w:r>
        <w:t xml:space="preserve"> =&gt; {</w:t>
      </w:r>
    </w:p>
    <w:p w14:paraId="19BAF76D" w14:textId="77777777" w:rsidR="00E03703" w:rsidRDefault="00E03703" w:rsidP="00E037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contactDataDiv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contactData</w:t>
      </w:r>
      <w:proofErr w:type="spellEnd"/>
      <w:r>
        <w:t xml:space="preserve">'); // Получение элемента </w:t>
      </w:r>
      <w:proofErr w:type="spellStart"/>
      <w:r>
        <w:t>div</w:t>
      </w:r>
      <w:proofErr w:type="spellEnd"/>
      <w:r>
        <w:t xml:space="preserve"> для отображения данных контактов</w:t>
      </w:r>
    </w:p>
    <w:p w14:paraId="34B2D588" w14:textId="77777777" w:rsidR="00E03703" w:rsidRDefault="00E03703" w:rsidP="00E03703"/>
    <w:p w14:paraId="4BB6A071" w14:textId="77777777" w:rsidR="00E03703" w:rsidRDefault="00E03703" w:rsidP="00E03703">
      <w:r>
        <w:t xml:space="preserve">    Получение элемента с ID </w:t>
      </w:r>
      <w:proofErr w:type="spellStart"/>
      <w:r>
        <w:t>contactData</w:t>
      </w:r>
      <w:proofErr w:type="spellEnd"/>
      <w:r>
        <w:t>, в котором будут отображаться данные контактов.</w:t>
      </w:r>
    </w:p>
    <w:p w14:paraId="3835E751" w14:textId="77777777" w:rsidR="00E03703" w:rsidRDefault="00E03703" w:rsidP="00E03703"/>
    <w:p w14:paraId="06F7E738" w14:textId="77777777" w:rsidR="00E03703" w:rsidRDefault="00E03703" w:rsidP="00E03703">
      <w:pPr>
        <w:pStyle w:val="a3"/>
        <w:numPr>
          <w:ilvl w:val="0"/>
          <w:numId w:val="25"/>
        </w:numPr>
      </w:pPr>
      <w:r>
        <w:t>Проверка наличия данных:</w:t>
      </w:r>
    </w:p>
    <w:p w14:paraId="1859822B" w14:textId="77777777" w:rsidR="00E03703" w:rsidRDefault="00E03703" w:rsidP="00E03703"/>
    <w:p w14:paraId="7A598D07" w14:textId="589B27E4" w:rsidR="00E03703" w:rsidRDefault="00E03703" w:rsidP="00E0370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data.length</w:t>
      </w:r>
      <w:proofErr w:type="spellEnd"/>
      <w:proofErr w:type="gramEnd"/>
      <w:r>
        <w:t xml:space="preserve"> &gt; 0) { ... } </w:t>
      </w:r>
      <w:proofErr w:type="spellStart"/>
      <w:r>
        <w:t>else</w:t>
      </w:r>
      <w:proofErr w:type="spellEnd"/>
      <w:r>
        <w:t xml:space="preserve"> { ... }</w:t>
      </w:r>
    </w:p>
    <w:p w14:paraId="53564C24" w14:textId="77777777" w:rsidR="00E03703" w:rsidRDefault="00E03703" w:rsidP="00E03703"/>
    <w:p w14:paraId="58842ED1" w14:textId="77777777" w:rsidR="00E03703" w:rsidRDefault="00E03703" w:rsidP="00E03703">
      <w:r>
        <w:t xml:space="preserve">    Проверка, есть ли данные в массиве </w:t>
      </w:r>
      <w:proofErr w:type="spellStart"/>
      <w:r>
        <w:t>data</w:t>
      </w:r>
      <w:proofErr w:type="spellEnd"/>
      <w:r>
        <w:t>. Если данные присутствуют (</w:t>
      </w:r>
      <w:proofErr w:type="spellStart"/>
      <w:proofErr w:type="gramStart"/>
      <w:r>
        <w:t>data.length</w:t>
      </w:r>
      <w:proofErr w:type="spellEnd"/>
      <w:proofErr w:type="gramEnd"/>
      <w:r>
        <w:t xml:space="preserve"> &gt; 0), выполняется блок кода внутри </w:t>
      </w:r>
      <w:proofErr w:type="spellStart"/>
      <w:r>
        <w:t>if</w:t>
      </w:r>
      <w:proofErr w:type="spellEnd"/>
      <w:r>
        <w:t>.</w:t>
      </w:r>
    </w:p>
    <w:p w14:paraId="6204E9B5" w14:textId="109FBA83" w:rsidR="00E03703" w:rsidRDefault="00E03703" w:rsidP="00E03703"/>
    <w:p w14:paraId="5AC2FF9A" w14:textId="77777777" w:rsidR="00E03703" w:rsidRDefault="00E03703" w:rsidP="00E03703"/>
    <w:p w14:paraId="7186A02A" w14:textId="77777777" w:rsidR="00E03703" w:rsidRDefault="00E03703" w:rsidP="00E03703">
      <w:pPr>
        <w:pStyle w:val="a3"/>
        <w:numPr>
          <w:ilvl w:val="0"/>
          <w:numId w:val="25"/>
        </w:numPr>
      </w:pPr>
      <w:r>
        <w:lastRenderedPageBreak/>
        <w:t>Цикл для отображения каждого контакта:</w:t>
      </w:r>
    </w:p>
    <w:p w14:paraId="54BB5C2C" w14:textId="77777777" w:rsidR="00E03703" w:rsidRDefault="00E03703" w:rsidP="00E03703"/>
    <w:p w14:paraId="5183056E" w14:textId="77777777" w:rsidR="00E03703" w:rsidRDefault="00E03703" w:rsidP="00E03703">
      <w:r>
        <w:t xml:space="preserve">        </w:t>
      </w:r>
      <w:proofErr w:type="spellStart"/>
      <w:proofErr w:type="gramStart"/>
      <w:r>
        <w:t>data.forEach</w:t>
      </w:r>
      <w:proofErr w:type="spellEnd"/>
      <w:proofErr w:type="gramEnd"/>
      <w:r>
        <w:t>(</w:t>
      </w:r>
      <w:proofErr w:type="spellStart"/>
      <w:r>
        <w:t>contact</w:t>
      </w:r>
      <w:proofErr w:type="spellEnd"/>
      <w:r>
        <w:t xml:space="preserve"> =&gt; {</w:t>
      </w:r>
    </w:p>
    <w:p w14:paraId="2A7434F7" w14:textId="77777777" w:rsidR="00E03703" w:rsidRDefault="00E03703" w:rsidP="00E0370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contactDiv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 xml:space="preserve">'); // Создание нового </w:t>
      </w:r>
      <w:proofErr w:type="spellStart"/>
      <w:r>
        <w:t>div</w:t>
      </w:r>
      <w:proofErr w:type="spellEnd"/>
      <w:r>
        <w:t xml:space="preserve"> для каждого контакта</w:t>
      </w:r>
    </w:p>
    <w:p w14:paraId="47209FB4" w14:textId="77777777" w:rsidR="00E03703" w:rsidRPr="00E03703" w:rsidRDefault="00E03703" w:rsidP="00E03703">
      <w:pPr>
        <w:rPr>
          <w:lang w:val="en-US"/>
        </w:rPr>
      </w:pPr>
      <w:r>
        <w:t xml:space="preserve">            </w:t>
      </w:r>
      <w:proofErr w:type="spellStart"/>
      <w:r w:rsidRPr="00E03703">
        <w:rPr>
          <w:lang w:val="en-US"/>
        </w:rPr>
        <w:t>contactDiv.classList.add</w:t>
      </w:r>
      <w:proofErr w:type="spellEnd"/>
      <w:r w:rsidRPr="00E03703">
        <w:rPr>
          <w:lang w:val="en-US"/>
        </w:rPr>
        <w:t xml:space="preserve">('contact-item'); // </w:t>
      </w:r>
      <w:r>
        <w:t>Добавление</w:t>
      </w:r>
      <w:r w:rsidRPr="00E03703">
        <w:rPr>
          <w:lang w:val="en-US"/>
        </w:rPr>
        <w:t xml:space="preserve"> </w:t>
      </w:r>
      <w:r>
        <w:t>класса</w:t>
      </w:r>
      <w:r w:rsidRPr="00E03703">
        <w:rPr>
          <w:lang w:val="en-US"/>
        </w:rPr>
        <w:t xml:space="preserve"> 'contact-item' </w:t>
      </w:r>
      <w:r>
        <w:t>к</w:t>
      </w:r>
      <w:r w:rsidRPr="00E03703">
        <w:rPr>
          <w:lang w:val="en-US"/>
        </w:rPr>
        <w:t xml:space="preserve"> div</w:t>
      </w:r>
    </w:p>
    <w:p w14:paraId="499B8A2A" w14:textId="77777777" w:rsidR="00E03703" w:rsidRPr="00E03703" w:rsidRDefault="00E03703" w:rsidP="00E03703">
      <w:pPr>
        <w:rPr>
          <w:lang w:val="en-US"/>
        </w:rPr>
      </w:pPr>
    </w:p>
    <w:p w14:paraId="6F105BED" w14:textId="77777777" w:rsidR="00E03703" w:rsidRDefault="00E03703" w:rsidP="00E03703">
      <w:r w:rsidRPr="00E03703">
        <w:rPr>
          <w:lang w:val="en-US"/>
        </w:rPr>
        <w:t xml:space="preserve">    </w:t>
      </w:r>
      <w:r>
        <w:t xml:space="preserve">Для каждого контакта в массиве </w:t>
      </w:r>
      <w:proofErr w:type="spellStart"/>
      <w:r>
        <w:t>data</w:t>
      </w:r>
      <w:proofErr w:type="spellEnd"/>
      <w:r>
        <w:t xml:space="preserve"> создается новый элемент </w:t>
      </w:r>
      <w:proofErr w:type="spellStart"/>
      <w:r>
        <w:t>div</w:t>
      </w:r>
      <w:proofErr w:type="spellEnd"/>
      <w:r>
        <w:t>.</w:t>
      </w:r>
    </w:p>
    <w:p w14:paraId="61A377CD" w14:textId="77777777" w:rsidR="00E03703" w:rsidRDefault="00E03703" w:rsidP="00E03703">
      <w:r>
        <w:t xml:space="preserve">    Добавление класса </w:t>
      </w:r>
      <w:proofErr w:type="spellStart"/>
      <w:r>
        <w:t>contact-item</w:t>
      </w:r>
      <w:proofErr w:type="spellEnd"/>
      <w:r>
        <w:t xml:space="preserve"> к этому </w:t>
      </w:r>
      <w:proofErr w:type="spellStart"/>
      <w:r>
        <w:t>div</w:t>
      </w:r>
      <w:proofErr w:type="spellEnd"/>
      <w:r>
        <w:t xml:space="preserve"> для стилизации.</w:t>
      </w:r>
    </w:p>
    <w:p w14:paraId="5737D21B" w14:textId="77777777" w:rsidR="00E03703" w:rsidRDefault="00E03703" w:rsidP="00E03703"/>
    <w:p w14:paraId="13843F76" w14:textId="77777777" w:rsidR="00E03703" w:rsidRDefault="00E03703" w:rsidP="00E03703">
      <w:pPr>
        <w:pStyle w:val="a3"/>
        <w:numPr>
          <w:ilvl w:val="0"/>
          <w:numId w:val="25"/>
        </w:numPr>
      </w:pPr>
      <w:r>
        <w:t>Установка внутреннего HTML для отображения деталей контакта:</w:t>
      </w:r>
    </w:p>
    <w:p w14:paraId="42B3F4A0" w14:textId="77777777" w:rsidR="00E03703" w:rsidRPr="00E03703" w:rsidRDefault="00E03703" w:rsidP="00E03703">
      <w:pPr>
        <w:rPr>
          <w:lang w:val="en-US"/>
        </w:rPr>
      </w:pPr>
    </w:p>
    <w:p w14:paraId="0CBC8228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    </w:t>
      </w:r>
      <w:proofErr w:type="spellStart"/>
      <w:r w:rsidRPr="00E03703">
        <w:rPr>
          <w:lang w:val="en-US"/>
        </w:rPr>
        <w:t>contactDiv.innerHTML</w:t>
      </w:r>
      <w:proofErr w:type="spellEnd"/>
      <w:r w:rsidRPr="00E03703">
        <w:rPr>
          <w:lang w:val="en-US"/>
        </w:rPr>
        <w:t xml:space="preserve"> = `</w:t>
      </w:r>
    </w:p>
    <w:p w14:paraId="36D9FED1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        &lt;p&gt;&lt;strong&gt;</w:t>
      </w:r>
      <w:r>
        <w:t>Имя</w:t>
      </w:r>
      <w:r w:rsidRPr="00E03703">
        <w:rPr>
          <w:lang w:val="en-US"/>
        </w:rPr>
        <w:t>:&lt;/strong&gt; ${</w:t>
      </w:r>
      <w:proofErr w:type="spellStart"/>
      <w:proofErr w:type="gramStart"/>
      <w:r w:rsidRPr="00E03703">
        <w:rPr>
          <w:lang w:val="en-US"/>
        </w:rPr>
        <w:t>contact.firstName</w:t>
      </w:r>
      <w:proofErr w:type="spellEnd"/>
      <w:proofErr w:type="gramEnd"/>
      <w:r w:rsidRPr="00E03703">
        <w:rPr>
          <w:lang w:val="en-US"/>
        </w:rPr>
        <w:t>}&lt;/p&gt;</w:t>
      </w:r>
    </w:p>
    <w:p w14:paraId="641159F0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        &lt;p&gt;&lt;strong&gt;</w:t>
      </w:r>
      <w:r>
        <w:t>Фамилия</w:t>
      </w:r>
      <w:r w:rsidRPr="00E03703">
        <w:rPr>
          <w:lang w:val="en-US"/>
        </w:rPr>
        <w:t>:&lt;/strong&gt; ${</w:t>
      </w:r>
      <w:proofErr w:type="spellStart"/>
      <w:proofErr w:type="gramStart"/>
      <w:r w:rsidRPr="00E03703">
        <w:rPr>
          <w:lang w:val="en-US"/>
        </w:rPr>
        <w:t>contact.lastName</w:t>
      </w:r>
      <w:proofErr w:type="spellEnd"/>
      <w:proofErr w:type="gramEnd"/>
      <w:r w:rsidRPr="00E03703">
        <w:rPr>
          <w:lang w:val="en-US"/>
        </w:rPr>
        <w:t>}&lt;/p&gt;</w:t>
      </w:r>
    </w:p>
    <w:p w14:paraId="08B42701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        &lt;p&gt;&lt;strong&gt;</w:t>
      </w:r>
      <w:r>
        <w:t>Электронная</w:t>
      </w:r>
      <w:r w:rsidRPr="00E03703">
        <w:rPr>
          <w:lang w:val="en-US"/>
        </w:rPr>
        <w:t xml:space="preserve"> </w:t>
      </w:r>
      <w:r>
        <w:t>почта</w:t>
      </w:r>
      <w:r w:rsidRPr="00E03703">
        <w:rPr>
          <w:lang w:val="en-US"/>
        </w:rPr>
        <w:t>:&lt;/strong&gt; ${</w:t>
      </w:r>
      <w:proofErr w:type="spellStart"/>
      <w:proofErr w:type="gramStart"/>
      <w:r w:rsidRPr="00E03703">
        <w:rPr>
          <w:lang w:val="en-US"/>
        </w:rPr>
        <w:t>contact.email</w:t>
      </w:r>
      <w:proofErr w:type="spellEnd"/>
      <w:proofErr w:type="gramEnd"/>
      <w:r w:rsidRPr="00E03703">
        <w:rPr>
          <w:lang w:val="en-US"/>
        </w:rPr>
        <w:t>}&lt;/p&gt;</w:t>
      </w:r>
    </w:p>
    <w:p w14:paraId="02490A8A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        &lt;p&gt;&lt;strong&gt;</w:t>
      </w:r>
      <w:r>
        <w:t>Сообщение</w:t>
      </w:r>
      <w:r w:rsidRPr="00E03703">
        <w:rPr>
          <w:lang w:val="en-US"/>
        </w:rPr>
        <w:t>:&lt;/strong&gt; ${</w:t>
      </w:r>
      <w:proofErr w:type="spellStart"/>
      <w:proofErr w:type="gramStart"/>
      <w:r w:rsidRPr="00E03703">
        <w:rPr>
          <w:lang w:val="en-US"/>
        </w:rPr>
        <w:t>contact.message</w:t>
      </w:r>
      <w:proofErr w:type="spellEnd"/>
      <w:proofErr w:type="gramEnd"/>
      <w:r w:rsidRPr="00E03703">
        <w:rPr>
          <w:lang w:val="en-US"/>
        </w:rPr>
        <w:t>}&lt;/p&gt;</w:t>
      </w:r>
    </w:p>
    <w:p w14:paraId="4725F3F3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        &lt;</w:t>
      </w:r>
      <w:proofErr w:type="spellStart"/>
      <w:r w:rsidRPr="00E03703">
        <w:rPr>
          <w:lang w:val="en-US"/>
        </w:rPr>
        <w:t>hr</w:t>
      </w:r>
      <w:proofErr w:type="spellEnd"/>
      <w:r w:rsidRPr="00E03703">
        <w:rPr>
          <w:lang w:val="en-US"/>
        </w:rPr>
        <w:t>&gt;</w:t>
      </w:r>
    </w:p>
    <w:p w14:paraId="160C8461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    `;</w:t>
      </w:r>
    </w:p>
    <w:p w14:paraId="793F3236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    </w:t>
      </w:r>
      <w:proofErr w:type="spellStart"/>
      <w:r w:rsidRPr="00E03703">
        <w:rPr>
          <w:lang w:val="en-US"/>
        </w:rPr>
        <w:t>contactDataDiv.appendChild</w:t>
      </w:r>
      <w:proofErr w:type="spellEnd"/>
      <w:r w:rsidRPr="00E03703">
        <w:rPr>
          <w:lang w:val="en-US"/>
        </w:rPr>
        <w:t>(</w:t>
      </w:r>
      <w:proofErr w:type="spellStart"/>
      <w:r w:rsidRPr="00E03703">
        <w:rPr>
          <w:lang w:val="en-US"/>
        </w:rPr>
        <w:t>contactDiv</w:t>
      </w:r>
      <w:proofErr w:type="spellEnd"/>
      <w:r w:rsidRPr="00E03703">
        <w:rPr>
          <w:lang w:val="en-US"/>
        </w:rPr>
        <w:t xml:space="preserve">); // </w:t>
      </w:r>
      <w:r>
        <w:t>Добавление</w:t>
      </w:r>
      <w:r w:rsidRPr="00E03703">
        <w:rPr>
          <w:lang w:val="en-US"/>
        </w:rPr>
        <w:t xml:space="preserve"> div </w:t>
      </w:r>
      <w:r>
        <w:t>контакта</w:t>
      </w:r>
      <w:r w:rsidRPr="00E03703">
        <w:rPr>
          <w:lang w:val="en-US"/>
        </w:rPr>
        <w:t xml:space="preserve"> </w:t>
      </w:r>
      <w:r>
        <w:t>в</w:t>
      </w:r>
      <w:r w:rsidRPr="00E03703">
        <w:rPr>
          <w:lang w:val="en-US"/>
        </w:rPr>
        <w:t xml:space="preserve"> </w:t>
      </w:r>
      <w:r>
        <w:t>основной</w:t>
      </w:r>
      <w:r w:rsidRPr="00E03703">
        <w:rPr>
          <w:lang w:val="en-US"/>
        </w:rPr>
        <w:t xml:space="preserve"> div</w:t>
      </w:r>
    </w:p>
    <w:p w14:paraId="08762B92" w14:textId="77777777" w:rsidR="00E03703" w:rsidRPr="00E03703" w:rsidRDefault="00E03703" w:rsidP="00E03703">
      <w:pPr>
        <w:rPr>
          <w:lang w:val="en-US"/>
        </w:rPr>
      </w:pPr>
    </w:p>
    <w:p w14:paraId="38722D85" w14:textId="77777777" w:rsidR="00E03703" w:rsidRDefault="00E03703" w:rsidP="00E03703">
      <w:r w:rsidRPr="00E03703">
        <w:rPr>
          <w:lang w:val="en-US"/>
        </w:rPr>
        <w:t xml:space="preserve">    </w:t>
      </w:r>
      <w:r>
        <w:t xml:space="preserve">Внутренний HTML нового </w:t>
      </w:r>
      <w:proofErr w:type="spellStart"/>
      <w:r>
        <w:t>div</w:t>
      </w:r>
      <w:proofErr w:type="spellEnd"/>
      <w:r>
        <w:t xml:space="preserve"> устанавливается так, чтобы отображать имя, фамилию, электронную почту и сообщение контакта.</w:t>
      </w:r>
    </w:p>
    <w:p w14:paraId="0F492AF9" w14:textId="77777777" w:rsidR="00E03703" w:rsidRDefault="00E03703" w:rsidP="00E03703">
      <w:r>
        <w:t xml:space="preserve">    После этого новый </w:t>
      </w:r>
      <w:proofErr w:type="spellStart"/>
      <w:r>
        <w:t>div</w:t>
      </w:r>
      <w:proofErr w:type="spellEnd"/>
      <w:r>
        <w:t xml:space="preserve"> добавляется в </w:t>
      </w:r>
      <w:proofErr w:type="spellStart"/>
      <w:r>
        <w:t>contactDataDiv</w:t>
      </w:r>
      <w:proofErr w:type="spellEnd"/>
      <w:r>
        <w:t>, чтобы он отображался на странице.</w:t>
      </w:r>
    </w:p>
    <w:p w14:paraId="05025C44" w14:textId="77777777" w:rsidR="00E03703" w:rsidRDefault="00E03703" w:rsidP="00E03703"/>
    <w:p w14:paraId="469A4CF5" w14:textId="77777777" w:rsidR="00E03703" w:rsidRDefault="00E03703" w:rsidP="00E03703">
      <w:pPr>
        <w:pStyle w:val="a3"/>
        <w:numPr>
          <w:ilvl w:val="0"/>
          <w:numId w:val="25"/>
        </w:numPr>
      </w:pPr>
      <w:r>
        <w:t>Обработка случая, когда данных нет:</w:t>
      </w:r>
    </w:p>
    <w:p w14:paraId="75ED43C7" w14:textId="77777777" w:rsidR="00E03703" w:rsidRPr="00E03703" w:rsidRDefault="00E03703" w:rsidP="00E03703">
      <w:pPr>
        <w:rPr>
          <w:lang w:val="en-US"/>
        </w:rPr>
      </w:pPr>
    </w:p>
    <w:p w14:paraId="2A4E1963" w14:textId="77777777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} else {</w:t>
      </w:r>
    </w:p>
    <w:p w14:paraId="1130BA9E" w14:textId="22C95F63" w:rsidR="00E03703" w:rsidRPr="00E03703" w:rsidRDefault="00E03703" w:rsidP="00E03703">
      <w:pPr>
        <w:rPr>
          <w:lang w:val="en-US"/>
        </w:rPr>
      </w:pPr>
      <w:r w:rsidRPr="00E03703">
        <w:rPr>
          <w:lang w:val="en-US"/>
        </w:rPr>
        <w:t xml:space="preserve">        </w:t>
      </w:r>
      <w:proofErr w:type="spellStart"/>
      <w:r w:rsidRPr="00E03703">
        <w:rPr>
          <w:lang w:val="en-US"/>
        </w:rPr>
        <w:t>contactDataDiv.innerHTML</w:t>
      </w:r>
      <w:proofErr w:type="spellEnd"/>
      <w:r w:rsidRPr="00E03703">
        <w:rPr>
          <w:lang w:val="en-US"/>
        </w:rPr>
        <w:t xml:space="preserve"> = '&lt;p&gt;</w:t>
      </w:r>
      <w:r>
        <w:t>Данные</w:t>
      </w:r>
      <w:r w:rsidRPr="00E03703">
        <w:rPr>
          <w:lang w:val="en-US"/>
        </w:rPr>
        <w:t xml:space="preserve"> </w:t>
      </w:r>
      <w:r>
        <w:t>отсутствуют</w:t>
      </w:r>
      <w:r w:rsidRPr="00E03703">
        <w:rPr>
          <w:lang w:val="en-US"/>
        </w:rPr>
        <w:t>&lt;/p&gt;';</w:t>
      </w:r>
    </w:p>
    <w:p w14:paraId="1573F619" w14:textId="77777777" w:rsidR="00E03703" w:rsidRDefault="00E03703" w:rsidP="00E03703">
      <w:r w:rsidRPr="00E03703">
        <w:rPr>
          <w:lang w:val="en-US"/>
        </w:rPr>
        <w:t xml:space="preserve">    </w:t>
      </w:r>
      <w:r>
        <w:t>}</w:t>
      </w:r>
    </w:p>
    <w:p w14:paraId="1CB4E77D" w14:textId="77777777" w:rsidR="00E03703" w:rsidRDefault="00E03703" w:rsidP="00E03703"/>
    <w:p w14:paraId="738BD9B4" w14:textId="225D1775" w:rsidR="00E03703" w:rsidRDefault="00E03703" w:rsidP="00E03703">
      <w:r>
        <w:t xml:space="preserve">    Если массив данных пустой, в </w:t>
      </w:r>
      <w:proofErr w:type="spellStart"/>
      <w:r>
        <w:t>contactDataDiv</w:t>
      </w:r>
      <w:proofErr w:type="spellEnd"/>
      <w:r>
        <w:t xml:space="preserve"> добавляется сообщение "</w:t>
      </w:r>
      <w:proofErr w:type="spellStart"/>
      <w:r>
        <w:t>No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".</w:t>
      </w:r>
    </w:p>
    <w:p w14:paraId="6859A9B6" w14:textId="4F54C634" w:rsidR="00E03703" w:rsidRDefault="00E03703" w:rsidP="00E03703">
      <w:r>
        <w:t>После разработки данного проекта вводятся документационные комментарии</w:t>
      </w:r>
      <w:r w:rsidRPr="00E03703">
        <w:t>,</w:t>
      </w:r>
      <w:r>
        <w:t xml:space="preserve"> после чего проект отправляется с помощью системы контроля версий на удаленный репозиторий</w:t>
      </w:r>
      <w:r w:rsidRPr="00E03703">
        <w:t>.</w:t>
      </w:r>
    </w:p>
    <w:p w14:paraId="024494D5" w14:textId="1C0E5DFD" w:rsidR="007463D1" w:rsidRDefault="007463D1" w:rsidP="00E03703"/>
    <w:p w14:paraId="6E3865A3" w14:textId="32564DD0" w:rsidR="007463D1" w:rsidRDefault="007463D1" w:rsidP="00E03703"/>
    <w:p w14:paraId="33F3E8F9" w14:textId="4C55119F" w:rsidR="007463D1" w:rsidRDefault="007463D1" w:rsidP="00E03703"/>
    <w:p w14:paraId="7691D640" w14:textId="3F72A4D9" w:rsidR="007463D1" w:rsidRDefault="007463D1" w:rsidP="00E03703"/>
    <w:p w14:paraId="2C2AF106" w14:textId="0BCF7481" w:rsidR="007463D1" w:rsidRDefault="007463D1" w:rsidP="00E03703"/>
    <w:p w14:paraId="30B51F01" w14:textId="29004D35" w:rsidR="007463D1" w:rsidRDefault="007463D1" w:rsidP="00E03703"/>
    <w:p w14:paraId="0B9EC333" w14:textId="31AE0DA3" w:rsidR="007463D1" w:rsidRDefault="007463D1" w:rsidP="00E03703"/>
    <w:p w14:paraId="7D4DF5DC" w14:textId="2BC3500A" w:rsidR="007463D1" w:rsidRDefault="007463D1" w:rsidP="00E03703"/>
    <w:p w14:paraId="7EE265B9" w14:textId="28D328D4" w:rsidR="007463D1" w:rsidRDefault="007463D1" w:rsidP="00E03703"/>
    <w:p w14:paraId="47D20908" w14:textId="157F652E" w:rsidR="007463D1" w:rsidRDefault="007463D1" w:rsidP="00E03703"/>
    <w:p w14:paraId="53594FA1" w14:textId="664C1AF9" w:rsidR="007463D1" w:rsidRDefault="007463D1" w:rsidP="00E03703"/>
    <w:p w14:paraId="10B3B89F" w14:textId="3D1D15BB" w:rsidR="007463D1" w:rsidRDefault="007463D1" w:rsidP="00E03703"/>
    <w:p w14:paraId="1FD77E61" w14:textId="53A568FA" w:rsidR="007463D1" w:rsidRDefault="007463D1" w:rsidP="00E03703"/>
    <w:p w14:paraId="0BB92E8B" w14:textId="77777777" w:rsidR="007463D1" w:rsidRPr="00E03703" w:rsidRDefault="007463D1" w:rsidP="00E03703"/>
    <w:p w14:paraId="7A59A68F" w14:textId="77777777" w:rsidR="00B77477" w:rsidRPr="00AD15B9" w:rsidRDefault="00FE7370" w:rsidP="00440BF0">
      <w:pPr>
        <w:pStyle w:val="1"/>
      </w:pPr>
      <w:bookmarkStart w:id="8" w:name="_Toc172041078"/>
      <w:r w:rsidRPr="00AD15B9">
        <w:lastRenderedPageBreak/>
        <w:t>Заключение</w:t>
      </w:r>
      <w:bookmarkEnd w:id="8"/>
    </w:p>
    <w:p w14:paraId="0DF56867" w14:textId="28E2D123" w:rsidR="00AD15B9" w:rsidRDefault="00E03703" w:rsidP="00AD15B9">
      <w:pPr>
        <w:rPr>
          <w:lang w:val="en-US"/>
        </w:rPr>
      </w:pPr>
      <w:r>
        <w:t>Таким образом</w:t>
      </w:r>
      <w:r w:rsidRPr="00E03703">
        <w:t>,</w:t>
      </w:r>
      <w:r>
        <w:t xml:space="preserve"> было проведена работа с </w:t>
      </w:r>
      <w:r>
        <w:rPr>
          <w:lang w:val="en-US"/>
        </w:rPr>
        <w:t>Node</w:t>
      </w:r>
      <w:r w:rsidRPr="00E03703">
        <w:t>.</w:t>
      </w:r>
      <w:proofErr w:type="spellStart"/>
      <w:r>
        <w:rPr>
          <w:lang w:val="en-US"/>
        </w:rPr>
        <w:t>js</w:t>
      </w:r>
      <w:proofErr w:type="spellEnd"/>
      <w:r w:rsidRPr="00E03703">
        <w:t>,</w:t>
      </w:r>
      <w:r>
        <w:t xml:space="preserve"> </w:t>
      </w:r>
      <w:r>
        <w:rPr>
          <w:lang w:val="en-US"/>
        </w:rPr>
        <w:t>HTML</w:t>
      </w:r>
      <w:r w:rsidRPr="00E03703">
        <w:t>,</w:t>
      </w:r>
      <w:r>
        <w:t xml:space="preserve"> </w:t>
      </w:r>
      <w:r>
        <w:rPr>
          <w:lang w:val="en-US"/>
        </w:rPr>
        <w:t>CSS</w:t>
      </w:r>
      <w:r w:rsidRPr="00E03703">
        <w:t>,</w:t>
      </w:r>
      <w:r>
        <w:t xml:space="preserve"> </w:t>
      </w:r>
      <w:r>
        <w:rPr>
          <w:lang w:val="en-US"/>
        </w:rPr>
        <w:t>JS</w:t>
      </w:r>
      <w:r w:rsidRPr="00E03703">
        <w:t>.</w:t>
      </w:r>
      <w:r>
        <w:t xml:space="preserve"> Была изучена необходимая документация для разработки данного проекта</w:t>
      </w:r>
      <w:r w:rsidRPr="00E03703">
        <w:t>.</w:t>
      </w:r>
      <w:r>
        <w:t xml:space="preserve"> Также проведена работа с настройкой и отправкой проекта на удаленный репозиторий с помощью системы контроля версий</w:t>
      </w:r>
      <w:r w:rsidRPr="00E03703">
        <w:t>.</w:t>
      </w:r>
      <w:r>
        <w:t xml:space="preserve"> Проведены успешные тесты работы сайта</w:t>
      </w:r>
      <w:r>
        <w:rPr>
          <w:lang w:val="en-US"/>
        </w:rPr>
        <w:t>,</w:t>
      </w:r>
      <w:r>
        <w:t xml:space="preserve"> проанализирован пользовательский опыт</w:t>
      </w:r>
      <w:r>
        <w:rPr>
          <w:lang w:val="en-US"/>
        </w:rPr>
        <w:t>.</w:t>
      </w:r>
    </w:p>
    <w:p w14:paraId="207DEC61" w14:textId="16296EB9" w:rsidR="007463D1" w:rsidRDefault="007463D1" w:rsidP="00AD15B9">
      <w:r>
        <w:rPr>
          <w:noProof/>
        </w:rPr>
        <w:drawing>
          <wp:inline distT="0" distB="0" distL="0" distR="0" wp14:anchorId="5AA99BAE" wp14:editId="403D9928">
            <wp:extent cx="5940425" cy="2682240"/>
            <wp:effectExtent l="0" t="0" r="3175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64DB" w14:textId="56DEC6C8" w:rsidR="007463D1" w:rsidRDefault="007463D1" w:rsidP="00AD15B9">
      <w:r>
        <w:rPr>
          <w:noProof/>
        </w:rPr>
        <w:drawing>
          <wp:inline distT="0" distB="0" distL="0" distR="0" wp14:anchorId="774BC255" wp14:editId="7421FC73">
            <wp:extent cx="5940425" cy="265430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88F0" w14:textId="2E653A1C" w:rsidR="007463D1" w:rsidRDefault="007463D1" w:rsidP="007463D1">
      <w:r>
        <w:rPr>
          <w:noProof/>
        </w:rPr>
        <w:drawing>
          <wp:inline distT="0" distB="0" distL="0" distR="0" wp14:anchorId="01896BDE" wp14:editId="058012BE">
            <wp:extent cx="5940425" cy="2657475"/>
            <wp:effectExtent l="0" t="0" r="317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Toc172041079" w:displacedByCustomXml="next"/>
    <w:bookmarkStart w:id="10" w:name="_Toc42264642" w:displacedByCustomXml="next"/>
    <w:sdt>
      <w:sdtPr>
        <w:rPr>
          <w:rFonts w:eastAsia="Times New Roman"/>
          <w:b w:val="0"/>
          <w:bCs w:val="0"/>
          <w:sz w:val="24"/>
          <w:szCs w:val="20"/>
        </w:rPr>
        <w:id w:val="1165974403"/>
        <w:docPartObj>
          <w:docPartGallery w:val="Bibliographies"/>
          <w:docPartUnique/>
        </w:docPartObj>
      </w:sdtPr>
      <w:sdtContent>
        <w:p w14:paraId="5EC74F65" w14:textId="77777777" w:rsidR="00F23B78" w:rsidRDefault="00F23B78" w:rsidP="00440BF0">
          <w:pPr>
            <w:pStyle w:val="1"/>
          </w:pPr>
          <w:r>
            <w:t>Список литературы</w:t>
          </w:r>
          <w:bookmarkEnd w:id="10"/>
          <w:bookmarkEnd w:id="9"/>
        </w:p>
        <w:sdt>
          <w:sdtPr>
            <w:id w:val="111145805"/>
            <w:bibliography/>
          </w:sdtPr>
          <w:sdtContent>
            <w:p w14:paraId="1F3DB587" w14:textId="77777777" w:rsidR="00AD15B9" w:rsidRDefault="00F23B78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89"/>
                <w:gridCol w:w="9056"/>
              </w:tblGrid>
              <w:tr w:rsidR="00AD15B9" w14:paraId="3874F97A" w14:textId="77777777">
                <w:trPr>
                  <w:divId w:val="932125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69BBBC" w14:textId="77777777" w:rsidR="00AD15B9" w:rsidRDefault="00AD15B9">
                    <w:pPr>
                      <w:pStyle w:val="a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53DDE8" w14:textId="6707F905" w:rsidR="00AD15B9" w:rsidRDefault="00A678B1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"Документация </w:t>
                    </w:r>
                    <w:r>
                      <w:rPr>
                        <w:noProof/>
                        <w:lang w:val="en-US"/>
                      </w:rPr>
                      <w:t>Node</w:t>
                    </w:r>
                    <w:r w:rsidRPr="00A678B1">
                      <w:rPr>
                        <w:noProof/>
                      </w:rPr>
                      <w:t>.</w:t>
                    </w:r>
                    <w:r>
                      <w:rPr>
                        <w:noProof/>
                        <w:lang w:val="en-US"/>
                      </w:rPr>
                      <w:t>js</w:t>
                    </w:r>
                    <w:r>
                      <w:rPr>
                        <w:noProof/>
                      </w:rPr>
                      <w:t>"</w:t>
                    </w:r>
                    <w:r w:rsidRPr="00A678B1">
                      <w:rPr>
                        <w:noProof/>
                      </w:rPr>
                      <w:t xml:space="preserve"> https://nodejs.org/api/all.html</w:t>
                    </w:r>
                  </w:p>
                </w:tc>
              </w:tr>
              <w:tr w:rsidR="00AD15B9" w14:paraId="5F9BB908" w14:textId="77777777">
                <w:trPr>
                  <w:divId w:val="9321251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93A23F" w14:textId="688EFC9F" w:rsidR="00AD15B9" w:rsidRDefault="00AD15B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793276" w14:textId="3D404E48" w:rsidR="00AD15B9" w:rsidRDefault="00A678B1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"Документация </w:t>
                    </w:r>
                    <w:r>
                      <w:rPr>
                        <w:noProof/>
                        <w:lang w:val="en-US"/>
                      </w:rPr>
                      <w:t>JavaScript</w:t>
                    </w:r>
                    <w:r>
                      <w:rPr>
                        <w:noProof/>
                      </w:rPr>
                      <w:t>"</w:t>
                    </w:r>
                    <w:r w:rsidRPr="00A678B1">
                      <w:rPr>
                        <w:noProof/>
                      </w:rPr>
                      <w:t xml:space="preserve"> https://devdocs.io/javascript/</w:t>
                    </w:r>
                  </w:p>
                  <w:p w14:paraId="0CC43E6E" w14:textId="139FE0A1" w:rsidR="00A678B1" w:rsidRPr="00A678B1" w:rsidRDefault="00A678B1" w:rsidP="00A678B1">
                    <w:pPr>
                      <w:rPr>
                        <w:lang w:eastAsia="en-US"/>
                      </w:rPr>
                    </w:pPr>
                  </w:p>
                </w:tc>
              </w:tr>
              <w:tr w:rsidR="00A678B1" w14:paraId="581FB0CD" w14:textId="77777777">
                <w:trPr>
                  <w:divId w:val="932125175"/>
                  <w:tblCellSpacing w:w="15" w:type="dxa"/>
                </w:trPr>
                <w:tc>
                  <w:tcPr>
                    <w:tcW w:w="50" w:type="pct"/>
                  </w:tcPr>
                  <w:p w14:paraId="1E978276" w14:textId="627A52AB" w:rsidR="00A678B1" w:rsidRPr="00A678B1" w:rsidRDefault="00A678B1">
                    <w:pPr>
                      <w:pStyle w:val="a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[3]</w:t>
                    </w:r>
                  </w:p>
                </w:tc>
                <w:tc>
                  <w:tcPr>
                    <w:tcW w:w="0" w:type="auto"/>
                  </w:tcPr>
                  <w:p w14:paraId="3574AD0E" w14:textId="44A21116" w:rsidR="00A678B1" w:rsidRPr="00A678B1" w:rsidRDefault="00A678B1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"Документация </w:t>
                    </w:r>
                    <w:r>
                      <w:rPr>
                        <w:noProof/>
                        <w:lang w:val="en-US"/>
                      </w:rPr>
                      <w:t>HTML</w:t>
                    </w:r>
                    <w:r>
                      <w:rPr>
                        <w:noProof/>
                      </w:rPr>
                      <w:t>"</w:t>
                    </w:r>
                    <w:r w:rsidRPr="00A678B1">
                      <w:rPr>
                        <w:noProof/>
                      </w:rPr>
                      <w:t xml:space="preserve"> </w:t>
                    </w:r>
                    <w:r w:rsidRPr="00A678B1">
                      <w:rPr>
                        <w:noProof/>
                        <w:lang w:val="en-US"/>
                      </w:rPr>
                      <w:t>https</w:t>
                    </w:r>
                    <w:r w:rsidRPr="00A678B1">
                      <w:rPr>
                        <w:noProof/>
                      </w:rPr>
                      <w:t>://</w:t>
                    </w:r>
                    <w:r w:rsidRPr="00A678B1">
                      <w:rPr>
                        <w:noProof/>
                        <w:lang w:val="en-US"/>
                      </w:rPr>
                      <w:t>developer</w:t>
                    </w:r>
                    <w:r w:rsidRPr="00A678B1">
                      <w:rPr>
                        <w:noProof/>
                      </w:rPr>
                      <w:t>.</w:t>
                    </w:r>
                    <w:r w:rsidRPr="00A678B1">
                      <w:rPr>
                        <w:noProof/>
                        <w:lang w:val="en-US"/>
                      </w:rPr>
                      <w:t>mozilla</w:t>
                    </w:r>
                    <w:r w:rsidRPr="00A678B1">
                      <w:rPr>
                        <w:noProof/>
                      </w:rPr>
                      <w:t>.</w:t>
                    </w:r>
                    <w:r w:rsidRPr="00A678B1">
                      <w:rPr>
                        <w:noProof/>
                        <w:lang w:val="en-US"/>
                      </w:rPr>
                      <w:t>org</w:t>
                    </w:r>
                    <w:r w:rsidRPr="00A678B1">
                      <w:rPr>
                        <w:noProof/>
                      </w:rPr>
                      <w:t>/</w:t>
                    </w:r>
                    <w:r w:rsidRPr="00A678B1">
                      <w:rPr>
                        <w:noProof/>
                        <w:lang w:val="en-US"/>
                      </w:rPr>
                      <w:t>ru</w:t>
                    </w:r>
                    <w:r w:rsidRPr="00A678B1">
                      <w:rPr>
                        <w:noProof/>
                      </w:rPr>
                      <w:t>/</w:t>
                    </w:r>
                    <w:r w:rsidRPr="00A678B1">
                      <w:rPr>
                        <w:noProof/>
                        <w:lang w:val="en-US"/>
                      </w:rPr>
                      <w:t>docs</w:t>
                    </w:r>
                    <w:r w:rsidRPr="00A678B1">
                      <w:rPr>
                        <w:noProof/>
                      </w:rPr>
                      <w:t>/</w:t>
                    </w:r>
                    <w:r w:rsidRPr="00A678B1">
                      <w:rPr>
                        <w:noProof/>
                        <w:lang w:val="en-US"/>
                      </w:rPr>
                      <w:t>Web</w:t>
                    </w:r>
                    <w:r w:rsidRPr="00A678B1">
                      <w:rPr>
                        <w:noProof/>
                      </w:rPr>
                      <w:t>/</w:t>
                    </w:r>
                    <w:r w:rsidRPr="00A678B1">
                      <w:rPr>
                        <w:noProof/>
                        <w:lang w:val="en-US"/>
                      </w:rPr>
                      <w:t>HTML</w:t>
                    </w:r>
                  </w:p>
                </w:tc>
              </w:tr>
              <w:tr w:rsidR="00A678B1" w14:paraId="78C01ABE" w14:textId="77777777">
                <w:trPr>
                  <w:divId w:val="932125175"/>
                  <w:tblCellSpacing w:w="15" w:type="dxa"/>
                </w:trPr>
                <w:tc>
                  <w:tcPr>
                    <w:tcW w:w="50" w:type="pct"/>
                  </w:tcPr>
                  <w:p w14:paraId="26FE6C1B" w14:textId="1AF8C276" w:rsidR="00A678B1" w:rsidRDefault="00A678B1">
                    <w:pPr>
                      <w:pStyle w:val="ae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[4]</w:t>
                    </w:r>
                  </w:p>
                </w:tc>
                <w:tc>
                  <w:tcPr>
                    <w:tcW w:w="0" w:type="auto"/>
                  </w:tcPr>
                  <w:p w14:paraId="09861AD5" w14:textId="6466C1E2" w:rsidR="00A678B1" w:rsidRDefault="00A678B1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"Документация </w:t>
                    </w:r>
                    <w:r>
                      <w:rPr>
                        <w:noProof/>
                        <w:lang w:val="en-US"/>
                      </w:rPr>
                      <w:t>CSS</w:t>
                    </w:r>
                    <w:r>
                      <w:rPr>
                        <w:noProof/>
                      </w:rPr>
                      <w:t xml:space="preserve">" </w:t>
                    </w:r>
                    <w:r w:rsidRPr="00A678B1">
                      <w:rPr>
                        <w:noProof/>
                      </w:rPr>
                      <w:t>https://devdocs.io/css/</w:t>
                    </w:r>
                  </w:p>
                </w:tc>
              </w:tr>
            </w:tbl>
            <w:p w14:paraId="74165526" w14:textId="025737B3" w:rsidR="00AD15B9" w:rsidRPr="00A678B1" w:rsidRDefault="00AD15B9">
              <w:pPr>
                <w:divId w:val="932125175"/>
                <w:rPr>
                  <w:noProof/>
                </w:rPr>
              </w:pPr>
            </w:p>
            <w:p w14:paraId="0047C339" w14:textId="67489730" w:rsidR="00B77477" w:rsidRDefault="00F23B78" w:rsidP="00E037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92493CF" w14:textId="1B4751BB" w:rsidR="007463D1" w:rsidRDefault="007463D1" w:rsidP="00440BF0">
      <w:pPr>
        <w:pStyle w:val="1"/>
      </w:pPr>
      <w:bookmarkStart w:id="11" w:name="_Toc40092430"/>
      <w:bookmarkStart w:id="12" w:name="_Toc42264643"/>
    </w:p>
    <w:p w14:paraId="1A172B22" w14:textId="05DE73AC" w:rsidR="007463D1" w:rsidRDefault="007463D1" w:rsidP="007463D1"/>
    <w:p w14:paraId="4208496D" w14:textId="52F5C06D" w:rsidR="007463D1" w:rsidRDefault="007463D1" w:rsidP="007463D1"/>
    <w:p w14:paraId="38E3E9AB" w14:textId="1A881752" w:rsidR="007463D1" w:rsidRDefault="007463D1" w:rsidP="007463D1"/>
    <w:p w14:paraId="71F3623A" w14:textId="210C492D" w:rsidR="007463D1" w:rsidRDefault="007463D1" w:rsidP="007463D1"/>
    <w:p w14:paraId="6F6011CC" w14:textId="53979FC4" w:rsidR="007463D1" w:rsidRDefault="007463D1" w:rsidP="007463D1"/>
    <w:p w14:paraId="7AD90854" w14:textId="73216E75" w:rsidR="007463D1" w:rsidRDefault="007463D1" w:rsidP="007463D1"/>
    <w:p w14:paraId="649766BA" w14:textId="1F4CE0E3" w:rsidR="007463D1" w:rsidRDefault="007463D1" w:rsidP="007463D1"/>
    <w:p w14:paraId="635C2CD8" w14:textId="62314624" w:rsidR="007463D1" w:rsidRDefault="007463D1" w:rsidP="007463D1"/>
    <w:p w14:paraId="175CAD98" w14:textId="597C63E1" w:rsidR="007463D1" w:rsidRDefault="007463D1" w:rsidP="007463D1"/>
    <w:p w14:paraId="14108968" w14:textId="59740603" w:rsidR="007463D1" w:rsidRDefault="007463D1" w:rsidP="007463D1"/>
    <w:p w14:paraId="531799E0" w14:textId="4B76F8B9" w:rsidR="007463D1" w:rsidRDefault="007463D1" w:rsidP="007463D1"/>
    <w:p w14:paraId="2E309C96" w14:textId="19F3F5FE" w:rsidR="007463D1" w:rsidRDefault="007463D1" w:rsidP="007463D1"/>
    <w:p w14:paraId="3F30E066" w14:textId="511D7BB3" w:rsidR="007463D1" w:rsidRDefault="007463D1" w:rsidP="007463D1"/>
    <w:p w14:paraId="731F6947" w14:textId="1716AE2C" w:rsidR="007463D1" w:rsidRDefault="007463D1" w:rsidP="007463D1"/>
    <w:p w14:paraId="5C249EAE" w14:textId="03E86B1B" w:rsidR="007463D1" w:rsidRDefault="007463D1" w:rsidP="007463D1"/>
    <w:p w14:paraId="0661A1E2" w14:textId="6A8C21FB" w:rsidR="007463D1" w:rsidRDefault="007463D1" w:rsidP="007463D1"/>
    <w:p w14:paraId="1D0093F2" w14:textId="3A3864C2" w:rsidR="007463D1" w:rsidRDefault="007463D1" w:rsidP="007463D1"/>
    <w:p w14:paraId="207E4902" w14:textId="27C3A619" w:rsidR="007463D1" w:rsidRDefault="007463D1" w:rsidP="007463D1"/>
    <w:p w14:paraId="17C7D4CB" w14:textId="683B1CB3" w:rsidR="007463D1" w:rsidRDefault="007463D1" w:rsidP="007463D1"/>
    <w:p w14:paraId="3EC8FEA1" w14:textId="3FDD4D24" w:rsidR="007463D1" w:rsidRDefault="007463D1" w:rsidP="007463D1"/>
    <w:p w14:paraId="27E53213" w14:textId="1EBECE22" w:rsidR="007463D1" w:rsidRDefault="007463D1" w:rsidP="007463D1"/>
    <w:p w14:paraId="18F6AFEB" w14:textId="4AC77B60" w:rsidR="007463D1" w:rsidRDefault="007463D1" w:rsidP="007463D1"/>
    <w:p w14:paraId="61D4E3C5" w14:textId="3F32EADC" w:rsidR="007463D1" w:rsidRDefault="007463D1" w:rsidP="007463D1"/>
    <w:p w14:paraId="1F68E226" w14:textId="15B898AF" w:rsidR="007463D1" w:rsidRDefault="007463D1" w:rsidP="007463D1"/>
    <w:p w14:paraId="65C632FC" w14:textId="7F9EDD56" w:rsidR="007463D1" w:rsidRDefault="007463D1" w:rsidP="007463D1"/>
    <w:p w14:paraId="0C9E2CBF" w14:textId="2B2762A5" w:rsidR="007463D1" w:rsidRDefault="007463D1" w:rsidP="007463D1"/>
    <w:p w14:paraId="210023D1" w14:textId="1D6AD488" w:rsidR="007463D1" w:rsidRDefault="007463D1" w:rsidP="007463D1"/>
    <w:p w14:paraId="26682373" w14:textId="0424B58B" w:rsidR="007463D1" w:rsidRDefault="007463D1" w:rsidP="007463D1"/>
    <w:p w14:paraId="0F5542E8" w14:textId="54F4749A" w:rsidR="007463D1" w:rsidRDefault="007463D1" w:rsidP="007463D1"/>
    <w:p w14:paraId="412A2C3C" w14:textId="09EFD00B" w:rsidR="007463D1" w:rsidRDefault="007463D1" w:rsidP="007463D1"/>
    <w:p w14:paraId="500CEC18" w14:textId="1ACA341B" w:rsidR="007463D1" w:rsidRDefault="007463D1" w:rsidP="007463D1"/>
    <w:p w14:paraId="5A3DAC0D" w14:textId="0AFE4A10" w:rsidR="007463D1" w:rsidRDefault="007463D1" w:rsidP="007463D1"/>
    <w:p w14:paraId="586C0B66" w14:textId="43FE1BC0" w:rsidR="007463D1" w:rsidRDefault="007463D1" w:rsidP="007463D1"/>
    <w:p w14:paraId="067B6A79" w14:textId="47B04FA4" w:rsidR="007463D1" w:rsidRDefault="007463D1" w:rsidP="007463D1"/>
    <w:p w14:paraId="51EC1C72" w14:textId="6A0C2165" w:rsidR="007463D1" w:rsidRDefault="007463D1" w:rsidP="007463D1"/>
    <w:p w14:paraId="6E6A13AE" w14:textId="7681DAF1" w:rsidR="007463D1" w:rsidRDefault="007463D1" w:rsidP="007463D1"/>
    <w:p w14:paraId="6EB93C92" w14:textId="535591F7" w:rsidR="007463D1" w:rsidRDefault="007463D1" w:rsidP="007463D1"/>
    <w:p w14:paraId="14CDA459" w14:textId="3026A839" w:rsidR="007463D1" w:rsidRDefault="007463D1" w:rsidP="007463D1"/>
    <w:p w14:paraId="56106DE5" w14:textId="77777777" w:rsidR="007463D1" w:rsidRPr="007463D1" w:rsidRDefault="007463D1" w:rsidP="007463D1"/>
    <w:p w14:paraId="5C1902D3" w14:textId="59A279B9" w:rsidR="00B77477" w:rsidRPr="00E03703" w:rsidRDefault="00351104" w:rsidP="00440BF0">
      <w:pPr>
        <w:pStyle w:val="1"/>
        <w:rPr>
          <w:lang w:val="en-US"/>
        </w:rPr>
      </w:pPr>
      <w:bookmarkStart w:id="13" w:name="_Toc172041080"/>
      <w:r>
        <w:lastRenderedPageBreak/>
        <w:t>Приложение</w:t>
      </w:r>
      <w:bookmarkEnd w:id="11"/>
      <w:bookmarkEnd w:id="12"/>
      <w:bookmarkEnd w:id="13"/>
    </w:p>
    <w:bookmarkEnd w:id="2"/>
    <w:p w14:paraId="468E3D6F" w14:textId="25BCF5D2" w:rsidR="005E40DC" w:rsidRPr="00E03703" w:rsidRDefault="00E03703" w:rsidP="00E03703">
      <w:pPr>
        <w:pStyle w:val="af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index.html</w:t>
      </w:r>
    </w:p>
    <w:p w14:paraId="49A9CECC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>&lt;!DOCTYPE html&gt;</w:t>
      </w:r>
    </w:p>
    <w:p w14:paraId="126F5462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&lt;html </w:t>
      </w:r>
      <w:proofErr w:type="spellStart"/>
      <w:r w:rsidRPr="00E03703">
        <w:rPr>
          <w:rFonts w:eastAsia="Arial Unicode MS"/>
          <w:szCs w:val="24"/>
          <w:lang w:val="en-US"/>
        </w:rPr>
        <w:t>lang</w:t>
      </w:r>
      <w:proofErr w:type="spellEnd"/>
      <w:r w:rsidRPr="00E03703">
        <w:rPr>
          <w:rFonts w:eastAsia="Arial Unicode MS"/>
          <w:szCs w:val="24"/>
          <w:lang w:val="en-US"/>
        </w:rPr>
        <w:t>="</w:t>
      </w:r>
      <w:proofErr w:type="spellStart"/>
      <w:r w:rsidRPr="00E03703">
        <w:rPr>
          <w:rFonts w:eastAsia="Arial Unicode MS"/>
          <w:szCs w:val="24"/>
          <w:lang w:val="en-US"/>
        </w:rPr>
        <w:t>ru</w:t>
      </w:r>
      <w:proofErr w:type="spellEnd"/>
      <w:r w:rsidRPr="00E03703">
        <w:rPr>
          <w:rFonts w:eastAsia="Arial Unicode MS"/>
          <w:szCs w:val="24"/>
          <w:lang w:val="en-US"/>
        </w:rPr>
        <w:t>"&gt;</w:t>
      </w:r>
    </w:p>
    <w:p w14:paraId="5404F922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</w:p>
    <w:p w14:paraId="5DD67CC5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>&lt;head&gt;</w:t>
      </w:r>
    </w:p>
    <w:p w14:paraId="087D6F3B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&lt;meta charset="UTF-8"&gt;</w:t>
      </w:r>
    </w:p>
    <w:p w14:paraId="4F20DFDB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&lt;meta http-</w:t>
      </w:r>
      <w:proofErr w:type="spellStart"/>
      <w:r w:rsidRPr="00E03703">
        <w:rPr>
          <w:rFonts w:eastAsia="Arial Unicode MS"/>
          <w:szCs w:val="24"/>
          <w:lang w:val="en-US"/>
        </w:rPr>
        <w:t>equiv</w:t>
      </w:r>
      <w:proofErr w:type="spellEnd"/>
      <w:r w:rsidRPr="00E03703">
        <w:rPr>
          <w:rFonts w:eastAsia="Arial Unicode MS"/>
          <w:szCs w:val="24"/>
          <w:lang w:val="en-US"/>
        </w:rPr>
        <w:t>="X-UA-Compatible" content="IE=edge"&gt;</w:t>
      </w:r>
    </w:p>
    <w:p w14:paraId="3B38C1F4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&lt;meta name="viewport" content="width=device-width, initial-scale=1.0"&gt;</w:t>
      </w:r>
    </w:p>
    <w:p w14:paraId="0B758EFA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&lt;link </w:t>
      </w:r>
      <w:proofErr w:type="spellStart"/>
      <w:r w:rsidRPr="00E03703">
        <w:rPr>
          <w:rFonts w:eastAsia="Arial Unicode MS"/>
          <w:szCs w:val="24"/>
          <w:lang w:val="en-US"/>
        </w:rPr>
        <w:t>rel</w:t>
      </w:r>
      <w:proofErr w:type="spellEnd"/>
      <w:r w:rsidRPr="00E03703">
        <w:rPr>
          <w:rFonts w:eastAsia="Arial Unicode MS"/>
          <w:szCs w:val="24"/>
          <w:lang w:val="en-US"/>
        </w:rPr>
        <w:t xml:space="preserve">="stylesheet" </w:t>
      </w:r>
      <w:proofErr w:type="spellStart"/>
      <w:r w:rsidRPr="00E03703">
        <w:rPr>
          <w:rFonts w:eastAsia="Arial Unicode MS"/>
          <w:szCs w:val="24"/>
          <w:lang w:val="en-US"/>
        </w:rPr>
        <w:t>href</w:t>
      </w:r>
      <w:proofErr w:type="spellEnd"/>
      <w:r w:rsidRPr="00E03703">
        <w:rPr>
          <w:rFonts w:eastAsia="Arial Unicode MS"/>
          <w:szCs w:val="24"/>
          <w:lang w:val="en-US"/>
        </w:rPr>
        <w:t>="</w:t>
      </w:r>
      <w:proofErr w:type="spellStart"/>
      <w:r w:rsidRPr="00E03703">
        <w:rPr>
          <w:rFonts w:eastAsia="Arial Unicode MS"/>
          <w:szCs w:val="24"/>
          <w:lang w:val="en-US"/>
        </w:rPr>
        <w:t>css</w:t>
      </w:r>
      <w:proofErr w:type="spellEnd"/>
      <w:r w:rsidRPr="00E03703">
        <w:rPr>
          <w:rFonts w:eastAsia="Arial Unicode MS"/>
          <w:szCs w:val="24"/>
          <w:lang w:val="en-US"/>
        </w:rPr>
        <w:t>/style.css"&gt;</w:t>
      </w:r>
    </w:p>
    <w:p w14:paraId="37FABE6C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&lt;title&gt;</w:t>
      </w:r>
      <w:r w:rsidRPr="00E03703">
        <w:rPr>
          <w:rFonts w:eastAsia="Arial Unicode MS"/>
          <w:szCs w:val="24"/>
        </w:rPr>
        <w:t>Калякин</w:t>
      </w:r>
      <w:r w:rsidRPr="00E03703">
        <w:rPr>
          <w:rFonts w:eastAsia="Arial Unicode MS"/>
          <w:szCs w:val="24"/>
          <w:lang w:val="en-US"/>
        </w:rPr>
        <w:t xml:space="preserve"> </w:t>
      </w:r>
      <w:r w:rsidRPr="00E03703">
        <w:rPr>
          <w:rFonts w:eastAsia="Arial Unicode MS"/>
          <w:szCs w:val="24"/>
        </w:rPr>
        <w:t>Д</w:t>
      </w:r>
      <w:r w:rsidRPr="00E03703">
        <w:rPr>
          <w:rFonts w:eastAsia="Arial Unicode MS"/>
          <w:szCs w:val="24"/>
          <w:lang w:val="en-US"/>
        </w:rPr>
        <w:t>.</w:t>
      </w:r>
      <w:r w:rsidRPr="00E03703">
        <w:rPr>
          <w:rFonts w:eastAsia="Arial Unicode MS"/>
          <w:szCs w:val="24"/>
        </w:rPr>
        <w:t>С</w:t>
      </w:r>
      <w:r w:rsidRPr="00E03703">
        <w:rPr>
          <w:rFonts w:eastAsia="Arial Unicode MS"/>
          <w:szCs w:val="24"/>
          <w:lang w:val="en-US"/>
        </w:rPr>
        <w:t>&lt;/title&gt;</w:t>
      </w:r>
    </w:p>
    <w:p w14:paraId="29681884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>&lt;/head&gt;</w:t>
      </w:r>
    </w:p>
    <w:p w14:paraId="19814D48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</w:p>
    <w:p w14:paraId="107E8805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>&lt;body&gt;</w:t>
      </w:r>
    </w:p>
    <w:p w14:paraId="6134D885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&lt;script </w:t>
      </w:r>
      <w:proofErr w:type="spellStart"/>
      <w:r w:rsidRPr="00E03703">
        <w:rPr>
          <w:rFonts w:eastAsia="Arial Unicode MS"/>
          <w:szCs w:val="24"/>
          <w:lang w:val="en-US"/>
        </w:rPr>
        <w:t>src</w:t>
      </w:r>
      <w:proofErr w:type="spellEnd"/>
      <w:r w:rsidRPr="00E03703">
        <w:rPr>
          <w:rFonts w:eastAsia="Arial Unicode MS"/>
          <w:szCs w:val="24"/>
          <w:lang w:val="en-US"/>
        </w:rPr>
        <w:t>="</w:t>
      </w:r>
      <w:proofErr w:type="spellStart"/>
      <w:r w:rsidRPr="00E03703">
        <w:rPr>
          <w:rFonts w:eastAsia="Arial Unicode MS"/>
          <w:szCs w:val="24"/>
          <w:lang w:val="en-US"/>
        </w:rPr>
        <w:t>js</w:t>
      </w:r>
      <w:proofErr w:type="spellEnd"/>
      <w:r w:rsidRPr="00E03703">
        <w:rPr>
          <w:rFonts w:eastAsia="Arial Unicode MS"/>
          <w:szCs w:val="24"/>
          <w:lang w:val="en-US"/>
        </w:rPr>
        <w:t>/index.js"&gt;&lt;/script&gt;</w:t>
      </w:r>
    </w:p>
    <w:p w14:paraId="436342B4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&lt;div class="</w:t>
      </w:r>
      <w:proofErr w:type="spellStart"/>
      <w:r w:rsidRPr="00E03703">
        <w:rPr>
          <w:rFonts w:eastAsia="Arial Unicode MS"/>
          <w:szCs w:val="24"/>
          <w:lang w:val="en-US"/>
        </w:rPr>
        <w:t>bg</w:t>
      </w:r>
      <w:proofErr w:type="spellEnd"/>
      <w:r w:rsidRPr="00E03703">
        <w:rPr>
          <w:rFonts w:eastAsia="Arial Unicode MS"/>
          <w:szCs w:val="24"/>
          <w:lang w:val="en-US"/>
        </w:rPr>
        <w:t>"&gt;&lt;/div&gt;</w:t>
      </w:r>
    </w:p>
    <w:p w14:paraId="5202CBCE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&lt;div class="</w:t>
      </w:r>
      <w:proofErr w:type="spellStart"/>
      <w:r w:rsidRPr="00E03703">
        <w:rPr>
          <w:rFonts w:eastAsia="Arial Unicode MS"/>
          <w:szCs w:val="24"/>
          <w:lang w:val="en-US"/>
        </w:rPr>
        <w:t>bg</w:t>
      </w:r>
      <w:proofErr w:type="spellEnd"/>
      <w:r w:rsidRPr="00E03703">
        <w:rPr>
          <w:rFonts w:eastAsia="Arial Unicode MS"/>
          <w:szCs w:val="24"/>
          <w:lang w:val="en-US"/>
        </w:rPr>
        <w:t xml:space="preserve"> bg2"&gt;&lt;/div&gt;</w:t>
      </w:r>
    </w:p>
    <w:p w14:paraId="50518490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&lt;div class="</w:t>
      </w:r>
      <w:proofErr w:type="spellStart"/>
      <w:r w:rsidRPr="00E03703">
        <w:rPr>
          <w:rFonts w:eastAsia="Arial Unicode MS"/>
          <w:szCs w:val="24"/>
          <w:lang w:val="en-US"/>
        </w:rPr>
        <w:t>bg</w:t>
      </w:r>
      <w:proofErr w:type="spellEnd"/>
      <w:r w:rsidRPr="00E03703">
        <w:rPr>
          <w:rFonts w:eastAsia="Arial Unicode MS"/>
          <w:szCs w:val="24"/>
          <w:lang w:val="en-US"/>
        </w:rPr>
        <w:t xml:space="preserve"> bg3"&gt;&lt;/div&gt;</w:t>
      </w:r>
    </w:p>
    <w:p w14:paraId="62576346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&lt;div class="container"&gt;</w:t>
      </w:r>
    </w:p>
    <w:p w14:paraId="4D8861E6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&lt;div class="text"&gt;</w:t>
      </w:r>
    </w:p>
    <w:p w14:paraId="04209CDC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</w:t>
      </w:r>
      <w:r w:rsidRPr="00E03703">
        <w:rPr>
          <w:rFonts w:eastAsia="Arial Unicode MS"/>
          <w:szCs w:val="24"/>
        </w:rPr>
        <w:t>Контактная</w:t>
      </w:r>
      <w:r w:rsidRPr="00E03703">
        <w:rPr>
          <w:rFonts w:eastAsia="Arial Unicode MS"/>
          <w:szCs w:val="24"/>
          <w:lang w:val="en-US"/>
        </w:rPr>
        <w:t xml:space="preserve"> </w:t>
      </w:r>
      <w:r w:rsidRPr="00E03703">
        <w:rPr>
          <w:rFonts w:eastAsia="Arial Unicode MS"/>
          <w:szCs w:val="24"/>
        </w:rPr>
        <w:t>форма</w:t>
      </w:r>
    </w:p>
    <w:p w14:paraId="722E5167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&lt;/div&gt;</w:t>
      </w:r>
    </w:p>
    <w:p w14:paraId="75F5C012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&lt;form id="</w:t>
      </w:r>
      <w:proofErr w:type="spellStart"/>
      <w:r w:rsidRPr="00E03703">
        <w:rPr>
          <w:rFonts w:eastAsia="Arial Unicode MS"/>
          <w:szCs w:val="24"/>
          <w:lang w:val="en-US"/>
        </w:rPr>
        <w:t>contactForm</w:t>
      </w:r>
      <w:proofErr w:type="spellEnd"/>
      <w:r w:rsidRPr="00E03703">
        <w:rPr>
          <w:rFonts w:eastAsia="Arial Unicode MS"/>
          <w:szCs w:val="24"/>
          <w:lang w:val="en-US"/>
        </w:rPr>
        <w:t>" action="#"&gt;</w:t>
      </w:r>
    </w:p>
    <w:p w14:paraId="6FD662DB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&lt;div class="form-row"&gt;</w:t>
      </w:r>
    </w:p>
    <w:p w14:paraId="0E9B5031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&lt;div class="input-data"&gt;</w:t>
      </w:r>
    </w:p>
    <w:p w14:paraId="7760192D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&lt;input type="text" id="</w:t>
      </w:r>
      <w:proofErr w:type="spellStart"/>
      <w:r w:rsidRPr="00E03703">
        <w:rPr>
          <w:rFonts w:eastAsia="Arial Unicode MS"/>
          <w:szCs w:val="24"/>
          <w:lang w:val="en-US"/>
        </w:rPr>
        <w:t>firstName</w:t>
      </w:r>
      <w:proofErr w:type="spellEnd"/>
      <w:r w:rsidRPr="00E03703">
        <w:rPr>
          <w:rFonts w:eastAsia="Arial Unicode MS"/>
          <w:szCs w:val="24"/>
          <w:lang w:val="en-US"/>
        </w:rPr>
        <w:t>" name="</w:t>
      </w:r>
      <w:proofErr w:type="spellStart"/>
      <w:r w:rsidRPr="00E03703">
        <w:rPr>
          <w:rFonts w:eastAsia="Arial Unicode MS"/>
          <w:szCs w:val="24"/>
          <w:lang w:val="en-US"/>
        </w:rPr>
        <w:t>firstName</w:t>
      </w:r>
      <w:proofErr w:type="spellEnd"/>
      <w:r w:rsidRPr="00E03703">
        <w:rPr>
          <w:rFonts w:eastAsia="Arial Unicode MS"/>
          <w:szCs w:val="24"/>
          <w:lang w:val="en-US"/>
        </w:rPr>
        <w:t>" required&gt;</w:t>
      </w:r>
    </w:p>
    <w:p w14:paraId="3CB2C816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&lt;div class="underline"&gt;&lt;/div&gt;</w:t>
      </w:r>
    </w:p>
    <w:p w14:paraId="31B2CDD5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&lt;label for="</w:t>
      </w:r>
      <w:proofErr w:type="spellStart"/>
      <w:r w:rsidRPr="00E03703">
        <w:rPr>
          <w:rFonts w:eastAsia="Arial Unicode MS"/>
          <w:szCs w:val="24"/>
          <w:lang w:val="en-US"/>
        </w:rPr>
        <w:t>firstName</w:t>
      </w:r>
      <w:proofErr w:type="spellEnd"/>
      <w:r w:rsidRPr="00E03703">
        <w:rPr>
          <w:rFonts w:eastAsia="Arial Unicode MS"/>
          <w:szCs w:val="24"/>
          <w:lang w:val="en-US"/>
        </w:rPr>
        <w:t>"&gt;</w:t>
      </w:r>
      <w:r w:rsidRPr="00E03703">
        <w:rPr>
          <w:rFonts w:eastAsia="Arial Unicode MS"/>
          <w:szCs w:val="24"/>
        </w:rPr>
        <w:t>Имя</w:t>
      </w:r>
      <w:r w:rsidRPr="00E03703">
        <w:rPr>
          <w:rFonts w:eastAsia="Arial Unicode MS"/>
          <w:szCs w:val="24"/>
          <w:lang w:val="en-US"/>
        </w:rPr>
        <w:t>&lt;/label&gt;</w:t>
      </w:r>
    </w:p>
    <w:p w14:paraId="338F360D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&lt;/div&gt;</w:t>
      </w:r>
    </w:p>
    <w:p w14:paraId="18196A1D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&lt;div class="input-data"&gt;</w:t>
      </w:r>
    </w:p>
    <w:p w14:paraId="2208A8C3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&lt;input type="text" id="</w:t>
      </w:r>
      <w:proofErr w:type="spellStart"/>
      <w:r w:rsidRPr="00E03703">
        <w:rPr>
          <w:rFonts w:eastAsia="Arial Unicode MS"/>
          <w:szCs w:val="24"/>
          <w:lang w:val="en-US"/>
        </w:rPr>
        <w:t>lastName</w:t>
      </w:r>
      <w:proofErr w:type="spellEnd"/>
      <w:r w:rsidRPr="00E03703">
        <w:rPr>
          <w:rFonts w:eastAsia="Arial Unicode MS"/>
          <w:szCs w:val="24"/>
          <w:lang w:val="en-US"/>
        </w:rPr>
        <w:t>" name="</w:t>
      </w:r>
      <w:proofErr w:type="spellStart"/>
      <w:r w:rsidRPr="00E03703">
        <w:rPr>
          <w:rFonts w:eastAsia="Arial Unicode MS"/>
          <w:szCs w:val="24"/>
          <w:lang w:val="en-US"/>
        </w:rPr>
        <w:t>lastName</w:t>
      </w:r>
      <w:proofErr w:type="spellEnd"/>
      <w:r w:rsidRPr="00E03703">
        <w:rPr>
          <w:rFonts w:eastAsia="Arial Unicode MS"/>
          <w:szCs w:val="24"/>
          <w:lang w:val="en-US"/>
        </w:rPr>
        <w:t>" required&gt;</w:t>
      </w:r>
    </w:p>
    <w:p w14:paraId="413F0C98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&lt;div class="underline"&gt;&lt;/div&gt;</w:t>
      </w:r>
    </w:p>
    <w:p w14:paraId="2AD2EF33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&lt;label for="</w:t>
      </w:r>
      <w:proofErr w:type="spellStart"/>
      <w:r w:rsidRPr="00E03703">
        <w:rPr>
          <w:rFonts w:eastAsia="Arial Unicode MS"/>
          <w:szCs w:val="24"/>
          <w:lang w:val="en-US"/>
        </w:rPr>
        <w:t>lastName</w:t>
      </w:r>
      <w:proofErr w:type="spellEnd"/>
      <w:r w:rsidRPr="00E03703">
        <w:rPr>
          <w:rFonts w:eastAsia="Arial Unicode MS"/>
          <w:szCs w:val="24"/>
          <w:lang w:val="en-US"/>
        </w:rPr>
        <w:t>"&gt;</w:t>
      </w:r>
      <w:r w:rsidRPr="00E03703">
        <w:rPr>
          <w:rFonts w:eastAsia="Arial Unicode MS"/>
          <w:szCs w:val="24"/>
        </w:rPr>
        <w:t>Фамилия</w:t>
      </w:r>
      <w:r w:rsidRPr="00E03703">
        <w:rPr>
          <w:rFonts w:eastAsia="Arial Unicode MS"/>
          <w:szCs w:val="24"/>
          <w:lang w:val="en-US"/>
        </w:rPr>
        <w:t>&lt;/label&gt;</w:t>
      </w:r>
    </w:p>
    <w:p w14:paraId="792F320B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&lt;/div&gt;</w:t>
      </w:r>
    </w:p>
    <w:p w14:paraId="229FCAE1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&lt;/div&gt;</w:t>
      </w:r>
    </w:p>
    <w:p w14:paraId="6736EF61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&lt;div class="form-row"&gt;</w:t>
      </w:r>
    </w:p>
    <w:p w14:paraId="418A4DAE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&lt;div class="input-data"&gt;</w:t>
      </w:r>
    </w:p>
    <w:p w14:paraId="71D2E632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&lt;input type="email" id="email" name="email" required&gt;</w:t>
      </w:r>
    </w:p>
    <w:p w14:paraId="42D61223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&lt;div class="underline"&gt;&lt;/div&gt;</w:t>
      </w:r>
    </w:p>
    <w:p w14:paraId="298299DD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&lt;label for="email"&gt;</w:t>
      </w:r>
      <w:r w:rsidRPr="00E03703">
        <w:rPr>
          <w:rFonts w:eastAsia="Arial Unicode MS"/>
          <w:szCs w:val="24"/>
        </w:rPr>
        <w:t>Адрес</w:t>
      </w:r>
      <w:r w:rsidRPr="00E03703">
        <w:rPr>
          <w:rFonts w:eastAsia="Arial Unicode MS"/>
          <w:szCs w:val="24"/>
          <w:lang w:val="en-US"/>
        </w:rPr>
        <w:t xml:space="preserve"> </w:t>
      </w:r>
      <w:r w:rsidRPr="00E03703">
        <w:rPr>
          <w:rFonts w:eastAsia="Arial Unicode MS"/>
          <w:szCs w:val="24"/>
        </w:rPr>
        <w:t>электронной</w:t>
      </w:r>
      <w:r w:rsidRPr="00E03703">
        <w:rPr>
          <w:rFonts w:eastAsia="Arial Unicode MS"/>
          <w:szCs w:val="24"/>
          <w:lang w:val="en-US"/>
        </w:rPr>
        <w:t xml:space="preserve"> </w:t>
      </w:r>
      <w:r w:rsidRPr="00E03703">
        <w:rPr>
          <w:rFonts w:eastAsia="Arial Unicode MS"/>
          <w:szCs w:val="24"/>
        </w:rPr>
        <w:t>почты</w:t>
      </w:r>
      <w:r w:rsidRPr="00E03703">
        <w:rPr>
          <w:rFonts w:eastAsia="Arial Unicode MS"/>
          <w:szCs w:val="24"/>
          <w:lang w:val="en-US"/>
        </w:rPr>
        <w:t>&lt;/label&gt;</w:t>
      </w:r>
    </w:p>
    <w:p w14:paraId="12558243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&lt;/div&gt;</w:t>
      </w:r>
    </w:p>
    <w:p w14:paraId="7573090C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&lt;/div&gt;</w:t>
      </w:r>
    </w:p>
    <w:p w14:paraId="592F00DA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&lt;div class="form-row"&gt;</w:t>
      </w:r>
    </w:p>
    <w:p w14:paraId="7B408FD2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&lt;div class="input-data </w:t>
      </w:r>
      <w:proofErr w:type="spellStart"/>
      <w:r w:rsidRPr="00E03703">
        <w:rPr>
          <w:rFonts w:eastAsia="Arial Unicode MS"/>
          <w:szCs w:val="24"/>
          <w:lang w:val="en-US"/>
        </w:rPr>
        <w:t>textarea</w:t>
      </w:r>
      <w:proofErr w:type="spellEnd"/>
      <w:r w:rsidRPr="00E03703">
        <w:rPr>
          <w:rFonts w:eastAsia="Arial Unicode MS"/>
          <w:szCs w:val="24"/>
          <w:lang w:val="en-US"/>
        </w:rPr>
        <w:t>"&gt;</w:t>
      </w:r>
    </w:p>
    <w:p w14:paraId="76DA6951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</w:t>
      </w:r>
      <w:proofErr w:type="spellStart"/>
      <w:r w:rsidRPr="00E03703">
        <w:rPr>
          <w:rFonts w:eastAsia="Arial Unicode MS"/>
          <w:szCs w:val="24"/>
          <w:lang w:val="en-US"/>
        </w:rPr>
        <w:t>textarea</w:t>
      </w:r>
      <w:proofErr w:type="spellEnd"/>
      <w:r w:rsidRPr="00E03703">
        <w:rPr>
          <w:rFonts w:eastAsia="Arial Unicode MS"/>
          <w:szCs w:val="24"/>
          <w:lang w:val="en-US"/>
        </w:rPr>
        <w:t xml:space="preserve"> id="message" name="message" rows="8" cols="80" required&gt;&lt;/</w:t>
      </w:r>
      <w:proofErr w:type="spellStart"/>
      <w:r w:rsidRPr="00E03703">
        <w:rPr>
          <w:rFonts w:eastAsia="Arial Unicode MS"/>
          <w:szCs w:val="24"/>
          <w:lang w:val="en-US"/>
        </w:rPr>
        <w:t>textarea</w:t>
      </w:r>
      <w:proofErr w:type="spellEnd"/>
      <w:r w:rsidRPr="00E03703">
        <w:rPr>
          <w:rFonts w:eastAsia="Arial Unicode MS"/>
          <w:szCs w:val="24"/>
          <w:lang w:val="en-US"/>
        </w:rPr>
        <w:t>&gt;</w:t>
      </w:r>
    </w:p>
    <w:p w14:paraId="34073659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</w:t>
      </w:r>
      <w:proofErr w:type="spellStart"/>
      <w:r w:rsidRPr="00E03703">
        <w:rPr>
          <w:rFonts w:eastAsia="Arial Unicode MS"/>
          <w:szCs w:val="24"/>
          <w:lang w:val="en-US"/>
        </w:rPr>
        <w:t>br</w:t>
      </w:r>
      <w:proofErr w:type="spellEnd"/>
      <w:r w:rsidRPr="00E03703">
        <w:rPr>
          <w:rFonts w:eastAsia="Arial Unicode MS"/>
          <w:szCs w:val="24"/>
          <w:lang w:val="en-US"/>
        </w:rPr>
        <w:t xml:space="preserve"> /&gt;</w:t>
      </w:r>
    </w:p>
    <w:p w14:paraId="13BCB9CB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&lt;div class="underline"&gt;&lt;/div&gt;</w:t>
      </w:r>
    </w:p>
    <w:p w14:paraId="4A3062D5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&lt;label for="message"&gt;</w:t>
      </w:r>
      <w:r w:rsidRPr="00E03703">
        <w:rPr>
          <w:rFonts w:eastAsia="Arial Unicode MS"/>
          <w:szCs w:val="24"/>
        </w:rPr>
        <w:t>Напишите</w:t>
      </w:r>
      <w:r w:rsidRPr="00E03703">
        <w:rPr>
          <w:rFonts w:eastAsia="Arial Unicode MS"/>
          <w:szCs w:val="24"/>
          <w:lang w:val="en-US"/>
        </w:rPr>
        <w:t xml:space="preserve"> </w:t>
      </w:r>
      <w:r w:rsidRPr="00E03703">
        <w:rPr>
          <w:rFonts w:eastAsia="Arial Unicode MS"/>
          <w:szCs w:val="24"/>
        </w:rPr>
        <w:t>ваше</w:t>
      </w:r>
      <w:r w:rsidRPr="00E03703">
        <w:rPr>
          <w:rFonts w:eastAsia="Arial Unicode MS"/>
          <w:szCs w:val="24"/>
          <w:lang w:val="en-US"/>
        </w:rPr>
        <w:t xml:space="preserve"> </w:t>
      </w:r>
      <w:r w:rsidRPr="00E03703">
        <w:rPr>
          <w:rFonts w:eastAsia="Arial Unicode MS"/>
          <w:szCs w:val="24"/>
        </w:rPr>
        <w:t>сообщение</w:t>
      </w:r>
      <w:r w:rsidRPr="00E03703">
        <w:rPr>
          <w:rFonts w:eastAsia="Arial Unicode MS"/>
          <w:szCs w:val="24"/>
          <w:lang w:val="en-US"/>
        </w:rPr>
        <w:t>&lt;/label&gt;</w:t>
      </w:r>
    </w:p>
    <w:p w14:paraId="3D4C6729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</w:t>
      </w:r>
      <w:proofErr w:type="spellStart"/>
      <w:r w:rsidRPr="00E03703">
        <w:rPr>
          <w:rFonts w:eastAsia="Arial Unicode MS"/>
          <w:szCs w:val="24"/>
          <w:lang w:val="en-US"/>
        </w:rPr>
        <w:t>br</w:t>
      </w:r>
      <w:proofErr w:type="spellEnd"/>
      <w:r w:rsidRPr="00E03703">
        <w:rPr>
          <w:rFonts w:eastAsia="Arial Unicode MS"/>
          <w:szCs w:val="24"/>
          <w:lang w:val="en-US"/>
        </w:rPr>
        <w:t xml:space="preserve"> /&gt;</w:t>
      </w:r>
    </w:p>
    <w:p w14:paraId="371E6B4F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&lt;/div&gt;</w:t>
      </w:r>
    </w:p>
    <w:p w14:paraId="25078041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lastRenderedPageBreak/>
        <w:t xml:space="preserve">            &lt;/div&gt;</w:t>
      </w:r>
    </w:p>
    <w:p w14:paraId="2BD00D30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&lt;div class="form-row submit-</w:t>
      </w:r>
      <w:proofErr w:type="spellStart"/>
      <w:r w:rsidRPr="00E03703">
        <w:rPr>
          <w:rFonts w:eastAsia="Arial Unicode MS"/>
          <w:szCs w:val="24"/>
          <w:lang w:val="en-US"/>
        </w:rPr>
        <w:t>btn</w:t>
      </w:r>
      <w:proofErr w:type="spellEnd"/>
      <w:r w:rsidRPr="00E03703">
        <w:rPr>
          <w:rFonts w:eastAsia="Arial Unicode MS"/>
          <w:szCs w:val="24"/>
          <w:lang w:val="en-US"/>
        </w:rPr>
        <w:t>"&gt;</w:t>
      </w:r>
    </w:p>
    <w:p w14:paraId="6796C087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&lt;div class="input-data"&gt;</w:t>
      </w:r>
    </w:p>
    <w:p w14:paraId="1D64EFEF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&lt;div class="inner"&gt;&lt;/div&gt;</w:t>
      </w:r>
    </w:p>
    <w:p w14:paraId="44556516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    &lt;input type="submit" value="</w:t>
      </w:r>
      <w:r w:rsidRPr="00E03703">
        <w:rPr>
          <w:rFonts w:eastAsia="Arial Unicode MS"/>
          <w:szCs w:val="24"/>
        </w:rPr>
        <w:t>Отправить</w:t>
      </w:r>
      <w:r w:rsidRPr="00E03703">
        <w:rPr>
          <w:rFonts w:eastAsia="Arial Unicode MS"/>
          <w:szCs w:val="24"/>
          <w:lang w:val="en-US"/>
        </w:rPr>
        <w:t>"&gt;</w:t>
      </w:r>
    </w:p>
    <w:p w14:paraId="1B13DEDA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&lt;/div&gt;</w:t>
      </w:r>
    </w:p>
    <w:p w14:paraId="64590D36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&lt;/div&gt;</w:t>
      </w:r>
    </w:p>
    <w:p w14:paraId="475CBD6A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&lt;/form&gt;</w:t>
      </w:r>
    </w:p>
    <w:p w14:paraId="4BDB5B75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&lt;div class="form-row"&gt;</w:t>
      </w:r>
    </w:p>
    <w:p w14:paraId="39506A13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&lt;div class="input-data"&gt;</w:t>
      </w:r>
    </w:p>
    <w:p w14:paraId="5D023B2F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    &lt;button id="</w:t>
      </w:r>
      <w:proofErr w:type="spellStart"/>
      <w:r w:rsidRPr="00E03703">
        <w:rPr>
          <w:rFonts w:eastAsia="Arial Unicode MS"/>
          <w:szCs w:val="24"/>
          <w:lang w:val="en-US"/>
        </w:rPr>
        <w:t>dataButton</w:t>
      </w:r>
      <w:proofErr w:type="spellEnd"/>
      <w:r w:rsidRPr="00E03703">
        <w:rPr>
          <w:rFonts w:eastAsia="Arial Unicode MS"/>
          <w:szCs w:val="24"/>
          <w:lang w:val="en-US"/>
        </w:rPr>
        <w:t>" class="data-</w:t>
      </w:r>
      <w:proofErr w:type="spellStart"/>
      <w:r w:rsidRPr="00E03703">
        <w:rPr>
          <w:rFonts w:eastAsia="Arial Unicode MS"/>
          <w:szCs w:val="24"/>
          <w:lang w:val="en-US"/>
        </w:rPr>
        <w:t>btn</w:t>
      </w:r>
      <w:proofErr w:type="spellEnd"/>
      <w:r w:rsidRPr="00E03703">
        <w:rPr>
          <w:rFonts w:eastAsia="Arial Unicode MS"/>
          <w:szCs w:val="24"/>
          <w:lang w:val="en-US"/>
        </w:rPr>
        <w:t>"&gt;</w:t>
      </w:r>
      <w:r w:rsidRPr="00E03703">
        <w:rPr>
          <w:rFonts w:eastAsia="Arial Unicode MS"/>
          <w:szCs w:val="24"/>
        </w:rPr>
        <w:t>Данные</w:t>
      </w:r>
      <w:r w:rsidRPr="00E03703">
        <w:rPr>
          <w:rFonts w:eastAsia="Arial Unicode MS"/>
          <w:szCs w:val="24"/>
          <w:lang w:val="en-US"/>
        </w:rPr>
        <w:t>&lt;/button&gt;</w:t>
      </w:r>
    </w:p>
    <w:p w14:paraId="39A56393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&lt;/div&gt;</w:t>
      </w:r>
    </w:p>
    <w:p w14:paraId="18E9CEA7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&lt;/div&gt;</w:t>
      </w:r>
    </w:p>
    <w:p w14:paraId="5CA9A4BF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&lt;/div&gt;</w:t>
      </w:r>
    </w:p>
    <w:p w14:paraId="7322298C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&lt;script&gt;</w:t>
      </w:r>
    </w:p>
    <w:p w14:paraId="00A0CADC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</w:t>
      </w:r>
      <w:proofErr w:type="spellStart"/>
      <w:proofErr w:type="gramStart"/>
      <w:r w:rsidRPr="00E03703">
        <w:rPr>
          <w:rFonts w:eastAsia="Arial Unicode MS"/>
          <w:szCs w:val="24"/>
          <w:lang w:val="en-US"/>
        </w:rPr>
        <w:t>document.getElementById</w:t>
      </w:r>
      <w:proofErr w:type="spellEnd"/>
      <w:proofErr w:type="gramEnd"/>
      <w:r w:rsidRPr="00E03703">
        <w:rPr>
          <w:rFonts w:eastAsia="Arial Unicode MS"/>
          <w:szCs w:val="24"/>
          <w:lang w:val="en-US"/>
        </w:rPr>
        <w:t>('</w:t>
      </w:r>
      <w:proofErr w:type="spellStart"/>
      <w:r w:rsidRPr="00E03703">
        <w:rPr>
          <w:rFonts w:eastAsia="Arial Unicode MS"/>
          <w:szCs w:val="24"/>
          <w:lang w:val="en-US"/>
        </w:rPr>
        <w:t>dataButton</w:t>
      </w:r>
      <w:proofErr w:type="spellEnd"/>
      <w:r w:rsidRPr="00E03703">
        <w:rPr>
          <w:rFonts w:eastAsia="Arial Unicode MS"/>
          <w:szCs w:val="24"/>
          <w:lang w:val="en-US"/>
        </w:rPr>
        <w:t>').</w:t>
      </w:r>
      <w:proofErr w:type="spellStart"/>
      <w:r w:rsidRPr="00E03703">
        <w:rPr>
          <w:rFonts w:eastAsia="Arial Unicode MS"/>
          <w:szCs w:val="24"/>
          <w:lang w:val="en-US"/>
        </w:rPr>
        <w:t>addEventListener</w:t>
      </w:r>
      <w:proofErr w:type="spellEnd"/>
      <w:r w:rsidRPr="00E03703">
        <w:rPr>
          <w:rFonts w:eastAsia="Arial Unicode MS"/>
          <w:szCs w:val="24"/>
          <w:lang w:val="en-US"/>
        </w:rPr>
        <w:t>('click', function() {</w:t>
      </w:r>
    </w:p>
    <w:p w14:paraId="33931C16" w14:textId="77777777" w:rsidR="00E03703" w:rsidRPr="00E03703" w:rsidRDefault="00E03703" w:rsidP="00E03703">
      <w:pPr>
        <w:rPr>
          <w:rFonts w:eastAsia="Arial Unicode MS"/>
          <w:szCs w:val="24"/>
          <w:lang w:val="en-US"/>
        </w:rPr>
      </w:pPr>
      <w:r w:rsidRPr="00E03703">
        <w:rPr>
          <w:rFonts w:eastAsia="Arial Unicode MS"/>
          <w:szCs w:val="24"/>
          <w:lang w:val="en-US"/>
        </w:rPr>
        <w:t xml:space="preserve">            </w:t>
      </w:r>
      <w:proofErr w:type="spellStart"/>
      <w:proofErr w:type="gramStart"/>
      <w:r w:rsidRPr="00E03703">
        <w:rPr>
          <w:rFonts w:eastAsia="Arial Unicode MS"/>
          <w:szCs w:val="24"/>
          <w:lang w:val="en-US"/>
        </w:rPr>
        <w:t>window.location</w:t>
      </w:r>
      <w:proofErr w:type="gramEnd"/>
      <w:r w:rsidRPr="00E03703">
        <w:rPr>
          <w:rFonts w:eastAsia="Arial Unicode MS"/>
          <w:szCs w:val="24"/>
          <w:lang w:val="en-US"/>
        </w:rPr>
        <w:t>.href</w:t>
      </w:r>
      <w:proofErr w:type="spellEnd"/>
      <w:r w:rsidRPr="00E03703">
        <w:rPr>
          <w:rFonts w:eastAsia="Arial Unicode MS"/>
          <w:szCs w:val="24"/>
          <w:lang w:val="en-US"/>
        </w:rPr>
        <w:t xml:space="preserve"> = 'index2.html';</w:t>
      </w:r>
    </w:p>
    <w:p w14:paraId="2DA93A62" w14:textId="77777777" w:rsidR="00E03703" w:rsidRPr="00E03703" w:rsidRDefault="00E03703" w:rsidP="00E03703">
      <w:pPr>
        <w:rPr>
          <w:rFonts w:eastAsia="Arial Unicode MS"/>
          <w:szCs w:val="24"/>
        </w:rPr>
      </w:pPr>
      <w:r w:rsidRPr="00E03703">
        <w:rPr>
          <w:rFonts w:eastAsia="Arial Unicode MS"/>
          <w:szCs w:val="24"/>
          <w:lang w:val="en-US"/>
        </w:rPr>
        <w:t xml:space="preserve">        </w:t>
      </w:r>
      <w:r w:rsidRPr="00E03703">
        <w:rPr>
          <w:rFonts w:eastAsia="Arial Unicode MS"/>
          <w:szCs w:val="24"/>
        </w:rPr>
        <w:t>});</w:t>
      </w:r>
    </w:p>
    <w:p w14:paraId="50317E08" w14:textId="77777777" w:rsidR="00E03703" w:rsidRPr="00E03703" w:rsidRDefault="00E03703" w:rsidP="00E03703">
      <w:pPr>
        <w:rPr>
          <w:rFonts w:eastAsia="Arial Unicode MS"/>
          <w:szCs w:val="24"/>
        </w:rPr>
      </w:pPr>
      <w:r w:rsidRPr="00E03703">
        <w:rPr>
          <w:rFonts w:eastAsia="Arial Unicode MS"/>
          <w:szCs w:val="24"/>
        </w:rPr>
        <w:t xml:space="preserve">    &lt;/</w:t>
      </w:r>
      <w:proofErr w:type="spellStart"/>
      <w:r w:rsidRPr="00E03703">
        <w:rPr>
          <w:rFonts w:eastAsia="Arial Unicode MS"/>
          <w:szCs w:val="24"/>
        </w:rPr>
        <w:t>script</w:t>
      </w:r>
      <w:proofErr w:type="spellEnd"/>
      <w:r w:rsidRPr="00E03703">
        <w:rPr>
          <w:rFonts w:eastAsia="Arial Unicode MS"/>
          <w:szCs w:val="24"/>
        </w:rPr>
        <w:t>&gt;</w:t>
      </w:r>
    </w:p>
    <w:p w14:paraId="15BCD27C" w14:textId="77777777" w:rsidR="00E03703" w:rsidRPr="00E03703" w:rsidRDefault="00E03703" w:rsidP="00E03703">
      <w:pPr>
        <w:rPr>
          <w:rFonts w:eastAsia="Arial Unicode MS"/>
          <w:szCs w:val="24"/>
        </w:rPr>
      </w:pPr>
      <w:r w:rsidRPr="00E03703">
        <w:rPr>
          <w:rFonts w:eastAsia="Arial Unicode MS"/>
          <w:szCs w:val="24"/>
        </w:rPr>
        <w:t>&lt;/</w:t>
      </w:r>
      <w:proofErr w:type="spellStart"/>
      <w:r w:rsidRPr="00E03703">
        <w:rPr>
          <w:rFonts w:eastAsia="Arial Unicode MS"/>
          <w:szCs w:val="24"/>
        </w:rPr>
        <w:t>body</w:t>
      </w:r>
      <w:proofErr w:type="spellEnd"/>
      <w:r w:rsidRPr="00E03703">
        <w:rPr>
          <w:rFonts w:eastAsia="Arial Unicode MS"/>
          <w:szCs w:val="24"/>
        </w:rPr>
        <w:t>&gt;</w:t>
      </w:r>
    </w:p>
    <w:p w14:paraId="59D798F3" w14:textId="44362549" w:rsidR="00065CFB" w:rsidRDefault="00E03703" w:rsidP="00E03703">
      <w:pPr>
        <w:rPr>
          <w:rFonts w:eastAsia="Arial Unicode MS"/>
          <w:szCs w:val="24"/>
        </w:rPr>
      </w:pPr>
      <w:r w:rsidRPr="00E03703">
        <w:rPr>
          <w:rFonts w:eastAsia="Arial Unicode MS"/>
          <w:szCs w:val="24"/>
        </w:rPr>
        <w:t>&lt;/</w:t>
      </w:r>
      <w:proofErr w:type="spellStart"/>
      <w:r w:rsidRPr="00E03703">
        <w:rPr>
          <w:rFonts w:eastAsia="Arial Unicode MS"/>
          <w:szCs w:val="24"/>
        </w:rPr>
        <w:t>html</w:t>
      </w:r>
      <w:proofErr w:type="spellEnd"/>
      <w:r w:rsidRPr="00E03703">
        <w:rPr>
          <w:rFonts w:eastAsia="Arial Unicode MS"/>
          <w:szCs w:val="24"/>
        </w:rPr>
        <w:t>&gt;</w:t>
      </w:r>
    </w:p>
    <w:p w14:paraId="6C4143AC" w14:textId="11CC4658" w:rsidR="00E03703" w:rsidRDefault="00E03703" w:rsidP="00E03703">
      <w:pPr>
        <w:pStyle w:val="af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Index2.html</w:t>
      </w:r>
    </w:p>
    <w:p w14:paraId="65B54962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>&lt;!DOCTYPE html&gt;</w:t>
      </w:r>
    </w:p>
    <w:p w14:paraId="76CD1B2D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&lt;html </w:t>
      </w:r>
      <w:proofErr w:type="spellStart"/>
      <w:r w:rsidRPr="00E03703">
        <w:rPr>
          <w:rFonts w:eastAsia="Arial Unicode MS"/>
          <w:lang w:val="en-US"/>
        </w:rPr>
        <w:t>lang</w:t>
      </w:r>
      <w:proofErr w:type="spellEnd"/>
      <w:r w:rsidRPr="00E03703">
        <w:rPr>
          <w:rFonts w:eastAsia="Arial Unicode MS"/>
          <w:lang w:val="en-US"/>
        </w:rPr>
        <w:t>="</w:t>
      </w:r>
      <w:proofErr w:type="spellStart"/>
      <w:r w:rsidRPr="00E03703">
        <w:rPr>
          <w:rFonts w:eastAsia="Arial Unicode MS"/>
          <w:lang w:val="en-US"/>
        </w:rPr>
        <w:t>ru</w:t>
      </w:r>
      <w:proofErr w:type="spellEnd"/>
      <w:r w:rsidRPr="00E03703">
        <w:rPr>
          <w:rFonts w:eastAsia="Arial Unicode MS"/>
          <w:lang w:val="en-US"/>
        </w:rPr>
        <w:t>"&gt;</w:t>
      </w:r>
    </w:p>
    <w:p w14:paraId="359880BD" w14:textId="77777777" w:rsidR="00E03703" w:rsidRPr="00E03703" w:rsidRDefault="00E03703" w:rsidP="00E03703">
      <w:pPr>
        <w:rPr>
          <w:rFonts w:eastAsia="Arial Unicode MS"/>
          <w:lang w:val="en-US"/>
        </w:rPr>
      </w:pPr>
    </w:p>
    <w:p w14:paraId="368FA203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>&lt;head&gt;</w:t>
      </w:r>
    </w:p>
    <w:p w14:paraId="3F470E47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&lt;meta charset="UTF-8"&gt;</w:t>
      </w:r>
    </w:p>
    <w:p w14:paraId="23FB94AF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&lt;meta http-</w:t>
      </w:r>
      <w:proofErr w:type="spellStart"/>
      <w:r w:rsidRPr="00E03703">
        <w:rPr>
          <w:rFonts w:eastAsia="Arial Unicode MS"/>
          <w:lang w:val="en-US"/>
        </w:rPr>
        <w:t>equiv</w:t>
      </w:r>
      <w:proofErr w:type="spellEnd"/>
      <w:r w:rsidRPr="00E03703">
        <w:rPr>
          <w:rFonts w:eastAsia="Arial Unicode MS"/>
          <w:lang w:val="en-US"/>
        </w:rPr>
        <w:t>="X-UA-Compatible" content="IE=edge"&gt;</w:t>
      </w:r>
    </w:p>
    <w:p w14:paraId="0583BDB7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&lt;meta name="viewport" content="width=device-width, initial-scale=1.0"&gt;</w:t>
      </w:r>
    </w:p>
    <w:p w14:paraId="2A11DB8A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&lt;link </w:t>
      </w:r>
      <w:proofErr w:type="spellStart"/>
      <w:r w:rsidRPr="00E03703">
        <w:rPr>
          <w:rFonts w:eastAsia="Arial Unicode MS"/>
          <w:lang w:val="en-US"/>
        </w:rPr>
        <w:t>rel</w:t>
      </w:r>
      <w:proofErr w:type="spellEnd"/>
      <w:r w:rsidRPr="00E03703">
        <w:rPr>
          <w:rFonts w:eastAsia="Arial Unicode MS"/>
          <w:lang w:val="en-US"/>
        </w:rPr>
        <w:t xml:space="preserve">="stylesheet" </w:t>
      </w:r>
      <w:proofErr w:type="spellStart"/>
      <w:r w:rsidRPr="00E03703">
        <w:rPr>
          <w:rFonts w:eastAsia="Arial Unicode MS"/>
          <w:lang w:val="en-US"/>
        </w:rPr>
        <w:t>href</w:t>
      </w:r>
      <w:proofErr w:type="spellEnd"/>
      <w:r w:rsidRPr="00E03703">
        <w:rPr>
          <w:rFonts w:eastAsia="Arial Unicode MS"/>
          <w:lang w:val="en-US"/>
        </w:rPr>
        <w:t>="</w:t>
      </w:r>
      <w:proofErr w:type="spellStart"/>
      <w:r w:rsidRPr="00E03703">
        <w:rPr>
          <w:rFonts w:eastAsia="Arial Unicode MS"/>
          <w:lang w:val="en-US"/>
        </w:rPr>
        <w:t>css</w:t>
      </w:r>
      <w:proofErr w:type="spellEnd"/>
      <w:r w:rsidRPr="00E03703">
        <w:rPr>
          <w:rFonts w:eastAsia="Arial Unicode MS"/>
          <w:lang w:val="en-US"/>
        </w:rPr>
        <w:t>/style2.css"&gt;</w:t>
      </w:r>
    </w:p>
    <w:p w14:paraId="0A20109B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&lt;title&gt;</w:t>
      </w:r>
      <w:proofErr w:type="spellStart"/>
      <w:r w:rsidRPr="00E03703">
        <w:rPr>
          <w:rFonts w:eastAsia="Arial Unicode MS"/>
          <w:lang w:val="en-US"/>
        </w:rPr>
        <w:t>Данные</w:t>
      </w:r>
      <w:proofErr w:type="spellEnd"/>
      <w:r w:rsidRPr="00E03703">
        <w:rPr>
          <w:rFonts w:eastAsia="Arial Unicode MS"/>
          <w:lang w:val="en-US"/>
        </w:rPr>
        <w:t xml:space="preserve"> </w:t>
      </w:r>
      <w:proofErr w:type="spellStart"/>
      <w:r w:rsidRPr="00E03703">
        <w:rPr>
          <w:rFonts w:eastAsia="Arial Unicode MS"/>
          <w:lang w:val="en-US"/>
        </w:rPr>
        <w:t>контактов</w:t>
      </w:r>
      <w:proofErr w:type="spellEnd"/>
      <w:r w:rsidRPr="00E03703">
        <w:rPr>
          <w:rFonts w:eastAsia="Arial Unicode MS"/>
          <w:lang w:val="en-US"/>
        </w:rPr>
        <w:t>&lt;/title&gt;</w:t>
      </w:r>
    </w:p>
    <w:p w14:paraId="0B29CB20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>&lt;/head&gt;</w:t>
      </w:r>
    </w:p>
    <w:p w14:paraId="5D6242AB" w14:textId="77777777" w:rsidR="00E03703" w:rsidRPr="00E03703" w:rsidRDefault="00E03703" w:rsidP="00E03703">
      <w:pPr>
        <w:rPr>
          <w:rFonts w:eastAsia="Arial Unicode MS"/>
          <w:lang w:val="en-US"/>
        </w:rPr>
      </w:pPr>
    </w:p>
    <w:p w14:paraId="1DA4953B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>&lt;body&gt;</w:t>
      </w:r>
    </w:p>
    <w:p w14:paraId="4DFDBC9E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&lt;script </w:t>
      </w:r>
      <w:proofErr w:type="spellStart"/>
      <w:r w:rsidRPr="00E03703">
        <w:rPr>
          <w:rFonts w:eastAsia="Arial Unicode MS"/>
          <w:lang w:val="en-US"/>
        </w:rPr>
        <w:t>src</w:t>
      </w:r>
      <w:proofErr w:type="spellEnd"/>
      <w:r w:rsidRPr="00E03703">
        <w:rPr>
          <w:rFonts w:eastAsia="Arial Unicode MS"/>
          <w:lang w:val="en-US"/>
        </w:rPr>
        <w:t>="</w:t>
      </w:r>
      <w:proofErr w:type="spellStart"/>
      <w:r w:rsidRPr="00E03703">
        <w:rPr>
          <w:rFonts w:eastAsia="Arial Unicode MS"/>
          <w:lang w:val="en-US"/>
        </w:rPr>
        <w:t>js</w:t>
      </w:r>
      <w:proofErr w:type="spellEnd"/>
      <w:r w:rsidRPr="00E03703">
        <w:rPr>
          <w:rFonts w:eastAsia="Arial Unicode MS"/>
          <w:lang w:val="en-US"/>
        </w:rPr>
        <w:t>/index2.js"&gt;&lt;/script&gt;</w:t>
      </w:r>
    </w:p>
    <w:p w14:paraId="1A39DE7B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&lt;div class="</w:t>
      </w:r>
      <w:proofErr w:type="spellStart"/>
      <w:r w:rsidRPr="00E03703">
        <w:rPr>
          <w:rFonts w:eastAsia="Arial Unicode MS"/>
          <w:lang w:val="en-US"/>
        </w:rPr>
        <w:t>bg</w:t>
      </w:r>
      <w:proofErr w:type="spellEnd"/>
      <w:r w:rsidRPr="00E03703">
        <w:rPr>
          <w:rFonts w:eastAsia="Arial Unicode MS"/>
          <w:lang w:val="en-US"/>
        </w:rPr>
        <w:t>"&gt;&lt;/div&gt;</w:t>
      </w:r>
    </w:p>
    <w:p w14:paraId="3918C96F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&lt;div class="</w:t>
      </w:r>
      <w:proofErr w:type="spellStart"/>
      <w:r w:rsidRPr="00E03703">
        <w:rPr>
          <w:rFonts w:eastAsia="Arial Unicode MS"/>
          <w:lang w:val="en-US"/>
        </w:rPr>
        <w:t>bg</w:t>
      </w:r>
      <w:proofErr w:type="spellEnd"/>
      <w:r w:rsidRPr="00E03703">
        <w:rPr>
          <w:rFonts w:eastAsia="Arial Unicode MS"/>
          <w:lang w:val="en-US"/>
        </w:rPr>
        <w:t xml:space="preserve"> bg2"&gt;&lt;/div&gt;</w:t>
      </w:r>
    </w:p>
    <w:p w14:paraId="06F47C5F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&lt;div class="</w:t>
      </w:r>
      <w:proofErr w:type="spellStart"/>
      <w:r w:rsidRPr="00E03703">
        <w:rPr>
          <w:rFonts w:eastAsia="Arial Unicode MS"/>
          <w:lang w:val="en-US"/>
        </w:rPr>
        <w:t>bg</w:t>
      </w:r>
      <w:proofErr w:type="spellEnd"/>
      <w:r w:rsidRPr="00E03703">
        <w:rPr>
          <w:rFonts w:eastAsia="Arial Unicode MS"/>
          <w:lang w:val="en-US"/>
        </w:rPr>
        <w:t xml:space="preserve"> bg3"&gt;&lt;/div&gt;</w:t>
      </w:r>
    </w:p>
    <w:p w14:paraId="6C540234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&lt;div class="container"&gt;</w:t>
      </w:r>
    </w:p>
    <w:p w14:paraId="6DE57FD8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 xml:space="preserve">        &lt;div class="text"&gt;</w:t>
      </w:r>
    </w:p>
    <w:p w14:paraId="18668485" w14:textId="77777777" w:rsidR="00E03703" w:rsidRPr="00E03703" w:rsidRDefault="00E03703" w:rsidP="00E03703">
      <w:pPr>
        <w:rPr>
          <w:rFonts w:eastAsia="Arial Unicode MS"/>
        </w:rPr>
      </w:pPr>
      <w:r w:rsidRPr="00E03703">
        <w:rPr>
          <w:rFonts w:eastAsia="Arial Unicode MS"/>
          <w:lang w:val="en-US"/>
        </w:rPr>
        <w:t xml:space="preserve">            </w:t>
      </w:r>
      <w:r w:rsidRPr="00E03703">
        <w:rPr>
          <w:rFonts w:eastAsia="Arial Unicode MS"/>
        </w:rPr>
        <w:t>Данные контактов</w:t>
      </w:r>
    </w:p>
    <w:p w14:paraId="2FF6B051" w14:textId="77777777" w:rsidR="00E03703" w:rsidRPr="00E03703" w:rsidRDefault="00E03703" w:rsidP="00E03703">
      <w:pPr>
        <w:rPr>
          <w:rFonts w:eastAsia="Arial Unicode MS"/>
        </w:rPr>
      </w:pPr>
      <w:r w:rsidRPr="00E03703">
        <w:rPr>
          <w:rFonts w:eastAsia="Arial Unicode MS"/>
        </w:rPr>
        <w:t xml:space="preserve">        &lt;/</w:t>
      </w:r>
      <w:r w:rsidRPr="00E03703">
        <w:rPr>
          <w:rFonts w:eastAsia="Arial Unicode MS"/>
          <w:lang w:val="en-US"/>
        </w:rPr>
        <w:t>div</w:t>
      </w:r>
      <w:r w:rsidRPr="00E03703">
        <w:rPr>
          <w:rFonts w:eastAsia="Arial Unicode MS"/>
        </w:rPr>
        <w:t>&gt;</w:t>
      </w:r>
    </w:p>
    <w:p w14:paraId="25D6F0A3" w14:textId="77777777" w:rsidR="00E03703" w:rsidRPr="00E03703" w:rsidRDefault="00E03703" w:rsidP="00E03703">
      <w:pPr>
        <w:rPr>
          <w:rFonts w:eastAsia="Arial Unicode MS"/>
        </w:rPr>
      </w:pPr>
      <w:r w:rsidRPr="00E03703">
        <w:rPr>
          <w:rFonts w:eastAsia="Arial Unicode MS"/>
        </w:rPr>
        <w:t xml:space="preserve">        &lt;</w:t>
      </w:r>
      <w:r w:rsidRPr="00E03703">
        <w:rPr>
          <w:rFonts w:eastAsia="Arial Unicode MS"/>
          <w:lang w:val="en-US"/>
        </w:rPr>
        <w:t>div</w:t>
      </w:r>
      <w:r w:rsidRPr="00E03703">
        <w:rPr>
          <w:rFonts w:eastAsia="Arial Unicode MS"/>
        </w:rPr>
        <w:t xml:space="preserve"> </w:t>
      </w:r>
      <w:r w:rsidRPr="00E03703">
        <w:rPr>
          <w:rFonts w:eastAsia="Arial Unicode MS"/>
          <w:lang w:val="en-US"/>
        </w:rPr>
        <w:t>id</w:t>
      </w:r>
      <w:r w:rsidRPr="00E03703">
        <w:rPr>
          <w:rFonts w:eastAsia="Arial Unicode MS"/>
        </w:rPr>
        <w:t>="</w:t>
      </w:r>
      <w:proofErr w:type="spellStart"/>
      <w:r w:rsidRPr="00E03703">
        <w:rPr>
          <w:rFonts w:eastAsia="Arial Unicode MS"/>
          <w:lang w:val="en-US"/>
        </w:rPr>
        <w:t>contactData</w:t>
      </w:r>
      <w:proofErr w:type="spellEnd"/>
      <w:proofErr w:type="gramStart"/>
      <w:r w:rsidRPr="00E03703">
        <w:rPr>
          <w:rFonts w:eastAsia="Arial Unicode MS"/>
        </w:rPr>
        <w:t>"&gt;&lt;</w:t>
      </w:r>
      <w:proofErr w:type="gramEnd"/>
      <w:r w:rsidRPr="00E03703">
        <w:rPr>
          <w:rFonts w:eastAsia="Arial Unicode MS"/>
        </w:rPr>
        <w:t>/</w:t>
      </w:r>
      <w:r w:rsidRPr="00E03703">
        <w:rPr>
          <w:rFonts w:eastAsia="Arial Unicode MS"/>
          <w:lang w:val="en-US"/>
        </w:rPr>
        <w:t>div</w:t>
      </w:r>
      <w:r w:rsidRPr="00E03703">
        <w:rPr>
          <w:rFonts w:eastAsia="Arial Unicode MS"/>
        </w:rPr>
        <w:t>&gt;</w:t>
      </w:r>
    </w:p>
    <w:p w14:paraId="41DA758E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</w:rPr>
        <w:t xml:space="preserve">    </w:t>
      </w:r>
      <w:r w:rsidRPr="00E03703">
        <w:rPr>
          <w:rFonts w:eastAsia="Arial Unicode MS"/>
          <w:lang w:val="en-US"/>
        </w:rPr>
        <w:t>&lt;/div&gt;</w:t>
      </w:r>
    </w:p>
    <w:p w14:paraId="74DCA857" w14:textId="77777777" w:rsidR="00E03703" w:rsidRP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>&lt;/body&gt;</w:t>
      </w:r>
    </w:p>
    <w:p w14:paraId="64B354AA" w14:textId="53083AE4" w:rsidR="00E03703" w:rsidRDefault="00E03703" w:rsidP="00E03703">
      <w:pPr>
        <w:rPr>
          <w:rFonts w:eastAsia="Arial Unicode MS"/>
          <w:lang w:val="en-US"/>
        </w:rPr>
      </w:pPr>
      <w:r w:rsidRPr="00E03703">
        <w:rPr>
          <w:rFonts w:eastAsia="Arial Unicode MS"/>
          <w:lang w:val="en-US"/>
        </w:rPr>
        <w:t>&lt;/html&gt;</w:t>
      </w:r>
    </w:p>
    <w:p w14:paraId="7DC82F9D" w14:textId="029B2379" w:rsidR="00E03703" w:rsidRDefault="00E03703" w:rsidP="00E03703">
      <w:pPr>
        <w:rPr>
          <w:rFonts w:eastAsia="Arial Unicode MS"/>
          <w:lang w:val="en-US"/>
        </w:rPr>
      </w:pPr>
    </w:p>
    <w:p w14:paraId="14AC9833" w14:textId="3C579BB2" w:rsidR="007463D1" w:rsidRDefault="007463D1" w:rsidP="00E03703">
      <w:pPr>
        <w:rPr>
          <w:rFonts w:eastAsia="Arial Unicode MS"/>
          <w:lang w:val="en-US"/>
        </w:rPr>
      </w:pPr>
    </w:p>
    <w:p w14:paraId="07FCCADE" w14:textId="745196F1" w:rsidR="007463D1" w:rsidRDefault="007463D1" w:rsidP="007463D1">
      <w:pPr>
        <w:pStyle w:val="af3"/>
        <w:rPr>
          <w:lang w:val="en-US"/>
        </w:rPr>
      </w:pPr>
      <w:r>
        <w:rPr>
          <w:lang w:val="en-US"/>
        </w:rPr>
        <w:t>Index.js</w:t>
      </w:r>
    </w:p>
    <w:p w14:paraId="3D8BE2CB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spellStart"/>
      <w:proofErr w:type="gramStart"/>
      <w:r w:rsidRPr="007463D1">
        <w:rPr>
          <w:rFonts w:eastAsia="Arial Unicode MS"/>
          <w:lang w:val="en-US"/>
        </w:rPr>
        <w:lastRenderedPageBreak/>
        <w:t>document.addEventListener</w:t>
      </w:r>
      <w:proofErr w:type="spellEnd"/>
      <w:proofErr w:type="gramEnd"/>
      <w:r w:rsidRPr="007463D1">
        <w:rPr>
          <w:rFonts w:eastAsia="Arial Unicode MS"/>
          <w:lang w:val="en-US"/>
        </w:rPr>
        <w:t>("</w:t>
      </w:r>
      <w:proofErr w:type="spellStart"/>
      <w:r w:rsidRPr="007463D1">
        <w:rPr>
          <w:rFonts w:eastAsia="Arial Unicode MS"/>
          <w:lang w:val="en-US"/>
        </w:rPr>
        <w:t>DOMContentLoaded</w:t>
      </w:r>
      <w:proofErr w:type="spellEnd"/>
      <w:r w:rsidRPr="007463D1">
        <w:rPr>
          <w:rFonts w:eastAsia="Arial Unicode MS"/>
          <w:lang w:val="en-US"/>
        </w:rPr>
        <w:t>", function() {</w:t>
      </w:r>
    </w:p>
    <w:p w14:paraId="3A8852A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// Select the form element with the ID '</w:t>
      </w:r>
      <w:proofErr w:type="spellStart"/>
      <w:r w:rsidRPr="007463D1">
        <w:rPr>
          <w:rFonts w:eastAsia="Arial Unicode MS"/>
          <w:lang w:val="en-US"/>
        </w:rPr>
        <w:t>contactForm</w:t>
      </w:r>
      <w:proofErr w:type="spellEnd"/>
      <w:r w:rsidRPr="007463D1">
        <w:rPr>
          <w:rFonts w:eastAsia="Arial Unicode MS"/>
          <w:lang w:val="en-US"/>
        </w:rPr>
        <w:t>'</w:t>
      </w:r>
    </w:p>
    <w:p w14:paraId="1AD6858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const form = </w:t>
      </w:r>
      <w:proofErr w:type="spellStart"/>
      <w:proofErr w:type="gramStart"/>
      <w:r w:rsidRPr="007463D1">
        <w:rPr>
          <w:rFonts w:eastAsia="Arial Unicode MS"/>
          <w:lang w:val="en-US"/>
        </w:rPr>
        <w:t>document.getElementById</w:t>
      </w:r>
      <w:proofErr w:type="spellEnd"/>
      <w:proofErr w:type="gramEnd"/>
      <w:r w:rsidRPr="007463D1">
        <w:rPr>
          <w:rFonts w:eastAsia="Arial Unicode MS"/>
          <w:lang w:val="en-US"/>
        </w:rPr>
        <w:t>('</w:t>
      </w:r>
      <w:proofErr w:type="spellStart"/>
      <w:r w:rsidRPr="007463D1">
        <w:rPr>
          <w:rFonts w:eastAsia="Arial Unicode MS"/>
          <w:lang w:val="en-US"/>
        </w:rPr>
        <w:t>contactForm</w:t>
      </w:r>
      <w:proofErr w:type="spellEnd"/>
      <w:r w:rsidRPr="007463D1">
        <w:rPr>
          <w:rFonts w:eastAsia="Arial Unicode MS"/>
          <w:lang w:val="en-US"/>
        </w:rPr>
        <w:t>');</w:t>
      </w:r>
    </w:p>
    <w:p w14:paraId="32CDC890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B94167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// Add a submit event listener to the form</w:t>
      </w:r>
    </w:p>
    <w:p w14:paraId="1B2E275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</w:t>
      </w:r>
      <w:proofErr w:type="spellStart"/>
      <w:proofErr w:type="gramStart"/>
      <w:r w:rsidRPr="007463D1">
        <w:rPr>
          <w:rFonts w:eastAsia="Arial Unicode MS"/>
          <w:lang w:val="en-US"/>
        </w:rPr>
        <w:t>form.addEventListener</w:t>
      </w:r>
      <w:proofErr w:type="spellEnd"/>
      <w:proofErr w:type="gramEnd"/>
      <w:r w:rsidRPr="007463D1">
        <w:rPr>
          <w:rFonts w:eastAsia="Arial Unicode MS"/>
          <w:lang w:val="en-US"/>
        </w:rPr>
        <w:t>('submit', function(event) {</w:t>
      </w:r>
    </w:p>
    <w:p w14:paraId="54A7640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// Prevent the default form submission behavior</w:t>
      </w:r>
    </w:p>
    <w:p w14:paraId="34B6632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</w:t>
      </w:r>
      <w:proofErr w:type="spellStart"/>
      <w:proofErr w:type="gramStart"/>
      <w:r w:rsidRPr="007463D1">
        <w:rPr>
          <w:rFonts w:eastAsia="Arial Unicode MS"/>
          <w:lang w:val="en-US"/>
        </w:rPr>
        <w:t>event.preventDefault</w:t>
      </w:r>
      <w:proofErr w:type="spellEnd"/>
      <w:proofErr w:type="gramEnd"/>
      <w:r w:rsidRPr="007463D1">
        <w:rPr>
          <w:rFonts w:eastAsia="Arial Unicode MS"/>
          <w:lang w:val="en-US"/>
        </w:rPr>
        <w:t>();</w:t>
      </w:r>
    </w:p>
    <w:p w14:paraId="54077303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3CD426B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// Create an object to store form data</w:t>
      </w:r>
    </w:p>
    <w:p w14:paraId="31DEE2A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const </w:t>
      </w:r>
      <w:proofErr w:type="spellStart"/>
      <w:r w:rsidRPr="007463D1">
        <w:rPr>
          <w:rFonts w:eastAsia="Arial Unicode MS"/>
          <w:lang w:val="en-US"/>
        </w:rPr>
        <w:t>formData</w:t>
      </w:r>
      <w:proofErr w:type="spellEnd"/>
      <w:r w:rsidRPr="007463D1">
        <w:rPr>
          <w:rFonts w:eastAsia="Arial Unicode MS"/>
          <w:lang w:val="en-US"/>
        </w:rPr>
        <w:t xml:space="preserve"> = {</w:t>
      </w:r>
    </w:p>
    <w:p w14:paraId="4EAABB4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</w:t>
      </w:r>
      <w:proofErr w:type="spellStart"/>
      <w:r w:rsidRPr="007463D1">
        <w:rPr>
          <w:rFonts w:eastAsia="Arial Unicode MS"/>
          <w:lang w:val="en-US"/>
        </w:rPr>
        <w:t>firstName</w:t>
      </w:r>
      <w:proofErr w:type="spellEnd"/>
      <w:r w:rsidRPr="007463D1">
        <w:rPr>
          <w:rFonts w:eastAsia="Arial Unicode MS"/>
          <w:lang w:val="en-US"/>
        </w:rPr>
        <w:t xml:space="preserve">: </w:t>
      </w:r>
      <w:proofErr w:type="spellStart"/>
      <w:proofErr w:type="gramStart"/>
      <w:r w:rsidRPr="007463D1">
        <w:rPr>
          <w:rFonts w:eastAsia="Arial Unicode MS"/>
          <w:lang w:val="en-US"/>
        </w:rPr>
        <w:t>document.getElementById</w:t>
      </w:r>
      <w:proofErr w:type="spellEnd"/>
      <w:proofErr w:type="gramEnd"/>
      <w:r w:rsidRPr="007463D1">
        <w:rPr>
          <w:rFonts w:eastAsia="Arial Unicode MS"/>
          <w:lang w:val="en-US"/>
        </w:rPr>
        <w:t>('</w:t>
      </w:r>
      <w:proofErr w:type="spellStart"/>
      <w:r w:rsidRPr="007463D1">
        <w:rPr>
          <w:rFonts w:eastAsia="Arial Unicode MS"/>
          <w:lang w:val="en-US"/>
        </w:rPr>
        <w:t>firstName</w:t>
      </w:r>
      <w:proofErr w:type="spellEnd"/>
      <w:r w:rsidRPr="007463D1">
        <w:rPr>
          <w:rFonts w:eastAsia="Arial Unicode MS"/>
          <w:lang w:val="en-US"/>
        </w:rPr>
        <w:t>').value,</w:t>
      </w:r>
    </w:p>
    <w:p w14:paraId="06E0322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</w:t>
      </w:r>
      <w:proofErr w:type="spellStart"/>
      <w:r w:rsidRPr="007463D1">
        <w:rPr>
          <w:rFonts w:eastAsia="Arial Unicode MS"/>
          <w:lang w:val="en-US"/>
        </w:rPr>
        <w:t>lastName</w:t>
      </w:r>
      <w:proofErr w:type="spellEnd"/>
      <w:r w:rsidRPr="007463D1">
        <w:rPr>
          <w:rFonts w:eastAsia="Arial Unicode MS"/>
          <w:lang w:val="en-US"/>
        </w:rPr>
        <w:t xml:space="preserve">: </w:t>
      </w:r>
      <w:proofErr w:type="spellStart"/>
      <w:proofErr w:type="gramStart"/>
      <w:r w:rsidRPr="007463D1">
        <w:rPr>
          <w:rFonts w:eastAsia="Arial Unicode MS"/>
          <w:lang w:val="en-US"/>
        </w:rPr>
        <w:t>document.getElementById</w:t>
      </w:r>
      <w:proofErr w:type="spellEnd"/>
      <w:proofErr w:type="gramEnd"/>
      <w:r w:rsidRPr="007463D1">
        <w:rPr>
          <w:rFonts w:eastAsia="Arial Unicode MS"/>
          <w:lang w:val="en-US"/>
        </w:rPr>
        <w:t>('</w:t>
      </w:r>
      <w:proofErr w:type="spellStart"/>
      <w:r w:rsidRPr="007463D1">
        <w:rPr>
          <w:rFonts w:eastAsia="Arial Unicode MS"/>
          <w:lang w:val="en-US"/>
        </w:rPr>
        <w:t>lastName</w:t>
      </w:r>
      <w:proofErr w:type="spellEnd"/>
      <w:r w:rsidRPr="007463D1">
        <w:rPr>
          <w:rFonts w:eastAsia="Arial Unicode MS"/>
          <w:lang w:val="en-US"/>
        </w:rPr>
        <w:t>').value,</w:t>
      </w:r>
    </w:p>
    <w:p w14:paraId="61F07F9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email: </w:t>
      </w:r>
      <w:proofErr w:type="spellStart"/>
      <w:proofErr w:type="gramStart"/>
      <w:r w:rsidRPr="007463D1">
        <w:rPr>
          <w:rFonts w:eastAsia="Arial Unicode MS"/>
          <w:lang w:val="en-US"/>
        </w:rPr>
        <w:t>document.getElementById</w:t>
      </w:r>
      <w:proofErr w:type="spellEnd"/>
      <w:proofErr w:type="gramEnd"/>
      <w:r w:rsidRPr="007463D1">
        <w:rPr>
          <w:rFonts w:eastAsia="Arial Unicode MS"/>
          <w:lang w:val="en-US"/>
        </w:rPr>
        <w:t>('email').value,</w:t>
      </w:r>
    </w:p>
    <w:p w14:paraId="625CC9D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message: </w:t>
      </w:r>
      <w:proofErr w:type="spellStart"/>
      <w:proofErr w:type="gramStart"/>
      <w:r w:rsidRPr="007463D1">
        <w:rPr>
          <w:rFonts w:eastAsia="Arial Unicode MS"/>
          <w:lang w:val="en-US"/>
        </w:rPr>
        <w:t>document.getElementById</w:t>
      </w:r>
      <w:proofErr w:type="spellEnd"/>
      <w:proofErr w:type="gramEnd"/>
      <w:r w:rsidRPr="007463D1">
        <w:rPr>
          <w:rFonts w:eastAsia="Arial Unicode MS"/>
          <w:lang w:val="en-US"/>
        </w:rPr>
        <w:t>('message').value</w:t>
      </w:r>
    </w:p>
    <w:p w14:paraId="1CB8C14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};</w:t>
      </w:r>
    </w:p>
    <w:p w14:paraId="76DACDA0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30F6C5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// Convert the form data object to JSON</w:t>
      </w:r>
    </w:p>
    <w:p w14:paraId="41BCDB5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const </w:t>
      </w:r>
      <w:proofErr w:type="spellStart"/>
      <w:r w:rsidRPr="007463D1">
        <w:rPr>
          <w:rFonts w:eastAsia="Arial Unicode MS"/>
          <w:lang w:val="en-US"/>
        </w:rPr>
        <w:t>jsonData</w:t>
      </w:r>
      <w:proofErr w:type="spellEnd"/>
      <w:r w:rsidRPr="007463D1">
        <w:rPr>
          <w:rFonts w:eastAsia="Arial Unicode MS"/>
          <w:lang w:val="en-US"/>
        </w:rPr>
        <w:t xml:space="preserve"> = </w:t>
      </w:r>
      <w:proofErr w:type="spellStart"/>
      <w:r w:rsidRPr="007463D1">
        <w:rPr>
          <w:rFonts w:eastAsia="Arial Unicode MS"/>
          <w:lang w:val="en-US"/>
        </w:rPr>
        <w:t>JSON.stringify</w:t>
      </w:r>
      <w:proofErr w:type="spellEnd"/>
      <w:r w:rsidRPr="007463D1">
        <w:rPr>
          <w:rFonts w:eastAsia="Arial Unicode MS"/>
          <w:lang w:val="en-US"/>
        </w:rPr>
        <w:t>(</w:t>
      </w:r>
      <w:proofErr w:type="spellStart"/>
      <w:r w:rsidRPr="007463D1">
        <w:rPr>
          <w:rFonts w:eastAsia="Arial Unicode MS"/>
          <w:lang w:val="en-US"/>
        </w:rPr>
        <w:t>formData</w:t>
      </w:r>
      <w:proofErr w:type="spellEnd"/>
      <w:r w:rsidRPr="007463D1">
        <w:rPr>
          <w:rFonts w:eastAsia="Arial Unicode MS"/>
          <w:lang w:val="en-US"/>
        </w:rPr>
        <w:t>);</w:t>
      </w:r>
    </w:p>
    <w:p w14:paraId="053865BE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5FA3CD2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// Send the JSON data to the server</w:t>
      </w:r>
    </w:p>
    <w:p w14:paraId="2A02A55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</w:t>
      </w:r>
      <w:proofErr w:type="gramStart"/>
      <w:r w:rsidRPr="007463D1">
        <w:rPr>
          <w:rFonts w:eastAsia="Arial Unicode MS"/>
          <w:lang w:val="en-US"/>
        </w:rPr>
        <w:t>fetch(</w:t>
      </w:r>
      <w:proofErr w:type="gramEnd"/>
      <w:r w:rsidRPr="007463D1">
        <w:rPr>
          <w:rFonts w:eastAsia="Arial Unicode MS"/>
          <w:lang w:val="en-US"/>
        </w:rPr>
        <w:t>'/submit', {</w:t>
      </w:r>
    </w:p>
    <w:p w14:paraId="428ECA3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method: 'POST', // Set the request method to POST</w:t>
      </w:r>
    </w:p>
    <w:p w14:paraId="7AF042E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headers: {</w:t>
      </w:r>
    </w:p>
    <w:p w14:paraId="6E433DC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'Content-Type': 'application/json' // Set the request content type to JSON</w:t>
      </w:r>
    </w:p>
    <w:p w14:paraId="24A50AF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},</w:t>
      </w:r>
    </w:p>
    <w:p w14:paraId="6AA2E80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body: </w:t>
      </w:r>
      <w:proofErr w:type="spellStart"/>
      <w:r w:rsidRPr="007463D1">
        <w:rPr>
          <w:rFonts w:eastAsia="Arial Unicode MS"/>
          <w:lang w:val="en-US"/>
        </w:rPr>
        <w:t>jsonData</w:t>
      </w:r>
      <w:proofErr w:type="spellEnd"/>
      <w:r w:rsidRPr="007463D1">
        <w:rPr>
          <w:rFonts w:eastAsia="Arial Unicode MS"/>
          <w:lang w:val="en-US"/>
        </w:rPr>
        <w:t xml:space="preserve"> // Set the request body to the JSON data</w:t>
      </w:r>
    </w:p>
    <w:p w14:paraId="06ABE16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})</w:t>
      </w:r>
    </w:p>
    <w:p w14:paraId="0AF41C1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</w:t>
      </w:r>
      <w:proofErr w:type="gramStart"/>
      <w:r w:rsidRPr="007463D1">
        <w:rPr>
          <w:rFonts w:eastAsia="Arial Unicode MS"/>
          <w:lang w:val="en-US"/>
        </w:rPr>
        <w:t>.then</w:t>
      </w:r>
      <w:proofErr w:type="gramEnd"/>
      <w:r w:rsidRPr="007463D1">
        <w:rPr>
          <w:rFonts w:eastAsia="Arial Unicode MS"/>
          <w:lang w:val="en-US"/>
        </w:rPr>
        <w:t>(response =&gt; {</w:t>
      </w:r>
    </w:p>
    <w:p w14:paraId="51E6841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if (</w:t>
      </w:r>
      <w:proofErr w:type="spellStart"/>
      <w:proofErr w:type="gramStart"/>
      <w:r w:rsidRPr="007463D1">
        <w:rPr>
          <w:rFonts w:eastAsia="Arial Unicode MS"/>
          <w:lang w:val="en-US"/>
        </w:rPr>
        <w:t>response.ok</w:t>
      </w:r>
      <w:proofErr w:type="spellEnd"/>
      <w:proofErr w:type="gramEnd"/>
      <w:r w:rsidRPr="007463D1">
        <w:rPr>
          <w:rFonts w:eastAsia="Arial Unicode MS"/>
          <w:lang w:val="en-US"/>
        </w:rPr>
        <w:t>) {</w:t>
      </w:r>
    </w:p>
    <w:p w14:paraId="1366F34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// Log success message if the response is OK</w:t>
      </w:r>
    </w:p>
    <w:p w14:paraId="6F8F9AB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</w:t>
      </w:r>
      <w:proofErr w:type="gramStart"/>
      <w:r w:rsidRPr="007463D1">
        <w:rPr>
          <w:rFonts w:eastAsia="Arial Unicode MS"/>
          <w:lang w:val="en-US"/>
        </w:rPr>
        <w:t>console.log(</w:t>
      </w:r>
      <w:proofErr w:type="gramEnd"/>
      <w:r w:rsidRPr="007463D1">
        <w:rPr>
          <w:rFonts w:eastAsia="Arial Unicode MS"/>
          <w:lang w:val="en-US"/>
        </w:rPr>
        <w:t>'Contact saved successfully');</w:t>
      </w:r>
    </w:p>
    <w:p w14:paraId="733074D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// Reset the form after successful submission</w:t>
      </w:r>
    </w:p>
    <w:p w14:paraId="24FE514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</w:t>
      </w:r>
      <w:proofErr w:type="spellStart"/>
      <w:proofErr w:type="gramStart"/>
      <w:r w:rsidRPr="007463D1">
        <w:rPr>
          <w:rFonts w:eastAsia="Arial Unicode MS"/>
          <w:lang w:val="en-US"/>
        </w:rPr>
        <w:t>form.reset</w:t>
      </w:r>
      <w:proofErr w:type="spellEnd"/>
      <w:proofErr w:type="gramEnd"/>
      <w:r w:rsidRPr="007463D1">
        <w:rPr>
          <w:rFonts w:eastAsia="Arial Unicode MS"/>
          <w:lang w:val="en-US"/>
        </w:rPr>
        <w:t>();</w:t>
      </w:r>
    </w:p>
    <w:p w14:paraId="4B80615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} else {</w:t>
      </w:r>
    </w:p>
    <w:p w14:paraId="1724077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// Log error message if the response is not OK</w:t>
      </w:r>
    </w:p>
    <w:p w14:paraId="5C3E985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</w:t>
      </w:r>
      <w:proofErr w:type="spellStart"/>
      <w:proofErr w:type="gramStart"/>
      <w:r w:rsidRPr="007463D1">
        <w:rPr>
          <w:rFonts w:eastAsia="Arial Unicode MS"/>
          <w:lang w:val="en-US"/>
        </w:rPr>
        <w:t>console.error</w:t>
      </w:r>
      <w:proofErr w:type="spellEnd"/>
      <w:proofErr w:type="gramEnd"/>
      <w:r w:rsidRPr="007463D1">
        <w:rPr>
          <w:rFonts w:eastAsia="Arial Unicode MS"/>
          <w:lang w:val="en-US"/>
        </w:rPr>
        <w:t>('Error saving contact');</w:t>
      </w:r>
    </w:p>
    <w:p w14:paraId="68686D4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}</w:t>
      </w:r>
    </w:p>
    <w:p w14:paraId="0935CEF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})</w:t>
      </w:r>
    </w:p>
    <w:p w14:paraId="7051586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</w:t>
      </w:r>
      <w:proofErr w:type="gramStart"/>
      <w:r w:rsidRPr="007463D1">
        <w:rPr>
          <w:rFonts w:eastAsia="Arial Unicode MS"/>
          <w:lang w:val="en-US"/>
        </w:rPr>
        <w:t>.catch</w:t>
      </w:r>
      <w:proofErr w:type="gramEnd"/>
      <w:r w:rsidRPr="007463D1">
        <w:rPr>
          <w:rFonts w:eastAsia="Arial Unicode MS"/>
          <w:lang w:val="en-US"/>
        </w:rPr>
        <w:t xml:space="preserve">(error =&gt; </w:t>
      </w:r>
      <w:proofErr w:type="spellStart"/>
      <w:r w:rsidRPr="007463D1">
        <w:rPr>
          <w:rFonts w:eastAsia="Arial Unicode MS"/>
          <w:lang w:val="en-US"/>
        </w:rPr>
        <w:t>console.error</w:t>
      </w:r>
      <w:proofErr w:type="spellEnd"/>
      <w:r w:rsidRPr="007463D1">
        <w:rPr>
          <w:rFonts w:eastAsia="Arial Unicode MS"/>
          <w:lang w:val="en-US"/>
        </w:rPr>
        <w:t>('Error:', error)); // Log any errors that occur during fetch</w:t>
      </w:r>
    </w:p>
    <w:p w14:paraId="7BB8771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});</w:t>
      </w:r>
    </w:p>
    <w:p w14:paraId="79188605" w14:textId="079F66A2" w:rsid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});</w:t>
      </w:r>
    </w:p>
    <w:p w14:paraId="093118AA" w14:textId="0B08B34A" w:rsidR="007463D1" w:rsidRDefault="007463D1" w:rsidP="007463D1">
      <w:pPr>
        <w:pStyle w:val="af3"/>
        <w:rPr>
          <w:lang w:val="en-US"/>
        </w:rPr>
      </w:pPr>
      <w:r>
        <w:rPr>
          <w:lang w:val="en-US"/>
        </w:rPr>
        <w:t>Index2.js</w:t>
      </w:r>
    </w:p>
    <w:p w14:paraId="0A890837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spellStart"/>
      <w:proofErr w:type="gramStart"/>
      <w:r w:rsidRPr="007463D1">
        <w:rPr>
          <w:rFonts w:eastAsia="Arial Unicode MS"/>
          <w:lang w:val="en-US"/>
        </w:rPr>
        <w:t>document.addEventListener</w:t>
      </w:r>
      <w:proofErr w:type="spellEnd"/>
      <w:proofErr w:type="gramEnd"/>
      <w:r w:rsidRPr="007463D1">
        <w:rPr>
          <w:rFonts w:eastAsia="Arial Unicode MS"/>
          <w:lang w:val="en-US"/>
        </w:rPr>
        <w:t>("</w:t>
      </w:r>
      <w:proofErr w:type="spellStart"/>
      <w:r w:rsidRPr="007463D1">
        <w:rPr>
          <w:rFonts w:eastAsia="Arial Unicode MS"/>
          <w:lang w:val="en-US"/>
        </w:rPr>
        <w:t>DOMContentLoaded</w:t>
      </w:r>
      <w:proofErr w:type="spellEnd"/>
      <w:r w:rsidRPr="007463D1">
        <w:rPr>
          <w:rFonts w:eastAsia="Arial Unicode MS"/>
          <w:lang w:val="en-US"/>
        </w:rPr>
        <w:t>", function() {</w:t>
      </w:r>
    </w:p>
    <w:p w14:paraId="460CD68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// Fetch contact data from the server when the document is loaded</w:t>
      </w:r>
    </w:p>
    <w:p w14:paraId="758F143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fetch('/</w:t>
      </w:r>
      <w:proofErr w:type="spellStart"/>
      <w:proofErr w:type="gramStart"/>
      <w:r w:rsidRPr="007463D1">
        <w:rPr>
          <w:rFonts w:eastAsia="Arial Unicode MS"/>
          <w:lang w:val="en-US"/>
        </w:rPr>
        <w:t>contact.json</w:t>
      </w:r>
      <w:proofErr w:type="spellEnd"/>
      <w:proofErr w:type="gramEnd"/>
      <w:r w:rsidRPr="007463D1">
        <w:rPr>
          <w:rFonts w:eastAsia="Arial Unicode MS"/>
          <w:lang w:val="en-US"/>
        </w:rPr>
        <w:t>')</w:t>
      </w:r>
    </w:p>
    <w:p w14:paraId="0D07890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</w:t>
      </w:r>
      <w:proofErr w:type="gramStart"/>
      <w:r w:rsidRPr="007463D1">
        <w:rPr>
          <w:rFonts w:eastAsia="Arial Unicode MS"/>
          <w:lang w:val="en-US"/>
        </w:rPr>
        <w:t>.then</w:t>
      </w:r>
      <w:proofErr w:type="gramEnd"/>
      <w:r w:rsidRPr="007463D1">
        <w:rPr>
          <w:rFonts w:eastAsia="Arial Unicode MS"/>
          <w:lang w:val="en-US"/>
        </w:rPr>
        <w:t xml:space="preserve">(response =&gt; </w:t>
      </w:r>
      <w:proofErr w:type="spellStart"/>
      <w:r w:rsidRPr="007463D1">
        <w:rPr>
          <w:rFonts w:eastAsia="Arial Unicode MS"/>
          <w:lang w:val="en-US"/>
        </w:rPr>
        <w:t>response.json</w:t>
      </w:r>
      <w:proofErr w:type="spellEnd"/>
      <w:r w:rsidRPr="007463D1">
        <w:rPr>
          <w:rFonts w:eastAsia="Arial Unicode MS"/>
          <w:lang w:val="en-US"/>
        </w:rPr>
        <w:t>()) // Parse the response as JSON</w:t>
      </w:r>
    </w:p>
    <w:p w14:paraId="751FAB2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</w:t>
      </w:r>
      <w:proofErr w:type="gramStart"/>
      <w:r w:rsidRPr="007463D1">
        <w:rPr>
          <w:rFonts w:eastAsia="Arial Unicode MS"/>
          <w:lang w:val="en-US"/>
        </w:rPr>
        <w:t>.then</w:t>
      </w:r>
      <w:proofErr w:type="gramEnd"/>
      <w:r w:rsidRPr="007463D1">
        <w:rPr>
          <w:rFonts w:eastAsia="Arial Unicode MS"/>
          <w:lang w:val="en-US"/>
        </w:rPr>
        <w:t>(data =&gt; {</w:t>
      </w:r>
    </w:p>
    <w:p w14:paraId="5AF4DA9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const </w:t>
      </w:r>
      <w:proofErr w:type="spellStart"/>
      <w:r w:rsidRPr="007463D1">
        <w:rPr>
          <w:rFonts w:eastAsia="Arial Unicode MS"/>
          <w:lang w:val="en-US"/>
        </w:rPr>
        <w:t>contactDataDiv</w:t>
      </w:r>
      <w:proofErr w:type="spellEnd"/>
      <w:r w:rsidRPr="007463D1">
        <w:rPr>
          <w:rFonts w:eastAsia="Arial Unicode MS"/>
          <w:lang w:val="en-US"/>
        </w:rPr>
        <w:t xml:space="preserve"> = </w:t>
      </w:r>
      <w:proofErr w:type="spellStart"/>
      <w:proofErr w:type="gramStart"/>
      <w:r w:rsidRPr="007463D1">
        <w:rPr>
          <w:rFonts w:eastAsia="Arial Unicode MS"/>
          <w:lang w:val="en-US"/>
        </w:rPr>
        <w:t>document.getElementById</w:t>
      </w:r>
      <w:proofErr w:type="spellEnd"/>
      <w:proofErr w:type="gramEnd"/>
      <w:r w:rsidRPr="007463D1">
        <w:rPr>
          <w:rFonts w:eastAsia="Arial Unicode MS"/>
          <w:lang w:val="en-US"/>
        </w:rPr>
        <w:t>('</w:t>
      </w:r>
      <w:proofErr w:type="spellStart"/>
      <w:r w:rsidRPr="007463D1">
        <w:rPr>
          <w:rFonts w:eastAsia="Arial Unicode MS"/>
          <w:lang w:val="en-US"/>
        </w:rPr>
        <w:t>contactData</w:t>
      </w:r>
      <w:proofErr w:type="spellEnd"/>
      <w:r w:rsidRPr="007463D1">
        <w:rPr>
          <w:rFonts w:eastAsia="Arial Unicode MS"/>
          <w:lang w:val="en-US"/>
        </w:rPr>
        <w:t>'); // Get the div to display contact data</w:t>
      </w:r>
    </w:p>
    <w:p w14:paraId="7E71D4E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lastRenderedPageBreak/>
        <w:t xml:space="preserve">            if (</w:t>
      </w:r>
      <w:proofErr w:type="spellStart"/>
      <w:proofErr w:type="gramStart"/>
      <w:r w:rsidRPr="007463D1">
        <w:rPr>
          <w:rFonts w:eastAsia="Arial Unicode MS"/>
          <w:lang w:val="en-US"/>
        </w:rPr>
        <w:t>data.length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&gt; 0) { // Check if there is any data to display</w:t>
      </w:r>
    </w:p>
    <w:p w14:paraId="70016EC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</w:t>
      </w:r>
      <w:proofErr w:type="spellStart"/>
      <w:proofErr w:type="gramStart"/>
      <w:r w:rsidRPr="007463D1">
        <w:rPr>
          <w:rFonts w:eastAsia="Arial Unicode MS"/>
          <w:lang w:val="en-US"/>
        </w:rPr>
        <w:t>data.forEach</w:t>
      </w:r>
      <w:proofErr w:type="spellEnd"/>
      <w:proofErr w:type="gramEnd"/>
      <w:r w:rsidRPr="007463D1">
        <w:rPr>
          <w:rFonts w:eastAsia="Arial Unicode MS"/>
          <w:lang w:val="en-US"/>
        </w:rPr>
        <w:t>(contact =&gt; { // Loop through each contact in the data array</w:t>
      </w:r>
    </w:p>
    <w:p w14:paraId="020449A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const </w:t>
      </w:r>
      <w:proofErr w:type="spellStart"/>
      <w:r w:rsidRPr="007463D1">
        <w:rPr>
          <w:rFonts w:eastAsia="Arial Unicode MS"/>
          <w:lang w:val="en-US"/>
        </w:rPr>
        <w:t>contactDiv</w:t>
      </w:r>
      <w:proofErr w:type="spellEnd"/>
      <w:r w:rsidRPr="007463D1">
        <w:rPr>
          <w:rFonts w:eastAsia="Arial Unicode MS"/>
          <w:lang w:val="en-US"/>
        </w:rPr>
        <w:t xml:space="preserve"> = </w:t>
      </w:r>
      <w:proofErr w:type="spellStart"/>
      <w:proofErr w:type="gramStart"/>
      <w:r w:rsidRPr="007463D1">
        <w:rPr>
          <w:rFonts w:eastAsia="Arial Unicode MS"/>
          <w:lang w:val="en-US"/>
        </w:rPr>
        <w:t>document.createElement</w:t>
      </w:r>
      <w:proofErr w:type="spellEnd"/>
      <w:proofErr w:type="gramEnd"/>
      <w:r w:rsidRPr="007463D1">
        <w:rPr>
          <w:rFonts w:eastAsia="Arial Unicode MS"/>
          <w:lang w:val="en-US"/>
        </w:rPr>
        <w:t>('div'); // Create a new div for each contact</w:t>
      </w:r>
    </w:p>
    <w:p w14:paraId="798B22E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</w:t>
      </w:r>
      <w:proofErr w:type="spellStart"/>
      <w:r w:rsidRPr="007463D1">
        <w:rPr>
          <w:rFonts w:eastAsia="Arial Unicode MS"/>
          <w:lang w:val="en-US"/>
        </w:rPr>
        <w:t>contactDiv.classList.add</w:t>
      </w:r>
      <w:proofErr w:type="spellEnd"/>
      <w:r w:rsidRPr="007463D1">
        <w:rPr>
          <w:rFonts w:eastAsia="Arial Unicode MS"/>
          <w:lang w:val="en-US"/>
        </w:rPr>
        <w:t>('contact-item'); // Add the 'contact-item' class to the div</w:t>
      </w:r>
    </w:p>
    <w:p w14:paraId="69C7B6F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// Set the inner HTML of the div to display contact details</w:t>
      </w:r>
    </w:p>
    <w:p w14:paraId="2DC2FC9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</w:t>
      </w:r>
      <w:proofErr w:type="spellStart"/>
      <w:r w:rsidRPr="007463D1">
        <w:rPr>
          <w:rFonts w:eastAsia="Arial Unicode MS"/>
          <w:lang w:val="en-US"/>
        </w:rPr>
        <w:t>contactDiv.innerHTML</w:t>
      </w:r>
      <w:proofErr w:type="spellEnd"/>
      <w:r w:rsidRPr="007463D1">
        <w:rPr>
          <w:rFonts w:eastAsia="Arial Unicode MS"/>
          <w:lang w:val="en-US"/>
        </w:rPr>
        <w:t xml:space="preserve"> = `</w:t>
      </w:r>
    </w:p>
    <w:p w14:paraId="2C621FE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    &lt;p&gt;&lt;strong&gt;</w:t>
      </w:r>
      <w:proofErr w:type="spellStart"/>
      <w:r w:rsidRPr="007463D1">
        <w:rPr>
          <w:rFonts w:eastAsia="Arial Unicode MS"/>
          <w:lang w:val="en-US"/>
        </w:rPr>
        <w:t>Имя</w:t>
      </w:r>
      <w:proofErr w:type="spellEnd"/>
      <w:r w:rsidRPr="007463D1">
        <w:rPr>
          <w:rFonts w:eastAsia="Arial Unicode MS"/>
          <w:lang w:val="en-US"/>
        </w:rPr>
        <w:t>:&lt;/strong&gt; ${</w:t>
      </w:r>
      <w:proofErr w:type="spellStart"/>
      <w:proofErr w:type="gramStart"/>
      <w:r w:rsidRPr="007463D1">
        <w:rPr>
          <w:rFonts w:eastAsia="Arial Unicode MS"/>
          <w:lang w:val="en-US"/>
        </w:rPr>
        <w:t>contact.firstName</w:t>
      </w:r>
      <w:proofErr w:type="spellEnd"/>
      <w:proofErr w:type="gramEnd"/>
      <w:r w:rsidRPr="007463D1">
        <w:rPr>
          <w:rFonts w:eastAsia="Arial Unicode MS"/>
          <w:lang w:val="en-US"/>
        </w:rPr>
        <w:t>}&lt;/p&gt;</w:t>
      </w:r>
    </w:p>
    <w:p w14:paraId="4B6EA6F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    &lt;p&gt;&lt;strong&gt;</w:t>
      </w:r>
      <w:proofErr w:type="spellStart"/>
      <w:r w:rsidRPr="007463D1">
        <w:rPr>
          <w:rFonts w:eastAsia="Arial Unicode MS"/>
          <w:lang w:val="en-US"/>
        </w:rPr>
        <w:t>Фамилия</w:t>
      </w:r>
      <w:proofErr w:type="spellEnd"/>
      <w:r w:rsidRPr="007463D1">
        <w:rPr>
          <w:rFonts w:eastAsia="Arial Unicode MS"/>
          <w:lang w:val="en-US"/>
        </w:rPr>
        <w:t>:&lt;/strong&gt; ${</w:t>
      </w:r>
      <w:proofErr w:type="spellStart"/>
      <w:proofErr w:type="gramStart"/>
      <w:r w:rsidRPr="007463D1">
        <w:rPr>
          <w:rFonts w:eastAsia="Arial Unicode MS"/>
          <w:lang w:val="en-US"/>
        </w:rPr>
        <w:t>contact.lastName</w:t>
      </w:r>
      <w:proofErr w:type="spellEnd"/>
      <w:proofErr w:type="gramEnd"/>
      <w:r w:rsidRPr="007463D1">
        <w:rPr>
          <w:rFonts w:eastAsia="Arial Unicode MS"/>
          <w:lang w:val="en-US"/>
        </w:rPr>
        <w:t>}&lt;/p&gt;</w:t>
      </w:r>
    </w:p>
    <w:p w14:paraId="6F08984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    &lt;p&gt;&lt;strong&gt;</w:t>
      </w:r>
      <w:proofErr w:type="spellStart"/>
      <w:r w:rsidRPr="007463D1">
        <w:rPr>
          <w:rFonts w:eastAsia="Arial Unicode MS"/>
          <w:lang w:val="en-US"/>
        </w:rPr>
        <w:t>Электронная</w:t>
      </w:r>
      <w:proofErr w:type="spell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почта</w:t>
      </w:r>
      <w:proofErr w:type="spellEnd"/>
      <w:r w:rsidRPr="007463D1">
        <w:rPr>
          <w:rFonts w:eastAsia="Arial Unicode MS"/>
          <w:lang w:val="en-US"/>
        </w:rPr>
        <w:t>:&lt;/strong&gt; ${</w:t>
      </w:r>
      <w:proofErr w:type="spellStart"/>
      <w:proofErr w:type="gramStart"/>
      <w:r w:rsidRPr="007463D1">
        <w:rPr>
          <w:rFonts w:eastAsia="Arial Unicode MS"/>
          <w:lang w:val="en-US"/>
        </w:rPr>
        <w:t>contact.email</w:t>
      </w:r>
      <w:proofErr w:type="spellEnd"/>
      <w:proofErr w:type="gramEnd"/>
      <w:r w:rsidRPr="007463D1">
        <w:rPr>
          <w:rFonts w:eastAsia="Arial Unicode MS"/>
          <w:lang w:val="en-US"/>
        </w:rPr>
        <w:t>}&lt;/p&gt;</w:t>
      </w:r>
    </w:p>
    <w:p w14:paraId="37C7360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    &lt;p&gt;&lt;strong&gt;</w:t>
      </w:r>
      <w:proofErr w:type="spellStart"/>
      <w:r w:rsidRPr="007463D1">
        <w:rPr>
          <w:rFonts w:eastAsia="Arial Unicode MS"/>
          <w:lang w:val="en-US"/>
        </w:rPr>
        <w:t>Сообщение</w:t>
      </w:r>
      <w:proofErr w:type="spellEnd"/>
      <w:r w:rsidRPr="007463D1">
        <w:rPr>
          <w:rFonts w:eastAsia="Arial Unicode MS"/>
          <w:lang w:val="en-US"/>
        </w:rPr>
        <w:t>:&lt;/strong&gt; ${</w:t>
      </w:r>
      <w:proofErr w:type="spellStart"/>
      <w:proofErr w:type="gramStart"/>
      <w:r w:rsidRPr="007463D1">
        <w:rPr>
          <w:rFonts w:eastAsia="Arial Unicode MS"/>
          <w:lang w:val="en-US"/>
        </w:rPr>
        <w:t>contact.message</w:t>
      </w:r>
      <w:proofErr w:type="spellEnd"/>
      <w:proofErr w:type="gramEnd"/>
      <w:r w:rsidRPr="007463D1">
        <w:rPr>
          <w:rFonts w:eastAsia="Arial Unicode MS"/>
          <w:lang w:val="en-US"/>
        </w:rPr>
        <w:t>}&lt;/p&gt;</w:t>
      </w:r>
    </w:p>
    <w:p w14:paraId="7071BBE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    &lt;</w:t>
      </w:r>
      <w:proofErr w:type="spellStart"/>
      <w:r w:rsidRPr="007463D1">
        <w:rPr>
          <w:rFonts w:eastAsia="Arial Unicode MS"/>
          <w:lang w:val="en-US"/>
        </w:rPr>
        <w:t>hr</w:t>
      </w:r>
      <w:proofErr w:type="spellEnd"/>
      <w:r w:rsidRPr="007463D1">
        <w:rPr>
          <w:rFonts w:eastAsia="Arial Unicode MS"/>
          <w:lang w:val="en-US"/>
        </w:rPr>
        <w:t>&gt;</w:t>
      </w:r>
    </w:p>
    <w:p w14:paraId="56439B8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`;</w:t>
      </w:r>
    </w:p>
    <w:p w14:paraId="7AB2BD3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    </w:t>
      </w:r>
      <w:proofErr w:type="spellStart"/>
      <w:r w:rsidRPr="007463D1">
        <w:rPr>
          <w:rFonts w:eastAsia="Arial Unicode MS"/>
          <w:lang w:val="en-US"/>
        </w:rPr>
        <w:t>contactDataDiv.appendChild</w:t>
      </w:r>
      <w:proofErr w:type="spellEnd"/>
      <w:r w:rsidRPr="007463D1">
        <w:rPr>
          <w:rFonts w:eastAsia="Arial Unicode MS"/>
          <w:lang w:val="en-US"/>
        </w:rPr>
        <w:t>(</w:t>
      </w:r>
      <w:proofErr w:type="spellStart"/>
      <w:r w:rsidRPr="007463D1">
        <w:rPr>
          <w:rFonts w:eastAsia="Arial Unicode MS"/>
          <w:lang w:val="en-US"/>
        </w:rPr>
        <w:t>contactDiv</w:t>
      </w:r>
      <w:proofErr w:type="spellEnd"/>
      <w:r w:rsidRPr="007463D1">
        <w:rPr>
          <w:rFonts w:eastAsia="Arial Unicode MS"/>
          <w:lang w:val="en-US"/>
        </w:rPr>
        <w:t>); // Append the contact div to the contact data div</w:t>
      </w:r>
    </w:p>
    <w:p w14:paraId="36110C9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});</w:t>
      </w:r>
    </w:p>
    <w:p w14:paraId="471DE12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} else {</w:t>
      </w:r>
    </w:p>
    <w:p w14:paraId="6052F07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// If no data is found, display a message</w:t>
      </w:r>
    </w:p>
    <w:p w14:paraId="68DF6BD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    </w:t>
      </w:r>
      <w:proofErr w:type="spellStart"/>
      <w:r w:rsidRPr="007463D1">
        <w:rPr>
          <w:rFonts w:eastAsia="Arial Unicode MS"/>
          <w:lang w:val="en-US"/>
        </w:rPr>
        <w:t>contactDataDiv.innerHTML</w:t>
      </w:r>
      <w:proofErr w:type="spellEnd"/>
      <w:r w:rsidRPr="007463D1">
        <w:rPr>
          <w:rFonts w:eastAsia="Arial Unicode MS"/>
          <w:lang w:val="en-US"/>
        </w:rPr>
        <w:t xml:space="preserve"> = '&lt;p&gt;</w:t>
      </w:r>
      <w:proofErr w:type="spellStart"/>
      <w:r w:rsidRPr="007463D1">
        <w:rPr>
          <w:rFonts w:eastAsia="Arial Unicode MS"/>
          <w:lang w:val="en-US"/>
        </w:rPr>
        <w:t>Данные</w:t>
      </w:r>
      <w:proofErr w:type="spell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отсустствуют</w:t>
      </w:r>
      <w:proofErr w:type="spellEnd"/>
      <w:r w:rsidRPr="007463D1">
        <w:rPr>
          <w:rFonts w:eastAsia="Arial Unicode MS"/>
          <w:lang w:val="en-US"/>
        </w:rPr>
        <w:t>&lt;/p&gt;';</w:t>
      </w:r>
    </w:p>
    <w:p w14:paraId="5E388E1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    }</w:t>
      </w:r>
    </w:p>
    <w:p w14:paraId="3AB0D02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})</w:t>
      </w:r>
    </w:p>
    <w:p w14:paraId="2C2ECF1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  </w:t>
      </w:r>
      <w:proofErr w:type="gramStart"/>
      <w:r w:rsidRPr="007463D1">
        <w:rPr>
          <w:rFonts w:eastAsia="Arial Unicode MS"/>
          <w:lang w:val="en-US"/>
        </w:rPr>
        <w:t>.catch</w:t>
      </w:r>
      <w:proofErr w:type="gramEnd"/>
      <w:r w:rsidRPr="007463D1">
        <w:rPr>
          <w:rFonts w:eastAsia="Arial Unicode MS"/>
          <w:lang w:val="en-US"/>
        </w:rPr>
        <w:t xml:space="preserve">(error =&gt; </w:t>
      </w:r>
      <w:proofErr w:type="spellStart"/>
      <w:r w:rsidRPr="007463D1">
        <w:rPr>
          <w:rFonts w:eastAsia="Arial Unicode MS"/>
          <w:lang w:val="en-US"/>
        </w:rPr>
        <w:t>console.error</w:t>
      </w:r>
      <w:proofErr w:type="spellEnd"/>
      <w:r w:rsidRPr="007463D1">
        <w:rPr>
          <w:rFonts w:eastAsia="Arial Unicode MS"/>
          <w:lang w:val="en-US"/>
        </w:rPr>
        <w:t>('Error:', error)); // Log any errors that occur during fetch</w:t>
      </w:r>
    </w:p>
    <w:p w14:paraId="67D2DB06" w14:textId="164CBA91" w:rsid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});</w:t>
      </w:r>
    </w:p>
    <w:p w14:paraId="189E0373" w14:textId="62916F8B" w:rsidR="007463D1" w:rsidRDefault="007463D1" w:rsidP="007463D1">
      <w:pPr>
        <w:pStyle w:val="af3"/>
        <w:rPr>
          <w:lang w:val="en-US"/>
        </w:rPr>
      </w:pPr>
      <w:r>
        <w:rPr>
          <w:lang w:val="en-US"/>
        </w:rPr>
        <w:t>Style.css</w:t>
      </w:r>
    </w:p>
    <w:p w14:paraId="123F4C6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* {</w:t>
      </w:r>
    </w:p>
    <w:p w14:paraId="2162A8C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margin: 0;</w:t>
      </w:r>
    </w:p>
    <w:p w14:paraId="60F22F0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0;</w:t>
      </w:r>
    </w:p>
    <w:p w14:paraId="460279E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outline: none;</w:t>
      </w:r>
    </w:p>
    <w:p w14:paraId="680C724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box-sizing: border-box;</w:t>
      </w:r>
    </w:p>
    <w:p w14:paraId="40881CC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font-family: 'Poppins', sans-serif;</w:t>
      </w:r>
    </w:p>
    <w:p w14:paraId="40C5C19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DA14F0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30623CE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Background animation */</w:t>
      </w:r>
    </w:p>
    <w:p w14:paraId="43C63C2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bg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26FEC21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animation: slide 10s ease-in-out infinite alternate;</w:t>
      </w:r>
    </w:p>
    <w:p w14:paraId="1669CED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background-image: linear-</w:t>
      </w:r>
      <w:proofErr w:type="gramStart"/>
      <w:r w:rsidRPr="007463D1">
        <w:rPr>
          <w:rFonts w:eastAsia="Arial Unicode MS"/>
          <w:lang w:val="en-US"/>
        </w:rPr>
        <w:t>gradient(</w:t>
      </w:r>
      <w:proofErr w:type="gramEnd"/>
      <w:r w:rsidRPr="007463D1">
        <w:rPr>
          <w:rFonts w:eastAsia="Arial Unicode MS"/>
          <w:lang w:val="en-US"/>
        </w:rPr>
        <w:t>-60deg, #6c3 50%, #09f 50%);</w:t>
      </w:r>
    </w:p>
    <w:p w14:paraId="7430F50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bottom: 0;</w:t>
      </w:r>
    </w:p>
    <w:p w14:paraId="153609F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left: -50%;</w:t>
      </w:r>
    </w:p>
    <w:p w14:paraId="5528B6D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opacity: .5;</w:t>
      </w:r>
    </w:p>
    <w:p w14:paraId="15FA86A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fixed;</w:t>
      </w:r>
    </w:p>
    <w:p w14:paraId="470DACB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right: -50%;</w:t>
      </w:r>
    </w:p>
    <w:p w14:paraId="72A874D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top: 0;</w:t>
      </w:r>
    </w:p>
    <w:p w14:paraId="4398814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z-index: -1;</w:t>
      </w:r>
    </w:p>
    <w:p w14:paraId="4CA45AC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583B8A43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F3423D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Alternate animation direction and duration for background */</w:t>
      </w:r>
    </w:p>
    <w:p w14:paraId="0E50312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.bg2 {</w:t>
      </w:r>
    </w:p>
    <w:p w14:paraId="357B29D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animation-direction: alternate-reverse;</w:t>
      </w:r>
    </w:p>
    <w:p w14:paraId="51011A8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animation-duration: 4s;</w:t>
      </w:r>
    </w:p>
    <w:p w14:paraId="3263D62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3B1B94F2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C2DEEA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.bg3 {</w:t>
      </w:r>
    </w:p>
    <w:p w14:paraId="7928E48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animation-duration: 5s;</w:t>
      </w:r>
    </w:p>
    <w:p w14:paraId="30D46F9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60CA4F52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C51D79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h1 {</w:t>
      </w:r>
    </w:p>
    <w:p w14:paraId="7AC90E7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font-family: monospace;</w:t>
      </w:r>
    </w:p>
    <w:p w14:paraId="0E3D4ED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61074787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F4FFEA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Keyframes for background animation */</w:t>
      </w:r>
    </w:p>
    <w:p w14:paraId="6AEA1D9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@keyframes slide {</w:t>
      </w:r>
    </w:p>
    <w:p w14:paraId="327F307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0% {</w:t>
      </w:r>
    </w:p>
    <w:p w14:paraId="5472CE4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transform: </w:t>
      </w:r>
      <w:proofErr w:type="spellStart"/>
      <w:proofErr w:type="gramStart"/>
      <w:r w:rsidRPr="007463D1">
        <w:rPr>
          <w:rFonts w:eastAsia="Arial Unicode MS"/>
          <w:lang w:val="en-US"/>
        </w:rPr>
        <w:t>translateX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-25%);</w:t>
      </w:r>
    </w:p>
    <w:p w14:paraId="536112A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4E1455DF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D2F2C5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100% {</w:t>
      </w:r>
    </w:p>
    <w:p w14:paraId="15C6029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transform: </w:t>
      </w:r>
      <w:proofErr w:type="spellStart"/>
      <w:proofErr w:type="gramStart"/>
      <w:r w:rsidRPr="007463D1">
        <w:rPr>
          <w:rFonts w:eastAsia="Arial Unicode MS"/>
          <w:lang w:val="en-US"/>
        </w:rPr>
        <w:t>translateX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25%);</w:t>
      </w:r>
    </w:p>
    <w:p w14:paraId="685F339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274B6A5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33C86AC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40724E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Import Google Fonts */</w:t>
      </w:r>
    </w:p>
    <w:p w14:paraId="711EFF5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@import url('https://fonts.googleapis.com/css?family=Poppins:400,500,600,700&amp;display=swap');</w:t>
      </w:r>
    </w:p>
    <w:p w14:paraId="4D369581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2125B1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Body styling */</w:t>
      </w:r>
    </w:p>
    <w:p w14:paraId="553D6A6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body {</w:t>
      </w:r>
    </w:p>
    <w:p w14:paraId="3027E49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flex;</w:t>
      </w:r>
    </w:p>
    <w:p w14:paraId="057908F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align-items: center;</w:t>
      </w:r>
    </w:p>
    <w:p w14:paraId="0F58ACB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justify-content: center;</w:t>
      </w:r>
    </w:p>
    <w:p w14:paraId="57E7A86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min-height: 100vh;</w:t>
      </w:r>
    </w:p>
    <w:p w14:paraId="6D35284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10px;</w:t>
      </w:r>
    </w:p>
    <w:p w14:paraId="2B57EF7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font-family: 'Poppins', sans-serif;</w:t>
      </w:r>
    </w:p>
    <w:p w14:paraId="678B35E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linear-</w:t>
      </w:r>
      <w:proofErr w:type="gramStart"/>
      <w:r w:rsidRPr="007463D1">
        <w:rPr>
          <w:rFonts w:eastAsia="Arial Unicode MS"/>
          <w:lang w:val="en-US"/>
        </w:rPr>
        <w:t>gradient(</w:t>
      </w:r>
      <w:proofErr w:type="gramEnd"/>
      <w:r w:rsidRPr="007463D1">
        <w:rPr>
          <w:rFonts w:eastAsia="Arial Unicode MS"/>
          <w:lang w:val="en-US"/>
        </w:rPr>
        <w:t>115deg, #6c3 10%, #09f 90%);</w:t>
      </w:r>
    </w:p>
    <w:p w14:paraId="629F87D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D2AB09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09C5BC9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Container styling */</w:t>
      </w:r>
    </w:p>
    <w:p w14:paraId="01E0D2F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.container {</w:t>
      </w:r>
    </w:p>
    <w:p w14:paraId="290AD72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max-width: 800px;</w:t>
      </w:r>
    </w:p>
    <w:p w14:paraId="1FEBCEB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#</w:t>
      </w:r>
      <w:proofErr w:type="spellStart"/>
      <w:r w:rsidRPr="007463D1">
        <w:rPr>
          <w:rFonts w:eastAsia="Arial Unicode MS"/>
          <w:lang w:val="en-US"/>
        </w:rPr>
        <w:t>fff</w:t>
      </w:r>
      <w:proofErr w:type="spellEnd"/>
      <w:r w:rsidRPr="007463D1">
        <w:rPr>
          <w:rFonts w:eastAsia="Arial Unicode MS"/>
          <w:lang w:val="en-US"/>
        </w:rPr>
        <w:t>;</w:t>
      </w:r>
    </w:p>
    <w:p w14:paraId="3465A55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800px;</w:t>
      </w:r>
    </w:p>
    <w:p w14:paraId="3A8494D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25px 40px 10px 40px;</w:t>
      </w:r>
    </w:p>
    <w:p w14:paraId="0B4E78E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box-shadow: 0px </w:t>
      </w:r>
      <w:proofErr w:type="spellStart"/>
      <w:r w:rsidRPr="007463D1">
        <w:rPr>
          <w:rFonts w:eastAsia="Arial Unicode MS"/>
          <w:lang w:val="en-US"/>
        </w:rPr>
        <w:t>0px</w:t>
      </w:r>
      <w:proofErr w:type="spellEnd"/>
      <w:r w:rsidRPr="007463D1">
        <w:rPr>
          <w:rFonts w:eastAsia="Arial Unicode MS"/>
          <w:lang w:val="en-US"/>
        </w:rPr>
        <w:t xml:space="preserve"> 10px </w:t>
      </w:r>
      <w:proofErr w:type="spellStart"/>
      <w:proofErr w:type="gramStart"/>
      <w:r w:rsidRPr="007463D1">
        <w:rPr>
          <w:rFonts w:eastAsia="Arial Unicode MS"/>
          <w:lang w:val="en-US"/>
        </w:rPr>
        <w:t>rgba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0, 0, 0, 0.1);</w:t>
      </w:r>
    </w:p>
    <w:p w14:paraId="5C80573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429E75AE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54155D7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Text styling inside the container */</w:t>
      </w:r>
    </w:p>
    <w:p w14:paraId="52B076F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.container .text {</w:t>
      </w:r>
    </w:p>
    <w:p w14:paraId="56D1243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text-align: center;</w:t>
      </w:r>
    </w:p>
    <w:p w14:paraId="30684D0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41px;</w:t>
      </w:r>
    </w:p>
    <w:p w14:paraId="2C6075C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font-weight: 600;</w:t>
      </w:r>
    </w:p>
    <w:p w14:paraId="0B92A0B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font-family: 'Poppins', sans-serif;</w:t>
      </w:r>
    </w:p>
    <w:p w14:paraId="132C756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-</w:t>
      </w:r>
      <w:proofErr w:type="spellStart"/>
      <w:r w:rsidRPr="007463D1">
        <w:rPr>
          <w:rFonts w:eastAsia="Arial Unicode MS"/>
          <w:lang w:val="en-US"/>
        </w:rPr>
        <w:t>webkit</w:t>
      </w:r>
      <w:proofErr w:type="spellEnd"/>
      <w:r w:rsidRPr="007463D1">
        <w:rPr>
          <w:rFonts w:eastAsia="Arial Unicode MS"/>
          <w:lang w:val="en-US"/>
        </w:rPr>
        <w:t>-linear-</w:t>
      </w:r>
      <w:proofErr w:type="gramStart"/>
      <w:r w:rsidRPr="007463D1">
        <w:rPr>
          <w:rFonts w:eastAsia="Arial Unicode MS"/>
          <w:lang w:val="en-US"/>
        </w:rPr>
        <w:t>gradient(</w:t>
      </w:r>
      <w:proofErr w:type="gramEnd"/>
      <w:r w:rsidRPr="007463D1">
        <w:rPr>
          <w:rFonts w:eastAsia="Arial Unicode MS"/>
          <w:lang w:val="en-US"/>
        </w:rPr>
        <w:t>right, #6c3, #09f, #6c3, #09f);</w:t>
      </w:r>
    </w:p>
    <w:p w14:paraId="2B9FEF7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lastRenderedPageBreak/>
        <w:t xml:space="preserve">  -</w:t>
      </w:r>
      <w:proofErr w:type="spellStart"/>
      <w:r w:rsidRPr="007463D1">
        <w:rPr>
          <w:rFonts w:eastAsia="Arial Unicode MS"/>
          <w:lang w:val="en-US"/>
        </w:rPr>
        <w:t>webkit</w:t>
      </w:r>
      <w:proofErr w:type="spellEnd"/>
      <w:r w:rsidRPr="007463D1">
        <w:rPr>
          <w:rFonts w:eastAsia="Arial Unicode MS"/>
          <w:lang w:val="en-US"/>
        </w:rPr>
        <w:t>-background-clip: text;</w:t>
      </w:r>
    </w:p>
    <w:p w14:paraId="31B2914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-</w:t>
      </w:r>
      <w:proofErr w:type="spellStart"/>
      <w:r w:rsidRPr="007463D1">
        <w:rPr>
          <w:rFonts w:eastAsia="Arial Unicode MS"/>
          <w:lang w:val="en-US"/>
        </w:rPr>
        <w:t>webkit</w:t>
      </w:r>
      <w:proofErr w:type="spellEnd"/>
      <w:r w:rsidRPr="007463D1">
        <w:rPr>
          <w:rFonts w:eastAsia="Arial Unicode MS"/>
          <w:lang w:val="en-US"/>
        </w:rPr>
        <w:t>-text-fill-color: transparent;</w:t>
      </w:r>
    </w:p>
    <w:p w14:paraId="2A7C43F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C47EECF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EA16F1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Form styling */</w:t>
      </w:r>
    </w:p>
    <w:p w14:paraId="4230856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.container form {</w:t>
      </w:r>
    </w:p>
    <w:p w14:paraId="5A79859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30px 0 0 0;</w:t>
      </w:r>
    </w:p>
    <w:p w14:paraId="0308052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65B9405D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0EE7224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.container </w:t>
      </w: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{</w:t>
      </w:r>
    </w:p>
    <w:p w14:paraId="541ADD4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flex;</w:t>
      </w:r>
    </w:p>
    <w:p w14:paraId="25A6C9D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margin: 32px 0;</w:t>
      </w:r>
    </w:p>
    <w:p w14:paraId="0A997AD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3D0B80F9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D5FA0A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Input fields styling */</w:t>
      </w:r>
    </w:p>
    <w:p w14:paraId="58A227F7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.input-data {</w:t>
      </w:r>
    </w:p>
    <w:p w14:paraId="5FE402B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494964C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40px;</w:t>
      </w:r>
    </w:p>
    <w:p w14:paraId="1FACCE0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margin: 0 20px;</w:t>
      </w:r>
    </w:p>
    <w:p w14:paraId="436906A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relative;</w:t>
      </w:r>
    </w:p>
    <w:p w14:paraId="2F306D1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6FD6B977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B95F275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62833F7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70px;</w:t>
      </w:r>
    </w:p>
    <w:p w14:paraId="602633E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34A150C6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BA4967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/* Text input and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styling */</w:t>
      </w:r>
    </w:p>
    <w:p w14:paraId="642C5713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>-data input,</w:t>
      </w:r>
    </w:p>
    <w:p w14:paraId="14154E92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1073E24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block;</w:t>
      </w:r>
    </w:p>
    <w:p w14:paraId="48BC69D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7F35A28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100%;</w:t>
      </w:r>
    </w:p>
    <w:p w14:paraId="47A979E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border: none;</w:t>
      </w:r>
    </w:p>
    <w:p w14:paraId="4BB5560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17px;</w:t>
      </w:r>
    </w:p>
    <w:p w14:paraId="06B2013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border-bottom: 2px solid </w:t>
      </w:r>
      <w:proofErr w:type="spellStart"/>
      <w:proofErr w:type="gramStart"/>
      <w:r w:rsidRPr="007463D1">
        <w:rPr>
          <w:rFonts w:eastAsia="Arial Unicode MS"/>
          <w:lang w:val="en-US"/>
        </w:rPr>
        <w:t>rgba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0, 0, 0, 0.12);</w:t>
      </w:r>
    </w:p>
    <w:p w14:paraId="75E671E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24AD791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E0B926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Styling for the "Data" button */</w:t>
      </w:r>
    </w:p>
    <w:p w14:paraId="0CFCE0A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.data-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5C43089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background-color: #6c3;</w:t>
      </w:r>
    </w:p>
    <w:p w14:paraId="12AE2D6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color: #</w:t>
      </w:r>
      <w:proofErr w:type="spellStart"/>
      <w:r w:rsidRPr="007463D1">
        <w:rPr>
          <w:rFonts w:eastAsia="Arial Unicode MS"/>
          <w:lang w:val="en-US"/>
        </w:rPr>
        <w:t>fff</w:t>
      </w:r>
      <w:proofErr w:type="spellEnd"/>
      <w:r w:rsidRPr="007463D1">
        <w:rPr>
          <w:rFonts w:eastAsia="Arial Unicode MS"/>
          <w:lang w:val="en-US"/>
        </w:rPr>
        <w:t>;</w:t>
      </w:r>
    </w:p>
    <w:p w14:paraId="3F0F9A8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border: none;</w:t>
      </w:r>
    </w:p>
    <w:p w14:paraId="54A756E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10px 20px;</w:t>
      </w:r>
    </w:p>
    <w:p w14:paraId="32BCAD9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17px;</w:t>
      </w:r>
    </w:p>
    <w:p w14:paraId="0B5B2D2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font-weight: 500;</w:t>
      </w:r>
    </w:p>
    <w:p w14:paraId="43E001B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text-transform: uppercase;</w:t>
      </w:r>
    </w:p>
    <w:p w14:paraId="03AEAD7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cursor: pointer;</w:t>
      </w:r>
    </w:p>
    <w:p w14:paraId="5F40610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margin: 20px 0;</w:t>
      </w:r>
    </w:p>
    <w:p w14:paraId="43D6297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block;</w:t>
      </w:r>
    </w:p>
    <w:p w14:paraId="0A02C79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27AF357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text-align: center;</w:t>
      </w:r>
    </w:p>
    <w:p w14:paraId="07A2A84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lastRenderedPageBreak/>
        <w:t>}</w:t>
      </w:r>
    </w:p>
    <w:p w14:paraId="061EF01C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BEE11C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data-</w:t>
      </w:r>
      <w:proofErr w:type="gramStart"/>
      <w:r w:rsidRPr="007463D1">
        <w:rPr>
          <w:rFonts w:eastAsia="Arial Unicode MS"/>
          <w:lang w:val="en-US"/>
        </w:rPr>
        <w:t>btn:hover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{</w:t>
      </w:r>
    </w:p>
    <w:p w14:paraId="272BD9B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background-color: #56a320;</w:t>
      </w:r>
    </w:p>
    <w:p w14:paraId="584B980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6714CD0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40AD9D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Label transformations for focus and valid states */</w:t>
      </w:r>
    </w:p>
    <w:p w14:paraId="4F52F0F4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 xml:space="preserve">-data </w:t>
      </w:r>
      <w:proofErr w:type="spellStart"/>
      <w:r w:rsidRPr="007463D1">
        <w:rPr>
          <w:rFonts w:eastAsia="Arial Unicode MS"/>
          <w:lang w:val="en-US"/>
        </w:rPr>
        <w:t>input:focus</w:t>
      </w:r>
      <w:proofErr w:type="spellEnd"/>
      <w:r w:rsidRPr="007463D1">
        <w:rPr>
          <w:rFonts w:eastAsia="Arial Unicode MS"/>
          <w:lang w:val="en-US"/>
        </w:rPr>
        <w:t xml:space="preserve"> ~ label, 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textarea:focus</w:t>
      </w:r>
      <w:proofErr w:type="spellEnd"/>
      <w:r w:rsidRPr="007463D1">
        <w:rPr>
          <w:rFonts w:eastAsia="Arial Unicode MS"/>
          <w:lang w:val="en-US"/>
        </w:rPr>
        <w:t xml:space="preserve"> ~ label,</w:t>
      </w:r>
    </w:p>
    <w:p w14:paraId="3BF2AC2A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 xml:space="preserve">-data </w:t>
      </w:r>
      <w:proofErr w:type="spellStart"/>
      <w:r w:rsidRPr="007463D1">
        <w:rPr>
          <w:rFonts w:eastAsia="Arial Unicode MS"/>
          <w:lang w:val="en-US"/>
        </w:rPr>
        <w:t>input:valid</w:t>
      </w:r>
      <w:proofErr w:type="spellEnd"/>
      <w:r w:rsidRPr="007463D1">
        <w:rPr>
          <w:rFonts w:eastAsia="Arial Unicode MS"/>
          <w:lang w:val="en-US"/>
        </w:rPr>
        <w:t xml:space="preserve"> ~ label, 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textarea:valid</w:t>
      </w:r>
      <w:proofErr w:type="spellEnd"/>
      <w:r w:rsidRPr="007463D1">
        <w:rPr>
          <w:rFonts w:eastAsia="Arial Unicode MS"/>
          <w:lang w:val="en-US"/>
        </w:rPr>
        <w:t xml:space="preserve"> ~ label {</w:t>
      </w:r>
    </w:p>
    <w:p w14:paraId="67C393D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transform: </w:t>
      </w:r>
      <w:proofErr w:type="spellStart"/>
      <w:r w:rsidRPr="007463D1">
        <w:rPr>
          <w:rFonts w:eastAsia="Arial Unicode MS"/>
          <w:lang w:val="en-US"/>
        </w:rPr>
        <w:t>translateY</w:t>
      </w:r>
      <w:proofErr w:type="spellEnd"/>
      <w:r w:rsidRPr="007463D1">
        <w:rPr>
          <w:rFonts w:eastAsia="Arial Unicode MS"/>
          <w:lang w:val="en-US"/>
        </w:rPr>
        <w:t>(-20px);</w:t>
      </w:r>
    </w:p>
    <w:p w14:paraId="550B44A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14px;</w:t>
      </w:r>
    </w:p>
    <w:p w14:paraId="2C5547D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color: #3498db;</w:t>
      </w:r>
    </w:p>
    <w:p w14:paraId="5EB2753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F46FACB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11032B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/*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styling */</w:t>
      </w:r>
    </w:p>
    <w:p w14:paraId="4576386C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635F6BF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resize: none;</w:t>
      </w:r>
    </w:p>
    <w:p w14:paraId="5EBCB4D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padding-top: 10px;</w:t>
      </w:r>
    </w:p>
    <w:p w14:paraId="0871C5F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FC36660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563B30B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Label styling */</w:t>
      </w:r>
    </w:p>
    <w:p w14:paraId="37C8AD07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>-data label {</w:t>
      </w:r>
    </w:p>
    <w:p w14:paraId="28A2C98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absolute;</w:t>
      </w:r>
    </w:p>
    <w:p w14:paraId="0818F2D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pointer-events: none;</w:t>
      </w:r>
    </w:p>
    <w:p w14:paraId="4028020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bottom: 10px;</w:t>
      </w:r>
    </w:p>
    <w:p w14:paraId="59E3D3E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16px;</w:t>
      </w:r>
    </w:p>
    <w:p w14:paraId="14448E8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transition: all 0.3s ease;</w:t>
      </w:r>
    </w:p>
    <w:p w14:paraId="251C631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4D12ADAB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09D4F10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label {</w:t>
      </w:r>
    </w:p>
    <w:p w14:paraId="0DEEFFC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24D6CBB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bottom: 40px;</w:t>
      </w:r>
    </w:p>
    <w:p w14:paraId="5F51BFD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#</w:t>
      </w:r>
      <w:proofErr w:type="spellStart"/>
      <w:r w:rsidRPr="007463D1">
        <w:rPr>
          <w:rFonts w:eastAsia="Arial Unicode MS"/>
          <w:lang w:val="en-US"/>
        </w:rPr>
        <w:t>fff</w:t>
      </w:r>
      <w:proofErr w:type="spellEnd"/>
      <w:r w:rsidRPr="007463D1">
        <w:rPr>
          <w:rFonts w:eastAsia="Arial Unicode MS"/>
          <w:lang w:val="en-US"/>
        </w:rPr>
        <w:t>;</w:t>
      </w:r>
    </w:p>
    <w:p w14:paraId="5E3A445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C5CD39C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02EFA3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Underline styling */</w:t>
      </w:r>
    </w:p>
    <w:p w14:paraId="7542C5A8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>-data .underline {</w:t>
      </w:r>
    </w:p>
    <w:p w14:paraId="1DA5B38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absolute;</w:t>
      </w:r>
    </w:p>
    <w:p w14:paraId="78E4C7F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bottom: 0;</w:t>
      </w:r>
    </w:p>
    <w:p w14:paraId="7BD80F9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2px;</w:t>
      </w:r>
    </w:p>
    <w:p w14:paraId="2ADC05E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55DC33B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BB97694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5071051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>-data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4B09B35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absolute;</w:t>
      </w:r>
    </w:p>
    <w:p w14:paraId="4E31E81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content: "";</w:t>
      </w:r>
    </w:p>
    <w:p w14:paraId="6BA2CD1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2px;</w:t>
      </w:r>
    </w:p>
    <w:p w14:paraId="5FA2F7C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0A0829B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#3498db;</w:t>
      </w:r>
    </w:p>
    <w:p w14:paraId="76343F1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transform: </w:t>
      </w:r>
      <w:proofErr w:type="spellStart"/>
      <w:proofErr w:type="gramStart"/>
      <w:r w:rsidRPr="007463D1">
        <w:rPr>
          <w:rFonts w:eastAsia="Arial Unicode MS"/>
          <w:lang w:val="en-US"/>
        </w:rPr>
        <w:t>scaleX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0);</w:t>
      </w:r>
    </w:p>
    <w:p w14:paraId="4D64723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transform-origin: center;</w:t>
      </w:r>
    </w:p>
    <w:p w14:paraId="217EE91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lastRenderedPageBreak/>
        <w:t xml:space="preserve">  transition: transform 0.3s ease;</w:t>
      </w:r>
    </w:p>
    <w:p w14:paraId="1CC034C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4B48218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BEF8C1D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 xml:space="preserve">-data </w:t>
      </w:r>
      <w:proofErr w:type="spellStart"/>
      <w:r w:rsidRPr="007463D1">
        <w:rPr>
          <w:rFonts w:eastAsia="Arial Unicode MS"/>
          <w:lang w:val="en-US"/>
        </w:rPr>
        <w:t>input:focus</w:t>
      </w:r>
      <w:proofErr w:type="spellEnd"/>
      <w:r w:rsidRPr="007463D1">
        <w:rPr>
          <w:rFonts w:eastAsia="Arial Unicode MS"/>
          <w:lang w:val="en-US"/>
        </w:rPr>
        <w:t xml:space="preserve"> ~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>,</w:t>
      </w:r>
    </w:p>
    <w:p w14:paraId="5FDF139E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 xml:space="preserve">-data </w:t>
      </w:r>
      <w:proofErr w:type="spellStart"/>
      <w:r w:rsidRPr="007463D1">
        <w:rPr>
          <w:rFonts w:eastAsia="Arial Unicode MS"/>
          <w:lang w:val="en-US"/>
        </w:rPr>
        <w:t>input:valid</w:t>
      </w:r>
      <w:proofErr w:type="spellEnd"/>
      <w:r w:rsidRPr="007463D1">
        <w:rPr>
          <w:rFonts w:eastAsia="Arial Unicode MS"/>
          <w:lang w:val="en-US"/>
        </w:rPr>
        <w:t xml:space="preserve"> ~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>,</w:t>
      </w:r>
    </w:p>
    <w:p w14:paraId="0C008193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textarea:focus</w:t>
      </w:r>
      <w:proofErr w:type="spellEnd"/>
      <w:r w:rsidRPr="007463D1">
        <w:rPr>
          <w:rFonts w:eastAsia="Arial Unicode MS"/>
          <w:lang w:val="en-US"/>
        </w:rPr>
        <w:t xml:space="preserve"> ~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>,</w:t>
      </w:r>
    </w:p>
    <w:p w14:paraId="0A778A78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textarea:valid</w:t>
      </w:r>
      <w:proofErr w:type="spellEnd"/>
      <w:r w:rsidRPr="007463D1">
        <w:rPr>
          <w:rFonts w:eastAsia="Arial Unicode MS"/>
          <w:lang w:val="en-US"/>
        </w:rPr>
        <w:t xml:space="preserve"> ~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2707DB9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transform: </w:t>
      </w:r>
      <w:proofErr w:type="gramStart"/>
      <w:r w:rsidRPr="007463D1">
        <w:rPr>
          <w:rFonts w:eastAsia="Arial Unicode MS"/>
          <w:lang w:val="en-US"/>
        </w:rPr>
        <w:t>scale(</w:t>
      </w:r>
      <w:proofErr w:type="gramEnd"/>
      <w:r w:rsidRPr="007463D1">
        <w:rPr>
          <w:rFonts w:eastAsia="Arial Unicode MS"/>
          <w:lang w:val="en-US"/>
        </w:rPr>
        <w:t>1);</w:t>
      </w:r>
    </w:p>
    <w:p w14:paraId="737EDF1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6541E6B3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C3C3D6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Submit button styling */</w:t>
      </w:r>
    </w:p>
    <w:p w14:paraId="1E0CE3ED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6F90BB7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flex;</w:t>
      </w:r>
    </w:p>
    <w:p w14:paraId="1E7478D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justify-content: center; /* Center alignment */</w:t>
      </w:r>
    </w:p>
    <w:p w14:paraId="754C4AA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AD81F18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02D811C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.input-data {</w:t>
      </w:r>
    </w:p>
    <w:p w14:paraId="0CBEDB2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overflow: hidden;</w:t>
      </w:r>
    </w:p>
    <w:p w14:paraId="10EA21B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45</w:t>
      </w:r>
      <w:proofErr w:type="gramStart"/>
      <w:r w:rsidRPr="007463D1">
        <w:rPr>
          <w:rFonts w:eastAsia="Arial Unicode MS"/>
          <w:lang w:val="en-US"/>
        </w:rPr>
        <w:t>px !important</w:t>
      </w:r>
      <w:proofErr w:type="gramEnd"/>
      <w:r w:rsidRPr="007463D1">
        <w:rPr>
          <w:rFonts w:eastAsia="Arial Unicode MS"/>
          <w:lang w:val="en-US"/>
        </w:rPr>
        <w:t>;</w:t>
      </w:r>
    </w:p>
    <w:p w14:paraId="011B317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25</w:t>
      </w:r>
      <w:proofErr w:type="gramStart"/>
      <w:r w:rsidRPr="007463D1">
        <w:rPr>
          <w:rFonts w:eastAsia="Arial Unicode MS"/>
          <w:lang w:val="en-US"/>
        </w:rPr>
        <w:t>% !important</w:t>
      </w:r>
      <w:proofErr w:type="gramEnd"/>
      <w:r w:rsidRPr="007463D1">
        <w:rPr>
          <w:rFonts w:eastAsia="Arial Unicode MS"/>
          <w:lang w:val="en-US"/>
        </w:rPr>
        <w:t>;</w:t>
      </w:r>
    </w:p>
    <w:p w14:paraId="0B452B2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relative;</w:t>
      </w:r>
    </w:p>
    <w:p w14:paraId="77951BE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2E5B9298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0A13993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Inner gradient animation for submit button */</w:t>
      </w:r>
    </w:p>
    <w:p w14:paraId="2CEA0EE7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.input-data .inner {</w:t>
      </w:r>
    </w:p>
    <w:p w14:paraId="2A4A7CA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100%;</w:t>
      </w:r>
    </w:p>
    <w:p w14:paraId="069DBAA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6C0DC51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-</w:t>
      </w:r>
      <w:proofErr w:type="spellStart"/>
      <w:r w:rsidRPr="007463D1">
        <w:rPr>
          <w:rFonts w:eastAsia="Arial Unicode MS"/>
          <w:lang w:val="en-US"/>
        </w:rPr>
        <w:t>webkit</w:t>
      </w:r>
      <w:proofErr w:type="spellEnd"/>
      <w:r w:rsidRPr="007463D1">
        <w:rPr>
          <w:rFonts w:eastAsia="Arial Unicode MS"/>
          <w:lang w:val="en-US"/>
        </w:rPr>
        <w:t>-linear-</w:t>
      </w:r>
      <w:proofErr w:type="gramStart"/>
      <w:r w:rsidRPr="007463D1">
        <w:rPr>
          <w:rFonts w:eastAsia="Arial Unicode MS"/>
          <w:lang w:val="en-US"/>
        </w:rPr>
        <w:t>gradient(</w:t>
      </w:r>
      <w:proofErr w:type="gramEnd"/>
      <w:r w:rsidRPr="007463D1">
        <w:rPr>
          <w:rFonts w:eastAsia="Arial Unicode MS"/>
          <w:lang w:val="en-US"/>
        </w:rPr>
        <w:t>right, #6c3, #09f, #6c3, #09f);</w:t>
      </w:r>
    </w:p>
    <w:p w14:paraId="6750222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absolute;</w:t>
      </w:r>
    </w:p>
    <w:p w14:paraId="083B47F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top: 0;</w:t>
      </w:r>
    </w:p>
    <w:p w14:paraId="654412F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left: 0;</w:t>
      </w:r>
    </w:p>
    <w:p w14:paraId="7F975CF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transition: all 0.4s;</w:t>
      </w:r>
    </w:p>
    <w:p w14:paraId="6CD6A9D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23EF188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3C4A015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</w:t>
      </w:r>
      <w:proofErr w:type="spellStart"/>
      <w:r w:rsidRPr="007463D1">
        <w:rPr>
          <w:rFonts w:eastAsia="Arial Unicode MS"/>
          <w:lang w:val="en-US"/>
        </w:rPr>
        <w:t>input-data:hover</w:t>
      </w:r>
      <w:proofErr w:type="spellEnd"/>
      <w:r w:rsidRPr="007463D1">
        <w:rPr>
          <w:rFonts w:eastAsia="Arial Unicode MS"/>
          <w:lang w:val="en-US"/>
        </w:rPr>
        <w:t xml:space="preserve"> .inner {</w:t>
      </w:r>
    </w:p>
    <w:p w14:paraId="693E2FE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left: 0;</w:t>
      </w:r>
    </w:p>
    <w:p w14:paraId="11BFAAF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10DE873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0D9B31C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Submit button text styling */</w:t>
      </w:r>
    </w:p>
    <w:p w14:paraId="15D1B3BB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.input-data input {</w:t>
      </w:r>
    </w:p>
    <w:p w14:paraId="28E8C56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none;</w:t>
      </w:r>
    </w:p>
    <w:p w14:paraId="04E9753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border: none;</w:t>
      </w:r>
    </w:p>
    <w:p w14:paraId="0B42A60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color: #</w:t>
      </w:r>
      <w:proofErr w:type="spellStart"/>
      <w:r w:rsidRPr="007463D1">
        <w:rPr>
          <w:rFonts w:eastAsia="Arial Unicode MS"/>
          <w:lang w:val="en-US"/>
        </w:rPr>
        <w:t>fff</w:t>
      </w:r>
      <w:proofErr w:type="spellEnd"/>
      <w:r w:rsidRPr="007463D1">
        <w:rPr>
          <w:rFonts w:eastAsia="Arial Unicode MS"/>
          <w:lang w:val="en-US"/>
        </w:rPr>
        <w:t>;</w:t>
      </w:r>
    </w:p>
    <w:p w14:paraId="16E8DB2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17px;</w:t>
      </w:r>
    </w:p>
    <w:p w14:paraId="7E2B957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font-weight: 500;</w:t>
      </w:r>
    </w:p>
    <w:p w14:paraId="6911937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text-transform: uppercase;</w:t>
      </w:r>
    </w:p>
    <w:p w14:paraId="62540CE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letter-spacing: 1px;</w:t>
      </w:r>
    </w:p>
    <w:p w14:paraId="4D7F183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cursor: pointer;</w:t>
      </w:r>
    </w:p>
    <w:p w14:paraId="1FD0AED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relative;</w:t>
      </w:r>
    </w:p>
    <w:p w14:paraId="23D0B5D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z-index: 2;</w:t>
      </w:r>
    </w:p>
    <w:p w14:paraId="18DDC2D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E89817D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C394CC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Media query for responsiveness */</w:t>
      </w:r>
    </w:p>
    <w:p w14:paraId="4D43939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@media (max-width: 700px) {</w:t>
      </w:r>
    </w:p>
    <w:p w14:paraId="3481AFC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.container .text {</w:t>
      </w:r>
    </w:p>
    <w:p w14:paraId="6E41D17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font-size: 30px;</w:t>
      </w:r>
    </w:p>
    <w:p w14:paraId="6E0DB07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1E370D1D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0FEC33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.container form {</w:t>
      </w:r>
    </w:p>
    <w:p w14:paraId="0893D8D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padding: 10px 0 0 0;</w:t>
      </w:r>
    </w:p>
    <w:p w14:paraId="2AF385D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5B62E7C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C632A4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.container </w:t>
      </w: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{</w:t>
      </w:r>
    </w:p>
    <w:p w14:paraId="035A470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display: block;</w:t>
      </w:r>
    </w:p>
    <w:p w14:paraId="3963B1F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40AFCD3D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33617BF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</w:t>
      </w: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.input-data {</w:t>
      </w:r>
    </w:p>
    <w:p w14:paraId="3DDCC42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margin: 35px </w:t>
      </w:r>
      <w:proofErr w:type="gramStart"/>
      <w:r w:rsidRPr="007463D1">
        <w:rPr>
          <w:rFonts w:eastAsia="Arial Unicode MS"/>
          <w:lang w:val="en-US"/>
        </w:rPr>
        <w:t>0 !important</w:t>
      </w:r>
      <w:proofErr w:type="gramEnd"/>
      <w:r w:rsidRPr="007463D1">
        <w:rPr>
          <w:rFonts w:eastAsia="Arial Unicode MS"/>
          <w:lang w:val="en-US"/>
        </w:rPr>
        <w:t>;</w:t>
      </w:r>
    </w:p>
    <w:p w14:paraId="595D48A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6AB93BFB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5F3EFC0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</w:t>
      </w: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.input-data {</w:t>
      </w:r>
    </w:p>
    <w:p w14:paraId="0E585FD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width: 40</w:t>
      </w:r>
      <w:proofErr w:type="gramStart"/>
      <w:r w:rsidRPr="007463D1">
        <w:rPr>
          <w:rFonts w:eastAsia="Arial Unicode MS"/>
          <w:lang w:val="en-US"/>
        </w:rPr>
        <w:t>% !important</w:t>
      </w:r>
      <w:proofErr w:type="gramEnd"/>
      <w:r w:rsidRPr="007463D1">
        <w:rPr>
          <w:rFonts w:eastAsia="Arial Unicode MS"/>
          <w:lang w:val="en-US"/>
        </w:rPr>
        <w:t>;</w:t>
      </w:r>
    </w:p>
    <w:p w14:paraId="6F61317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00711400" w14:textId="21B1DA3C" w:rsid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3F0DE6DF" w14:textId="70F7D73D" w:rsidR="007463D1" w:rsidRDefault="007463D1" w:rsidP="007463D1">
      <w:pPr>
        <w:pStyle w:val="af3"/>
        <w:rPr>
          <w:lang w:val="en-US"/>
        </w:rPr>
      </w:pPr>
      <w:r>
        <w:rPr>
          <w:lang w:val="en-US"/>
        </w:rPr>
        <w:t>Style2.css</w:t>
      </w:r>
    </w:p>
    <w:p w14:paraId="510782E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* {</w:t>
      </w:r>
    </w:p>
    <w:p w14:paraId="2836C72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margin: 0;</w:t>
      </w:r>
    </w:p>
    <w:p w14:paraId="5882926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0;</w:t>
      </w:r>
    </w:p>
    <w:p w14:paraId="24369F6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outline: none;</w:t>
      </w:r>
    </w:p>
    <w:p w14:paraId="5E8F130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box-sizing: border-box;</w:t>
      </w:r>
    </w:p>
    <w:p w14:paraId="31D9EC1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font-family: 'Poppins', sans-serif;</w:t>
      </w:r>
    </w:p>
    <w:p w14:paraId="1043854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95BBFFF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FE141A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Background animation */</w:t>
      </w:r>
    </w:p>
    <w:p w14:paraId="1FA056F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bg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6536385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animation: slide 10s ease-in-out infinite alternate;</w:t>
      </w:r>
    </w:p>
    <w:p w14:paraId="6C1D762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background-image: linear-</w:t>
      </w:r>
      <w:proofErr w:type="gramStart"/>
      <w:r w:rsidRPr="007463D1">
        <w:rPr>
          <w:rFonts w:eastAsia="Arial Unicode MS"/>
          <w:lang w:val="en-US"/>
        </w:rPr>
        <w:t>gradient(</w:t>
      </w:r>
      <w:proofErr w:type="gramEnd"/>
      <w:r w:rsidRPr="007463D1">
        <w:rPr>
          <w:rFonts w:eastAsia="Arial Unicode MS"/>
          <w:lang w:val="en-US"/>
        </w:rPr>
        <w:t>-60deg, #6c3 50%, #09f 50%);</w:t>
      </w:r>
    </w:p>
    <w:p w14:paraId="414A36E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bottom: 0;</w:t>
      </w:r>
    </w:p>
    <w:p w14:paraId="5729A85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left: -50%;</w:t>
      </w:r>
    </w:p>
    <w:p w14:paraId="742B082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opacity: .5;</w:t>
      </w:r>
    </w:p>
    <w:p w14:paraId="31E5EE5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fixed;</w:t>
      </w:r>
    </w:p>
    <w:p w14:paraId="5CF5051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right: -50%;</w:t>
      </w:r>
    </w:p>
    <w:p w14:paraId="3ED08DB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top: 0;</w:t>
      </w:r>
    </w:p>
    <w:p w14:paraId="61D9307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z-index: -1;</w:t>
      </w:r>
    </w:p>
    <w:p w14:paraId="6426468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2B6BE948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5E132E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Alternate animation direction and duration for background */</w:t>
      </w:r>
    </w:p>
    <w:p w14:paraId="0B6A367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.bg2 {</w:t>
      </w:r>
    </w:p>
    <w:p w14:paraId="04B81A5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animation-direction: alternate-reverse;</w:t>
      </w:r>
    </w:p>
    <w:p w14:paraId="25D774C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animation-duration: 4s;</w:t>
      </w:r>
    </w:p>
    <w:p w14:paraId="55A7520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F02B3AF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5B3EB9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.bg3 {</w:t>
      </w:r>
    </w:p>
    <w:p w14:paraId="1261970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animation-duration: 5s;</w:t>
      </w:r>
    </w:p>
    <w:p w14:paraId="44EB068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765A0D1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0D7218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Keyframes for background animation */</w:t>
      </w:r>
    </w:p>
    <w:p w14:paraId="382D38D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@keyframes slide {</w:t>
      </w:r>
    </w:p>
    <w:p w14:paraId="39E9736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0% {</w:t>
      </w:r>
    </w:p>
    <w:p w14:paraId="4BFE241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transform: </w:t>
      </w:r>
      <w:proofErr w:type="spellStart"/>
      <w:proofErr w:type="gramStart"/>
      <w:r w:rsidRPr="007463D1">
        <w:rPr>
          <w:rFonts w:eastAsia="Arial Unicode MS"/>
          <w:lang w:val="en-US"/>
        </w:rPr>
        <w:t>translateX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-25%);</w:t>
      </w:r>
    </w:p>
    <w:p w14:paraId="6FBA899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623DA239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185576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100% {</w:t>
      </w:r>
    </w:p>
    <w:p w14:paraId="2377A79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transform: </w:t>
      </w:r>
      <w:proofErr w:type="spellStart"/>
      <w:proofErr w:type="gramStart"/>
      <w:r w:rsidRPr="007463D1">
        <w:rPr>
          <w:rFonts w:eastAsia="Arial Unicode MS"/>
          <w:lang w:val="en-US"/>
        </w:rPr>
        <w:t>translateX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25%);</w:t>
      </w:r>
    </w:p>
    <w:p w14:paraId="406558A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0B06976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6EAD549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A0511F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Body styling */</w:t>
      </w:r>
    </w:p>
    <w:p w14:paraId="3F8EC5E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body {</w:t>
      </w:r>
    </w:p>
    <w:p w14:paraId="634C4B2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flex;</w:t>
      </w:r>
    </w:p>
    <w:p w14:paraId="00ECBFA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align-items: center;</w:t>
      </w:r>
    </w:p>
    <w:p w14:paraId="158186B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justify-content: center;</w:t>
      </w:r>
    </w:p>
    <w:p w14:paraId="251A0FE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min-height: 100vh;</w:t>
      </w:r>
    </w:p>
    <w:p w14:paraId="73E09B5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10px;</w:t>
      </w:r>
    </w:p>
    <w:p w14:paraId="0AB55F2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font-family: 'Poppins', sans-serif;</w:t>
      </w:r>
    </w:p>
    <w:p w14:paraId="6B10DA2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linear-</w:t>
      </w:r>
      <w:proofErr w:type="gramStart"/>
      <w:r w:rsidRPr="007463D1">
        <w:rPr>
          <w:rFonts w:eastAsia="Arial Unicode MS"/>
          <w:lang w:val="en-US"/>
        </w:rPr>
        <w:t>gradient(</w:t>
      </w:r>
      <w:proofErr w:type="gramEnd"/>
      <w:r w:rsidRPr="007463D1">
        <w:rPr>
          <w:rFonts w:eastAsia="Arial Unicode MS"/>
          <w:lang w:val="en-US"/>
        </w:rPr>
        <w:t>115deg, #6c3 10%, #09f 90%);</w:t>
      </w:r>
    </w:p>
    <w:p w14:paraId="008DC25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59664C9D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496134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Container styling */</w:t>
      </w:r>
    </w:p>
    <w:p w14:paraId="4C6E73D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.container {</w:t>
      </w:r>
    </w:p>
    <w:p w14:paraId="445EF24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max-width: 800px;</w:t>
      </w:r>
    </w:p>
    <w:p w14:paraId="098121E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#</w:t>
      </w:r>
      <w:proofErr w:type="spellStart"/>
      <w:r w:rsidRPr="007463D1">
        <w:rPr>
          <w:rFonts w:eastAsia="Arial Unicode MS"/>
          <w:lang w:val="en-US"/>
        </w:rPr>
        <w:t>fff</w:t>
      </w:r>
      <w:proofErr w:type="spellEnd"/>
      <w:r w:rsidRPr="007463D1">
        <w:rPr>
          <w:rFonts w:eastAsia="Arial Unicode MS"/>
          <w:lang w:val="en-US"/>
        </w:rPr>
        <w:t>;</w:t>
      </w:r>
    </w:p>
    <w:p w14:paraId="39FD5BE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800px;</w:t>
      </w:r>
    </w:p>
    <w:p w14:paraId="47BC6CD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25px 40px 10px 40px;</w:t>
      </w:r>
    </w:p>
    <w:p w14:paraId="22A924F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box-shadow: 0px </w:t>
      </w:r>
      <w:proofErr w:type="spellStart"/>
      <w:r w:rsidRPr="007463D1">
        <w:rPr>
          <w:rFonts w:eastAsia="Arial Unicode MS"/>
          <w:lang w:val="en-US"/>
        </w:rPr>
        <w:t>0px</w:t>
      </w:r>
      <w:proofErr w:type="spellEnd"/>
      <w:r w:rsidRPr="007463D1">
        <w:rPr>
          <w:rFonts w:eastAsia="Arial Unicode MS"/>
          <w:lang w:val="en-US"/>
        </w:rPr>
        <w:t xml:space="preserve"> 10px </w:t>
      </w:r>
      <w:proofErr w:type="spellStart"/>
      <w:proofErr w:type="gramStart"/>
      <w:r w:rsidRPr="007463D1">
        <w:rPr>
          <w:rFonts w:eastAsia="Arial Unicode MS"/>
          <w:lang w:val="en-US"/>
        </w:rPr>
        <w:t>rgba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0, 0, 0, 0.1);</w:t>
      </w:r>
    </w:p>
    <w:p w14:paraId="4DFCDB6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87A8C15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05CF74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Text styling inside the container */</w:t>
      </w:r>
    </w:p>
    <w:p w14:paraId="5986CC6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.container .text {</w:t>
      </w:r>
    </w:p>
    <w:p w14:paraId="235DAB4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text-align: center;</w:t>
      </w:r>
    </w:p>
    <w:p w14:paraId="5B8053F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41px;</w:t>
      </w:r>
    </w:p>
    <w:p w14:paraId="652181F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font-weight: 600;</w:t>
      </w:r>
    </w:p>
    <w:p w14:paraId="5183E82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font-family: 'Poppins', sans-serif;</w:t>
      </w:r>
    </w:p>
    <w:p w14:paraId="4C6CF61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-</w:t>
      </w:r>
      <w:proofErr w:type="spellStart"/>
      <w:r w:rsidRPr="007463D1">
        <w:rPr>
          <w:rFonts w:eastAsia="Arial Unicode MS"/>
          <w:lang w:val="en-US"/>
        </w:rPr>
        <w:t>webkit</w:t>
      </w:r>
      <w:proofErr w:type="spellEnd"/>
      <w:r w:rsidRPr="007463D1">
        <w:rPr>
          <w:rFonts w:eastAsia="Arial Unicode MS"/>
          <w:lang w:val="en-US"/>
        </w:rPr>
        <w:t>-linear-</w:t>
      </w:r>
      <w:proofErr w:type="gramStart"/>
      <w:r w:rsidRPr="007463D1">
        <w:rPr>
          <w:rFonts w:eastAsia="Arial Unicode MS"/>
          <w:lang w:val="en-US"/>
        </w:rPr>
        <w:t>gradient(</w:t>
      </w:r>
      <w:proofErr w:type="gramEnd"/>
      <w:r w:rsidRPr="007463D1">
        <w:rPr>
          <w:rFonts w:eastAsia="Arial Unicode MS"/>
          <w:lang w:val="en-US"/>
        </w:rPr>
        <w:t>right, #6c3, #09f, #6c3, #09f);</w:t>
      </w:r>
    </w:p>
    <w:p w14:paraId="0B29510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-</w:t>
      </w:r>
      <w:proofErr w:type="spellStart"/>
      <w:r w:rsidRPr="007463D1">
        <w:rPr>
          <w:rFonts w:eastAsia="Arial Unicode MS"/>
          <w:lang w:val="en-US"/>
        </w:rPr>
        <w:t>webkit</w:t>
      </w:r>
      <w:proofErr w:type="spellEnd"/>
      <w:r w:rsidRPr="007463D1">
        <w:rPr>
          <w:rFonts w:eastAsia="Arial Unicode MS"/>
          <w:lang w:val="en-US"/>
        </w:rPr>
        <w:t>-background-clip: text;</w:t>
      </w:r>
    </w:p>
    <w:p w14:paraId="4B166BB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-</w:t>
      </w:r>
      <w:proofErr w:type="spellStart"/>
      <w:r w:rsidRPr="007463D1">
        <w:rPr>
          <w:rFonts w:eastAsia="Arial Unicode MS"/>
          <w:lang w:val="en-US"/>
        </w:rPr>
        <w:t>webkit</w:t>
      </w:r>
      <w:proofErr w:type="spellEnd"/>
      <w:r w:rsidRPr="007463D1">
        <w:rPr>
          <w:rFonts w:eastAsia="Arial Unicode MS"/>
          <w:lang w:val="en-US"/>
        </w:rPr>
        <w:t>-text-fill-color: transparent;</w:t>
      </w:r>
    </w:p>
    <w:p w14:paraId="362FDE3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656DCD48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0693E6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Form styling */</w:t>
      </w:r>
    </w:p>
    <w:p w14:paraId="208C3AA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.container form {</w:t>
      </w:r>
    </w:p>
    <w:p w14:paraId="3EB20F5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30px 0 0 0;</w:t>
      </w:r>
    </w:p>
    <w:p w14:paraId="5002BF0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466CA75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671A15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Form row styling */</w:t>
      </w:r>
    </w:p>
    <w:p w14:paraId="1047D20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.container </w:t>
      </w: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{</w:t>
      </w:r>
    </w:p>
    <w:p w14:paraId="2E51830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flex;</w:t>
      </w:r>
    </w:p>
    <w:p w14:paraId="081C82A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margin: 32px 0;</w:t>
      </w:r>
    </w:p>
    <w:p w14:paraId="48CC213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5A234D2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7542CB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Input fields styling */</w:t>
      </w:r>
    </w:p>
    <w:p w14:paraId="1343FD8A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.input-data {</w:t>
      </w:r>
    </w:p>
    <w:p w14:paraId="32624C2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001171A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40px;</w:t>
      </w:r>
    </w:p>
    <w:p w14:paraId="3840FD1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margin: 0 20px;</w:t>
      </w:r>
    </w:p>
    <w:p w14:paraId="303924E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relative;</w:t>
      </w:r>
    </w:p>
    <w:p w14:paraId="1B49B47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59C3CEC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05DA1CD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/*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styling */</w:t>
      </w:r>
    </w:p>
    <w:p w14:paraId="1B90A47E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1703477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70px;</w:t>
      </w:r>
    </w:p>
    <w:p w14:paraId="73D8B9C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5C5CE20F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2594B9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/* Text input and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styling */</w:t>
      </w:r>
    </w:p>
    <w:p w14:paraId="66B4C5A7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>-data input,</w:t>
      </w:r>
    </w:p>
    <w:p w14:paraId="400F78B3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2C964D7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block;</w:t>
      </w:r>
    </w:p>
    <w:p w14:paraId="1D275B7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09EC169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100%;</w:t>
      </w:r>
    </w:p>
    <w:p w14:paraId="412C0B4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border: none;</w:t>
      </w:r>
    </w:p>
    <w:p w14:paraId="51B8996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17px;</w:t>
      </w:r>
    </w:p>
    <w:p w14:paraId="31E0CCC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border-bottom: 2px solid </w:t>
      </w:r>
      <w:proofErr w:type="spellStart"/>
      <w:proofErr w:type="gramStart"/>
      <w:r w:rsidRPr="007463D1">
        <w:rPr>
          <w:rFonts w:eastAsia="Arial Unicode MS"/>
          <w:lang w:val="en-US"/>
        </w:rPr>
        <w:t>rgba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0, 0, 0, 0.12);</w:t>
      </w:r>
    </w:p>
    <w:p w14:paraId="181C73B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68F03C7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07909EC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Label transformations for focus and valid states */</w:t>
      </w:r>
    </w:p>
    <w:p w14:paraId="52289FBF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 xml:space="preserve">-data </w:t>
      </w:r>
      <w:proofErr w:type="spellStart"/>
      <w:r w:rsidRPr="007463D1">
        <w:rPr>
          <w:rFonts w:eastAsia="Arial Unicode MS"/>
          <w:lang w:val="en-US"/>
        </w:rPr>
        <w:t>input:focus</w:t>
      </w:r>
      <w:proofErr w:type="spellEnd"/>
      <w:r w:rsidRPr="007463D1">
        <w:rPr>
          <w:rFonts w:eastAsia="Arial Unicode MS"/>
          <w:lang w:val="en-US"/>
        </w:rPr>
        <w:t xml:space="preserve"> ~ label, 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textarea:focus</w:t>
      </w:r>
      <w:proofErr w:type="spellEnd"/>
      <w:r w:rsidRPr="007463D1">
        <w:rPr>
          <w:rFonts w:eastAsia="Arial Unicode MS"/>
          <w:lang w:val="en-US"/>
        </w:rPr>
        <w:t xml:space="preserve"> ~ label,</w:t>
      </w:r>
    </w:p>
    <w:p w14:paraId="7B853F98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 xml:space="preserve">-data </w:t>
      </w:r>
      <w:proofErr w:type="spellStart"/>
      <w:r w:rsidRPr="007463D1">
        <w:rPr>
          <w:rFonts w:eastAsia="Arial Unicode MS"/>
          <w:lang w:val="en-US"/>
        </w:rPr>
        <w:t>input:valid</w:t>
      </w:r>
      <w:proofErr w:type="spellEnd"/>
      <w:r w:rsidRPr="007463D1">
        <w:rPr>
          <w:rFonts w:eastAsia="Arial Unicode MS"/>
          <w:lang w:val="en-US"/>
        </w:rPr>
        <w:t xml:space="preserve"> ~ label, 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textarea:valid</w:t>
      </w:r>
      <w:proofErr w:type="spellEnd"/>
      <w:r w:rsidRPr="007463D1">
        <w:rPr>
          <w:rFonts w:eastAsia="Arial Unicode MS"/>
          <w:lang w:val="en-US"/>
        </w:rPr>
        <w:t xml:space="preserve"> ~ label {</w:t>
      </w:r>
    </w:p>
    <w:p w14:paraId="41E5A8E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transform: </w:t>
      </w:r>
      <w:proofErr w:type="spellStart"/>
      <w:r w:rsidRPr="007463D1">
        <w:rPr>
          <w:rFonts w:eastAsia="Arial Unicode MS"/>
          <w:lang w:val="en-US"/>
        </w:rPr>
        <w:t>translateY</w:t>
      </w:r>
      <w:proofErr w:type="spellEnd"/>
      <w:r w:rsidRPr="007463D1">
        <w:rPr>
          <w:rFonts w:eastAsia="Arial Unicode MS"/>
          <w:lang w:val="en-US"/>
        </w:rPr>
        <w:t>(-20px);</w:t>
      </w:r>
    </w:p>
    <w:p w14:paraId="228E459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14px;</w:t>
      </w:r>
    </w:p>
    <w:p w14:paraId="470FB1B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color: #3498db;</w:t>
      </w:r>
    </w:p>
    <w:p w14:paraId="4022158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6A161B1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82DA83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/*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styling */</w:t>
      </w:r>
    </w:p>
    <w:p w14:paraId="7A9BACAE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413C99D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resize: none;</w:t>
      </w:r>
    </w:p>
    <w:p w14:paraId="4CE6355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padding-top: 10px;</w:t>
      </w:r>
    </w:p>
    <w:p w14:paraId="3699A7A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3FC138A3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2A69AE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Label styling */</w:t>
      </w:r>
    </w:p>
    <w:p w14:paraId="7C9294DE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>-data label {</w:t>
      </w:r>
    </w:p>
    <w:p w14:paraId="1E6604F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absolute;</w:t>
      </w:r>
    </w:p>
    <w:p w14:paraId="4AD8EBA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pointer-events: none;</w:t>
      </w:r>
    </w:p>
    <w:p w14:paraId="7ED5CF9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bottom: 10px;</w:t>
      </w:r>
    </w:p>
    <w:p w14:paraId="6B89D73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16px;</w:t>
      </w:r>
    </w:p>
    <w:p w14:paraId="2211CFC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lastRenderedPageBreak/>
        <w:t xml:space="preserve">  transition: all 0.3s ease;</w:t>
      </w:r>
    </w:p>
    <w:p w14:paraId="205C5F0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2B58A2C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5982878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/* 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r w:rsidRPr="007463D1">
        <w:rPr>
          <w:rFonts w:eastAsia="Arial Unicode MS"/>
          <w:lang w:val="en-US"/>
        </w:rPr>
        <w:t xml:space="preserve"> label styling */</w:t>
      </w:r>
    </w:p>
    <w:p w14:paraId="7F966C88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label {</w:t>
      </w:r>
    </w:p>
    <w:p w14:paraId="48CE8E7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373C958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bottom: 40px;</w:t>
      </w:r>
    </w:p>
    <w:p w14:paraId="2A41CA5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#</w:t>
      </w:r>
      <w:proofErr w:type="spellStart"/>
      <w:r w:rsidRPr="007463D1">
        <w:rPr>
          <w:rFonts w:eastAsia="Arial Unicode MS"/>
          <w:lang w:val="en-US"/>
        </w:rPr>
        <w:t>fff</w:t>
      </w:r>
      <w:proofErr w:type="spellEnd"/>
      <w:r w:rsidRPr="007463D1">
        <w:rPr>
          <w:rFonts w:eastAsia="Arial Unicode MS"/>
          <w:lang w:val="en-US"/>
        </w:rPr>
        <w:t>;</w:t>
      </w:r>
    </w:p>
    <w:p w14:paraId="38FB509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C4F1EB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25A7AB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Underline styling */</w:t>
      </w:r>
    </w:p>
    <w:p w14:paraId="0421D031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>-data .underline {</w:t>
      </w:r>
    </w:p>
    <w:p w14:paraId="203C8CE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absolute;</w:t>
      </w:r>
    </w:p>
    <w:p w14:paraId="4DF5DD4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bottom: 0;</w:t>
      </w:r>
    </w:p>
    <w:p w14:paraId="6C37779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2px;</w:t>
      </w:r>
    </w:p>
    <w:p w14:paraId="26F4950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10071DD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7C0FABB2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003AC48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Underline before element styling */</w:t>
      </w:r>
    </w:p>
    <w:p w14:paraId="69922211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>-data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2631DAC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absolute;</w:t>
      </w:r>
    </w:p>
    <w:p w14:paraId="61A26B5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content: "";</w:t>
      </w:r>
    </w:p>
    <w:p w14:paraId="2EFCD62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2px;</w:t>
      </w:r>
    </w:p>
    <w:p w14:paraId="34B05F1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6D3C2BA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#3498db;</w:t>
      </w:r>
    </w:p>
    <w:p w14:paraId="38627D2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transform: </w:t>
      </w:r>
      <w:proofErr w:type="spellStart"/>
      <w:proofErr w:type="gramStart"/>
      <w:r w:rsidRPr="007463D1">
        <w:rPr>
          <w:rFonts w:eastAsia="Arial Unicode MS"/>
          <w:lang w:val="en-US"/>
        </w:rPr>
        <w:t>scaleX</w:t>
      </w:r>
      <w:proofErr w:type="spellEnd"/>
      <w:r w:rsidRPr="007463D1">
        <w:rPr>
          <w:rFonts w:eastAsia="Arial Unicode MS"/>
          <w:lang w:val="en-US"/>
        </w:rPr>
        <w:t>(</w:t>
      </w:r>
      <w:proofErr w:type="gramEnd"/>
      <w:r w:rsidRPr="007463D1">
        <w:rPr>
          <w:rFonts w:eastAsia="Arial Unicode MS"/>
          <w:lang w:val="en-US"/>
        </w:rPr>
        <w:t>0);</w:t>
      </w:r>
    </w:p>
    <w:p w14:paraId="35682DE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transform-origin: center;</w:t>
      </w:r>
    </w:p>
    <w:p w14:paraId="78B54CC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transition: transform 0.3s ease;</w:t>
      </w:r>
    </w:p>
    <w:p w14:paraId="5E5077E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501445D0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34C70A3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Underline transform on focus and valid states */</w:t>
      </w:r>
    </w:p>
    <w:p w14:paraId="52DEB42B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 xml:space="preserve">-data </w:t>
      </w:r>
      <w:proofErr w:type="spellStart"/>
      <w:r w:rsidRPr="007463D1">
        <w:rPr>
          <w:rFonts w:eastAsia="Arial Unicode MS"/>
          <w:lang w:val="en-US"/>
        </w:rPr>
        <w:t>input:focus</w:t>
      </w:r>
      <w:proofErr w:type="spellEnd"/>
      <w:r w:rsidRPr="007463D1">
        <w:rPr>
          <w:rFonts w:eastAsia="Arial Unicode MS"/>
          <w:lang w:val="en-US"/>
        </w:rPr>
        <w:t xml:space="preserve"> ~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>,</w:t>
      </w:r>
    </w:p>
    <w:p w14:paraId="44B2C291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.input</w:t>
      </w:r>
      <w:proofErr w:type="gramEnd"/>
      <w:r w:rsidRPr="007463D1">
        <w:rPr>
          <w:rFonts w:eastAsia="Arial Unicode MS"/>
          <w:lang w:val="en-US"/>
        </w:rPr>
        <w:t xml:space="preserve">-data </w:t>
      </w:r>
      <w:proofErr w:type="spellStart"/>
      <w:r w:rsidRPr="007463D1">
        <w:rPr>
          <w:rFonts w:eastAsia="Arial Unicode MS"/>
          <w:lang w:val="en-US"/>
        </w:rPr>
        <w:t>input:valid</w:t>
      </w:r>
      <w:proofErr w:type="spellEnd"/>
      <w:r w:rsidRPr="007463D1">
        <w:rPr>
          <w:rFonts w:eastAsia="Arial Unicode MS"/>
          <w:lang w:val="en-US"/>
        </w:rPr>
        <w:t xml:space="preserve"> ~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>,</w:t>
      </w:r>
    </w:p>
    <w:p w14:paraId="18DF1290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textarea:focus</w:t>
      </w:r>
      <w:proofErr w:type="spellEnd"/>
      <w:r w:rsidRPr="007463D1">
        <w:rPr>
          <w:rFonts w:eastAsia="Arial Unicode MS"/>
          <w:lang w:val="en-US"/>
        </w:rPr>
        <w:t xml:space="preserve"> ~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>,</w:t>
      </w:r>
    </w:p>
    <w:p w14:paraId="40D7E8A4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textarea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</w:t>
      </w:r>
      <w:proofErr w:type="spellStart"/>
      <w:r w:rsidRPr="007463D1">
        <w:rPr>
          <w:rFonts w:eastAsia="Arial Unicode MS"/>
          <w:lang w:val="en-US"/>
        </w:rPr>
        <w:t>textarea:valid</w:t>
      </w:r>
      <w:proofErr w:type="spellEnd"/>
      <w:r w:rsidRPr="007463D1">
        <w:rPr>
          <w:rFonts w:eastAsia="Arial Unicode MS"/>
          <w:lang w:val="en-US"/>
        </w:rPr>
        <w:t xml:space="preserve"> ~ .</w:t>
      </w:r>
      <w:proofErr w:type="spellStart"/>
      <w:r w:rsidRPr="007463D1">
        <w:rPr>
          <w:rFonts w:eastAsia="Arial Unicode MS"/>
          <w:lang w:val="en-US"/>
        </w:rPr>
        <w:t>underline:before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3604BC9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transform: </w:t>
      </w:r>
      <w:proofErr w:type="gramStart"/>
      <w:r w:rsidRPr="007463D1">
        <w:rPr>
          <w:rFonts w:eastAsia="Arial Unicode MS"/>
          <w:lang w:val="en-US"/>
        </w:rPr>
        <w:t>scale(</w:t>
      </w:r>
      <w:proofErr w:type="gramEnd"/>
      <w:r w:rsidRPr="007463D1">
        <w:rPr>
          <w:rFonts w:eastAsia="Arial Unicode MS"/>
          <w:lang w:val="en-US"/>
        </w:rPr>
        <w:t>1);</w:t>
      </w:r>
    </w:p>
    <w:p w14:paraId="6EC48F2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5B3B265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59CF723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Submit button container styling */</w:t>
      </w:r>
    </w:p>
    <w:p w14:paraId="065E1B5A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634BFDF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flex;</w:t>
      </w:r>
    </w:p>
    <w:p w14:paraId="755B0EB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justify-content: center; /* Center alignment */</w:t>
      </w:r>
    </w:p>
    <w:p w14:paraId="4150C42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5282944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67FBF9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Submit button inner container styling */</w:t>
      </w:r>
    </w:p>
    <w:p w14:paraId="1DE5BC21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.input-data {</w:t>
      </w:r>
    </w:p>
    <w:p w14:paraId="116F015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overflow: hidden;</w:t>
      </w:r>
    </w:p>
    <w:p w14:paraId="6A93987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45</w:t>
      </w:r>
      <w:proofErr w:type="gramStart"/>
      <w:r w:rsidRPr="007463D1">
        <w:rPr>
          <w:rFonts w:eastAsia="Arial Unicode MS"/>
          <w:lang w:val="en-US"/>
        </w:rPr>
        <w:t>px !important</w:t>
      </w:r>
      <w:proofErr w:type="gramEnd"/>
      <w:r w:rsidRPr="007463D1">
        <w:rPr>
          <w:rFonts w:eastAsia="Arial Unicode MS"/>
          <w:lang w:val="en-US"/>
        </w:rPr>
        <w:t>;</w:t>
      </w:r>
    </w:p>
    <w:p w14:paraId="3B4DAF2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25</w:t>
      </w:r>
      <w:proofErr w:type="gramStart"/>
      <w:r w:rsidRPr="007463D1">
        <w:rPr>
          <w:rFonts w:eastAsia="Arial Unicode MS"/>
          <w:lang w:val="en-US"/>
        </w:rPr>
        <w:t>% !important</w:t>
      </w:r>
      <w:proofErr w:type="gramEnd"/>
      <w:r w:rsidRPr="007463D1">
        <w:rPr>
          <w:rFonts w:eastAsia="Arial Unicode MS"/>
          <w:lang w:val="en-US"/>
        </w:rPr>
        <w:t>;</w:t>
      </w:r>
    </w:p>
    <w:p w14:paraId="2E4455E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relative;</w:t>
      </w:r>
    </w:p>
    <w:p w14:paraId="0EA0AC1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44F64C57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37DB6D9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Inner gradient animation for submit button */</w:t>
      </w:r>
    </w:p>
    <w:p w14:paraId="7808E8DD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.input-data .inner {</w:t>
      </w:r>
    </w:p>
    <w:p w14:paraId="08DA556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height: 100%;</w:t>
      </w:r>
    </w:p>
    <w:p w14:paraId="3B0B38A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3888DED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-</w:t>
      </w:r>
      <w:proofErr w:type="spellStart"/>
      <w:r w:rsidRPr="007463D1">
        <w:rPr>
          <w:rFonts w:eastAsia="Arial Unicode MS"/>
          <w:lang w:val="en-US"/>
        </w:rPr>
        <w:t>webkit</w:t>
      </w:r>
      <w:proofErr w:type="spellEnd"/>
      <w:r w:rsidRPr="007463D1">
        <w:rPr>
          <w:rFonts w:eastAsia="Arial Unicode MS"/>
          <w:lang w:val="en-US"/>
        </w:rPr>
        <w:t>-linear-</w:t>
      </w:r>
      <w:proofErr w:type="gramStart"/>
      <w:r w:rsidRPr="007463D1">
        <w:rPr>
          <w:rFonts w:eastAsia="Arial Unicode MS"/>
          <w:lang w:val="en-US"/>
        </w:rPr>
        <w:t>gradient(</w:t>
      </w:r>
      <w:proofErr w:type="gramEnd"/>
      <w:r w:rsidRPr="007463D1">
        <w:rPr>
          <w:rFonts w:eastAsia="Arial Unicode MS"/>
          <w:lang w:val="en-US"/>
        </w:rPr>
        <w:t>right, #6c3, #09f, #6c3, #09f);</w:t>
      </w:r>
    </w:p>
    <w:p w14:paraId="75D8DFB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absolute;</w:t>
      </w:r>
    </w:p>
    <w:p w14:paraId="1C0AC5D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top: 0;</w:t>
      </w:r>
    </w:p>
    <w:p w14:paraId="6453E36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left: 0;</w:t>
      </w:r>
    </w:p>
    <w:p w14:paraId="0148BA2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transition: all 0.4s;</w:t>
      </w:r>
    </w:p>
    <w:p w14:paraId="5E19E65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22A6B40F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0566C9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Inner element transition on hover */</w:t>
      </w:r>
    </w:p>
    <w:p w14:paraId="3E904E65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</w:t>
      </w:r>
      <w:proofErr w:type="spellStart"/>
      <w:r w:rsidRPr="007463D1">
        <w:rPr>
          <w:rFonts w:eastAsia="Arial Unicode MS"/>
          <w:lang w:val="en-US"/>
        </w:rPr>
        <w:t>input-data:hover</w:t>
      </w:r>
      <w:proofErr w:type="spellEnd"/>
      <w:r w:rsidRPr="007463D1">
        <w:rPr>
          <w:rFonts w:eastAsia="Arial Unicode MS"/>
          <w:lang w:val="en-US"/>
        </w:rPr>
        <w:t xml:space="preserve"> .inner {</w:t>
      </w:r>
    </w:p>
    <w:p w14:paraId="411C506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left: 0;</w:t>
      </w:r>
    </w:p>
    <w:p w14:paraId="764680B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09C42CB8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5F452A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Submit button text styling */</w:t>
      </w:r>
    </w:p>
    <w:p w14:paraId="4913B945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.input-data input {</w:t>
      </w:r>
    </w:p>
    <w:p w14:paraId="14B7556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background: none;</w:t>
      </w:r>
    </w:p>
    <w:p w14:paraId="5854E36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border: none;</w:t>
      </w:r>
    </w:p>
    <w:p w14:paraId="4BA4D81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color: #</w:t>
      </w:r>
      <w:proofErr w:type="spellStart"/>
      <w:r w:rsidRPr="007463D1">
        <w:rPr>
          <w:rFonts w:eastAsia="Arial Unicode MS"/>
          <w:lang w:val="en-US"/>
        </w:rPr>
        <w:t>fff</w:t>
      </w:r>
      <w:proofErr w:type="spellEnd"/>
      <w:r w:rsidRPr="007463D1">
        <w:rPr>
          <w:rFonts w:eastAsia="Arial Unicode MS"/>
          <w:lang w:val="en-US"/>
        </w:rPr>
        <w:t>;</w:t>
      </w:r>
    </w:p>
    <w:p w14:paraId="0E028C87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17px;</w:t>
      </w:r>
    </w:p>
    <w:p w14:paraId="12D5C3E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font-weight: 500;</w:t>
      </w:r>
    </w:p>
    <w:p w14:paraId="2DCA2D5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text-transform: uppercase;</w:t>
      </w:r>
    </w:p>
    <w:p w14:paraId="403B59E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letter-spacing: 1px;</w:t>
      </w:r>
    </w:p>
    <w:p w14:paraId="3FF5865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cursor: pointer;</w:t>
      </w:r>
    </w:p>
    <w:p w14:paraId="49301FC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position: relative;</w:t>
      </w:r>
    </w:p>
    <w:p w14:paraId="56411E5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z-index: 2;</w:t>
      </w:r>
    </w:p>
    <w:p w14:paraId="1B36D1A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21156416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CAD5BD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Styling for the "Data" button */</w:t>
      </w:r>
    </w:p>
    <w:p w14:paraId="31A9E5C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.data-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5DE101D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background-color: #6c3;</w:t>
      </w:r>
    </w:p>
    <w:p w14:paraId="1C10B3A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color: #</w:t>
      </w:r>
      <w:proofErr w:type="spellStart"/>
      <w:r w:rsidRPr="007463D1">
        <w:rPr>
          <w:rFonts w:eastAsia="Arial Unicode MS"/>
          <w:lang w:val="en-US"/>
        </w:rPr>
        <w:t>fff</w:t>
      </w:r>
      <w:proofErr w:type="spellEnd"/>
      <w:r w:rsidRPr="007463D1">
        <w:rPr>
          <w:rFonts w:eastAsia="Arial Unicode MS"/>
          <w:lang w:val="en-US"/>
        </w:rPr>
        <w:t>;</w:t>
      </w:r>
    </w:p>
    <w:p w14:paraId="47C8F4F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border: none;</w:t>
      </w:r>
    </w:p>
    <w:p w14:paraId="036BA0A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padding: 10px 20px;</w:t>
      </w:r>
    </w:p>
    <w:p w14:paraId="52FDC04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font-size: 17px;</w:t>
      </w:r>
    </w:p>
    <w:p w14:paraId="6BC5B5A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font-weight: 500;</w:t>
      </w:r>
    </w:p>
    <w:p w14:paraId="1AD60C4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text-transform: uppercase;</w:t>
      </w:r>
    </w:p>
    <w:p w14:paraId="20A0CB9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cursor: pointer;</w:t>
      </w:r>
    </w:p>
    <w:p w14:paraId="53AF3F9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margin: 20px 0;</w:t>
      </w:r>
    </w:p>
    <w:p w14:paraId="0528492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display: block;</w:t>
      </w:r>
    </w:p>
    <w:p w14:paraId="7589F0F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width: 100%;</w:t>
      </w:r>
    </w:p>
    <w:p w14:paraId="47EF2C1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text-align: center;</w:t>
      </w:r>
    </w:p>
    <w:p w14:paraId="3D7B7D3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45809C46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1F800B8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Hover effect for "Data" button */</w:t>
      </w:r>
    </w:p>
    <w:p w14:paraId="5240842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.</w:t>
      </w:r>
      <w:proofErr w:type="spellStart"/>
      <w:r w:rsidRPr="007463D1">
        <w:rPr>
          <w:rFonts w:eastAsia="Arial Unicode MS"/>
          <w:lang w:val="en-US"/>
        </w:rPr>
        <w:t>data-</w:t>
      </w:r>
      <w:proofErr w:type="gramStart"/>
      <w:r w:rsidRPr="007463D1">
        <w:rPr>
          <w:rFonts w:eastAsia="Arial Unicode MS"/>
          <w:lang w:val="en-US"/>
        </w:rPr>
        <w:t>btn:hover</w:t>
      </w:r>
      <w:proofErr w:type="spellEnd"/>
      <w:proofErr w:type="gramEnd"/>
      <w:r w:rsidRPr="007463D1">
        <w:rPr>
          <w:rFonts w:eastAsia="Arial Unicode MS"/>
          <w:lang w:val="en-US"/>
        </w:rPr>
        <w:t xml:space="preserve"> {</w:t>
      </w:r>
    </w:p>
    <w:p w14:paraId="1019FEC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background-color: #56a320;</w:t>
      </w:r>
    </w:p>
    <w:p w14:paraId="504F8D0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16E3227D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2AEC511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Contact item margin */</w:t>
      </w:r>
    </w:p>
    <w:p w14:paraId="25CAE4BC" w14:textId="77777777" w:rsidR="007463D1" w:rsidRPr="007463D1" w:rsidRDefault="007463D1" w:rsidP="007463D1">
      <w:pPr>
        <w:rPr>
          <w:rFonts w:eastAsia="Arial Unicode MS"/>
          <w:lang w:val="en-US"/>
        </w:rPr>
      </w:pPr>
      <w:proofErr w:type="gramStart"/>
      <w:r w:rsidRPr="007463D1">
        <w:rPr>
          <w:rFonts w:eastAsia="Arial Unicode MS"/>
          <w:lang w:val="en-US"/>
        </w:rPr>
        <w:t>.contact</w:t>
      </w:r>
      <w:proofErr w:type="gramEnd"/>
      <w:r w:rsidRPr="007463D1">
        <w:rPr>
          <w:rFonts w:eastAsia="Arial Unicode MS"/>
          <w:lang w:val="en-US"/>
        </w:rPr>
        <w:t>-item {</w:t>
      </w:r>
    </w:p>
    <w:p w14:paraId="73B5C5A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margin-bottom: 20px;</w:t>
      </w:r>
    </w:p>
    <w:p w14:paraId="1F6D85B2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47AEBD47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15A02EC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/* Media query for responsiveness */</w:t>
      </w:r>
    </w:p>
    <w:p w14:paraId="3D30386D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@media (max-width: 700px) {</w:t>
      </w:r>
    </w:p>
    <w:p w14:paraId="7DF19226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.container .text {</w:t>
      </w:r>
    </w:p>
    <w:p w14:paraId="3780B2D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font-size: 30px;</w:t>
      </w:r>
    </w:p>
    <w:p w14:paraId="5F5ABA4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36A80DA8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6820A8C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.container form {</w:t>
      </w:r>
    </w:p>
    <w:p w14:paraId="47F8478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padding: 10px 0 0 0;</w:t>
      </w:r>
    </w:p>
    <w:p w14:paraId="1ADC6FA4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15B3B482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2A208F1B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.container </w:t>
      </w: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{</w:t>
      </w:r>
    </w:p>
    <w:p w14:paraId="3E1EDB4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display: block;</w:t>
      </w:r>
    </w:p>
    <w:p w14:paraId="40CEC57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5779AF62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724A1DF0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</w:t>
      </w:r>
      <w:proofErr w:type="gramStart"/>
      <w:r w:rsidRPr="007463D1">
        <w:rPr>
          <w:rFonts w:eastAsia="Arial Unicode MS"/>
          <w:lang w:val="en-US"/>
        </w:rPr>
        <w:t>form .form</w:t>
      </w:r>
      <w:proofErr w:type="gramEnd"/>
      <w:r w:rsidRPr="007463D1">
        <w:rPr>
          <w:rFonts w:eastAsia="Arial Unicode MS"/>
          <w:lang w:val="en-US"/>
        </w:rPr>
        <w:t>-row .input-data {</w:t>
      </w:r>
    </w:p>
    <w:p w14:paraId="206B6A2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margin: 35px </w:t>
      </w:r>
      <w:proofErr w:type="gramStart"/>
      <w:r w:rsidRPr="007463D1">
        <w:rPr>
          <w:rFonts w:eastAsia="Arial Unicode MS"/>
          <w:lang w:val="en-US"/>
        </w:rPr>
        <w:t>0 !important</w:t>
      </w:r>
      <w:proofErr w:type="gramEnd"/>
      <w:r w:rsidRPr="007463D1">
        <w:rPr>
          <w:rFonts w:eastAsia="Arial Unicode MS"/>
          <w:lang w:val="en-US"/>
        </w:rPr>
        <w:t>;</w:t>
      </w:r>
    </w:p>
    <w:p w14:paraId="53D3948F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76F7159A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0004A51E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</w:t>
      </w:r>
      <w:proofErr w:type="gramStart"/>
      <w:r w:rsidRPr="007463D1">
        <w:rPr>
          <w:rFonts w:eastAsia="Arial Unicode MS"/>
          <w:lang w:val="en-US"/>
        </w:rPr>
        <w:t>.submit</w:t>
      </w:r>
      <w:proofErr w:type="gramEnd"/>
      <w:r w:rsidRPr="007463D1">
        <w:rPr>
          <w:rFonts w:eastAsia="Arial Unicode MS"/>
          <w:lang w:val="en-US"/>
        </w:rPr>
        <w:t>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.input-data {</w:t>
      </w:r>
    </w:p>
    <w:p w14:paraId="4D3F203A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width: 40</w:t>
      </w:r>
      <w:proofErr w:type="gramStart"/>
      <w:r w:rsidRPr="007463D1">
        <w:rPr>
          <w:rFonts w:eastAsia="Arial Unicode MS"/>
          <w:lang w:val="en-US"/>
        </w:rPr>
        <w:t>% !important</w:t>
      </w:r>
      <w:proofErr w:type="gramEnd"/>
      <w:r w:rsidRPr="007463D1">
        <w:rPr>
          <w:rFonts w:eastAsia="Arial Unicode MS"/>
          <w:lang w:val="en-US"/>
        </w:rPr>
        <w:t>;</w:t>
      </w:r>
    </w:p>
    <w:p w14:paraId="09C430FC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4697E1B4" w14:textId="77777777" w:rsidR="007463D1" w:rsidRPr="007463D1" w:rsidRDefault="007463D1" w:rsidP="007463D1">
      <w:pPr>
        <w:rPr>
          <w:rFonts w:eastAsia="Arial Unicode MS"/>
          <w:lang w:val="en-US"/>
        </w:rPr>
      </w:pPr>
    </w:p>
    <w:p w14:paraId="4BBA8C0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.data-</w:t>
      </w:r>
      <w:proofErr w:type="spellStart"/>
      <w:r w:rsidRPr="007463D1">
        <w:rPr>
          <w:rFonts w:eastAsia="Arial Unicode MS"/>
          <w:lang w:val="en-US"/>
        </w:rPr>
        <w:t>btn</w:t>
      </w:r>
      <w:proofErr w:type="spellEnd"/>
      <w:r w:rsidRPr="007463D1">
        <w:rPr>
          <w:rFonts w:eastAsia="Arial Unicode MS"/>
          <w:lang w:val="en-US"/>
        </w:rPr>
        <w:t xml:space="preserve"> {</w:t>
      </w:r>
    </w:p>
    <w:p w14:paraId="4E9B0059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width: auto;</w:t>
      </w:r>
    </w:p>
    <w:p w14:paraId="2B693053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    padding: 10px;</w:t>
      </w:r>
    </w:p>
    <w:p w14:paraId="7D6F9965" w14:textId="77777777" w:rsidR="007463D1" w:rsidRP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 xml:space="preserve">  }</w:t>
      </w:r>
    </w:p>
    <w:p w14:paraId="6F092762" w14:textId="27BA2CF1" w:rsidR="007463D1" w:rsidRDefault="007463D1" w:rsidP="007463D1">
      <w:pPr>
        <w:rPr>
          <w:rFonts w:eastAsia="Arial Unicode MS"/>
          <w:lang w:val="en-US"/>
        </w:rPr>
      </w:pPr>
      <w:r w:rsidRPr="007463D1">
        <w:rPr>
          <w:rFonts w:eastAsia="Arial Unicode MS"/>
          <w:lang w:val="en-US"/>
        </w:rPr>
        <w:t>}</w:t>
      </w:r>
    </w:p>
    <w:p w14:paraId="2C5AE53B" w14:textId="773CE87F" w:rsidR="007463D1" w:rsidRPr="007463D1" w:rsidRDefault="007463D1" w:rsidP="007463D1">
      <w:pPr>
        <w:pStyle w:val="af3"/>
        <w:rPr>
          <w:lang w:val="en-US"/>
        </w:rPr>
      </w:pPr>
      <w:proofErr w:type="spellStart"/>
      <w:r>
        <w:rPr>
          <w:rFonts w:eastAsia="Arial Unicode MS"/>
          <w:lang w:val="en-US"/>
        </w:rPr>
        <w:t>Package.json</w:t>
      </w:r>
      <w:proofErr w:type="spellEnd"/>
    </w:p>
    <w:p w14:paraId="6B4695C1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>{</w:t>
      </w:r>
    </w:p>
    <w:p w14:paraId="0DEBECCD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"name": "</w:t>
      </w:r>
      <w:proofErr w:type="spellStart"/>
      <w:r w:rsidRPr="007463D1">
        <w:rPr>
          <w:rFonts w:eastAsia="Arial Unicode MS"/>
          <w:szCs w:val="24"/>
          <w:lang w:val="en-US"/>
        </w:rPr>
        <w:t>my_project</w:t>
      </w:r>
      <w:proofErr w:type="spellEnd"/>
      <w:r w:rsidRPr="007463D1">
        <w:rPr>
          <w:rFonts w:eastAsia="Arial Unicode MS"/>
          <w:szCs w:val="24"/>
          <w:lang w:val="en-US"/>
        </w:rPr>
        <w:t>",</w:t>
      </w:r>
    </w:p>
    <w:p w14:paraId="2EE8264D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"version": "1.0.0",</w:t>
      </w:r>
    </w:p>
    <w:p w14:paraId="1B1229CC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"description": "",</w:t>
      </w:r>
    </w:p>
    <w:p w14:paraId="22DA3813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"main": "server.js",</w:t>
      </w:r>
    </w:p>
    <w:p w14:paraId="28A5F6E3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"scripts": {</w:t>
      </w:r>
    </w:p>
    <w:p w14:paraId="01FD2EF9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"test": "echo \"Error: no test specified\" &amp;&amp; exit 1",</w:t>
      </w:r>
    </w:p>
    <w:p w14:paraId="68FFA507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"start": "node server.js"</w:t>
      </w:r>
    </w:p>
    <w:p w14:paraId="326ADB95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},</w:t>
      </w:r>
    </w:p>
    <w:p w14:paraId="4876AC09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"repository": {</w:t>
      </w:r>
    </w:p>
    <w:p w14:paraId="0BB2A4FF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"type": "git",</w:t>
      </w:r>
    </w:p>
    <w:p w14:paraId="5F70884D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"</w:t>
      </w:r>
      <w:proofErr w:type="spellStart"/>
      <w:r w:rsidRPr="007463D1">
        <w:rPr>
          <w:rFonts w:eastAsia="Arial Unicode MS"/>
          <w:szCs w:val="24"/>
          <w:lang w:val="en-US"/>
        </w:rPr>
        <w:t>url</w:t>
      </w:r>
      <w:proofErr w:type="spellEnd"/>
      <w:r w:rsidRPr="007463D1">
        <w:rPr>
          <w:rFonts w:eastAsia="Arial Unicode MS"/>
          <w:szCs w:val="24"/>
          <w:lang w:val="en-US"/>
        </w:rPr>
        <w:t>": "</w:t>
      </w:r>
      <w:proofErr w:type="spellStart"/>
      <w:r w:rsidRPr="007463D1">
        <w:rPr>
          <w:rFonts w:eastAsia="Arial Unicode MS"/>
          <w:szCs w:val="24"/>
          <w:lang w:val="en-US"/>
        </w:rPr>
        <w:t>git+https</w:t>
      </w:r>
      <w:proofErr w:type="spellEnd"/>
      <w:r w:rsidRPr="007463D1">
        <w:rPr>
          <w:rFonts w:eastAsia="Arial Unicode MS"/>
          <w:szCs w:val="24"/>
          <w:lang w:val="en-US"/>
        </w:rPr>
        <w:t>://github.com/ARISTOKRAT-TP/JS-2024.git"</w:t>
      </w:r>
    </w:p>
    <w:p w14:paraId="7B29DE9E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},</w:t>
      </w:r>
    </w:p>
    <w:p w14:paraId="104E3BC7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"author": "</w:t>
      </w:r>
      <w:proofErr w:type="spellStart"/>
      <w:r w:rsidRPr="007463D1">
        <w:rPr>
          <w:rFonts w:eastAsia="Arial Unicode MS"/>
          <w:szCs w:val="24"/>
          <w:lang w:val="en-US"/>
        </w:rPr>
        <w:t>DanilKalyakin</w:t>
      </w:r>
      <w:proofErr w:type="spellEnd"/>
      <w:r w:rsidRPr="007463D1">
        <w:rPr>
          <w:rFonts w:eastAsia="Arial Unicode MS"/>
          <w:szCs w:val="24"/>
          <w:lang w:val="en-US"/>
        </w:rPr>
        <w:t>",</w:t>
      </w:r>
    </w:p>
    <w:p w14:paraId="2457F5D2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"license": "ISC",</w:t>
      </w:r>
    </w:p>
    <w:p w14:paraId="5D7E396D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"bugs": {</w:t>
      </w:r>
    </w:p>
    <w:p w14:paraId="4E6DF705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lastRenderedPageBreak/>
        <w:t xml:space="preserve">    "</w:t>
      </w:r>
      <w:proofErr w:type="spellStart"/>
      <w:r w:rsidRPr="007463D1">
        <w:rPr>
          <w:rFonts w:eastAsia="Arial Unicode MS"/>
          <w:szCs w:val="24"/>
          <w:lang w:val="en-US"/>
        </w:rPr>
        <w:t>url</w:t>
      </w:r>
      <w:proofErr w:type="spellEnd"/>
      <w:r w:rsidRPr="007463D1">
        <w:rPr>
          <w:rFonts w:eastAsia="Arial Unicode MS"/>
          <w:szCs w:val="24"/>
          <w:lang w:val="en-US"/>
        </w:rPr>
        <w:t>": "https://github.com/ARISTOKRAT-TP/JS-2024/issues"</w:t>
      </w:r>
    </w:p>
    <w:p w14:paraId="6BAA4E49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},</w:t>
      </w:r>
    </w:p>
    <w:p w14:paraId="7F8A2DB1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"homepage": "https://github.com/ARISTOKRAT-TP/JS-2024#readme",</w:t>
      </w:r>
    </w:p>
    <w:p w14:paraId="7307E425" w14:textId="77777777" w:rsidR="007463D1" w:rsidRPr="007463D1" w:rsidRDefault="007463D1" w:rsidP="007463D1">
      <w:pPr>
        <w:rPr>
          <w:rFonts w:eastAsia="Arial Unicode MS"/>
          <w:szCs w:val="24"/>
        </w:rPr>
      </w:pPr>
      <w:r w:rsidRPr="007463D1">
        <w:rPr>
          <w:rFonts w:eastAsia="Arial Unicode MS"/>
          <w:szCs w:val="24"/>
          <w:lang w:val="en-US"/>
        </w:rPr>
        <w:t xml:space="preserve">  </w:t>
      </w:r>
      <w:r w:rsidRPr="007463D1">
        <w:rPr>
          <w:rFonts w:eastAsia="Arial Unicode MS"/>
          <w:szCs w:val="24"/>
        </w:rPr>
        <w:t>"</w:t>
      </w:r>
      <w:proofErr w:type="spellStart"/>
      <w:r w:rsidRPr="007463D1">
        <w:rPr>
          <w:rFonts w:eastAsia="Arial Unicode MS"/>
          <w:szCs w:val="24"/>
        </w:rPr>
        <w:t>dependencies</w:t>
      </w:r>
      <w:proofErr w:type="spellEnd"/>
      <w:r w:rsidRPr="007463D1">
        <w:rPr>
          <w:rFonts w:eastAsia="Arial Unicode MS"/>
          <w:szCs w:val="24"/>
        </w:rPr>
        <w:t>": {</w:t>
      </w:r>
    </w:p>
    <w:p w14:paraId="10C86198" w14:textId="77777777" w:rsidR="007463D1" w:rsidRPr="007463D1" w:rsidRDefault="007463D1" w:rsidP="007463D1">
      <w:pPr>
        <w:rPr>
          <w:rFonts w:eastAsia="Arial Unicode MS"/>
          <w:szCs w:val="24"/>
        </w:rPr>
      </w:pPr>
      <w:r w:rsidRPr="007463D1">
        <w:rPr>
          <w:rFonts w:eastAsia="Arial Unicode MS"/>
          <w:szCs w:val="24"/>
        </w:rPr>
        <w:t xml:space="preserve">    "</w:t>
      </w:r>
      <w:proofErr w:type="spellStart"/>
      <w:r w:rsidRPr="007463D1">
        <w:rPr>
          <w:rFonts w:eastAsia="Arial Unicode MS"/>
          <w:szCs w:val="24"/>
        </w:rPr>
        <w:t>express</w:t>
      </w:r>
      <w:proofErr w:type="spellEnd"/>
      <w:r w:rsidRPr="007463D1">
        <w:rPr>
          <w:rFonts w:eastAsia="Arial Unicode MS"/>
          <w:szCs w:val="24"/>
        </w:rPr>
        <w:t>": "^4.17.1",</w:t>
      </w:r>
    </w:p>
    <w:p w14:paraId="7254CB53" w14:textId="77777777" w:rsidR="007463D1" w:rsidRPr="007463D1" w:rsidRDefault="007463D1" w:rsidP="007463D1">
      <w:pPr>
        <w:rPr>
          <w:rFonts w:eastAsia="Arial Unicode MS"/>
          <w:szCs w:val="24"/>
        </w:rPr>
      </w:pPr>
      <w:r w:rsidRPr="007463D1">
        <w:rPr>
          <w:rFonts w:eastAsia="Arial Unicode MS"/>
          <w:szCs w:val="24"/>
        </w:rPr>
        <w:t xml:space="preserve">    "</w:t>
      </w:r>
      <w:proofErr w:type="spellStart"/>
      <w:r w:rsidRPr="007463D1">
        <w:rPr>
          <w:rFonts w:eastAsia="Arial Unicode MS"/>
          <w:szCs w:val="24"/>
        </w:rPr>
        <w:t>body-parser</w:t>
      </w:r>
      <w:proofErr w:type="spellEnd"/>
      <w:r w:rsidRPr="007463D1">
        <w:rPr>
          <w:rFonts w:eastAsia="Arial Unicode MS"/>
          <w:szCs w:val="24"/>
        </w:rPr>
        <w:t>": "^1.19.0"</w:t>
      </w:r>
    </w:p>
    <w:p w14:paraId="3A091774" w14:textId="77777777" w:rsidR="007463D1" w:rsidRPr="007463D1" w:rsidRDefault="007463D1" w:rsidP="007463D1">
      <w:pPr>
        <w:rPr>
          <w:rFonts w:eastAsia="Arial Unicode MS"/>
          <w:szCs w:val="24"/>
        </w:rPr>
      </w:pPr>
      <w:r w:rsidRPr="007463D1">
        <w:rPr>
          <w:rFonts w:eastAsia="Arial Unicode MS"/>
          <w:szCs w:val="24"/>
        </w:rPr>
        <w:t xml:space="preserve">  }</w:t>
      </w:r>
    </w:p>
    <w:p w14:paraId="3F138303" w14:textId="6127F733" w:rsidR="00065CFB" w:rsidRDefault="007463D1" w:rsidP="007463D1">
      <w:pPr>
        <w:rPr>
          <w:rFonts w:eastAsia="Arial Unicode MS"/>
          <w:szCs w:val="24"/>
        </w:rPr>
      </w:pPr>
      <w:r w:rsidRPr="007463D1">
        <w:rPr>
          <w:rFonts w:eastAsia="Arial Unicode MS"/>
          <w:szCs w:val="24"/>
        </w:rPr>
        <w:t>}</w:t>
      </w:r>
    </w:p>
    <w:p w14:paraId="55434FB2" w14:textId="0D25607C" w:rsidR="007463D1" w:rsidRPr="007463D1" w:rsidRDefault="007463D1" w:rsidP="007463D1">
      <w:pPr>
        <w:pStyle w:val="af3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Server.js</w:t>
      </w:r>
    </w:p>
    <w:p w14:paraId="38741374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>const express = require('express'); // Import the Express module</w:t>
      </w:r>
    </w:p>
    <w:p w14:paraId="581B121F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const </w:t>
      </w:r>
      <w:proofErr w:type="spellStart"/>
      <w:r w:rsidRPr="007463D1">
        <w:rPr>
          <w:rFonts w:eastAsia="Arial Unicode MS"/>
          <w:szCs w:val="24"/>
          <w:lang w:val="en-US"/>
        </w:rPr>
        <w:t>bodyParser</w:t>
      </w:r>
      <w:proofErr w:type="spellEnd"/>
      <w:r w:rsidRPr="007463D1">
        <w:rPr>
          <w:rFonts w:eastAsia="Arial Unicode MS"/>
          <w:szCs w:val="24"/>
          <w:lang w:val="en-US"/>
        </w:rPr>
        <w:t xml:space="preserve"> = require('body-parser'); // Import the body-parser module</w:t>
      </w:r>
    </w:p>
    <w:p w14:paraId="219305F5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>const fs = require('fs'); // Import the file system module</w:t>
      </w:r>
    </w:p>
    <w:p w14:paraId="2058418D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const app = </w:t>
      </w:r>
      <w:proofErr w:type="gramStart"/>
      <w:r w:rsidRPr="007463D1">
        <w:rPr>
          <w:rFonts w:eastAsia="Arial Unicode MS"/>
          <w:szCs w:val="24"/>
          <w:lang w:val="en-US"/>
        </w:rPr>
        <w:t>express(</w:t>
      </w:r>
      <w:proofErr w:type="gramEnd"/>
      <w:r w:rsidRPr="007463D1">
        <w:rPr>
          <w:rFonts w:eastAsia="Arial Unicode MS"/>
          <w:szCs w:val="24"/>
          <w:lang w:val="en-US"/>
        </w:rPr>
        <w:t>); // Create an instance of Express</w:t>
      </w:r>
    </w:p>
    <w:p w14:paraId="74D784E1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>const port = 3000; // Set the port for the server</w:t>
      </w:r>
    </w:p>
    <w:p w14:paraId="0B119098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</w:p>
    <w:p w14:paraId="3BE4DD94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proofErr w:type="spellStart"/>
      <w:r w:rsidRPr="007463D1">
        <w:rPr>
          <w:rFonts w:eastAsia="Arial Unicode MS"/>
          <w:szCs w:val="24"/>
          <w:lang w:val="en-US"/>
        </w:rPr>
        <w:t>app.use</w:t>
      </w:r>
      <w:proofErr w:type="spellEnd"/>
      <w:r w:rsidRPr="007463D1">
        <w:rPr>
          <w:rFonts w:eastAsia="Arial Unicode MS"/>
          <w:szCs w:val="24"/>
          <w:lang w:val="en-US"/>
        </w:rPr>
        <w:t>(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express.static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(__</w:t>
      </w:r>
      <w:proofErr w:type="spellStart"/>
      <w:r w:rsidRPr="007463D1">
        <w:rPr>
          <w:rFonts w:eastAsia="Arial Unicode MS"/>
          <w:szCs w:val="24"/>
          <w:lang w:val="en-US"/>
        </w:rPr>
        <w:t>dirname</w:t>
      </w:r>
      <w:proofErr w:type="spellEnd"/>
      <w:r w:rsidRPr="007463D1">
        <w:rPr>
          <w:rFonts w:eastAsia="Arial Unicode MS"/>
          <w:szCs w:val="24"/>
          <w:lang w:val="en-US"/>
        </w:rPr>
        <w:t>)); // Serve static files from the current directory</w:t>
      </w:r>
    </w:p>
    <w:p w14:paraId="56153FBF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proofErr w:type="spellStart"/>
      <w:proofErr w:type="gramStart"/>
      <w:r w:rsidRPr="007463D1">
        <w:rPr>
          <w:rFonts w:eastAsia="Arial Unicode MS"/>
          <w:szCs w:val="24"/>
          <w:lang w:val="en-US"/>
        </w:rPr>
        <w:t>app.use</w:t>
      </w:r>
      <w:proofErr w:type="spellEnd"/>
      <w:r w:rsidRPr="007463D1">
        <w:rPr>
          <w:rFonts w:eastAsia="Arial Unicode MS"/>
          <w:szCs w:val="24"/>
          <w:lang w:val="en-US"/>
        </w:rPr>
        <w:t>(</w:t>
      </w:r>
      <w:proofErr w:type="spellStart"/>
      <w:proofErr w:type="gramEnd"/>
      <w:r w:rsidRPr="007463D1">
        <w:rPr>
          <w:rFonts w:eastAsia="Arial Unicode MS"/>
          <w:szCs w:val="24"/>
          <w:lang w:val="en-US"/>
        </w:rPr>
        <w:t>bodyParser.json</w:t>
      </w:r>
      <w:proofErr w:type="spellEnd"/>
      <w:r w:rsidRPr="007463D1">
        <w:rPr>
          <w:rFonts w:eastAsia="Arial Unicode MS"/>
          <w:szCs w:val="24"/>
          <w:lang w:val="en-US"/>
        </w:rPr>
        <w:t>()); // Use body-parser to parse JSON request bodies</w:t>
      </w:r>
    </w:p>
    <w:p w14:paraId="083B5915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</w:p>
    <w:p w14:paraId="67D5342C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>// Define the POST /submit route</w:t>
      </w:r>
    </w:p>
    <w:p w14:paraId="793F6900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proofErr w:type="spellStart"/>
      <w:proofErr w:type="gramStart"/>
      <w:r w:rsidRPr="007463D1">
        <w:rPr>
          <w:rFonts w:eastAsia="Arial Unicode MS"/>
          <w:szCs w:val="24"/>
          <w:lang w:val="en-US"/>
        </w:rPr>
        <w:t>app.post</w:t>
      </w:r>
      <w:proofErr w:type="spellEnd"/>
      <w:r w:rsidRPr="007463D1">
        <w:rPr>
          <w:rFonts w:eastAsia="Arial Unicode MS"/>
          <w:szCs w:val="24"/>
          <w:lang w:val="en-US"/>
        </w:rPr>
        <w:t>(</w:t>
      </w:r>
      <w:proofErr w:type="gramEnd"/>
      <w:r w:rsidRPr="007463D1">
        <w:rPr>
          <w:rFonts w:eastAsia="Arial Unicode MS"/>
          <w:szCs w:val="24"/>
          <w:lang w:val="en-US"/>
        </w:rPr>
        <w:t>'/submit', (req, res) =&gt; {</w:t>
      </w:r>
    </w:p>
    <w:p w14:paraId="10AC3038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const </w:t>
      </w:r>
      <w:proofErr w:type="spellStart"/>
      <w:r w:rsidRPr="007463D1">
        <w:rPr>
          <w:rFonts w:eastAsia="Arial Unicode MS"/>
          <w:szCs w:val="24"/>
          <w:lang w:val="en-US"/>
        </w:rPr>
        <w:t>newContact</w:t>
      </w:r>
      <w:proofErr w:type="spellEnd"/>
      <w:r w:rsidRPr="007463D1">
        <w:rPr>
          <w:rFonts w:eastAsia="Arial Unicode MS"/>
          <w:szCs w:val="24"/>
          <w:lang w:val="en-US"/>
        </w:rPr>
        <w:t xml:space="preserve"> =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req.body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; // Get the new contact data from the request body</w:t>
      </w:r>
    </w:p>
    <w:p w14:paraId="38C29AB4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</w:p>
    <w:p w14:paraId="1CB5B460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// Read the existing contacts from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contact.json</w:t>
      </w:r>
      <w:proofErr w:type="spellEnd"/>
      <w:proofErr w:type="gramEnd"/>
    </w:p>
    <w:p w14:paraId="01D57735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fs.readFile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('</w:t>
      </w:r>
      <w:proofErr w:type="spellStart"/>
      <w:r w:rsidRPr="007463D1">
        <w:rPr>
          <w:rFonts w:eastAsia="Arial Unicode MS"/>
          <w:szCs w:val="24"/>
          <w:lang w:val="en-US"/>
        </w:rPr>
        <w:t>contact.json</w:t>
      </w:r>
      <w:proofErr w:type="spellEnd"/>
      <w:r w:rsidRPr="007463D1">
        <w:rPr>
          <w:rFonts w:eastAsia="Arial Unicode MS"/>
          <w:szCs w:val="24"/>
          <w:lang w:val="en-US"/>
        </w:rPr>
        <w:t>', (err, data) =&gt; {</w:t>
      </w:r>
    </w:p>
    <w:p w14:paraId="754AE5CC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if (err) {</w:t>
      </w:r>
    </w:p>
    <w:p w14:paraId="555EB022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   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console.error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 xml:space="preserve">('Error reading </w:t>
      </w:r>
      <w:proofErr w:type="spellStart"/>
      <w:r w:rsidRPr="007463D1">
        <w:rPr>
          <w:rFonts w:eastAsia="Arial Unicode MS"/>
          <w:szCs w:val="24"/>
          <w:lang w:val="en-US"/>
        </w:rPr>
        <w:t>contact.json</w:t>
      </w:r>
      <w:proofErr w:type="spellEnd"/>
      <w:r w:rsidRPr="007463D1">
        <w:rPr>
          <w:rFonts w:eastAsia="Arial Unicode MS"/>
          <w:szCs w:val="24"/>
          <w:lang w:val="en-US"/>
        </w:rPr>
        <w:t>:', err); // Log an error if reading fails</w:t>
      </w:r>
    </w:p>
    <w:p w14:paraId="2C97DDD9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    return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res.sendStatus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(500); // Respond with a 500 Internal Server Error status</w:t>
      </w:r>
    </w:p>
    <w:p w14:paraId="59268AF9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}</w:t>
      </w:r>
    </w:p>
    <w:p w14:paraId="36AE54B0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const contacts = </w:t>
      </w:r>
      <w:proofErr w:type="spellStart"/>
      <w:r w:rsidRPr="007463D1">
        <w:rPr>
          <w:rFonts w:eastAsia="Arial Unicode MS"/>
          <w:szCs w:val="24"/>
          <w:lang w:val="en-US"/>
        </w:rPr>
        <w:t>JSON.parse</w:t>
      </w:r>
      <w:proofErr w:type="spellEnd"/>
      <w:r w:rsidRPr="007463D1">
        <w:rPr>
          <w:rFonts w:eastAsia="Arial Unicode MS"/>
          <w:szCs w:val="24"/>
          <w:lang w:val="en-US"/>
        </w:rPr>
        <w:t>(data); // Parse the JSON data</w:t>
      </w:r>
    </w:p>
    <w:p w14:paraId="58F3C2CC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contacts.push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</w:t>
      </w:r>
      <w:proofErr w:type="spellStart"/>
      <w:r w:rsidRPr="007463D1">
        <w:rPr>
          <w:rFonts w:eastAsia="Arial Unicode MS"/>
          <w:szCs w:val="24"/>
          <w:lang w:val="en-US"/>
        </w:rPr>
        <w:t>newContact</w:t>
      </w:r>
      <w:proofErr w:type="spellEnd"/>
      <w:r w:rsidRPr="007463D1">
        <w:rPr>
          <w:rFonts w:eastAsia="Arial Unicode MS"/>
          <w:szCs w:val="24"/>
          <w:lang w:val="en-US"/>
        </w:rPr>
        <w:t>); // Add the new contact to the array</w:t>
      </w:r>
    </w:p>
    <w:p w14:paraId="1A84E44D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</w:p>
    <w:p w14:paraId="77372FCB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// Write the updated contacts array back to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contact.json</w:t>
      </w:r>
      <w:proofErr w:type="spellEnd"/>
      <w:proofErr w:type="gramEnd"/>
    </w:p>
    <w:p w14:paraId="1B316613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fs.writeFile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('</w:t>
      </w:r>
      <w:proofErr w:type="spellStart"/>
      <w:r w:rsidRPr="007463D1">
        <w:rPr>
          <w:rFonts w:eastAsia="Arial Unicode MS"/>
          <w:szCs w:val="24"/>
          <w:lang w:val="en-US"/>
        </w:rPr>
        <w:t>contact.json</w:t>
      </w:r>
      <w:proofErr w:type="spellEnd"/>
      <w:r w:rsidRPr="007463D1">
        <w:rPr>
          <w:rFonts w:eastAsia="Arial Unicode MS"/>
          <w:szCs w:val="24"/>
          <w:lang w:val="en-US"/>
        </w:rPr>
        <w:t xml:space="preserve">', </w:t>
      </w:r>
      <w:proofErr w:type="spellStart"/>
      <w:r w:rsidRPr="007463D1">
        <w:rPr>
          <w:rFonts w:eastAsia="Arial Unicode MS"/>
          <w:szCs w:val="24"/>
          <w:lang w:val="en-US"/>
        </w:rPr>
        <w:t>JSON.stringify</w:t>
      </w:r>
      <w:proofErr w:type="spellEnd"/>
      <w:r w:rsidRPr="007463D1">
        <w:rPr>
          <w:rFonts w:eastAsia="Arial Unicode MS"/>
          <w:szCs w:val="24"/>
          <w:lang w:val="en-US"/>
        </w:rPr>
        <w:t>(contacts, null, 2), (err) =&gt; {</w:t>
      </w:r>
    </w:p>
    <w:p w14:paraId="5125ACF6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    if (err) {</w:t>
      </w:r>
    </w:p>
    <w:p w14:paraId="2D692CD7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       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console.error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 xml:space="preserve">('Error writing to </w:t>
      </w:r>
      <w:proofErr w:type="spellStart"/>
      <w:r w:rsidRPr="007463D1">
        <w:rPr>
          <w:rFonts w:eastAsia="Arial Unicode MS"/>
          <w:szCs w:val="24"/>
          <w:lang w:val="en-US"/>
        </w:rPr>
        <w:t>contact.json</w:t>
      </w:r>
      <w:proofErr w:type="spellEnd"/>
      <w:r w:rsidRPr="007463D1">
        <w:rPr>
          <w:rFonts w:eastAsia="Arial Unicode MS"/>
          <w:szCs w:val="24"/>
          <w:lang w:val="en-US"/>
        </w:rPr>
        <w:t>:', err); // Log an error if writing fails</w:t>
      </w:r>
    </w:p>
    <w:p w14:paraId="36E9F4EB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        return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res.sendStatus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(500); // Respond with a 500 Internal Server Error status</w:t>
      </w:r>
    </w:p>
    <w:p w14:paraId="4865B9C8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    }</w:t>
      </w:r>
    </w:p>
    <w:p w14:paraId="01950267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    </w:t>
      </w:r>
      <w:proofErr w:type="gramStart"/>
      <w:r w:rsidRPr="007463D1">
        <w:rPr>
          <w:rFonts w:eastAsia="Arial Unicode MS"/>
          <w:szCs w:val="24"/>
          <w:lang w:val="en-US"/>
        </w:rPr>
        <w:t>console.log(</w:t>
      </w:r>
      <w:proofErr w:type="gramEnd"/>
      <w:r w:rsidRPr="007463D1">
        <w:rPr>
          <w:rFonts w:eastAsia="Arial Unicode MS"/>
          <w:szCs w:val="24"/>
          <w:lang w:val="en-US"/>
        </w:rPr>
        <w:t>'Contact saved!'); // Log a success message</w:t>
      </w:r>
    </w:p>
    <w:p w14:paraId="4C89ED9A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   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res.sendStatus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(200); // Respond with a 200 OK status</w:t>
      </w:r>
    </w:p>
    <w:p w14:paraId="626D1206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});</w:t>
      </w:r>
    </w:p>
    <w:p w14:paraId="0D5956C3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});</w:t>
      </w:r>
    </w:p>
    <w:p w14:paraId="37621D81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>});</w:t>
      </w:r>
    </w:p>
    <w:p w14:paraId="4A12AD36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</w:p>
    <w:p w14:paraId="498BD82B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>// Start the server</w:t>
      </w:r>
    </w:p>
    <w:p w14:paraId="14F0C483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proofErr w:type="spellStart"/>
      <w:proofErr w:type="gramStart"/>
      <w:r w:rsidRPr="007463D1">
        <w:rPr>
          <w:rFonts w:eastAsia="Arial Unicode MS"/>
          <w:szCs w:val="24"/>
          <w:lang w:val="en-US"/>
        </w:rPr>
        <w:t>app.listen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(port, (err) =&gt; {</w:t>
      </w:r>
    </w:p>
    <w:p w14:paraId="73AF95BA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if (err) {</w:t>
      </w:r>
    </w:p>
    <w:p w14:paraId="320FECFE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    return </w:t>
      </w:r>
      <w:proofErr w:type="spellStart"/>
      <w:proofErr w:type="gramStart"/>
      <w:r w:rsidRPr="007463D1">
        <w:rPr>
          <w:rFonts w:eastAsia="Arial Unicode MS"/>
          <w:szCs w:val="24"/>
          <w:lang w:val="en-US"/>
        </w:rPr>
        <w:t>console.error</w:t>
      </w:r>
      <w:proofErr w:type="spellEnd"/>
      <w:proofErr w:type="gramEnd"/>
      <w:r w:rsidRPr="007463D1">
        <w:rPr>
          <w:rFonts w:eastAsia="Arial Unicode MS"/>
          <w:szCs w:val="24"/>
          <w:lang w:val="en-US"/>
        </w:rPr>
        <w:t>('Error starting server:', err); // Log an error if the server fails to start</w:t>
      </w:r>
    </w:p>
    <w:p w14:paraId="28039FD2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}</w:t>
      </w:r>
    </w:p>
    <w:p w14:paraId="2E170312" w14:textId="77777777" w:rsidR="007463D1" w:rsidRPr="007463D1" w:rsidRDefault="007463D1" w:rsidP="007463D1">
      <w:pPr>
        <w:rPr>
          <w:rFonts w:eastAsia="Arial Unicode MS"/>
          <w:szCs w:val="24"/>
          <w:lang w:val="en-US"/>
        </w:rPr>
      </w:pPr>
      <w:r w:rsidRPr="007463D1">
        <w:rPr>
          <w:rFonts w:eastAsia="Arial Unicode MS"/>
          <w:szCs w:val="24"/>
          <w:lang w:val="en-US"/>
        </w:rPr>
        <w:t xml:space="preserve">    </w:t>
      </w:r>
      <w:proofErr w:type="gramStart"/>
      <w:r w:rsidRPr="007463D1">
        <w:rPr>
          <w:rFonts w:eastAsia="Arial Unicode MS"/>
          <w:szCs w:val="24"/>
          <w:lang w:val="en-US"/>
        </w:rPr>
        <w:t>console.log(</w:t>
      </w:r>
      <w:proofErr w:type="gramEnd"/>
      <w:r w:rsidRPr="007463D1">
        <w:rPr>
          <w:rFonts w:eastAsia="Arial Unicode MS"/>
          <w:szCs w:val="24"/>
          <w:lang w:val="en-US"/>
        </w:rPr>
        <w:t>`Server running at http://localhost:${port}`); // Log a message indicating the server is running</w:t>
      </w:r>
    </w:p>
    <w:p w14:paraId="6A95D0AC" w14:textId="43DDA3D4" w:rsidR="00065CFB" w:rsidRDefault="007463D1" w:rsidP="007463D1">
      <w:pPr>
        <w:rPr>
          <w:rFonts w:eastAsia="Arial Unicode MS"/>
          <w:szCs w:val="24"/>
        </w:rPr>
      </w:pPr>
      <w:r w:rsidRPr="007463D1">
        <w:rPr>
          <w:rFonts w:eastAsia="Arial Unicode MS"/>
          <w:szCs w:val="24"/>
        </w:rPr>
        <w:lastRenderedPageBreak/>
        <w:t>});</w:t>
      </w:r>
    </w:p>
    <w:p w14:paraId="1073345F" w14:textId="77777777" w:rsidR="00065CFB" w:rsidRDefault="00065CFB">
      <w:pPr>
        <w:rPr>
          <w:rFonts w:eastAsia="Arial Unicode MS"/>
          <w:szCs w:val="24"/>
        </w:rPr>
      </w:pPr>
    </w:p>
    <w:p w14:paraId="2EACEAD8" w14:textId="77777777" w:rsidR="00065CFB" w:rsidRDefault="00065CFB"/>
    <w:sectPr w:rsidR="00065CFB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4C469" w14:textId="77777777" w:rsidR="00C64199" w:rsidRDefault="00C64199" w:rsidP="003613B3">
      <w:r>
        <w:separator/>
      </w:r>
    </w:p>
  </w:endnote>
  <w:endnote w:type="continuationSeparator" w:id="0">
    <w:p w14:paraId="3B92B942" w14:textId="77777777" w:rsidR="00C64199" w:rsidRDefault="00C64199" w:rsidP="0036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DAC36" w14:textId="77777777" w:rsidR="001D78A1" w:rsidRDefault="001D78A1">
    <w:pPr>
      <w:pStyle w:val="a8"/>
    </w:pPr>
    <w:r>
      <w:rPr>
        <w:i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19602055" wp14:editId="17C5281C">
              <wp:simplePos x="0" y="0"/>
              <wp:positionH relativeFrom="page">
                <wp:posOffset>723900</wp:posOffset>
              </wp:positionH>
              <wp:positionV relativeFrom="page">
                <wp:posOffset>427355</wp:posOffset>
              </wp:positionV>
              <wp:extent cx="6588760" cy="9744075"/>
              <wp:effectExtent l="0" t="0" r="21590" b="2857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44075"/>
                        <a:chOff x="0" y="0"/>
                        <a:chExt cx="20000" cy="20000"/>
                      </a:xfrm>
                    </wpg:grpSpPr>
                    <wps:wsp>
                      <wps:cNvPr id="2" name="Rectangle 1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DF5A9" w14:textId="77777777" w:rsidR="001D78A1" w:rsidRDefault="001D78A1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2D4C0" w14:textId="77777777" w:rsidR="001D78A1" w:rsidRDefault="001D78A1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22B45" w14:textId="77777777" w:rsidR="001D78A1" w:rsidRDefault="001D78A1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0D12C" w14:textId="77777777" w:rsidR="001D78A1" w:rsidRDefault="001D78A1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1C12" w14:textId="77777777" w:rsidR="001D78A1" w:rsidRDefault="001D78A1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986E2" w14:textId="77777777" w:rsidR="001D78A1" w:rsidRDefault="001D78A1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8C05A" w14:textId="13EE709E" w:rsidR="001D78A1" w:rsidRPr="00243B84" w:rsidRDefault="00E44E7C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510F9" w14:textId="5EDCAC20" w:rsidR="001D78A1" w:rsidRPr="005659E3" w:rsidRDefault="001D78A1" w:rsidP="001574D6">
                            <w:pPr>
                              <w:jc w:val="center"/>
                            </w:pPr>
                            <w:r>
                              <w:t>ПР-НГТУ-ИРИТ-ГИС-группа-№</w:t>
                            </w:r>
                            <w:proofErr w:type="gramStart"/>
                            <w:r>
                              <w:t>зач.книжки</w:t>
                            </w:r>
                            <w:proofErr w:type="gramEnd"/>
                            <w:r>
                              <w:t>-23-03193___</w:t>
                            </w:r>
                          </w:p>
                          <w:p w14:paraId="070911FA" w14:textId="77777777" w:rsidR="001D78A1" w:rsidRPr="00A70668" w:rsidRDefault="001D78A1" w:rsidP="003613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3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CC3DD" w14:textId="77777777" w:rsidR="001D78A1" w:rsidRDefault="001D78A1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37A8E" w14:textId="77777777" w:rsidR="001D78A1" w:rsidRPr="009B0F40" w:rsidRDefault="001D78A1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Филинских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1A9D1" w14:textId="77777777" w:rsidR="001D78A1" w:rsidRDefault="001D78A1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.            </w:t>
                              </w:r>
                            </w:p>
                            <w:p w14:paraId="1BDC8BBF" w14:textId="77777777" w:rsidR="001D78A1" w:rsidRDefault="001D78A1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831FE" w14:textId="43889FB8" w:rsidR="001D78A1" w:rsidRPr="003F4E87" w:rsidRDefault="001D78A1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3F4E8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Калякин </w:t>
                              </w:r>
                              <w:proofErr w:type="gramStart"/>
                              <w:r w:rsidRPr="003F4E8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Д</w:t>
                              </w:r>
                              <w:r w:rsidRPr="003F4E8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.</w:t>
                              </w:r>
                              <w:r w:rsidRPr="003F4E8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4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F3B82" w14:textId="77777777" w:rsidR="001D78A1" w:rsidRDefault="001D78A1" w:rsidP="003613B3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</w:p>
                            <w:p w14:paraId="4FFAC171" w14:textId="77777777" w:rsidR="001D78A1" w:rsidRDefault="001D78A1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7910C" w14:textId="77777777" w:rsidR="001D78A1" w:rsidRDefault="001D78A1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4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3C5AA" w14:textId="77777777" w:rsidR="001D78A1" w:rsidRDefault="001D78A1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CB880" w14:textId="77777777" w:rsidR="001D78A1" w:rsidRDefault="001D78A1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4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40031" w14:textId="77777777" w:rsidR="001D78A1" w:rsidRDefault="001D78A1" w:rsidP="003613B3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CAD98" w14:textId="77777777" w:rsidR="001D78A1" w:rsidRDefault="001D78A1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5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52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5AD8" w14:textId="64015B54" w:rsidR="001D78A1" w:rsidRPr="001574D6" w:rsidRDefault="001D78A1" w:rsidP="003F4E87">
                            <w:pPr>
                              <w:pStyle w:val="aa"/>
                              <w:spacing w:before="240" w:line="27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Разработка страницы с контактной формой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5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5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62DF" w14:textId="77777777" w:rsidR="001D78A1" w:rsidRDefault="001D78A1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EB2E7" w14:textId="77777777" w:rsidR="001D78A1" w:rsidRDefault="001D78A1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C0CB7" w14:textId="026F0811" w:rsidR="001D78A1" w:rsidRPr="00243B84" w:rsidRDefault="00243B8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33</w:t>
                            </w:r>
                          </w:p>
                          <w:p w14:paraId="4AD0A2EB" w14:textId="77777777" w:rsidR="001D78A1" w:rsidRPr="00013E5C" w:rsidRDefault="001D78A1" w:rsidP="003613B3">
                            <w:pPr>
                              <w:pStyle w:val="aa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BD862" w14:textId="1A3B1F94" w:rsidR="001D78A1" w:rsidRPr="005659E3" w:rsidRDefault="001D78A1" w:rsidP="008112A1">
                            <w:pPr>
                              <w:jc w:val="center"/>
                            </w:pPr>
                            <w:r>
                              <w:t>23-ИСТ-4-1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602055" id="Group 12" o:spid="_x0000_s1026" style="position:absolute;margin-left:57pt;margin-top:33.65pt;width:518.8pt;height:767.2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">
              <v:rect id="Rectangle 1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2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164DF5A9" w14:textId="77777777" w:rsidR="001D78A1" w:rsidRDefault="001D78A1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802D4C0" w14:textId="77777777" w:rsidR="001D78A1" w:rsidRDefault="001D78A1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9022B45" w14:textId="77777777" w:rsidR="001D78A1" w:rsidRDefault="001D78A1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1B0D12C" w14:textId="77777777" w:rsidR="001D78A1" w:rsidRDefault="001D78A1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36B1C12" w14:textId="77777777" w:rsidR="001D78A1" w:rsidRDefault="001D78A1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65986E2" w14:textId="77777777" w:rsidR="001D78A1" w:rsidRDefault="001D78A1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888C05A" w14:textId="13EE709E" w:rsidR="001D78A1" w:rsidRPr="00243B84" w:rsidRDefault="00E44E7C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3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62510F9" w14:textId="5EDCAC20" w:rsidR="001D78A1" w:rsidRPr="005659E3" w:rsidRDefault="001D78A1" w:rsidP="001574D6">
                      <w:pPr>
                        <w:jc w:val="center"/>
                      </w:pPr>
                      <w:r>
                        <w:t>ПР-НГТУ-ИРИТ-ГИС-группа-№</w:t>
                      </w:r>
                      <w:proofErr w:type="gramStart"/>
                      <w:r>
                        <w:t>зач.книжки</w:t>
                      </w:r>
                      <w:proofErr w:type="gramEnd"/>
                      <w:r>
                        <w:t>-23-03193___</w:t>
                      </w:r>
                    </w:p>
                    <w:p w14:paraId="070911FA" w14:textId="77777777" w:rsidR="001D78A1" w:rsidRPr="00A70668" w:rsidRDefault="001D78A1" w:rsidP="003613B3"/>
                  </w:txbxContent>
                </v:textbox>
              </v:rect>
              <v:line id="Line 3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3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3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3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564CC3DD" w14:textId="77777777" w:rsidR="001D78A1" w:rsidRDefault="001D78A1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CB37A8E" w14:textId="77777777" w:rsidR="001D78A1" w:rsidRPr="009B0F40" w:rsidRDefault="001D78A1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Филинских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3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4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501A9D1" w14:textId="77777777" w:rsidR="001D78A1" w:rsidRDefault="001D78A1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.            </w:t>
                        </w:r>
                      </w:p>
                      <w:p w14:paraId="1BDC8BBF" w14:textId="77777777" w:rsidR="001D78A1" w:rsidRDefault="001D78A1" w:rsidP="003613B3"/>
                    </w:txbxContent>
                  </v:textbox>
                </v:rect>
                <v:rect id="Rectangle 4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72831FE" w14:textId="43889FB8" w:rsidR="001D78A1" w:rsidRPr="003F4E87" w:rsidRDefault="001D78A1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3F4E8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Калякин </w:t>
                        </w:r>
                        <w:proofErr w:type="gramStart"/>
                        <w:r w:rsidRPr="003F4E8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Д</w:t>
                        </w:r>
                        <w:r w:rsidRPr="003F4E8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.</w:t>
                        </w:r>
                        <w:r w:rsidRPr="003F4E8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</w:t>
                        </w:r>
                        <w:proofErr w:type="gramEnd"/>
                      </w:p>
                    </w:txbxContent>
                  </v:textbox>
                </v:rect>
              </v:group>
              <v:group id="Group 4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4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35DF3B82" w14:textId="77777777" w:rsidR="001D78A1" w:rsidRDefault="001D78A1" w:rsidP="003613B3">
                        <w:pPr>
                          <w:pStyle w:val="aa"/>
                          <w:rPr>
                            <w:lang w:val="ru-RU"/>
                          </w:rPr>
                        </w:pPr>
                      </w:p>
                      <w:p w14:paraId="4FFAC171" w14:textId="77777777" w:rsidR="001D78A1" w:rsidRDefault="001D78A1" w:rsidP="003613B3"/>
                    </w:txbxContent>
                  </v:textbox>
                </v:rect>
                <v:rect id="Rectangle 4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E87910C" w14:textId="77777777" w:rsidR="001D78A1" w:rsidRDefault="001D78A1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4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B93C5AA" w14:textId="77777777" w:rsidR="001D78A1" w:rsidRDefault="001D78A1" w:rsidP="003613B3"/>
                    </w:txbxContent>
                  </v:textbox>
                </v:rect>
                <v:rect id="Rectangle 4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9CB880" w14:textId="77777777" w:rsidR="001D78A1" w:rsidRDefault="001D78A1" w:rsidP="003613B3"/>
                    </w:txbxContent>
                  </v:textbox>
                </v:rect>
              </v:group>
              <v:group id="Group 4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34640031" w14:textId="77777777" w:rsidR="001D78A1" w:rsidRDefault="001D78A1" w:rsidP="003613B3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7ACAD98" w14:textId="77777777" w:rsidR="001D78A1" w:rsidRDefault="001D78A1" w:rsidP="003613B3"/>
                    </w:txbxContent>
                  </v:textbox>
                </v:rect>
              </v:group>
              <v:line id="Line 5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52" o:spid="_x0000_s1066" style="position:absolute;left:7787;top:18267;width:6292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EB5AD8" w14:textId="64015B54" w:rsidR="001D78A1" w:rsidRPr="001574D6" w:rsidRDefault="001D78A1" w:rsidP="003F4E87">
                      <w:pPr>
                        <w:pStyle w:val="aa"/>
                        <w:spacing w:before="240" w:line="276" w:lineRule="auto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Разработка страницы с контактной формой</w:t>
                      </w:r>
                    </w:p>
                  </w:txbxContent>
                </v:textbox>
              </v:rect>
              <v:line id="Line 5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5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7B862DF" w14:textId="77777777" w:rsidR="001D78A1" w:rsidRDefault="001D78A1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5CEB2E7" w14:textId="77777777" w:rsidR="001D78A1" w:rsidRDefault="001D78A1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F8C0CB7" w14:textId="026F0811" w:rsidR="001D78A1" w:rsidRPr="00243B84" w:rsidRDefault="00243B84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33</w:t>
                      </w:r>
                    </w:p>
                    <w:p w14:paraId="4AD0A2EB" w14:textId="77777777" w:rsidR="001D78A1" w:rsidRPr="00013E5C" w:rsidRDefault="001D78A1" w:rsidP="003613B3">
                      <w:pPr>
                        <w:pStyle w:val="aa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5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6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6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2DBD862" w14:textId="1A3B1F94" w:rsidR="001D78A1" w:rsidRPr="005659E3" w:rsidRDefault="001D78A1" w:rsidP="008112A1">
                      <w:pPr>
                        <w:jc w:val="center"/>
                      </w:pPr>
                      <w:r>
                        <w:t>23-ИСТ-4-1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86F8F" w14:textId="77777777" w:rsidR="001D78A1" w:rsidRDefault="001D78A1">
    <w:pPr>
      <w:pStyle w:val="a8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1A07BBD" wp14:editId="04B7B2A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1" name="Group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6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6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6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6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6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6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6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E8C97" w14:textId="77777777" w:rsidR="001D78A1" w:rsidRDefault="001D78A1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6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583A5" w14:textId="77777777" w:rsidR="001D78A1" w:rsidRDefault="001D78A1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6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C0C2A" w14:textId="77777777" w:rsidR="001D78A1" w:rsidRDefault="001D78A1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64241" w14:textId="77777777" w:rsidR="001D78A1" w:rsidRDefault="001D78A1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84133" w14:textId="77777777" w:rsidR="001D78A1" w:rsidRDefault="001D78A1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1C242" w14:textId="77777777" w:rsidR="001D78A1" w:rsidRDefault="001D78A1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104AC" w14:textId="0C39C06C" w:rsidR="001D78A1" w:rsidRPr="00243B84" w:rsidRDefault="001D78A1" w:rsidP="004F67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7F83A" w14:textId="48BA7C61" w:rsidR="001D78A1" w:rsidRPr="005659E3" w:rsidRDefault="001D78A1" w:rsidP="00082663">
                            <w:pPr>
                              <w:jc w:val="center"/>
                            </w:pPr>
                            <w:r>
                              <w:t>ПР-НГТУ-ИРИТ-ГИС-группа-№</w:t>
                            </w:r>
                            <w:proofErr w:type="gramStart"/>
                            <w:r>
                              <w:t>зач.книжки</w:t>
                            </w:r>
                            <w:proofErr w:type="gramEnd"/>
                            <w:r>
                              <w:t>-23-03193</w:t>
                            </w:r>
                          </w:p>
                          <w:p w14:paraId="598AC527" w14:textId="77777777" w:rsidR="001D78A1" w:rsidRPr="00A70668" w:rsidRDefault="001D78A1" w:rsidP="00082663"/>
                          <w:p w14:paraId="3BBA46C1" w14:textId="77777777" w:rsidR="001D78A1" w:rsidRPr="00215F68" w:rsidRDefault="001D78A1" w:rsidP="004F6762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14:paraId="74392EEE" w14:textId="77777777" w:rsidR="001D78A1" w:rsidRPr="009029B0" w:rsidRDefault="001D78A1" w:rsidP="004F676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07BBD" id="Group 624" o:spid="_x0000_s107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39Wg8JQUAABUq&#10;AAAOAAAAAAAAAAAAAAAAAC4CAABkcnMvZTJvRG9jLnhtbFBLAQItABQABgAIAAAAIQCMQ7bK4QAA&#10;AAwBAAAPAAAAAAAAAAAAAAAAAH8HAABkcnMvZG93bnJldi54bWxQSwUGAAAAAAQABADzAAAAjQgA&#10;AAAA&#10;">
              <v:rect id="Rectangle 62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626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627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628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629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630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631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632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633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634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35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636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7E3E8C97" w14:textId="77777777" w:rsidR="001D78A1" w:rsidRDefault="001D78A1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7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035583A5" w14:textId="77777777" w:rsidR="001D78A1" w:rsidRDefault="001D78A1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8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002C0C2A" w14:textId="77777777" w:rsidR="001D78A1" w:rsidRDefault="001D78A1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9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BD64241" w14:textId="77777777" w:rsidR="001D78A1" w:rsidRDefault="001D78A1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40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54A84133" w14:textId="77777777" w:rsidR="001D78A1" w:rsidRDefault="001D78A1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41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2D21C242" w14:textId="77777777" w:rsidR="001D78A1" w:rsidRDefault="001D78A1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2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6BB104AC" w14:textId="0C39C06C" w:rsidR="001D78A1" w:rsidRPr="00243B84" w:rsidRDefault="001D78A1" w:rsidP="004F67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643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73C7F83A" w14:textId="48BA7C61" w:rsidR="001D78A1" w:rsidRPr="005659E3" w:rsidRDefault="001D78A1" w:rsidP="00082663">
                      <w:pPr>
                        <w:jc w:val="center"/>
                      </w:pPr>
                      <w:r>
                        <w:t>ПР-НГТУ-ИРИТ-ГИС-группа-№</w:t>
                      </w:r>
                      <w:proofErr w:type="gramStart"/>
                      <w:r>
                        <w:t>зач.книжки</w:t>
                      </w:r>
                      <w:proofErr w:type="gramEnd"/>
                      <w:r>
                        <w:t>-23-03193</w:t>
                      </w:r>
                    </w:p>
                    <w:p w14:paraId="598AC527" w14:textId="77777777" w:rsidR="001D78A1" w:rsidRPr="00A70668" w:rsidRDefault="001D78A1" w:rsidP="00082663"/>
                    <w:p w14:paraId="3BBA46C1" w14:textId="77777777" w:rsidR="001D78A1" w:rsidRPr="00215F68" w:rsidRDefault="001D78A1" w:rsidP="004F6762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14:paraId="74392EEE" w14:textId="77777777" w:rsidR="001D78A1" w:rsidRPr="009029B0" w:rsidRDefault="001D78A1" w:rsidP="004F6762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B429D" w14:textId="77777777" w:rsidR="00C64199" w:rsidRDefault="00C64199" w:rsidP="003613B3">
      <w:r>
        <w:separator/>
      </w:r>
    </w:p>
  </w:footnote>
  <w:footnote w:type="continuationSeparator" w:id="0">
    <w:p w14:paraId="2AF8937F" w14:textId="77777777" w:rsidR="00C64199" w:rsidRDefault="00C64199" w:rsidP="0036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32C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DF7240"/>
    <w:multiLevelType w:val="hybridMultilevel"/>
    <w:tmpl w:val="A154C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927"/>
    <w:multiLevelType w:val="hybridMultilevel"/>
    <w:tmpl w:val="08A63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B06F9"/>
    <w:multiLevelType w:val="hybridMultilevel"/>
    <w:tmpl w:val="6B12E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52CF3"/>
    <w:multiLevelType w:val="hybridMultilevel"/>
    <w:tmpl w:val="ABB82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1BAD7C62"/>
    <w:multiLevelType w:val="hybridMultilevel"/>
    <w:tmpl w:val="239EE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A7D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526EA"/>
    <w:multiLevelType w:val="hybridMultilevel"/>
    <w:tmpl w:val="1C1E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15" w15:restartNumberingAfterBreak="0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0" w15:restartNumberingAfterBreak="0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367A1"/>
    <w:multiLevelType w:val="hybridMultilevel"/>
    <w:tmpl w:val="9956E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4"/>
  </w:num>
  <w:num w:numId="5">
    <w:abstractNumId w:val="12"/>
  </w:num>
  <w:num w:numId="6">
    <w:abstractNumId w:val="17"/>
  </w:num>
  <w:num w:numId="7">
    <w:abstractNumId w:val="19"/>
  </w:num>
  <w:num w:numId="8">
    <w:abstractNumId w:val="11"/>
  </w:num>
  <w:num w:numId="9">
    <w:abstractNumId w:val="20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3"/>
  </w:num>
  <w:num w:numId="18">
    <w:abstractNumId w:val="2"/>
  </w:num>
  <w:num w:numId="19">
    <w:abstractNumId w:val="6"/>
  </w:num>
  <w:num w:numId="20">
    <w:abstractNumId w:val="8"/>
  </w:num>
  <w:num w:numId="21">
    <w:abstractNumId w:val="9"/>
  </w:num>
  <w:num w:numId="22">
    <w:abstractNumId w:val="5"/>
  </w:num>
  <w:num w:numId="23">
    <w:abstractNumId w:val="3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6AF"/>
    <w:rsid w:val="000059C3"/>
    <w:rsid w:val="00065CFB"/>
    <w:rsid w:val="00082663"/>
    <w:rsid w:val="000A1837"/>
    <w:rsid w:val="000A6618"/>
    <w:rsid w:val="000B3C24"/>
    <w:rsid w:val="000E442C"/>
    <w:rsid w:val="00105FFB"/>
    <w:rsid w:val="00135401"/>
    <w:rsid w:val="001574D6"/>
    <w:rsid w:val="00167A8A"/>
    <w:rsid w:val="001827CA"/>
    <w:rsid w:val="0019275B"/>
    <w:rsid w:val="001B6253"/>
    <w:rsid w:val="001C5446"/>
    <w:rsid w:val="001C579A"/>
    <w:rsid w:val="001D24B2"/>
    <w:rsid w:val="001D2DC5"/>
    <w:rsid w:val="001D78A1"/>
    <w:rsid w:val="0021129D"/>
    <w:rsid w:val="00243B84"/>
    <w:rsid w:val="0024676C"/>
    <w:rsid w:val="00293D00"/>
    <w:rsid w:val="002A0DD4"/>
    <w:rsid w:val="002B3195"/>
    <w:rsid w:val="002F30E5"/>
    <w:rsid w:val="00301A1F"/>
    <w:rsid w:val="00312DB2"/>
    <w:rsid w:val="00321DD8"/>
    <w:rsid w:val="0032492A"/>
    <w:rsid w:val="00337308"/>
    <w:rsid w:val="00351104"/>
    <w:rsid w:val="003613B3"/>
    <w:rsid w:val="003732A2"/>
    <w:rsid w:val="003C7828"/>
    <w:rsid w:val="003F4E87"/>
    <w:rsid w:val="00411937"/>
    <w:rsid w:val="00440BF0"/>
    <w:rsid w:val="004F048D"/>
    <w:rsid w:val="004F6762"/>
    <w:rsid w:val="00550026"/>
    <w:rsid w:val="005A3DE6"/>
    <w:rsid w:val="005B3217"/>
    <w:rsid w:val="005C1306"/>
    <w:rsid w:val="005C1C73"/>
    <w:rsid w:val="005C360D"/>
    <w:rsid w:val="005C4049"/>
    <w:rsid w:val="005E40DC"/>
    <w:rsid w:val="005E79D5"/>
    <w:rsid w:val="0060354F"/>
    <w:rsid w:val="00606964"/>
    <w:rsid w:val="00616B85"/>
    <w:rsid w:val="00627E25"/>
    <w:rsid w:val="006436BA"/>
    <w:rsid w:val="00646218"/>
    <w:rsid w:val="00663226"/>
    <w:rsid w:val="006E4CBE"/>
    <w:rsid w:val="00706E43"/>
    <w:rsid w:val="00706EEA"/>
    <w:rsid w:val="00726AEF"/>
    <w:rsid w:val="00736920"/>
    <w:rsid w:val="0074147E"/>
    <w:rsid w:val="007463D1"/>
    <w:rsid w:val="0075750B"/>
    <w:rsid w:val="007A285C"/>
    <w:rsid w:val="007A3496"/>
    <w:rsid w:val="007D65D2"/>
    <w:rsid w:val="007F06BC"/>
    <w:rsid w:val="008112A1"/>
    <w:rsid w:val="00811B10"/>
    <w:rsid w:val="00831D42"/>
    <w:rsid w:val="008407F1"/>
    <w:rsid w:val="00844A11"/>
    <w:rsid w:val="00852911"/>
    <w:rsid w:val="00872A87"/>
    <w:rsid w:val="008B4DEF"/>
    <w:rsid w:val="008C440E"/>
    <w:rsid w:val="008C528C"/>
    <w:rsid w:val="008D31D2"/>
    <w:rsid w:val="008D7E6C"/>
    <w:rsid w:val="008E65F8"/>
    <w:rsid w:val="009176AF"/>
    <w:rsid w:val="0096731D"/>
    <w:rsid w:val="00991CD9"/>
    <w:rsid w:val="009B7622"/>
    <w:rsid w:val="00A12268"/>
    <w:rsid w:val="00A320B4"/>
    <w:rsid w:val="00A340C9"/>
    <w:rsid w:val="00A5068A"/>
    <w:rsid w:val="00A5503D"/>
    <w:rsid w:val="00A678B1"/>
    <w:rsid w:val="00A820DD"/>
    <w:rsid w:val="00A9658F"/>
    <w:rsid w:val="00AA270B"/>
    <w:rsid w:val="00AD15B9"/>
    <w:rsid w:val="00B144DA"/>
    <w:rsid w:val="00B40165"/>
    <w:rsid w:val="00B640D6"/>
    <w:rsid w:val="00B77477"/>
    <w:rsid w:val="00BB6726"/>
    <w:rsid w:val="00BE6256"/>
    <w:rsid w:val="00BF7389"/>
    <w:rsid w:val="00C64199"/>
    <w:rsid w:val="00C8389D"/>
    <w:rsid w:val="00CB668D"/>
    <w:rsid w:val="00CC6AB6"/>
    <w:rsid w:val="00D532E7"/>
    <w:rsid w:val="00D6296D"/>
    <w:rsid w:val="00DB45AE"/>
    <w:rsid w:val="00DD04BC"/>
    <w:rsid w:val="00E03703"/>
    <w:rsid w:val="00E1434A"/>
    <w:rsid w:val="00E236BF"/>
    <w:rsid w:val="00E43C4F"/>
    <w:rsid w:val="00E44E7C"/>
    <w:rsid w:val="00EC0D88"/>
    <w:rsid w:val="00F001BE"/>
    <w:rsid w:val="00F12044"/>
    <w:rsid w:val="00F14641"/>
    <w:rsid w:val="00F23B78"/>
    <w:rsid w:val="00FC13E1"/>
    <w:rsid w:val="00FC7566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CF139"/>
  <w15:docId w15:val="{CB9A93F1-4A72-472F-84F9-00B52CFB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18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440BF0"/>
    <w:pPr>
      <w:keepNext/>
      <w:keepLines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D6296D"/>
    <w:pPr>
      <w:spacing w:before="60" w:after="60"/>
      <w:outlineLvl w:val="2"/>
    </w:pPr>
    <w:rPr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8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0BF0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D6296D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Style14">
    <w:name w:val="Style14"/>
    <w:basedOn w:val="a"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  <w:style w:type="paragraph" w:styleId="af3">
    <w:name w:val="Subtitle"/>
    <w:basedOn w:val="a"/>
    <w:next w:val="a"/>
    <w:link w:val="af4"/>
    <w:uiPriority w:val="11"/>
    <w:qFormat/>
    <w:rsid w:val="001D78A1"/>
    <w:pPr>
      <w:numPr>
        <w:ilvl w:val="1"/>
      </w:numPr>
      <w:spacing w:after="160" w:line="360" w:lineRule="auto"/>
      <w:jc w:val="center"/>
    </w:pPr>
    <w:rPr>
      <w:rFonts w:eastAsiaTheme="minorEastAsia" w:cstheme="minorBidi"/>
      <w:b/>
      <w:spacing w:val="15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1D78A1"/>
    <w:rPr>
      <w:rFonts w:ascii="Times New Roman" w:eastAsiaTheme="minorEastAsia" w:hAnsi="Times New Roman"/>
      <w:b/>
      <w:spacing w:val="15"/>
      <w:sz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1D78A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Док1</b:Tag>
    <b:SourceType>DocumentFromInternetSite</b:SourceType>
    <b:Guid>{59C7C479-9BBE-404C-A0E6-3598623D2AA1}</b:Guid>
    <b:Title>Документация Angular </b:Title>
    <b:URL>https://angular.io/docs</b:URL>
    <b:RefOrder>1</b:RefOrder>
  </b:Source>
  <b:Source>
    <b:Tag>Ива</b:Tag>
    <b:SourceType>Misc</b:SourceType>
    <b:Guid>{2FBAE9B3-C3A5-4732-9E92-D230838CBFA7}</b:Guid>
    <b:Author>
      <b:Author>
        <b:NameList>
          <b:Person>
            <b:Last>Иванов</b:Last>
          </b:Person>
        </b:NameList>
      </b:Author>
    </b:Author>
    <b:Title>Руководство по Ангуляр</b:Title>
    <b:Publisher>сайт www. angular.com</b:Publisher>
    <b:RefOrder>2</b:RefOrder>
  </b:Source>
</b:Sources>
</file>

<file path=customXml/itemProps1.xml><?xml version="1.0" encoding="utf-8"?>
<ds:datastoreItem xmlns:ds="http://schemas.openxmlformats.org/officeDocument/2006/customXml" ds:itemID="{701623A4-700D-4D24-84AD-520BEAC4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ПРАКТИКЕ.dotx</Template>
  <TotalTime>787</TotalTime>
  <Pages>33</Pages>
  <Words>6238</Words>
  <Characters>35557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Глумова</dc:creator>
  <cp:lastModifiedBy>Администратор</cp:lastModifiedBy>
  <cp:revision>10</cp:revision>
  <dcterms:created xsi:type="dcterms:W3CDTF">2020-07-17T09:34:00Z</dcterms:created>
  <dcterms:modified xsi:type="dcterms:W3CDTF">2024-07-16T13:56:00Z</dcterms:modified>
</cp:coreProperties>
</file>