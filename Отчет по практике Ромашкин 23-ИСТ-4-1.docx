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0"/>
        <w:gridCol w:w="1990"/>
        <w:gridCol w:w="4389"/>
      </w:tblGrid>
      <w:tr w:rsidR="000A1837" w:rsidRPr="007A3496" w:rsidTr="00BA0C4B">
        <w:tc>
          <w:tcPr>
            <w:tcW w:w="2830" w:type="dxa"/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rFonts w:eastAsia="Calibri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:rsidTr="00BA0C4B">
        <w:tc>
          <w:tcPr>
            <w:tcW w:w="2830" w:type="dxa"/>
          </w:tcPr>
          <w:p w:rsidR="000A1837" w:rsidRPr="00A5068A" w:rsidRDefault="000A1837" w:rsidP="00BA0C4B">
            <w:pPr>
              <w:spacing w:after="60"/>
              <w:rPr>
                <w:szCs w:val="22"/>
              </w:rPr>
            </w:pPr>
            <w:r w:rsidRPr="00A5068A">
              <w:rPr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1837" w:rsidRPr="00A5068A" w:rsidRDefault="000A1837" w:rsidP="001D24B2">
            <w:pPr>
              <w:spacing w:after="60"/>
              <w:rPr>
                <w:szCs w:val="22"/>
              </w:rPr>
            </w:pPr>
            <w:r w:rsidRPr="00A5068A">
              <w:rPr>
                <w:szCs w:val="22"/>
              </w:rPr>
              <w:t>09.0</w:t>
            </w:r>
            <w:r w:rsidR="001D24B2" w:rsidRPr="00A5068A">
              <w:rPr>
                <w:szCs w:val="22"/>
              </w:rPr>
              <w:t>3</w:t>
            </w:r>
            <w:r w:rsidRPr="00A5068A">
              <w:rPr>
                <w:szCs w:val="22"/>
              </w:rPr>
              <w:t>.02 Информационные системы и технологии</w:t>
            </w:r>
          </w:p>
        </w:tc>
      </w:tr>
      <w:tr w:rsidR="00A5068A" w:rsidRPr="00A5068A" w:rsidTr="00BA0C4B">
        <w:tc>
          <w:tcPr>
            <w:tcW w:w="4820" w:type="dxa"/>
            <w:gridSpan w:val="2"/>
          </w:tcPr>
          <w:p w:rsidR="000A1837" w:rsidRPr="00A5068A" w:rsidRDefault="000A1837" w:rsidP="00BA0C4B">
            <w:pPr>
              <w:spacing w:after="60"/>
              <w:rPr>
                <w:szCs w:val="22"/>
              </w:rPr>
            </w:pPr>
            <w:r w:rsidRPr="00A5068A">
              <w:rPr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:rsidR="000A1837" w:rsidRPr="00A5068A" w:rsidRDefault="000A1837" w:rsidP="001D24B2">
            <w:pPr>
              <w:spacing w:after="60"/>
              <w:rPr>
                <w:szCs w:val="22"/>
                <w:u w:val="single"/>
              </w:rPr>
            </w:pPr>
            <w:r w:rsidRPr="00A5068A">
              <w:rPr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:rsidTr="00BA0C4B">
        <w:tc>
          <w:tcPr>
            <w:tcW w:w="2830" w:type="dxa"/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BA0C4B">
            <w:pPr>
              <w:spacing w:after="60"/>
              <w:rPr>
                <w:szCs w:val="22"/>
              </w:rPr>
            </w:pPr>
            <w:r w:rsidRPr="007A3496">
              <w:rPr>
                <w:szCs w:val="22"/>
              </w:rPr>
              <w:t>Графические информационные системы</w:t>
            </w:r>
          </w:p>
        </w:tc>
      </w:tr>
    </w:tbl>
    <w:p w:rsidR="00706E43" w:rsidRDefault="00706E43" w:rsidP="00A340C9">
      <w:pPr>
        <w:jc w:val="center"/>
        <w:rPr>
          <w:sz w:val="28"/>
          <w:szCs w:val="28"/>
        </w:rPr>
      </w:pPr>
    </w:p>
    <w:p w:rsidR="00706E43" w:rsidRDefault="00706E43" w:rsidP="00A340C9">
      <w:pPr>
        <w:jc w:val="center"/>
        <w:rPr>
          <w:sz w:val="28"/>
          <w:szCs w:val="28"/>
        </w:rPr>
      </w:pPr>
    </w:p>
    <w:p w:rsidR="000A1837" w:rsidRDefault="000A1837" w:rsidP="000A1837">
      <w:pPr>
        <w:jc w:val="center"/>
        <w:rPr>
          <w:b/>
          <w:szCs w:val="28"/>
        </w:rPr>
      </w:pPr>
    </w:p>
    <w:p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:rsidR="000A1837" w:rsidRDefault="000A1837" w:rsidP="000A1837">
      <w:pPr>
        <w:jc w:val="center"/>
        <w:rPr>
          <w:b/>
          <w:szCs w:val="28"/>
        </w:rPr>
      </w:pPr>
    </w:p>
    <w:p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:rsidR="00DD04BC" w:rsidRDefault="00DD04BC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7"/>
        <w:gridCol w:w="2419"/>
      </w:tblGrid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437BB3" w:rsidRDefault="00A5503D" w:rsidP="00BB437A">
            <w:pPr>
              <w:spacing w:before="120"/>
              <w:ind w:right="-1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 xml:space="preserve">Выполнил </w:t>
            </w:r>
            <w:proofErr w:type="spellStart"/>
            <w:r w:rsidR="00BB437A">
              <w:rPr>
                <w:szCs w:val="24"/>
              </w:rPr>
              <w:t>Ромашкин</w:t>
            </w:r>
            <w:proofErr w:type="spellEnd"/>
            <w:r w:rsidR="00BB437A">
              <w:rPr>
                <w:szCs w:val="24"/>
              </w:rPr>
              <w:t xml:space="preserve"> Владислав Андреевич</w:t>
            </w:r>
          </w:p>
        </w:tc>
        <w:tc>
          <w:tcPr>
            <w:tcW w:w="2419" w:type="dxa"/>
          </w:tcPr>
          <w:p w:rsidR="00A5503D" w:rsidRPr="00437BB3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437BB3" w:rsidRDefault="00A5503D" w:rsidP="002F5927">
            <w:pPr>
              <w:spacing w:before="12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>Студент гр.</w:t>
            </w:r>
            <w:r w:rsidR="00440BF0" w:rsidRPr="00437BB3">
              <w:rPr>
                <w:szCs w:val="24"/>
              </w:rPr>
              <w:t xml:space="preserve"> </w:t>
            </w:r>
            <w:r w:rsidR="00BB437A">
              <w:rPr>
                <w:szCs w:val="24"/>
              </w:rPr>
              <w:t>23-ИСТ-4-1</w:t>
            </w:r>
          </w:p>
        </w:tc>
        <w:tc>
          <w:tcPr>
            <w:tcW w:w="2419" w:type="dxa"/>
          </w:tcPr>
          <w:p w:rsidR="00A5503D" w:rsidRPr="00437BB3" w:rsidRDefault="00437BB3" w:rsidP="002F5927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</w:p>
        </w:tc>
      </w:tr>
      <w:tr w:rsidR="00A5503D" w:rsidRPr="00A5503D" w:rsidTr="005C1C73">
        <w:trPr>
          <w:jc w:val="right"/>
        </w:trPr>
        <w:tc>
          <w:tcPr>
            <w:tcW w:w="5816" w:type="dxa"/>
            <w:gridSpan w:val="2"/>
          </w:tcPr>
          <w:p w:rsidR="00A5503D" w:rsidRPr="00437BB3" w:rsidRDefault="00440BF0" w:rsidP="00440BF0">
            <w:pPr>
              <w:spacing w:before="12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>Руководитель практики</w:t>
            </w:r>
            <w:r w:rsidR="005E79D5" w:rsidRPr="00437BB3">
              <w:rPr>
                <w:szCs w:val="24"/>
              </w:rPr>
              <w:t xml:space="preserve"> </w:t>
            </w:r>
            <w:r w:rsidR="00A5503D" w:rsidRPr="00437BB3">
              <w:rPr>
                <w:szCs w:val="24"/>
              </w:rPr>
              <w:t>от кафедры</w:t>
            </w:r>
            <w:r w:rsidR="00437BB3">
              <w:rPr>
                <w:szCs w:val="24"/>
              </w:rPr>
              <w:t xml:space="preserve"> </w:t>
            </w:r>
            <w:proofErr w:type="spellStart"/>
            <w:r w:rsidR="00301A1F" w:rsidRPr="00437BB3">
              <w:rPr>
                <w:szCs w:val="24"/>
              </w:rPr>
              <w:t>Филинских</w:t>
            </w:r>
            <w:proofErr w:type="spellEnd"/>
            <w:r w:rsidR="00301A1F" w:rsidRPr="00437BB3">
              <w:rPr>
                <w:szCs w:val="24"/>
              </w:rPr>
              <w:t xml:space="preserve"> А.Д.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437BB3" w:rsidRDefault="00A5503D" w:rsidP="005C1C73">
            <w:pPr>
              <w:spacing w:before="120"/>
              <w:jc w:val="both"/>
              <w:rPr>
                <w:szCs w:val="24"/>
              </w:rPr>
            </w:pPr>
            <w:r w:rsidRPr="00437BB3"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:rsidR="00A5503D" w:rsidRPr="00437BB3" w:rsidRDefault="00437BB3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  <w:r w:rsidR="00301A1F" w:rsidRPr="00437BB3">
              <w:rPr>
                <w:szCs w:val="24"/>
              </w:rPr>
              <w:t>к.т.н., доцент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BB437A">
              <w:rPr>
                <w:szCs w:val="24"/>
              </w:rPr>
              <w:t xml:space="preserve"> 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2F5927">
              <w:rPr>
                <w:szCs w:val="24"/>
                <w:lang w:val="en-US"/>
              </w:rPr>
              <w:t>2</w:t>
            </w:r>
            <w:r w:rsidR="00BB437A">
              <w:rPr>
                <w:szCs w:val="24"/>
              </w:rPr>
              <w:t>4</w:t>
            </w:r>
            <w:r w:rsidR="00437BB3">
              <w:rPr>
                <w:szCs w:val="24"/>
              </w:rPr>
              <w:t xml:space="preserve"> </w:t>
            </w:r>
            <w:r>
              <w:rPr>
                <w:szCs w:val="24"/>
              </w:rPr>
              <w:t>г.</w:t>
            </w:r>
          </w:p>
        </w:tc>
      </w:tr>
    </w:tbl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440BF0" w:rsidRDefault="00440BF0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440BF0" w:rsidRDefault="00082663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437BB3">
        <w:rPr>
          <w:sz w:val="28"/>
          <w:szCs w:val="28"/>
        </w:rPr>
        <w:t>2</w:t>
      </w:r>
      <w:r w:rsidR="00BB437A">
        <w:rPr>
          <w:sz w:val="28"/>
          <w:szCs w:val="28"/>
        </w:rPr>
        <w:t>4</w:t>
      </w:r>
      <w:r w:rsidR="00437BB3">
        <w:rPr>
          <w:sz w:val="28"/>
          <w:szCs w:val="28"/>
        </w:rPr>
        <w:t xml:space="preserve"> </w:t>
      </w:r>
      <w:r w:rsidR="00A5503D">
        <w:rPr>
          <w:sz w:val="28"/>
          <w:szCs w:val="28"/>
        </w:rPr>
        <w:t>год</w:t>
      </w:r>
      <w:bookmarkStart w:id="0" w:name="_Toc39775913"/>
    </w:p>
    <w:p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-78928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B9" w:rsidRDefault="00AD15B9" w:rsidP="00431338">
          <w:pPr>
            <w:pStyle w:val="ab"/>
            <w:rPr>
              <w:rStyle w:val="10"/>
            </w:rPr>
          </w:pPr>
          <w:r w:rsidRPr="0000663A">
            <w:rPr>
              <w:rStyle w:val="10"/>
            </w:rPr>
            <w:t>Оглавление</w:t>
          </w:r>
        </w:p>
        <w:p w:rsidR="0000663A" w:rsidRPr="0000663A" w:rsidRDefault="0000663A" w:rsidP="0000663A"/>
        <w:p w:rsidR="00FF0EC8" w:rsidRDefault="000F5D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F5D9A">
            <w:fldChar w:fldCharType="begin"/>
          </w:r>
          <w:r w:rsidR="00AD15B9">
            <w:instrText xml:space="preserve"> TOC \o "1-3" \h \z \u </w:instrText>
          </w:r>
          <w:r w:rsidRPr="000F5D9A">
            <w:fldChar w:fldCharType="separate"/>
          </w:r>
          <w:hyperlink w:anchor="_Toc172268088" w:history="1">
            <w:r w:rsidR="00FF0EC8" w:rsidRPr="00AF1919">
              <w:rPr>
                <w:rStyle w:val="ac"/>
                <w:noProof/>
              </w:rPr>
              <w:t>ИНДИВИДУАЛЬНОЕ ЗАДАНИЕ</w:t>
            </w:r>
            <w:r w:rsidR="00FF0EC8">
              <w:rPr>
                <w:noProof/>
                <w:webHidden/>
              </w:rPr>
              <w:tab/>
            </w:r>
            <w:r w:rsidR="00FF0EC8">
              <w:rPr>
                <w:noProof/>
                <w:webHidden/>
              </w:rPr>
              <w:fldChar w:fldCharType="begin"/>
            </w:r>
            <w:r w:rsidR="00FF0EC8">
              <w:rPr>
                <w:noProof/>
                <w:webHidden/>
              </w:rPr>
              <w:instrText xml:space="preserve"> PAGEREF _Toc172268088 \h </w:instrText>
            </w:r>
            <w:r w:rsidR="00FF0EC8">
              <w:rPr>
                <w:noProof/>
                <w:webHidden/>
              </w:rPr>
            </w:r>
            <w:r w:rsidR="00FF0EC8">
              <w:rPr>
                <w:noProof/>
                <w:webHidden/>
              </w:rPr>
              <w:fldChar w:fldCharType="separate"/>
            </w:r>
            <w:r w:rsidR="00FF0EC8">
              <w:rPr>
                <w:noProof/>
                <w:webHidden/>
              </w:rPr>
              <w:t>3</w:t>
            </w:r>
            <w:r w:rsidR="00FF0EC8"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089" w:history="1">
            <w:r w:rsidRPr="00AF1919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090" w:history="1">
            <w:r w:rsidRPr="00AF1919">
              <w:rPr>
                <w:rStyle w:val="ac"/>
                <w:noProof/>
              </w:rPr>
              <w:t>Разработка веб-страницы с использованием языка программирования JavaScript.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2268091" w:history="1">
            <w:r w:rsidRPr="00AF1919">
              <w:rPr>
                <w:rStyle w:val="ac"/>
                <w:iCs/>
                <w:noProof/>
              </w:rPr>
              <w:t>Веб-страница.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2268092" w:history="1">
            <w:r w:rsidRPr="00AF1919">
              <w:rPr>
                <w:rStyle w:val="ac"/>
                <w:iCs/>
                <w:noProof/>
                <w:lang w:val="en-US"/>
              </w:rPr>
              <w:t>JavaScript</w:t>
            </w:r>
            <w:r w:rsidRPr="00AF1919">
              <w:rPr>
                <w:rStyle w:val="ac"/>
                <w:i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2268093" w:history="1">
            <w:r w:rsidRPr="00AF1919">
              <w:rPr>
                <w:rStyle w:val="ac"/>
                <w:iCs/>
                <w:noProof/>
              </w:rPr>
              <w:t>HTML</w:t>
            </w:r>
            <w:r w:rsidRPr="00AF1919">
              <w:rPr>
                <w:rStyle w:val="ac"/>
                <w:i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2268094" w:history="1">
            <w:r w:rsidRPr="00AF1919">
              <w:rPr>
                <w:rStyle w:val="ac"/>
                <w:iCs/>
                <w:noProof/>
              </w:rPr>
              <w:t>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095" w:history="1">
            <w:r w:rsidRPr="00AF1919">
              <w:rPr>
                <w:rStyle w:val="ac"/>
                <w:iCs/>
                <w:noProof/>
              </w:rPr>
              <w:t>Идея веб-страницы Таймер.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096" w:history="1">
            <w:r w:rsidRPr="00AF1919">
              <w:rPr>
                <w:rStyle w:val="ac"/>
                <w:iCs/>
                <w:noProof/>
              </w:rPr>
              <w:t>Создание макета веб-страницы.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097" w:history="1">
            <w:r w:rsidRPr="00AF1919">
              <w:rPr>
                <w:rStyle w:val="ac"/>
                <w:noProof/>
              </w:rPr>
              <w:t>Верстка.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2268098" w:history="1">
            <w:r w:rsidRPr="00AF1919">
              <w:rPr>
                <w:rStyle w:val="ac"/>
                <w:iCs/>
                <w:noProof/>
              </w:rPr>
              <w:t>Инструменты для верстки и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099" w:history="1">
            <w:r w:rsidRPr="00AF1919">
              <w:rPr>
                <w:rStyle w:val="ac"/>
                <w:iCs/>
                <w:noProof/>
              </w:rPr>
              <w:t>Программирование.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2268100" w:history="1">
            <w:r w:rsidRPr="00AF1919">
              <w:rPr>
                <w:rStyle w:val="ac"/>
                <w:iCs/>
                <w:noProof/>
              </w:rPr>
              <w:t>Структура Таймера.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101" w:history="1">
            <w:r w:rsidRPr="00AF1919">
              <w:rPr>
                <w:rStyle w:val="ac"/>
                <w:iCs/>
                <w:noProof/>
              </w:rPr>
              <w:t>Тестирование веб-страницы.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102" w:history="1">
            <w:r w:rsidRPr="00AF1919">
              <w:rPr>
                <w:rStyle w:val="ac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103" w:history="1">
            <w:r w:rsidRPr="00AF1919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8" w:rsidRDefault="00FF0E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68107" w:history="1">
            <w:r w:rsidRPr="00AF1919">
              <w:rPr>
                <w:rStyle w:val="ac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5B9" w:rsidRDefault="000F5D9A">
          <w:r>
            <w:rPr>
              <w:b/>
              <w:bCs/>
            </w:rPr>
            <w:fldChar w:fldCharType="end"/>
          </w:r>
        </w:p>
      </w:sdtContent>
    </w:sdt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5C4049">
          <w:footerReference w:type="default" r:id="rId8"/>
          <w:type w:val="continuous"/>
          <w:pgSz w:w="11906" w:h="16838"/>
          <w:pgMar w:top="1134" w:right="850" w:bottom="1134" w:left="1701" w:header="708" w:footer="2809" w:gutter="0"/>
          <w:cols w:space="708"/>
          <w:docGrid w:linePitch="360"/>
        </w:sectPr>
      </w:pP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1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:rsidR="00FC32D4" w:rsidRPr="00550026" w:rsidRDefault="00FC32D4" w:rsidP="00FC32D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:rsidR="00FC32D4" w:rsidRPr="00550026" w:rsidRDefault="00FC32D4" w:rsidP="00FC32D4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:rsidR="00FC32D4" w:rsidRPr="00550026" w:rsidRDefault="00FC32D4" w:rsidP="00FC32D4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A0C4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A0C4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A0C4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 xml:space="preserve">А.Д. </w:t>
            </w:r>
            <w:proofErr w:type="spellStart"/>
            <w:r w:rsidRPr="00550026">
              <w:rPr>
                <w:rFonts w:ascii="Arial Narrow" w:hAnsi="Arial Narrow"/>
                <w:bCs/>
                <w:szCs w:val="24"/>
              </w:rPr>
              <w:t>Филинских</w:t>
            </w:r>
            <w:proofErr w:type="spellEnd"/>
          </w:p>
        </w:tc>
      </w:tr>
      <w:tr w:rsidR="00FC32D4" w:rsidRPr="00550026" w:rsidTr="00BA0C4B">
        <w:trPr>
          <w:jc w:val="right"/>
        </w:trPr>
        <w:tc>
          <w:tcPr>
            <w:tcW w:w="4672" w:type="dxa"/>
          </w:tcPr>
          <w:p w:rsidR="00FC32D4" w:rsidRPr="00550026" w:rsidRDefault="00FC32D4" w:rsidP="00BA0C4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FC32D4" w:rsidRPr="00550026" w:rsidRDefault="00FC32D4" w:rsidP="00BB437A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 w:rsidR="00BB437A">
              <w:rPr>
                <w:rFonts w:ascii="Arial Narrow" w:hAnsi="Arial Narrow"/>
                <w:bCs/>
                <w:szCs w:val="24"/>
              </w:rPr>
              <w:t>4</w:t>
            </w:r>
            <w:r>
              <w:rPr>
                <w:rFonts w:ascii="Arial Narrow" w:hAnsi="Arial Narrow"/>
                <w:bCs/>
                <w:szCs w:val="24"/>
              </w:rPr>
              <w:t xml:space="preserve"> </w:t>
            </w:r>
            <w:r w:rsidRPr="00550026">
              <w:rPr>
                <w:rFonts w:ascii="Arial Narrow" w:hAnsi="Arial Narrow"/>
                <w:bCs/>
                <w:szCs w:val="24"/>
              </w:rPr>
              <w:t>г.</w:t>
            </w:r>
          </w:p>
        </w:tc>
      </w:tr>
    </w:tbl>
    <w:p w:rsidR="00FC32D4" w:rsidRPr="00550026" w:rsidRDefault="00FC32D4" w:rsidP="00FC32D4">
      <w:pPr>
        <w:rPr>
          <w:rFonts w:ascii="Arial Narrow" w:hAnsi="Arial Narrow"/>
          <w:b/>
          <w:sz w:val="28"/>
          <w:szCs w:val="28"/>
        </w:rPr>
      </w:pPr>
    </w:p>
    <w:p w:rsidR="00FC32D4" w:rsidRPr="00550026" w:rsidRDefault="00FC32D4" w:rsidP="00431338">
      <w:pPr>
        <w:pStyle w:val="1"/>
      </w:pPr>
      <w:bookmarkStart w:id="2" w:name="_Toc172268088"/>
      <w:r w:rsidRPr="00550026">
        <w:t>ИНДИВИДУАЛЬНОЕ ЗАДАНИЕ</w:t>
      </w:r>
      <w:bookmarkEnd w:id="2"/>
    </w:p>
    <w:p w:rsidR="00FC32D4" w:rsidRPr="003732A2" w:rsidRDefault="00FC32D4" w:rsidP="00FC32D4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:rsidR="00FC32D4" w:rsidRPr="00550026" w:rsidRDefault="00FC32D4" w:rsidP="00FC32D4">
      <w:pPr>
        <w:jc w:val="center"/>
        <w:rPr>
          <w:rFonts w:ascii="Arial Narrow" w:hAnsi="Arial Narrow"/>
          <w:b/>
          <w:sz w:val="28"/>
          <w:szCs w:val="28"/>
        </w:rPr>
      </w:pPr>
    </w:p>
    <w:p w:rsidR="00FC32D4" w:rsidRPr="00550026" w:rsidRDefault="00FC32D4" w:rsidP="00FC32D4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 xml:space="preserve">Студента гр. </w:t>
      </w:r>
      <w:r w:rsidR="00BB437A">
        <w:rPr>
          <w:rFonts w:ascii="Arial Narrow" w:hAnsi="Arial Narrow"/>
          <w:u w:val="single"/>
        </w:rPr>
        <w:t>23-ИСТ-4-1</w:t>
      </w:r>
      <w:r w:rsidR="00BB437A" w:rsidRPr="00550026">
        <w:rPr>
          <w:rFonts w:ascii="Arial Narrow" w:hAnsi="Arial Narrow"/>
          <w:u w:val="single"/>
        </w:rPr>
        <w:t xml:space="preserve"> </w:t>
      </w:r>
      <w:r w:rsidR="00BB437A" w:rsidRPr="00550026">
        <w:rPr>
          <w:rFonts w:ascii="Arial Narrow" w:hAnsi="Arial Narrow"/>
        </w:rPr>
        <w:t xml:space="preserve"> </w:t>
      </w:r>
      <w:r w:rsidR="00BB437A" w:rsidRPr="00BB437A">
        <w:rPr>
          <w:rFonts w:ascii="Arial Narrow" w:hAnsi="Arial Narrow"/>
        </w:rPr>
        <w:tab/>
      </w:r>
      <w:proofErr w:type="spellStart"/>
      <w:r w:rsidR="00BB437A" w:rsidRPr="00943A92">
        <w:rPr>
          <w:rFonts w:ascii="Arial Narrow" w:hAnsi="Arial Narrow"/>
          <w:u w:val="single"/>
        </w:rPr>
        <w:t>Ромашкина</w:t>
      </w:r>
      <w:proofErr w:type="spellEnd"/>
      <w:r w:rsidR="00BB437A" w:rsidRPr="00943A92">
        <w:rPr>
          <w:rFonts w:ascii="Arial Narrow" w:hAnsi="Arial Narrow"/>
          <w:u w:val="single"/>
        </w:rPr>
        <w:t xml:space="preserve"> Владислава Андреевича</w:t>
      </w:r>
    </w:p>
    <w:p w:rsidR="00FC32D4" w:rsidRPr="00A5068A" w:rsidRDefault="00FC32D4" w:rsidP="00FC32D4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:rsidR="00FC32D4" w:rsidRPr="00A5068A" w:rsidRDefault="00FC32D4" w:rsidP="00FC32D4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:rsidR="00FC32D4" w:rsidRPr="00A5068A" w:rsidRDefault="00FC32D4" w:rsidP="00FC32D4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:rsidR="00FC32D4" w:rsidRPr="001617CF" w:rsidRDefault="00FC32D4" w:rsidP="00FC32D4">
      <w:pPr>
        <w:rPr>
          <w:rFonts w:ascii="Arial Narrow" w:hAnsi="Arial Narrow"/>
        </w:rPr>
      </w:pPr>
    </w:p>
    <w:p w:rsidR="00FC32D4" w:rsidRPr="001617CF" w:rsidRDefault="00FC32D4" w:rsidP="00FC32D4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:rsidR="00FC32D4" w:rsidRPr="0001534B" w:rsidRDefault="00FC32D4" w:rsidP="00FC32D4">
      <w:pPr>
        <w:pStyle w:val="13"/>
        <w:ind w:left="0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 xml:space="preserve">Дата начала практики         </w:t>
      </w:r>
      <w:r>
        <w:rPr>
          <w:rFonts w:ascii="Arial Narrow" w:hAnsi="Arial Narrow"/>
          <w:u w:val="single"/>
        </w:rPr>
        <w:t xml:space="preserve">«06» </w:t>
      </w:r>
      <w:r w:rsidRPr="0001534B">
        <w:rPr>
          <w:rFonts w:ascii="Arial Narrow" w:hAnsi="Arial Narrow"/>
          <w:u w:val="single"/>
        </w:rPr>
        <w:t>июля 202</w:t>
      </w:r>
      <w:r w:rsidR="00BB437A">
        <w:rPr>
          <w:rFonts w:ascii="Arial Narrow" w:hAnsi="Arial Narrow"/>
          <w:u w:val="single"/>
        </w:rPr>
        <w:t>4</w:t>
      </w:r>
      <w:r w:rsidRPr="0001534B">
        <w:rPr>
          <w:rFonts w:ascii="Arial Narrow" w:hAnsi="Arial Narrow"/>
          <w:u w:val="single"/>
        </w:rPr>
        <w:t xml:space="preserve"> г.</w:t>
      </w:r>
    </w:p>
    <w:p w:rsidR="00FC32D4" w:rsidRDefault="00FC32D4" w:rsidP="00FC32D4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«19» июля</w:t>
      </w:r>
      <w:r w:rsidRPr="001617CF">
        <w:rPr>
          <w:rFonts w:ascii="Arial Narrow" w:hAnsi="Arial Narrow"/>
          <w:u w:val="single"/>
        </w:rPr>
        <w:t xml:space="preserve"> </w:t>
      </w:r>
      <w:r w:rsidRPr="0001534B">
        <w:rPr>
          <w:rFonts w:ascii="Arial Narrow" w:hAnsi="Arial Narrow"/>
          <w:u w:val="single"/>
        </w:rPr>
        <w:t>202</w:t>
      </w:r>
      <w:r w:rsidR="00BB437A">
        <w:rPr>
          <w:rFonts w:ascii="Arial Narrow" w:hAnsi="Arial Narrow"/>
          <w:u w:val="single"/>
        </w:rPr>
        <w:t>4</w:t>
      </w:r>
      <w:r w:rsidRPr="0001534B">
        <w:rPr>
          <w:rFonts w:ascii="Arial Narrow" w:hAnsi="Arial Narrow"/>
          <w:u w:val="single"/>
        </w:rPr>
        <w:t xml:space="preserve"> г.</w:t>
      </w:r>
    </w:p>
    <w:p w:rsidR="00FC32D4" w:rsidRDefault="00FC32D4" w:rsidP="00FC32D4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:rsidR="00FC32D4" w:rsidRPr="001617CF" w:rsidRDefault="00FC32D4" w:rsidP="00FC32D4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bookmarkStart w:id="3" w:name="_Hlk140611723"/>
      <w:r w:rsidRPr="001617CF">
        <w:rPr>
          <w:rFonts w:ascii="Arial Narrow" w:hAnsi="Arial Narrow"/>
          <w:b/>
        </w:rPr>
        <w:t>Тема индивидуального задания:</w:t>
      </w:r>
    </w:p>
    <w:p w:rsidR="00FC32D4" w:rsidRDefault="00B96A32" w:rsidP="00FC32D4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Таймер обратного отсчёта</w:t>
      </w:r>
    </w:p>
    <w:bookmarkEnd w:id="3"/>
    <w:p w:rsidR="00FC32D4" w:rsidRPr="001617CF" w:rsidRDefault="00FC32D4" w:rsidP="00FC32D4">
      <w:pPr>
        <w:pStyle w:val="13"/>
        <w:ind w:left="0"/>
        <w:jc w:val="center"/>
        <w:rPr>
          <w:rFonts w:ascii="Arial Narrow" w:hAnsi="Arial Narrow"/>
        </w:rPr>
      </w:pPr>
    </w:p>
    <w:p w:rsidR="00FC32D4" w:rsidRPr="00CB668D" w:rsidRDefault="00FC32D4" w:rsidP="00FC32D4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:rsidR="00FC32D4" w:rsidRDefault="00FC32D4" w:rsidP="00FC32D4">
      <w:pPr>
        <w:jc w:val="center"/>
      </w:pPr>
    </w:p>
    <w:p w:rsidR="00FC32D4" w:rsidRPr="001617CF" w:rsidRDefault="00FC32D4" w:rsidP="00FC32D4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:rsidR="00FC32D4" w:rsidRPr="00CB668D" w:rsidRDefault="00FC32D4" w:rsidP="00FC32D4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FC32D4" w:rsidRDefault="00FC32D4" w:rsidP="00FC32D4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 w:rsidRPr="00543862">
        <w:rPr>
          <w:rStyle w:val="FontStyle20"/>
          <w:rFonts w:ascii="Arial Narrow" w:hAnsi="Arial Narrow"/>
          <w:sz w:val="24"/>
          <w:szCs w:val="24"/>
        </w:rPr>
        <w:t>с программой прохождения практики и основными задачами, выполняемыми в процессе профессиональной деятельности</w:t>
      </w:r>
      <w:r>
        <w:rPr>
          <w:rStyle w:val="FontStyle20"/>
          <w:rFonts w:ascii="Arial Narrow" w:hAnsi="Arial Narrow"/>
          <w:sz w:val="24"/>
          <w:szCs w:val="24"/>
        </w:rPr>
        <w:t>.</w:t>
      </w:r>
    </w:p>
    <w:p w:rsidR="00FC32D4" w:rsidRPr="00BF7389" w:rsidRDefault="00FC32D4" w:rsidP="00FC32D4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:rsidR="00FC32D4" w:rsidRPr="00BF7389" w:rsidRDefault="00FC32D4" w:rsidP="00FC32D4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>
        <w:rPr>
          <w:rStyle w:val="FontStyle20"/>
          <w:rFonts w:ascii="Arial Narrow" w:hAnsi="Arial Narrow"/>
          <w:sz w:val="24"/>
          <w:szCs w:val="24"/>
        </w:rPr>
        <w:t xml:space="preserve"> </w:t>
      </w:r>
      <w:r w:rsidR="00BB437A">
        <w:rPr>
          <w:rStyle w:val="FontStyle20"/>
          <w:rFonts w:ascii="Arial Narrow" w:hAnsi="Arial Narrow"/>
          <w:sz w:val="24"/>
          <w:szCs w:val="24"/>
        </w:rPr>
        <w:t xml:space="preserve">области применения языка </w:t>
      </w:r>
      <w:r w:rsidR="00BB437A"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r w:rsidR="00BB437A">
        <w:rPr>
          <w:rStyle w:val="FontStyle20"/>
          <w:rFonts w:ascii="Arial Narrow" w:hAnsi="Arial Narrow"/>
          <w:sz w:val="24"/>
          <w:szCs w:val="24"/>
        </w:rPr>
        <w:t>, а</w:t>
      </w:r>
      <w:r>
        <w:rPr>
          <w:rStyle w:val="FontStyle20"/>
          <w:rFonts w:ascii="Arial Narrow" w:hAnsi="Arial Narrow"/>
          <w:sz w:val="24"/>
          <w:szCs w:val="24"/>
        </w:rPr>
        <w:t xml:space="preserve"> также </w:t>
      </w:r>
      <w:r w:rsidRPr="00543862">
        <w:rPr>
          <w:rStyle w:val="FontStyle20"/>
          <w:rFonts w:ascii="Arial Narrow" w:hAnsi="Arial Narrow"/>
          <w:sz w:val="24"/>
          <w:szCs w:val="24"/>
        </w:rPr>
        <w:t>принципы применения практических навыков, связанных с будущей профессиональной деятельностью.</w:t>
      </w:r>
    </w:p>
    <w:p w:rsidR="00FC32D4" w:rsidRPr="00BF7389" w:rsidRDefault="00FC32D4" w:rsidP="00FC32D4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:rsidR="00FC32D4" w:rsidRDefault="00FC32D4" w:rsidP="00FC32D4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Создание макета </w:t>
      </w:r>
      <w:r w:rsidR="00BB437A">
        <w:rPr>
          <w:rFonts w:ascii="Arial Narrow" w:hAnsi="Arial Narrow"/>
        </w:rPr>
        <w:t>сайта</w:t>
      </w:r>
      <w:r>
        <w:rPr>
          <w:rFonts w:ascii="Arial Narrow" w:hAnsi="Arial Narrow"/>
        </w:rPr>
        <w:t>.</w:t>
      </w:r>
    </w:p>
    <w:p w:rsidR="00FC32D4" w:rsidRDefault="00BB437A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Разработка сайта.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Программирование.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Тестирование </w:t>
      </w:r>
      <w:r w:rsidR="00BB437A">
        <w:rPr>
          <w:rFonts w:ascii="Arial Narrow" w:hAnsi="Arial Narrow"/>
        </w:rPr>
        <w:t>сайта</w:t>
      </w:r>
      <w:r>
        <w:rPr>
          <w:rFonts w:ascii="Arial Narrow" w:hAnsi="Arial Narrow"/>
        </w:rPr>
        <w:t>.</w:t>
      </w:r>
    </w:p>
    <w:p w:rsidR="00FC32D4" w:rsidRDefault="00FC32D4" w:rsidP="00FC32D4">
      <w:pPr>
        <w:pStyle w:val="Style9"/>
        <w:widowControl/>
        <w:numPr>
          <w:ilvl w:val="0"/>
          <w:numId w:val="18"/>
        </w:numPr>
        <w:suppressAutoHyphens/>
        <w:autoSpaceDE/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Оформление отчета по практике.</w:t>
      </w:r>
    </w:p>
    <w:p w:rsidR="00FC32D4" w:rsidRPr="0085747B" w:rsidRDefault="00FC32D4" w:rsidP="00FC32D4">
      <w:pPr>
        <w:pStyle w:val="Style9"/>
        <w:widowControl/>
        <w:suppressAutoHyphens/>
        <w:autoSpaceDE/>
        <w:spacing w:line="240" w:lineRule="auto"/>
        <w:ind w:left="720"/>
        <w:jc w:val="both"/>
        <w:rPr>
          <w:rStyle w:val="FontStyle20"/>
          <w:rFonts w:ascii="Arial Narrow" w:hAnsi="Arial Narrow"/>
          <w:i w:val="0"/>
          <w:iCs w:val="0"/>
          <w:sz w:val="24"/>
          <w:szCs w:val="24"/>
        </w:rPr>
      </w:pPr>
    </w:p>
    <w:p w:rsidR="00FC32D4" w:rsidRPr="00FC32D4" w:rsidRDefault="00FC32D4" w:rsidP="00FC32D4">
      <w:pPr>
        <w:pStyle w:val="13"/>
        <w:ind w:left="0"/>
        <w:rPr>
          <w:rFonts w:ascii="Arial Narrow" w:hAnsi="Arial Narrow"/>
          <w:szCs w:val="28"/>
          <w:u w:val="single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:rsidR="00BB437A" w:rsidRDefault="00BB437A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</w:p>
    <w:p w:rsidR="00BA0C4B" w:rsidRDefault="00BA0C4B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</w:p>
    <w:p w:rsidR="00FC32D4" w:rsidRDefault="00FC32D4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lastRenderedPageBreak/>
        <w:t>Планируемые результаты обучения при прохождении практики</w:t>
      </w:r>
    </w:p>
    <w:p w:rsidR="00FC32D4" w:rsidRPr="00616B85" w:rsidRDefault="00FC32D4" w:rsidP="00FC32D4">
      <w:pPr>
        <w:jc w:val="center"/>
        <w:rPr>
          <w:rStyle w:val="FontStyle21"/>
          <w:rFonts w:ascii="Arial Narrow" w:hAnsi="Arial Narrow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5"/>
        <w:gridCol w:w="2424"/>
        <w:gridCol w:w="2327"/>
        <w:gridCol w:w="2181"/>
        <w:gridCol w:w="7"/>
      </w:tblGrid>
      <w:tr w:rsidR="00FC32D4" w:rsidRPr="00616B85" w:rsidTr="00BA0C4B">
        <w:trPr>
          <w:tblHeader/>
        </w:trPr>
        <w:tc>
          <w:tcPr>
            <w:tcW w:w="2305" w:type="dxa"/>
            <w:vAlign w:val="center"/>
          </w:tcPr>
          <w:p w:rsidR="00FC32D4" w:rsidRPr="00616B85" w:rsidRDefault="00FC32D4" w:rsidP="00BA0C4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:rsidR="00FC32D4" w:rsidRPr="00616B85" w:rsidRDefault="00FC32D4" w:rsidP="00BA0C4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FC32D4" w:rsidRPr="00616B85" w:rsidTr="00BA0C4B">
        <w:trPr>
          <w:tblHeader/>
        </w:trPr>
        <w:tc>
          <w:tcPr>
            <w:tcW w:w="2305" w:type="dxa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:rsidR="00FC32D4" w:rsidRPr="00616B85" w:rsidRDefault="00FC32D4" w:rsidP="00BA0C4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FC32D4" w:rsidRPr="00616B85" w:rsidTr="00BA0C4B">
        <w:trPr>
          <w:gridAfter w:val="1"/>
          <w:wAfter w:w="7" w:type="dxa"/>
        </w:trPr>
        <w:tc>
          <w:tcPr>
            <w:tcW w:w="2305" w:type="dxa"/>
          </w:tcPr>
          <w:p w:rsidR="00FC32D4" w:rsidRPr="00616B85" w:rsidRDefault="00FC32D4" w:rsidP="00BA0C4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:rsidR="00FC32D4" w:rsidRPr="00616B85" w:rsidRDefault="00FC32D4" w:rsidP="00BA0C4B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теоретического и экспериментального исследования объектов профессиональной деятельности;</w:t>
            </w:r>
          </w:p>
        </w:tc>
      </w:tr>
      <w:tr w:rsidR="00FC32D4" w:rsidRPr="00616B85" w:rsidTr="00BA0C4B">
        <w:tc>
          <w:tcPr>
            <w:tcW w:w="2305" w:type="dxa"/>
          </w:tcPr>
          <w:p w:rsidR="00FC32D4" w:rsidRPr="00616B85" w:rsidRDefault="00FC32D4" w:rsidP="00BA0C4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:rsidR="00FC32D4" w:rsidRPr="00616B85" w:rsidRDefault="00FC32D4" w:rsidP="00BA0C4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:rsidR="00FC32D4" w:rsidRPr="00616B85" w:rsidRDefault="00FC32D4" w:rsidP="00BA0C4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FC32D4" w:rsidRPr="00616B85" w:rsidTr="00BA0C4B">
        <w:tc>
          <w:tcPr>
            <w:tcW w:w="2305" w:type="dxa"/>
          </w:tcPr>
          <w:p w:rsidR="00FC32D4" w:rsidRPr="00616B85" w:rsidRDefault="00FC32D4" w:rsidP="00BA0C4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08"/>
            </w:tblGrid>
            <w:tr w:rsidR="00FC32D4" w:rsidRPr="00616B85" w:rsidTr="00BA0C4B">
              <w:trPr>
                <w:trHeight w:val="661"/>
              </w:trPr>
              <w:tc>
                <w:tcPr>
                  <w:tcW w:w="0" w:type="auto"/>
                </w:tcPr>
                <w:p w:rsidR="00FC32D4" w:rsidRPr="00616B85" w:rsidRDefault="00FC32D4" w:rsidP="00BA0C4B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:rsidR="00FC32D4" w:rsidRPr="00616B85" w:rsidRDefault="00FC32D4" w:rsidP="00BA0C4B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:rsidR="00FC32D4" w:rsidRPr="00616B85" w:rsidRDefault="00FC32D4" w:rsidP="00BA0C4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:rsidR="00FC32D4" w:rsidRDefault="00FC32D4" w:rsidP="00FC32D4">
      <w:pPr>
        <w:jc w:val="both"/>
        <w:rPr>
          <w:rFonts w:ascii="Arial Narrow" w:hAnsi="Arial Narrow"/>
        </w:rPr>
      </w:pPr>
    </w:p>
    <w:p w:rsidR="00FC32D4" w:rsidRPr="001617CF" w:rsidRDefault="00FC32D4" w:rsidP="00FC32D4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:rsidR="00FC32D4" w:rsidRDefault="00FC32D4" w:rsidP="00FC32D4">
      <w:pPr>
        <w:pStyle w:val="af"/>
        <w:spacing w:after="0"/>
        <w:rPr>
          <w:rFonts w:ascii="Arial Narrow" w:hAnsi="Arial Narrow"/>
          <w:u w:val="single"/>
        </w:rPr>
      </w:pPr>
    </w:p>
    <w:p w:rsidR="00FC32D4" w:rsidRPr="001617CF" w:rsidRDefault="00FC32D4" w:rsidP="00FC32D4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</w:rPr>
        <w:t>Зав. каф. ГИС к.т.н., доцент</w:t>
      </w:r>
      <w:r w:rsidRPr="001617CF">
        <w:rPr>
          <w:rFonts w:ascii="Arial Narrow" w:hAnsi="Arial Narrow"/>
        </w:rPr>
        <w:t xml:space="preserve">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proofErr w:type="spellStart"/>
      <w:r>
        <w:rPr>
          <w:rFonts w:ascii="Arial Narrow" w:hAnsi="Arial Narrow"/>
          <w:u w:val="single"/>
        </w:rPr>
        <w:t>Филинских</w:t>
      </w:r>
      <w:proofErr w:type="spellEnd"/>
      <w:r>
        <w:rPr>
          <w:rFonts w:ascii="Arial Narrow" w:hAnsi="Arial Narrow"/>
          <w:u w:val="single"/>
        </w:rPr>
        <w:t xml:space="preserve"> А.Д.</w:t>
      </w:r>
      <w:r w:rsidRPr="001617CF">
        <w:rPr>
          <w:rFonts w:ascii="Arial Narrow" w:hAnsi="Arial Narrow"/>
        </w:rPr>
        <w:t xml:space="preserve">   </w:t>
      </w:r>
    </w:p>
    <w:p w:rsidR="00FC32D4" w:rsidRPr="00616B85" w:rsidRDefault="00FC32D4" w:rsidP="00FC32D4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                </w:t>
      </w:r>
      <w:r>
        <w:rPr>
          <w:rFonts w:ascii="Arial Narrow" w:hAnsi="Arial Narrow"/>
          <w:iCs/>
          <w:sz w:val="12"/>
          <w:szCs w:val="10"/>
          <w:vertAlign w:val="superscript"/>
        </w:rPr>
        <w:t xml:space="preserve">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 </w:t>
      </w:r>
      <w:r>
        <w:rPr>
          <w:rFonts w:ascii="Arial Narrow" w:hAnsi="Arial Narrow"/>
          <w:iCs/>
          <w:sz w:val="12"/>
          <w:szCs w:val="12"/>
        </w:rPr>
        <w:t>(ученое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  <w:t xml:space="preserve">                                                          </w:t>
      </w:r>
      <w:r>
        <w:rPr>
          <w:rFonts w:ascii="Arial Narrow" w:hAnsi="Arial Narrow"/>
          <w:iCs/>
          <w:sz w:val="12"/>
          <w:szCs w:val="12"/>
        </w:rPr>
        <w:t>(подпись)</w:t>
      </w:r>
      <w:r w:rsidRPr="00616B85">
        <w:rPr>
          <w:rFonts w:ascii="Arial Narrow" w:hAnsi="Arial Narrow"/>
          <w:iCs/>
          <w:sz w:val="28"/>
        </w:rPr>
        <w:tab/>
        <w:t xml:space="preserve">        </w:t>
      </w:r>
      <w:r w:rsidRPr="00616B85">
        <w:rPr>
          <w:rFonts w:ascii="Arial Narrow" w:hAnsi="Arial Narrow"/>
          <w:iCs/>
          <w:sz w:val="12"/>
          <w:szCs w:val="10"/>
        </w:rPr>
        <w:t>Ф.И.О.</w:t>
      </w:r>
    </w:p>
    <w:p w:rsidR="00FC32D4" w:rsidRPr="00274512" w:rsidRDefault="00FC32D4" w:rsidP="00FC32D4">
      <w:pPr>
        <w:rPr>
          <w:rFonts w:ascii="Arial Narrow" w:hAnsi="Arial Narrow"/>
        </w:rPr>
      </w:pPr>
    </w:p>
    <w:p w:rsidR="00FC32D4" w:rsidRPr="001617CF" w:rsidRDefault="00FC32D4" w:rsidP="00FC32D4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:rsidR="00FC32D4" w:rsidRPr="00274512" w:rsidRDefault="00FC32D4" w:rsidP="00FC32D4">
      <w:pPr>
        <w:rPr>
          <w:rFonts w:ascii="Arial Narrow" w:hAnsi="Arial Narrow"/>
        </w:rPr>
      </w:pPr>
    </w:p>
    <w:p w:rsidR="00FC32D4" w:rsidRPr="00274512" w:rsidRDefault="00FC32D4" w:rsidP="00FC32D4">
      <w:pPr>
        <w:rPr>
          <w:rFonts w:ascii="Arial Narrow" w:hAnsi="Arial Narrow"/>
        </w:rPr>
      </w:pPr>
      <w:r w:rsidRPr="00274512">
        <w:rPr>
          <w:rFonts w:ascii="Arial Narrow" w:hAnsi="Arial Narrow"/>
        </w:rPr>
        <w:t xml:space="preserve">Студент _____________ </w:t>
      </w:r>
      <w:proofErr w:type="spellStart"/>
      <w:r w:rsidR="00BB437A">
        <w:rPr>
          <w:rFonts w:ascii="Arial Narrow" w:hAnsi="Arial Narrow"/>
        </w:rPr>
        <w:t>Ромашкин</w:t>
      </w:r>
      <w:proofErr w:type="spellEnd"/>
      <w:r w:rsidR="00BB437A">
        <w:rPr>
          <w:rFonts w:ascii="Arial Narrow" w:hAnsi="Arial Narrow"/>
        </w:rPr>
        <w:t xml:space="preserve"> В.А.</w:t>
      </w:r>
    </w:p>
    <w:p w:rsidR="00FC32D4" w:rsidRPr="005D3E69" w:rsidRDefault="00FC32D4" w:rsidP="00FC32D4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2"/>
          <w:szCs w:val="12"/>
        </w:rPr>
        <w:t xml:space="preserve">                                            </w:t>
      </w:r>
      <w:r w:rsidRPr="00274512">
        <w:rPr>
          <w:rFonts w:ascii="Arial Narrow" w:hAnsi="Arial Narrow"/>
          <w:sz w:val="12"/>
          <w:szCs w:val="12"/>
        </w:rPr>
        <w:t>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  </w:t>
      </w:r>
      <w:r w:rsidRPr="005D3E69">
        <w:rPr>
          <w:rFonts w:ascii="Arial Narrow" w:hAnsi="Arial Narrow"/>
          <w:sz w:val="10"/>
          <w:szCs w:val="10"/>
        </w:rPr>
        <w:t xml:space="preserve"> </w:t>
      </w:r>
      <w:r>
        <w:rPr>
          <w:rFonts w:ascii="Arial Narrow" w:hAnsi="Arial Narrow"/>
          <w:sz w:val="10"/>
          <w:szCs w:val="10"/>
        </w:rPr>
        <w:t xml:space="preserve">          </w:t>
      </w:r>
      <w:r w:rsidRPr="00616B85">
        <w:rPr>
          <w:rFonts w:ascii="Arial Narrow" w:hAnsi="Arial Narrow"/>
          <w:iCs/>
          <w:sz w:val="12"/>
          <w:szCs w:val="10"/>
        </w:rPr>
        <w:t>Ф.И.О</w:t>
      </w:r>
      <w:r>
        <w:rPr>
          <w:rFonts w:ascii="Arial Narrow" w:hAnsi="Arial Narrow"/>
          <w:iCs/>
          <w:sz w:val="12"/>
          <w:szCs w:val="10"/>
        </w:rPr>
        <w:t>.</w:t>
      </w:r>
    </w:p>
    <w:p w:rsidR="00FC32D4" w:rsidRDefault="00FC32D4" w:rsidP="00FC32D4">
      <w:pPr>
        <w:rPr>
          <w:rFonts w:ascii="Arial Narrow" w:hAnsi="Arial Narrow"/>
        </w:rPr>
      </w:pPr>
    </w:p>
    <w:p w:rsidR="00FC32D4" w:rsidRDefault="00FC32D4" w:rsidP="00FC32D4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</w:t>
      </w:r>
      <w:r w:rsidRPr="00274512">
        <w:rPr>
          <w:rFonts w:ascii="Arial Narrow" w:hAnsi="Arial Narrow"/>
        </w:rPr>
        <w:t>202</w:t>
      </w:r>
      <w:r w:rsidR="00BB437A">
        <w:rPr>
          <w:rFonts w:ascii="Arial Narrow" w:hAnsi="Arial Narrow"/>
        </w:rPr>
        <w:t>4</w:t>
      </w:r>
      <w:r>
        <w:rPr>
          <w:rFonts w:ascii="Arial Narrow" w:hAnsi="Arial Narrow"/>
        </w:rPr>
        <w:t xml:space="preserve"> </w:t>
      </w:r>
      <w:r w:rsidRPr="00274512">
        <w:rPr>
          <w:rFonts w:ascii="Arial Narrow" w:hAnsi="Arial Narrow"/>
        </w:rPr>
        <w:t>г</w:t>
      </w:r>
      <w:r w:rsidRPr="001617CF">
        <w:rPr>
          <w:rFonts w:ascii="Arial Narrow" w:hAnsi="Arial Narrow"/>
        </w:rPr>
        <w:t>.</w:t>
      </w:r>
    </w:p>
    <w:p w:rsidR="00FC32D4" w:rsidRDefault="00FC32D4" w:rsidP="00FC32D4">
      <w:pPr>
        <w:rPr>
          <w:rFonts w:ascii="Arial Narrow" w:hAnsi="Arial Narrow"/>
        </w:rPr>
      </w:pPr>
    </w:p>
    <w:p w:rsidR="00FC32D4" w:rsidRDefault="00FC32D4" w:rsidP="00FC32D4">
      <w:pPr>
        <w:rPr>
          <w:rFonts w:ascii="Arial Narrow" w:hAnsi="Arial Narrow"/>
        </w:rPr>
      </w:pPr>
    </w:p>
    <w:p w:rsidR="00FC32D4" w:rsidRDefault="00FC32D4" w:rsidP="00FC32D4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:rsidR="00FC32D4" w:rsidRPr="001617CF" w:rsidRDefault="00FC32D4" w:rsidP="00FC32D4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:rsidR="00FC32D4" w:rsidRPr="001617CF" w:rsidRDefault="00FC32D4" w:rsidP="00FC32D4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FC32D4" w:rsidRPr="001617CF" w:rsidRDefault="00FC32D4" w:rsidP="00FC32D4">
      <w:pPr>
        <w:spacing w:after="200" w:line="276" w:lineRule="auto"/>
        <w:jc w:val="center"/>
        <w:rPr>
          <w:rFonts w:ascii="Arial Narrow" w:hAnsi="Arial Narrow"/>
        </w:rPr>
      </w:pPr>
    </w:p>
    <w:p w:rsidR="00FC32D4" w:rsidRPr="001617CF" w:rsidRDefault="00FC32D4" w:rsidP="00FC32D4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 xml:space="preserve">. </w:t>
      </w:r>
      <w:bookmarkStart w:id="4" w:name="_GoBack"/>
      <w:bookmarkEnd w:id="4"/>
      <w:r w:rsidR="00B35BA2">
        <w:rPr>
          <w:rFonts w:ascii="Arial Narrow" w:hAnsi="Arial Narrow"/>
          <w:u w:val="single"/>
        </w:rPr>
        <w:t>23-ИСТ-4-1</w:t>
      </w:r>
      <w:r w:rsidR="00B35BA2" w:rsidRPr="000F45EB">
        <w:rPr>
          <w:rFonts w:ascii="Arial Narrow" w:hAnsi="Arial Narrow"/>
          <w:u w:val="single"/>
        </w:rPr>
        <w:t xml:space="preserve">  </w:t>
      </w:r>
      <w:r w:rsidR="00B35BA2" w:rsidRPr="000F45EB">
        <w:rPr>
          <w:rFonts w:ascii="Arial Narrow" w:hAnsi="Arial Narrow"/>
        </w:rPr>
        <w:t xml:space="preserve">                         </w:t>
      </w:r>
      <w:r w:rsidR="00B35BA2" w:rsidRPr="0074147E">
        <w:rPr>
          <w:rFonts w:ascii="Arial Narrow" w:hAnsi="Arial Narrow"/>
        </w:rPr>
        <w:t xml:space="preserve">        </w:t>
      </w:r>
      <w:r w:rsidR="00B35BA2" w:rsidRPr="00943A92">
        <w:rPr>
          <w:rFonts w:ascii="Arial Narrow" w:hAnsi="Arial Narrow"/>
        </w:rPr>
        <w:tab/>
      </w:r>
      <w:r w:rsidR="00B35BA2" w:rsidRPr="00943A92">
        <w:rPr>
          <w:rFonts w:ascii="Arial Narrow" w:hAnsi="Arial Narrow"/>
        </w:rPr>
        <w:tab/>
      </w:r>
      <w:proofErr w:type="spellStart"/>
      <w:r w:rsidR="00B35BA2">
        <w:rPr>
          <w:rFonts w:ascii="Arial Narrow" w:hAnsi="Arial Narrow"/>
          <w:u w:val="single"/>
        </w:rPr>
        <w:t>Ромашкина</w:t>
      </w:r>
      <w:proofErr w:type="spellEnd"/>
      <w:r w:rsidR="00B35BA2">
        <w:rPr>
          <w:rFonts w:ascii="Arial Narrow" w:hAnsi="Arial Narrow"/>
          <w:u w:val="single"/>
        </w:rPr>
        <w:t xml:space="preserve"> Владислава Андреевича</w:t>
      </w:r>
    </w:p>
    <w:p w:rsidR="00FC32D4" w:rsidRPr="001617CF" w:rsidRDefault="00FC32D4" w:rsidP="00FC32D4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720"/>
        <w:gridCol w:w="3343"/>
        <w:gridCol w:w="1843"/>
        <w:gridCol w:w="2835"/>
      </w:tblGrid>
      <w:tr w:rsidR="00FC32D4" w:rsidRPr="001617CF" w:rsidTr="00BA0C4B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№№  п/п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32D4" w:rsidRDefault="00FC32D4" w:rsidP="00BA0C4B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  <w:p w:rsidR="00FC32D4" w:rsidRDefault="00FC32D4" w:rsidP="00BA0C4B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:rsidR="00FC32D4" w:rsidRPr="003732A2" w:rsidRDefault="00FC32D4" w:rsidP="00BA0C4B">
            <w:pPr>
              <w:pStyle w:val="Style14"/>
              <w:widowControl/>
              <w:spacing w:line="240" w:lineRule="auto"/>
              <w:ind w:left="-60" w:firstLine="0"/>
              <w:rPr>
                <w:rStyle w:val="FontStyle22"/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с «06»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>по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«19»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с «06»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>по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Организационное собрание для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с «0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>по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«17»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D853D4" w:rsidRDefault="00FC32D4" w:rsidP="00BA0C4B">
            <w:pPr>
              <w:pStyle w:val="Style9"/>
              <w:widowControl/>
              <w:suppressAutoHyphens/>
              <w:autoSpaceDE/>
              <w:spacing w:line="240" w:lineRule="auto"/>
              <w:jc w:val="both"/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853D4">
              <w:rPr>
                <w:rFonts w:ascii="Arial Narrow" w:hAnsi="Arial Narrow"/>
                <w:sz w:val="20"/>
                <w:szCs w:val="20"/>
              </w:rPr>
              <w:t xml:space="preserve">Создание макета </w:t>
            </w:r>
            <w:proofErr w:type="spellStart"/>
            <w:r w:rsidR="00BA0C4B">
              <w:rPr>
                <w:rFonts w:ascii="Arial Narrow" w:hAnsi="Arial Narrow"/>
                <w:sz w:val="20"/>
                <w:szCs w:val="20"/>
              </w:rPr>
              <w:t>веб-страницы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C43083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13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июля 202</w:t>
            </w:r>
            <w:r>
              <w:rPr>
                <w:rStyle w:val="FontStyle22"/>
                <w:rFonts w:ascii="Arial Narrow" w:hAnsi="Arial Narrow"/>
                <w:sz w:val="20"/>
              </w:rPr>
              <w:t>4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EA5899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C43083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Составление </w:t>
            </w: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  <w:t>CSS</w:t>
            </w:r>
            <w:r w:rsidRPr="00C43083"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 xml:space="preserve">таблицы для </w:t>
            </w:r>
            <w:proofErr w:type="spellStart"/>
            <w:r w:rsidR="00BA0C4B">
              <w:rPr>
                <w:rStyle w:val="FontStyle23"/>
                <w:rFonts w:ascii="Arial Narrow" w:hAnsi="Arial Narrow"/>
                <w:b w:val="0"/>
                <w:bCs w:val="0"/>
                <w:sz w:val="20"/>
                <w:szCs w:val="20"/>
              </w:rPr>
              <w:t>веб-страницы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C43083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14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июля 202</w:t>
            </w:r>
            <w:r>
              <w:rPr>
                <w:rStyle w:val="FontStyle22"/>
                <w:rFonts w:ascii="Arial Narrow" w:hAnsi="Arial Narrow"/>
                <w:sz w:val="20"/>
              </w:rPr>
              <w:t>4</w:t>
            </w:r>
            <w:r w:rsidR="00FC32D4"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C43083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EA5899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7F26AC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Написание функций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15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C43083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EA5899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032300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Создание </w:t>
            </w:r>
            <w:proofErr w:type="gramStart"/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итогового</w:t>
            </w:r>
            <w:proofErr w:type="gramEnd"/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proofErr w:type="spellStart"/>
            <w:r w:rsidR="00BA0C4B"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веб-страницы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16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C43083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EA5899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032300" w:rsidRDefault="00C43083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Проверка на ошибки, их исправление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июня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3083" w:rsidRPr="001617CF" w:rsidRDefault="00C43083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Default="00FC32D4" w:rsidP="00BA0C4B">
            <w:pPr>
              <w:pStyle w:val="Style14"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с «18» июля 202</w:t>
            </w:r>
            <w:r w:rsidR="00C43083">
              <w:rPr>
                <w:rStyle w:val="FontStyle22"/>
                <w:rFonts w:ascii="Arial Narrow" w:hAnsi="Arial Narrow"/>
                <w:sz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</w:rPr>
              <w:t>по «19» июля 202</w:t>
            </w:r>
            <w:r w:rsidR="00C43083">
              <w:rPr>
                <w:rStyle w:val="FontStyle22"/>
                <w:rFonts w:ascii="Arial Narrow" w:hAnsi="Arial Narrow"/>
                <w:sz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C32D4" w:rsidRPr="001617CF" w:rsidTr="00BA0C4B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8407F1" w:rsidRDefault="00FC32D4" w:rsidP="00BA0C4B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C43083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</w:t>
            </w:r>
            <w:r w:rsidR="00C43083"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2D4" w:rsidRPr="001617CF" w:rsidRDefault="00FC32D4" w:rsidP="00BA0C4B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:rsidR="00FC32D4" w:rsidRPr="001617CF" w:rsidRDefault="00FC32D4" w:rsidP="00FC32D4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:rsidR="00FC32D4" w:rsidRPr="00D853D4" w:rsidRDefault="00FC32D4" w:rsidP="00FC32D4">
      <w:pPr>
        <w:jc w:val="both"/>
        <w:rPr>
          <w:rFonts w:ascii="Arial Narrow" w:hAnsi="Arial Narrow"/>
          <w:szCs w:val="24"/>
        </w:rPr>
      </w:pPr>
      <w:r w:rsidRPr="00D853D4">
        <w:rPr>
          <w:rFonts w:ascii="Arial Narrow" w:hAnsi="Arial Narrow"/>
          <w:szCs w:val="24"/>
        </w:rPr>
        <w:t>Руководитель практики от кафедры</w:t>
      </w:r>
    </w:p>
    <w:p w:rsidR="00FC32D4" w:rsidRPr="001617CF" w:rsidRDefault="00FC32D4" w:rsidP="00FC32D4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:rsidR="00FC32D4" w:rsidRDefault="00FC32D4" w:rsidP="00FC32D4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>Зав. каф. ГИС, доцент, к.т.н.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 xml:space="preserve">  </w:t>
      </w:r>
      <w:proofErr w:type="spellStart"/>
      <w:r>
        <w:rPr>
          <w:rFonts w:ascii="Arial Narrow" w:hAnsi="Arial Narrow"/>
          <w:u w:val="single"/>
        </w:rPr>
        <w:t>Филинских</w:t>
      </w:r>
      <w:proofErr w:type="spellEnd"/>
      <w:r>
        <w:rPr>
          <w:rFonts w:ascii="Arial Narrow" w:hAnsi="Arial Narrow"/>
          <w:u w:val="single"/>
        </w:rPr>
        <w:t xml:space="preserve"> А.Д.</w:t>
      </w:r>
    </w:p>
    <w:p w:rsidR="00FC32D4" w:rsidRDefault="00FC32D4" w:rsidP="00FC32D4">
      <w:pPr>
        <w:pStyle w:val="af"/>
        <w:spacing w:after="0"/>
        <w:jc w:val="both"/>
        <w:rPr>
          <w:sz w:val="12"/>
          <w:szCs w:val="12"/>
        </w:rPr>
      </w:pPr>
      <w:r>
        <w:rPr>
          <w:rFonts w:ascii="Arial Narrow" w:hAnsi="Arial Narrow"/>
          <w:i/>
          <w:sz w:val="12"/>
          <w:szCs w:val="12"/>
        </w:rPr>
        <w:t xml:space="preserve">                         (ученые звание и степень)                                               (подпись)                                            </w:t>
      </w:r>
      <w:r>
        <w:rPr>
          <w:rFonts w:ascii="Arial Narrow" w:hAnsi="Arial Narrow"/>
          <w:sz w:val="12"/>
          <w:szCs w:val="12"/>
        </w:rPr>
        <w:t>Ф.И.О.</w:t>
      </w:r>
    </w:p>
    <w:p w:rsidR="00FC32D4" w:rsidRPr="001617CF" w:rsidRDefault="00FC32D4" w:rsidP="00FC32D4">
      <w:pPr>
        <w:pStyle w:val="af"/>
        <w:spacing w:after="0"/>
        <w:rPr>
          <w:rFonts w:ascii="Arial Narrow" w:hAnsi="Arial Narrow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  <w:r>
        <w:rPr>
          <w:rFonts w:ascii="Arial Narrow" w:hAnsi="Arial Narrow"/>
          <w:i/>
          <w:vertAlign w:val="superscript"/>
        </w:rPr>
        <w:t xml:space="preserve">           </w:t>
      </w: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</w:rPr>
      </w:pPr>
    </w:p>
    <w:p w:rsidR="00FC32D4" w:rsidRPr="00D853D4" w:rsidRDefault="00FC32D4" w:rsidP="00FC32D4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sz w:val="12"/>
          <w:szCs w:val="12"/>
        </w:rPr>
      </w:pPr>
    </w:p>
    <w:p w:rsidR="007A285C" w:rsidRDefault="007A285C" w:rsidP="00D532E7">
      <w:pPr>
        <w:sectPr w:rsidR="007A285C" w:rsidSect="004F6762">
          <w:footerReference w:type="default" r:id="rId9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:rsidR="00D6296D" w:rsidRDefault="00D6296D" w:rsidP="00431338">
      <w:pPr>
        <w:pStyle w:val="1"/>
      </w:pPr>
      <w:bookmarkStart w:id="5" w:name="_Toc40092418"/>
      <w:bookmarkStart w:id="6" w:name="_Toc42264638"/>
      <w:bookmarkStart w:id="7" w:name="_Toc172268089"/>
      <w:r w:rsidRPr="00F07C8D">
        <w:lastRenderedPageBreak/>
        <w:t>Введение</w:t>
      </w:r>
      <w:bookmarkEnd w:id="5"/>
      <w:r w:rsidR="007A285C" w:rsidRPr="00F07C8D">
        <w:t>.</w:t>
      </w:r>
      <w:bookmarkEnd w:id="6"/>
      <w:bookmarkEnd w:id="7"/>
    </w:p>
    <w:p w:rsidR="00F07C8D" w:rsidRPr="00F07C8D" w:rsidRDefault="00F07C8D" w:rsidP="00F07C8D"/>
    <w:p w:rsidR="00F07C8D" w:rsidRDefault="000B5594" w:rsidP="00F07C8D">
      <w:pPr>
        <w:pStyle w:val="14"/>
      </w:pPr>
      <w:r w:rsidRPr="00F07C8D">
        <w:rPr>
          <w:b/>
          <w:bCs/>
        </w:rPr>
        <w:t>Цель прохождения практики</w:t>
      </w:r>
      <w:r w:rsidR="00F07C8D" w:rsidRPr="00F07C8D">
        <w:rPr>
          <w:b/>
          <w:bCs/>
        </w:rPr>
        <w:t>:</w:t>
      </w:r>
      <w:r w:rsidR="00F07C8D" w:rsidRPr="00F07C8D">
        <w:t xml:space="preserve"> </w:t>
      </w:r>
      <w:r>
        <w:t>формирование про</w:t>
      </w:r>
      <w:r w:rsidRPr="00F07C8D">
        <w:t xml:space="preserve">фессиональных навыков и умений в ходе изучения </w:t>
      </w:r>
      <w:r w:rsidR="00F07C8D" w:rsidRPr="00F07C8D">
        <w:t>языка JavaScript.</w:t>
      </w:r>
    </w:p>
    <w:p w:rsidR="007E324A" w:rsidRPr="00F07C8D" w:rsidRDefault="007E324A" w:rsidP="00F07C8D">
      <w:pPr>
        <w:pStyle w:val="14"/>
      </w:pPr>
    </w:p>
    <w:p w:rsidR="00F07C8D" w:rsidRPr="007E324A" w:rsidRDefault="007E324A" w:rsidP="00F07C8D">
      <w:pPr>
        <w:pStyle w:val="14"/>
        <w:rPr>
          <w:rStyle w:val="FontStyle20"/>
          <w:b/>
          <w:bCs/>
          <w:i w:val="0"/>
          <w:iCs w:val="0"/>
          <w:sz w:val="28"/>
          <w:szCs w:val="20"/>
        </w:rPr>
      </w:pPr>
      <w:r w:rsidRPr="007E324A">
        <w:rPr>
          <w:b/>
          <w:bCs/>
        </w:rPr>
        <w:t>Задачи поставленные при</w:t>
      </w:r>
      <w:r w:rsidR="00F07C8D" w:rsidRPr="007E324A">
        <w:rPr>
          <w:b/>
          <w:bCs/>
        </w:rPr>
        <w:t xml:space="preserve"> прохождени</w:t>
      </w:r>
      <w:r>
        <w:rPr>
          <w:b/>
          <w:bCs/>
        </w:rPr>
        <w:t>и</w:t>
      </w:r>
      <w:r w:rsidR="00F07C8D" w:rsidRPr="007E324A">
        <w:rPr>
          <w:b/>
          <w:bCs/>
        </w:rPr>
        <w:t xml:space="preserve"> практики:</w:t>
      </w:r>
    </w:p>
    <w:p w:rsidR="00F07C8D" w:rsidRPr="00F07C8D" w:rsidRDefault="007E324A" w:rsidP="00F07C8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О</w:t>
      </w:r>
      <w:r w:rsidR="00F07C8D">
        <w:rPr>
          <w:rStyle w:val="FontStyle20"/>
          <w:i w:val="0"/>
          <w:iCs w:val="0"/>
          <w:sz w:val="28"/>
          <w:szCs w:val="20"/>
        </w:rPr>
        <w:t>знаком</w:t>
      </w:r>
      <w:r>
        <w:rPr>
          <w:rStyle w:val="FontStyle20"/>
          <w:i w:val="0"/>
          <w:iCs w:val="0"/>
          <w:sz w:val="28"/>
          <w:szCs w:val="20"/>
        </w:rPr>
        <w:t>иться</w:t>
      </w:r>
      <w:r w:rsidR="00F07C8D" w:rsidRPr="00F07C8D">
        <w:rPr>
          <w:rStyle w:val="FontStyle20"/>
          <w:i w:val="0"/>
          <w:iCs w:val="0"/>
          <w:sz w:val="28"/>
          <w:szCs w:val="20"/>
        </w:rPr>
        <w:t xml:space="preserve"> с программой прохождения практики и основными задачами, выполняемыми в процессе профессиональной деятельности.</w:t>
      </w:r>
    </w:p>
    <w:p w:rsidR="007E324A" w:rsidRDefault="007E324A" w:rsidP="00D6296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И</w:t>
      </w:r>
      <w:r w:rsidR="00F07C8D" w:rsidRPr="00F07C8D">
        <w:rPr>
          <w:rStyle w:val="FontStyle20"/>
          <w:i w:val="0"/>
          <w:iCs w:val="0"/>
          <w:sz w:val="28"/>
          <w:szCs w:val="20"/>
        </w:rPr>
        <w:t>зучить</w:t>
      </w:r>
      <w:r w:rsidR="00F07C8D">
        <w:rPr>
          <w:rStyle w:val="FontStyle20"/>
          <w:i w:val="0"/>
          <w:iCs w:val="0"/>
          <w:sz w:val="28"/>
          <w:szCs w:val="20"/>
        </w:rPr>
        <w:t xml:space="preserve"> </w:t>
      </w:r>
      <w:r w:rsidR="00F07C8D" w:rsidRPr="00F07C8D">
        <w:rPr>
          <w:rStyle w:val="FontStyle20"/>
          <w:i w:val="0"/>
          <w:iCs w:val="0"/>
          <w:sz w:val="28"/>
          <w:szCs w:val="20"/>
        </w:rPr>
        <w:t xml:space="preserve">современные методы разработки </w:t>
      </w:r>
      <w:proofErr w:type="spellStart"/>
      <w:r w:rsidR="00BA0C4B">
        <w:rPr>
          <w:rStyle w:val="FontStyle20"/>
          <w:i w:val="0"/>
          <w:iCs w:val="0"/>
          <w:sz w:val="28"/>
          <w:szCs w:val="20"/>
        </w:rPr>
        <w:t>веб-страниц</w:t>
      </w:r>
      <w:proofErr w:type="spellEnd"/>
      <w:r w:rsidR="00BA0C4B">
        <w:rPr>
          <w:rStyle w:val="FontStyle20"/>
          <w:i w:val="0"/>
          <w:iCs w:val="0"/>
          <w:sz w:val="28"/>
          <w:szCs w:val="20"/>
        </w:rPr>
        <w:t xml:space="preserve"> и </w:t>
      </w:r>
      <w:r w:rsidR="00B96A32">
        <w:rPr>
          <w:rStyle w:val="FontStyle20"/>
          <w:i w:val="0"/>
          <w:iCs w:val="0"/>
          <w:sz w:val="28"/>
          <w:szCs w:val="20"/>
        </w:rPr>
        <w:t>сайтов</w:t>
      </w:r>
      <w:r>
        <w:rPr>
          <w:rStyle w:val="FontStyle20"/>
          <w:i w:val="0"/>
          <w:iCs w:val="0"/>
          <w:sz w:val="28"/>
          <w:szCs w:val="20"/>
        </w:rPr>
        <w:t>.</w:t>
      </w:r>
    </w:p>
    <w:p w:rsidR="00065CFB" w:rsidRDefault="007E324A" w:rsidP="00D6296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Изучить </w:t>
      </w:r>
      <w:r w:rsidR="00F07C8D" w:rsidRPr="00F07C8D">
        <w:rPr>
          <w:rStyle w:val="FontStyle20"/>
          <w:i w:val="0"/>
          <w:iCs w:val="0"/>
          <w:sz w:val="28"/>
          <w:szCs w:val="20"/>
        </w:rPr>
        <w:t>принципы применения практических навыков, связанных с будущей профессиональной деятельностью.</w:t>
      </w:r>
    </w:p>
    <w:p w:rsidR="007E324A" w:rsidRDefault="007E324A" w:rsidP="00D6296D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Разработать </w:t>
      </w:r>
      <w:r w:rsidR="00BA0C4B">
        <w:rPr>
          <w:rStyle w:val="FontStyle20"/>
          <w:i w:val="0"/>
          <w:iCs w:val="0"/>
          <w:sz w:val="28"/>
          <w:szCs w:val="20"/>
        </w:rPr>
        <w:t xml:space="preserve">свою </w:t>
      </w:r>
      <w:proofErr w:type="spellStart"/>
      <w:r w:rsidR="00BA0C4B">
        <w:rPr>
          <w:rStyle w:val="FontStyle20"/>
          <w:i w:val="0"/>
          <w:iCs w:val="0"/>
          <w:sz w:val="28"/>
          <w:szCs w:val="20"/>
        </w:rPr>
        <w:t>веб-страницу</w:t>
      </w:r>
      <w:proofErr w:type="spellEnd"/>
      <w:r>
        <w:rPr>
          <w:rStyle w:val="FontStyle20"/>
          <w:i w:val="0"/>
          <w:iCs w:val="0"/>
          <w:sz w:val="28"/>
          <w:szCs w:val="20"/>
        </w:rPr>
        <w:t>.</w:t>
      </w:r>
    </w:p>
    <w:p w:rsidR="009864F3" w:rsidRDefault="009864F3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33391A" w:rsidRDefault="0033391A" w:rsidP="009864F3">
      <w:pPr>
        <w:pStyle w:val="14"/>
        <w:ind w:firstLine="0"/>
      </w:pPr>
    </w:p>
    <w:p w:rsidR="00246EDE" w:rsidRDefault="0033391A" w:rsidP="00431338">
      <w:pPr>
        <w:pStyle w:val="1"/>
      </w:pPr>
      <w:bookmarkStart w:id="8" w:name="_Toc172268090"/>
      <w:r w:rsidRPr="0033391A">
        <w:lastRenderedPageBreak/>
        <w:t xml:space="preserve">Разработка </w:t>
      </w:r>
      <w:proofErr w:type="spellStart"/>
      <w:r w:rsidR="00BA0C4B">
        <w:t>веб-страницы</w:t>
      </w:r>
      <w:proofErr w:type="spellEnd"/>
      <w:r w:rsidRPr="0033391A">
        <w:t xml:space="preserve"> </w:t>
      </w:r>
      <w:r w:rsidR="00B96A32">
        <w:t>с использованием</w:t>
      </w:r>
      <w:r w:rsidRPr="0033391A">
        <w:t xml:space="preserve"> язык</w:t>
      </w:r>
      <w:r w:rsidR="00B96A32">
        <w:t>а</w:t>
      </w:r>
      <w:r w:rsidRPr="0033391A">
        <w:t xml:space="preserve"> программирования </w:t>
      </w:r>
      <w:proofErr w:type="spellStart"/>
      <w:r w:rsidRPr="0033391A">
        <w:t>JavaScript</w:t>
      </w:r>
      <w:proofErr w:type="spellEnd"/>
      <w:r w:rsidRPr="0033391A">
        <w:t>.</w:t>
      </w:r>
      <w:bookmarkEnd w:id="8"/>
    </w:p>
    <w:p w:rsidR="00387104" w:rsidRPr="001F541E" w:rsidRDefault="00387104" w:rsidP="00387104">
      <w:pPr>
        <w:pStyle w:val="14"/>
        <w:ind w:firstLine="0"/>
        <w:jc w:val="center"/>
        <w:rPr>
          <w:b/>
          <w:bCs/>
          <w:sz w:val="32"/>
          <w:szCs w:val="32"/>
        </w:rPr>
      </w:pPr>
    </w:p>
    <w:p w:rsidR="00AC6ADE" w:rsidRPr="00CC3843" w:rsidRDefault="00BA0C4B" w:rsidP="00AC6ADE">
      <w:pPr>
        <w:pStyle w:val="3"/>
        <w:rPr>
          <w:rStyle w:val="FontStyle20"/>
          <w:i w:val="0"/>
          <w:sz w:val="32"/>
          <w:szCs w:val="32"/>
        </w:rPr>
      </w:pPr>
      <w:bookmarkStart w:id="9" w:name="_Toc172268091"/>
      <w:proofErr w:type="spellStart"/>
      <w:r>
        <w:rPr>
          <w:rStyle w:val="FontStyle20"/>
          <w:i w:val="0"/>
          <w:sz w:val="32"/>
          <w:szCs w:val="32"/>
        </w:rPr>
        <w:t>Веб-страница</w:t>
      </w:r>
      <w:proofErr w:type="spellEnd"/>
      <w:r w:rsidR="00AC6ADE">
        <w:rPr>
          <w:rStyle w:val="FontStyle20"/>
          <w:i w:val="0"/>
          <w:sz w:val="32"/>
          <w:szCs w:val="32"/>
        </w:rPr>
        <w:t>.</w:t>
      </w:r>
      <w:bookmarkEnd w:id="9"/>
    </w:p>
    <w:p w:rsidR="00251EF8" w:rsidRPr="00CC3843" w:rsidRDefault="00251EF8" w:rsidP="00AC6ADE">
      <w:pPr>
        <w:pStyle w:val="3"/>
        <w:rPr>
          <w:iCs/>
          <w:sz w:val="32"/>
          <w:szCs w:val="32"/>
        </w:rPr>
      </w:pPr>
    </w:p>
    <w:p w:rsidR="00BA0C4B" w:rsidRDefault="00BA0C4B" w:rsidP="0033391A">
      <w:pPr>
        <w:pStyle w:val="14"/>
      </w:pPr>
      <w:proofErr w:type="spellStart"/>
      <w:r>
        <w:rPr>
          <w:b/>
          <w:bCs/>
        </w:rPr>
        <w:t>Веб-стран</w:t>
      </w:r>
      <w:r w:rsidR="00251EF8">
        <w:rPr>
          <w:b/>
          <w:bCs/>
        </w:rPr>
        <w:t>и</w:t>
      </w:r>
      <w:r>
        <w:rPr>
          <w:b/>
          <w:bCs/>
        </w:rPr>
        <w:t>ца</w:t>
      </w:r>
      <w:proofErr w:type="spellEnd"/>
      <w:r>
        <w:t xml:space="preserve"> — документ или информационный ресурс </w:t>
      </w:r>
      <w:r w:rsidRPr="00BA0C4B">
        <w:t>Всемирной паутины</w:t>
      </w:r>
      <w:r>
        <w:t xml:space="preserve">, доступ к которому осуществляется с помощью </w:t>
      </w:r>
      <w:r w:rsidRPr="00BA0C4B">
        <w:t>веб-браузера</w:t>
      </w:r>
      <w:r>
        <w:t xml:space="preserve">. Сеть не является Интернетом, она лишь использует Интернет как среду передачи информации и данных. </w:t>
      </w:r>
    </w:p>
    <w:p w:rsidR="00BA0C4B" w:rsidRDefault="00BA0C4B" w:rsidP="00BA0C4B">
      <w:pPr>
        <w:pStyle w:val="14"/>
        <w:ind w:firstLine="708"/>
        <w:jc w:val="left"/>
      </w:pPr>
      <w:r>
        <w:t xml:space="preserve">Типичная </w:t>
      </w:r>
      <w:proofErr w:type="spellStart"/>
      <w:r>
        <w:t>веб-страница</w:t>
      </w:r>
      <w:proofErr w:type="spellEnd"/>
      <w:r>
        <w:t xml:space="preserve"> представляет собой текстовый файл в формате </w:t>
      </w:r>
      <w:r w:rsidRPr="00BA0C4B">
        <w:t>HTML</w:t>
      </w:r>
      <w:r>
        <w:t>, который может содержать ссылки на файлы в других форматах (</w:t>
      </w:r>
      <w:r w:rsidRPr="00BA0C4B">
        <w:t>текст</w:t>
      </w:r>
      <w:r>
        <w:t xml:space="preserve">, </w:t>
      </w:r>
      <w:r w:rsidRPr="00BA0C4B">
        <w:t>графические изображения</w:t>
      </w:r>
      <w:r>
        <w:t xml:space="preserve">, </w:t>
      </w:r>
      <w:r w:rsidRPr="00BA0C4B">
        <w:t>видео</w:t>
      </w:r>
      <w:r>
        <w:t xml:space="preserve">, </w:t>
      </w:r>
      <w:r w:rsidRPr="00BA0C4B">
        <w:t>аудио</w:t>
      </w:r>
      <w:r>
        <w:t xml:space="preserve">, </w:t>
      </w:r>
      <w:r w:rsidRPr="00BA0C4B">
        <w:t>мультимедиа</w:t>
      </w:r>
      <w:r>
        <w:t xml:space="preserve">, </w:t>
      </w:r>
      <w:proofErr w:type="spellStart"/>
      <w:r w:rsidRPr="00BA0C4B">
        <w:t>апплеты</w:t>
      </w:r>
      <w:proofErr w:type="spellEnd"/>
      <w:r>
        <w:t xml:space="preserve">, </w:t>
      </w:r>
      <w:r w:rsidRPr="00BA0C4B">
        <w:t>прикладные программы</w:t>
      </w:r>
      <w:r>
        <w:t xml:space="preserve">, </w:t>
      </w:r>
      <w:r w:rsidRPr="00BA0C4B">
        <w:t>базы данных</w:t>
      </w:r>
      <w:r>
        <w:t xml:space="preserve">, </w:t>
      </w:r>
      <w:proofErr w:type="spellStart"/>
      <w:r w:rsidRPr="00BA0C4B">
        <w:t>веб-службы</w:t>
      </w:r>
      <w:proofErr w:type="spellEnd"/>
      <w:r>
        <w:t xml:space="preserve"> и прочее), а также </w:t>
      </w:r>
      <w:r w:rsidRPr="00BA0C4B">
        <w:t>гиперссылки</w:t>
      </w:r>
      <w:r>
        <w:t xml:space="preserve"> для быстрого перехода на другие </w:t>
      </w:r>
      <w:proofErr w:type="spellStart"/>
      <w:r>
        <w:t>веб-страницы</w:t>
      </w:r>
      <w:proofErr w:type="spellEnd"/>
      <w:r>
        <w:t xml:space="preserve"> или доступа к ссылочным файлам. </w:t>
      </w:r>
    </w:p>
    <w:p w:rsidR="00B96A32" w:rsidRDefault="00BA0C4B" w:rsidP="00BA0C4B">
      <w:pPr>
        <w:pStyle w:val="14"/>
        <w:ind w:firstLine="708"/>
        <w:jc w:val="left"/>
      </w:pPr>
      <w:r>
        <w:t xml:space="preserve">Многие современные браузеры позволяют просмотр содержания ссылочных файлов непосредственно на </w:t>
      </w:r>
      <w:proofErr w:type="spellStart"/>
      <w:r>
        <w:t>веб-странице</w:t>
      </w:r>
      <w:proofErr w:type="spellEnd"/>
      <w:r>
        <w:t xml:space="preserve">, </w:t>
      </w:r>
      <w:proofErr w:type="gramStart"/>
      <w:r>
        <w:t>содержащей</w:t>
      </w:r>
      <w:proofErr w:type="gramEnd"/>
      <w:r>
        <w:t xml:space="preserve"> ссылку на данный файл. Современные браузеры также позволяют прямой просмотр содержания файлов определённых форматов, в отрыве от </w:t>
      </w:r>
      <w:proofErr w:type="spellStart"/>
      <w:r>
        <w:t>веб-страницы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на них ссылается.</w:t>
      </w:r>
    </w:p>
    <w:p w:rsidR="00CB46B4" w:rsidRDefault="00CB46B4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  <w:rPr>
          <w:rStyle w:val="FontStyle20"/>
          <w:i w:val="0"/>
          <w:sz w:val="28"/>
          <w:szCs w:val="28"/>
        </w:rPr>
      </w:pPr>
    </w:p>
    <w:p w:rsidR="00BA0C4B" w:rsidRDefault="00BA0C4B" w:rsidP="00CB46B4">
      <w:pPr>
        <w:pStyle w:val="14"/>
        <w:ind w:firstLine="0"/>
      </w:pPr>
    </w:p>
    <w:p w:rsidR="007E324A" w:rsidRDefault="007E324A" w:rsidP="00CB46B4">
      <w:pPr>
        <w:pStyle w:val="14"/>
        <w:ind w:left="1789" w:firstLine="0"/>
      </w:pPr>
    </w:p>
    <w:p w:rsidR="007E324A" w:rsidRDefault="007E324A" w:rsidP="00111E32">
      <w:pPr>
        <w:pStyle w:val="14"/>
        <w:ind w:left="1789" w:firstLine="0"/>
      </w:pPr>
    </w:p>
    <w:p w:rsidR="007E324A" w:rsidRDefault="007E324A" w:rsidP="00111E32">
      <w:pPr>
        <w:pStyle w:val="14"/>
        <w:ind w:left="1789" w:firstLine="0"/>
      </w:pPr>
    </w:p>
    <w:p w:rsidR="00246EDE" w:rsidRDefault="00246EDE" w:rsidP="00111E32">
      <w:pPr>
        <w:pStyle w:val="14"/>
        <w:ind w:left="1789" w:firstLine="0"/>
      </w:pPr>
    </w:p>
    <w:p w:rsidR="00BA0C4B" w:rsidRPr="00180599" w:rsidRDefault="00BA0C4B" w:rsidP="00AC6ADE">
      <w:pPr>
        <w:pStyle w:val="3"/>
        <w:rPr>
          <w:rStyle w:val="FontStyle20"/>
          <w:i w:val="0"/>
          <w:sz w:val="32"/>
          <w:szCs w:val="32"/>
        </w:rPr>
      </w:pPr>
    </w:p>
    <w:p w:rsidR="00AC6ADE" w:rsidRPr="00180599" w:rsidRDefault="00AC6ADE" w:rsidP="00AC6ADE">
      <w:pPr>
        <w:pStyle w:val="3"/>
        <w:rPr>
          <w:rStyle w:val="FontStyle20"/>
          <w:i w:val="0"/>
          <w:sz w:val="32"/>
          <w:szCs w:val="32"/>
        </w:rPr>
      </w:pPr>
      <w:bookmarkStart w:id="10" w:name="_Toc172268092"/>
      <w:proofErr w:type="gramStart"/>
      <w:r>
        <w:rPr>
          <w:rStyle w:val="FontStyle20"/>
          <w:i w:val="0"/>
          <w:sz w:val="32"/>
          <w:szCs w:val="32"/>
          <w:lang w:val="en-US"/>
        </w:rPr>
        <w:lastRenderedPageBreak/>
        <w:t>JavaScript</w:t>
      </w:r>
      <w:r>
        <w:rPr>
          <w:rStyle w:val="FontStyle20"/>
          <w:i w:val="0"/>
          <w:sz w:val="32"/>
          <w:szCs w:val="32"/>
        </w:rPr>
        <w:t>.</w:t>
      </w:r>
      <w:bookmarkEnd w:id="10"/>
      <w:proofErr w:type="gramEnd"/>
    </w:p>
    <w:p w:rsidR="00251EF8" w:rsidRPr="00180599" w:rsidRDefault="00251EF8" w:rsidP="00AC6ADE">
      <w:pPr>
        <w:pStyle w:val="3"/>
        <w:rPr>
          <w:iCs/>
          <w:sz w:val="32"/>
          <w:szCs w:val="32"/>
        </w:rPr>
      </w:pPr>
    </w:p>
    <w:p w:rsidR="00AE7BEE" w:rsidRPr="00EB4748" w:rsidRDefault="00AE7BEE" w:rsidP="00EB4748">
      <w:pPr>
        <w:pStyle w:val="14"/>
        <w:rPr>
          <w:rStyle w:val="FontStyle20"/>
          <w:i w:val="0"/>
          <w:iCs w:val="0"/>
          <w:sz w:val="28"/>
          <w:szCs w:val="20"/>
        </w:rPr>
      </w:pPr>
      <w:proofErr w:type="spellStart"/>
      <w:r w:rsidRPr="00EB4748">
        <w:rPr>
          <w:rStyle w:val="FontStyle20"/>
          <w:i w:val="0"/>
          <w:iCs w:val="0"/>
          <w:sz w:val="28"/>
          <w:szCs w:val="20"/>
        </w:rPr>
        <w:t>JavaScript</w:t>
      </w:r>
      <w:proofErr w:type="spellEnd"/>
      <w:r w:rsidRPr="00EB4748">
        <w:rPr>
          <w:rStyle w:val="FontStyle20"/>
          <w:i w:val="0"/>
          <w:iCs w:val="0"/>
          <w:sz w:val="28"/>
          <w:szCs w:val="20"/>
        </w:rPr>
        <w:t xml:space="preserve"> – это язык программирования, </w:t>
      </w:r>
      <w:r w:rsidRPr="00AC6ADE">
        <w:t xml:space="preserve">который используют разработчики для создания </w:t>
      </w:r>
      <w:proofErr w:type="gramStart"/>
      <w:r w:rsidRPr="00AC6ADE">
        <w:t>интерактивных</w:t>
      </w:r>
      <w:proofErr w:type="gramEnd"/>
      <w:r w:rsidRPr="00AC6ADE">
        <w:t xml:space="preserve"> веб-страниц и веб-приложений</w:t>
      </w:r>
      <w:r w:rsidRPr="00EB4748">
        <w:rPr>
          <w:rStyle w:val="FontStyle20"/>
          <w:i w:val="0"/>
          <w:iCs w:val="0"/>
          <w:sz w:val="28"/>
          <w:szCs w:val="20"/>
        </w:rPr>
        <w:t>.</w:t>
      </w:r>
    </w:p>
    <w:p w:rsidR="00AE7BEE" w:rsidRDefault="00EB4748" w:rsidP="00FB1990">
      <w:pPr>
        <w:pStyle w:val="14"/>
        <w:ind w:firstLine="0"/>
        <w:jc w:val="center"/>
        <w:rPr>
          <w:rStyle w:val="FontStyle20"/>
          <w:i w:val="0"/>
          <w:iCs w:val="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879600" cy="1879600"/>
            <wp:effectExtent l="0" t="0" r="6350" b="6350"/>
            <wp:docPr id="1823504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36" w:rsidRPr="002F5927" w:rsidRDefault="00935136" w:rsidP="00FB1990">
      <w:pPr>
        <w:pStyle w:val="14"/>
        <w:ind w:firstLine="0"/>
        <w:jc w:val="center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Рисунок </w:t>
      </w:r>
      <w:r w:rsidR="00BA0C4B">
        <w:rPr>
          <w:rStyle w:val="FontStyle20"/>
          <w:i w:val="0"/>
          <w:iCs w:val="0"/>
          <w:sz w:val="28"/>
          <w:szCs w:val="20"/>
        </w:rPr>
        <w:t>1</w:t>
      </w:r>
      <w:r>
        <w:rPr>
          <w:rStyle w:val="FontStyle20"/>
          <w:i w:val="0"/>
          <w:iCs w:val="0"/>
          <w:sz w:val="28"/>
          <w:szCs w:val="20"/>
        </w:rPr>
        <w:t xml:space="preserve">. Логотип </w:t>
      </w:r>
      <w:r>
        <w:rPr>
          <w:rStyle w:val="FontStyle20"/>
          <w:i w:val="0"/>
          <w:iCs w:val="0"/>
          <w:sz w:val="28"/>
          <w:szCs w:val="20"/>
          <w:lang w:val="en-US"/>
        </w:rPr>
        <w:t>JavaScript</w:t>
      </w:r>
    </w:p>
    <w:p w:rsidR="00B86344" w:rsidRDefault="00AE7BEE" w:rsidP="00AE7BEE">
      <w:pPr>
        <w:pStyle w:val="14"/>
        <w:rPr>
          <w:rStyle w:val="FontStyle20"/>
          <w:i w:val="0"/>
          <w:iCs w:val="0"/>
          <w:sz w:val="28"/>
          <w:szCs w:val="20"/>
        </w:rPr>
      </w:pPr>
      <w:r w:rsidRPr="00AE7BEE">
        <w:rPr>
          <w:rStyle w:val="FontStyle20"/>
          <w:i w:val="0"/>
          <w:iCs w:val="0"/>
          <w:sz w:val="28"/>
          <w:szCs w:val="20"/>
        </w:rPr>
        <w:t xml:space="preserve"> Функции JavaScript могут улучшить удобство взаимодействия пользователя с веб-сайтом: от обновления ленты новостей в социальных сетях и до отображения анимации и интерактивных карт. JavaScript является языком программирования при</w:t>
      </w:r>
      <w:r>
        <w:rPr>
          <w:rStyle w:val="FontStyle20"/>
          <w:i w:val="0"/>
          <w:iCs w:val="0"/>
          <w:sz w:val="28"/>
          <w:szCs w:val="20"/>
        </w:rPr>
        <w:t xml:space="preserve"> </w:t>
      </w:r>
      <w:r w:rsidRPr="00AE7BEE">
        <w:rPr>
          <w:rStyle w:val="FontStyle20"/>
          <w:i w:val="0"/>
          <w:iCs w:val="0"/>
          <w:sz w:val="28"/>
          <w:szCs w:val="20"/>
        </w:rPr>
        <w:t>разработк</w:t>
      </w:r>
      <w:r>
        <w:rPr>
          <w:rStyle w:val="FontStyle20"/>
          <w:i w:val="0"/>
          <w:iCs w:val="0"/>
          <w:sz w:val="28"/>
          <w:szCs w:val="20"/>
        </w:rPr>
        <w:t>е</w:t>
      </w:r>
      <w:r w:rsidRPr="00AE7BEE">
        <w:rPr>
          <w:rStyle w:val="FontStyle20"/>
          <w:i w:val="0"/>
          <w:iCs w:val="0"/>
          <w:sz w:val="28"/>
          <w:szCs w:val="20"/>
        </w:rPr>
        <w:t xml:space="preserve"> скриптов для выполнения на стороне клиента</w:t>
      </w:r>
      <w:r>
        <w:rPr>
          <w:rStyle w:val="FontStyle20"/>
          <w:i w:val="0"/>
          <w:iCs w:val="0"/>
          <w:sz w:val="28"/>
          <w:szCs w:val="20"/>
        </w:rPr>
        <w:t xml:space="preserve">. </w:t>
      </w:r>
    </w:p>
    <w:p w:rsidR="00AE7BEE" w:rsidRDefault="00AE7BEE" w:rsidP="00AE7BEE">
      <w:pPr>
        <w:pStyle w:val="14"/>
        <w:rPr>
          <w:rStyle w:val="FontStyle20"/>
          <w:i w:val="0"/>
          <w:iCs w:val="0"/>
          <w:sz w:val="28"/>
          <w:szCs w:val="20"/>
        </w:rPr>
      </w:pPr>
      <w:r w:rsidRPr="00AE7BEE">
        <w:rPr>
          <w:rStyle w:val="FontStyle20"/>
          <w:i w:val="0"/>
          <w:iCs w:val="0"/>
          <w:sz w:val="28"/>
          <w:szCs w:val="20"/>
        </w:rPr>
        <w:t>Он позволяет создавать динамические элементы на страницах, обрабатывать события, взаимодействовать с пользователями и многое другое. JavaScript является одним из трех языков, используемых в веб-разработке, вместе с HTML и CSS. Он является базовой технологией во всемирной сети Интернет и используется для выполнения скриптов на стороне клиента.</w:t>
      </w:r>
    </w:p>
    <w:p w:rsidR="00AE7BEE" w:rsidRDefault="00AE7BEE" w:rsidP="00AE7BEE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П</w:t>
      </w:r>
      <w:r w:rsidRPr="00AE7BEE">
        <w:rPr>
          <w:rStyle w:val="FontStyle20"/>
          <w:i w:val="0"/>
          <w:iCs w:val="0"/>
          <w:sz w:val="28"/>
          <w:szCs w:val="20"/>
        </w:rPr>
        <w:t>реимущества языка JavaScript:</w:t>
      </w:r>
    </w:p>
    <w:p w:rsid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F218F5">
        <w:rPr>
          <w:rStyle w:val="FontStyle20"/>
          <w:i w:val="0"/>
          <w:sz w:val="28"/>
          <w:szCs w:val="28"/>
        </w:rPr>
        <w:t>Незаменимость в веб-разработке.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Простота освоения и использования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Независимость от платформы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Снижение нагрузки на сервер</w:t>
      </w:r>
    </w:p>
    <w:p w:rsidR="00AE7BEE" w:rsidRPr="00AE7BEE" w:rsidRDefault="00AE7BEE" w:rsidP="00AE7BEE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Улучшение пользовательского интерфейса</w:t>
      </w:r>
    </w:p>
    <w:p w:rsidR="00AC6ADE" w:rsidRPr="00251EF8" w:rsidRDefault="00AE7BEE" w:rsidP="00251EF8">
      <w:pPr>
        <w:pStyle w:val="Style9"/>
        <w:numPr>
          <w:ilvl w:val="0"/>
          <w:numId w:val="31"/>
        </w:numPr>
        <w:spacing w:line="360" w:lineRule="auto"/>
        <w:rPr>
          <w:rStyle w:val="FontStyle20"/>
          <w:i w:val="0"/>
          <w:sz w:val="28"/>
          <w:szCs w:val="28"/>
        </w:rPr>
      </w:pPr>
      <w:r w:rsidRPr="00AE7BEE">
        <w:rPr>
          <w:rStyle w:val="FontStyle20"/>
          <w:i w:val="0"/>
          <w:iCs w:val="0"/>
          <w:sz w:val="28"/>
          <w:szCs w:val="20"/>
        </w:rPr>
        <w:t>Поддержка параллелизма</w:t>
      </w:r>
      <w:bookmarkStart w:id="11" w:name="_Toc140610632"/>
    </w:p>
    <w:p w:rsidR="00EB4748" w:rsidRDefault="00EB4748" w:rsidP="00016BE3">
      <w:pPr>
        <w:pStyle w:val="3"/>
        <w:rPr>
          <w:rStyle w:val="FontStyle20"/>
          <w:i w:val="0"/>
          <w:sz w:val="32"/>
          <w:szCs w:val="32"/>
          <w:lang w:val="en-US"/>
        </w:rPr>
      </w:pPr>
      <w:bookmarkStart w:id="12" w:name="_Toc172268093"/>
      <w:r w:rsidRPr="00DD0CCB">
        <w:rPr>
          <w:rStyle w:val="FontStyle20"/>
          <w:i w:val="0"/>
          <w:sz w:val="32"/>
          <w:szCs w:val="32"/>
        </w:rPr>
        <w:lastRenderedPageBreak/>
        <w:t>HTML</w:t>
      </w:r>
      <w:bookmarkEnd w:id="11"/>
      <w:r>
        <w:rPr>
          <w:rStyle w:val="FontStyle20"/>
          <w:i w:val="0"/>
          <w:sz w:val="32"/>
          <w:szCs w:val="32"/>
          <w:lang w:val="en-US"/>
        </w:rPr>
        <w:t>.</w:t>
      </w:r>
      <w:bookmarkEnd w:id="12"/>
    </w:p>
    <w:p w:rsidR="009B6FD9" w:rsidRPr="00EB4748" w:rsidRDefault="009B6FD9" w:rsidP="00016BE3">
      <w:pPr>
        <w:pStyle w:val="3"/>
        <w:rPr>
          <w:rStyle w:val="FontStyle20"/>
          <w:i w:val="0"/>
          <w:sz w:val="32"/>
          <w:szCs w:val="32"/>
          <w:lang w:val="en-US"/>
        </w:rPr>
      </w:pPr>
    </w:p>
    <w:p w:rsidR="007E324A" w:rsidRDefault="00EB4748" w:rsidP="00EB4748">
      <w:pPr>
        <w:pStyle w:val="14"/>
      </w:pPr>
      <w:r w:rsidRPr="00EB4748">
        <w:t>HTML —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расположением изображений, видео и аудио.</w:t>
      </w:r>
    </w:p>
    <w:p w:rsidR="00EB4748" w:rsidRDefault="00EB4748" w:rsidP="00EB4748">
      <w:pPr>
        <w:pStyle w:val="14"/>
      </w:pPr>
    </w:p>
    <w:p w:rsidR="00016BE3" w:rsidRDefault="009B6FD9" w:rsidP="00935136">
      <w:pPr>
        <w:pStyle w:val="14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21280" cy="2220986"/>
            <wp:effectExtent l="0" t="0" r="0" b="0"/>
            <wp:docPr id="183773017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9360" b="5912"/>
                    <a:stretch/>
                  </pic:blipFill>
                  <pic:spPr bwMode="auto">
                    <a:xfrm>
                      <a:off x="0" y="0"/>
                      <a:ext cx="2625276" cy="22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136" w:rsidRPr="002F5927" w:rsidRDefault="00935136" w:rsidP="00935136">
      <w:pPr>
        <w:pStyle w:val="14"/>
        <w:ind w:firstLine="0"/>
        <w:jc w:val="center"/>
      </w:pPr>
      <w:r>
        <w:t xml:space="preserve">Рисунок </w:t>
      </w:r>
      <w:r w:rsidR="00BA0C4B">
        <w:t>2</w:t>
      </w:r>
      <w:r>
        <w:t xml:space="preserve">. Логотип </w:t>
      </w:r>
      <w:r>
        <w:rPr>
          <w:lang w:val="en-US"/>
        </w:rPr>
        <w:t>HTML</w:t>
      </w:r>
    </w:p>
    <w:p w:rsidR="007E324A" w:rsidRDefault="00016BE3" w:rsidP="00016BE3">
      <w:pPr>
        <w:pStyle w:val="14"/>
      </w:pPr>
      <w:r w:rsidRPr="00016BE3">
        <w:t>HTML используется для создания веб-страниц и определения их структуры и содержания. HTML является текстовым языком, который интерпретируется веб-браузерами. Он может быть использован в сочетании с другими технологиями, такими как CSS (каскадные таблицы стилей) и JavaScript, для создания визуально привлекательных и интерактивных веб-страниц. HTML прост в изучении и использовании, что делает его идеальным выбором для начинающих, которые хотят создавать веб-страницы.</w:t>
      </w:r>
    </w:p>
    <w:p w:rsidR="00016BE3" w:rsidRDefault="00016BE3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Default="00262727" w:rsidP="00016BE3">
      <w:pPr>
        <w:pStyle w:val="14"/>
      </w:pPr>
    </w:p>
    <w:p w:rsidR="00262727" w:rsidRPr="00016BE3" w:rsidRDefault="00262727" w:rsidP="00246EDE">
      <w:pPr>
        <w:pStyle w:val="14"/>
        <w:ind w:firstLine="0"/>
      </w:pPr>
    </w:p>
    <w:p w:rsidR="00246EDE" w:rsidRPr="00016BE3" w:rsidRDefault="00016BE3" w:rsidP="00935136">
      <w:pPr>
        <w:pStyle w:val="3"/>
        <w:rPr>
          <w:iCs/>
          <w:sz w:val="32"/>
          <w:szCs w:val="32"/>
        </w:rPr>
      </w:pPr>
      <w:bookmarkStart w:id="13" w:name="_Toc140610633"/>
      <w:bookmarkStart w:id="14" w:name="_Toc172268094"/>
      <w:r w:rsidRPr="003A3557">
        <w:rPr>
          <w:rStyle w:val="FontStyle20"/>
          <w:i w:val="0"/>
          <w:sz w:val="32"/>
          <w:szCs w:val="32"/>
        </w:rPr>
        <w:lastRenderedPageBreak/>
        <w:t>CSS</w:t>
      </w:r>
      <w:bookmarkEnd w:id="13"/>
      <w:r>
        <w:rPr>
          <w:rStyle w:val="FontStyle20"/>
          <w:i w:val="0"/>
          <w:sz w:val="32"/>
          <w:szCs w:val="32"/>
        </w:rPr>
        <w:t>.</w:t>
      </w:r>
      <w:bookmarkEnd w:id="14"/>
    </w:p>
    <w:p w:rsidR="00246EDE" w:rsidRDefault="00016BE3" w:rsidP="00935136">
      <w:pPr>
        <w:pStyle w:val="14"/>
      </w:pPr>
      <w:r w:rsidRPr="00016BE3">
        <w:t xml:space="preserve">CSS – это формальный язык, служащий для описания оформления внешнего вида документа, созданного с использованием языка разметки (HTML, XHTML, XML). Название происходит от английского </w:t>
      </w:r>
      <w:proofErr w:type="spellStart"/>
      <w:r w:rsidRPr="00016BE3">
        <w:t>Cascading</w:t>
      </w:r>
      <w:proofErr w:type="spellEnd"/>
      <w:r w:rsidRPr="00016BE3">
        <w:t xml:space="preserve"> </w:t>
      </w:r>
      <w:proofErr w:type="spellStart"/>
      <w:r w:rsidRPr="00016BE3">
        <w:t>Style</w:t>
      </w:r>
      <w:proofErr w:type="spellEnd"/>
      <w:r w:rsidRPr="00016BE3">
        <w:t xml:space="preserve"> </w:t>
      </w:r>
      <w:proofErr w:type="spellStart"/>
      <w:r w:rsidRPr="00016BE3">
        <w:t>Sheets</w:t>
      </w:r>
      <w:proofErr w:type="spellEnd"/>
      <w:r w:rsidRPr="00016BE3">
        <w:t>, что означает «каскадные таблицы стилей».</w:t>
      </w:r>
    </w:p>
    <w:p w:rsidR="00246EDE" w:rsidRDefault="00262727" w:rsidP="00FB1990">
      <w:pPr>
        <w:pStyle w:val="14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2057400"/>
            <wp:effectExtent l="0" t="0" r="0" b="0"/>
            <wp:docPr id="587143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15" cy="206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5136" w:rsidRPr="002F5927" w:rsidRDefault="00935136" w:rsidP="00FB1990">
      <w:pPr>
        <w:pStyle w:val="14"/>
        <w:ind w:firstLine="0"/>
        <w:jc w:val="center"/>
      </w:pPr>
      <w:r>
        <w:t xml:space="preserve">Рисунок </w:t>
      </w:r>
      <w:r w:rsidR="00BA0C4B">
        <w:t>3</w:t>
      </w:r>
      <w:r>
        <w:t xml:space="preserve">. Логотип </w:t>
      </w:r>
      <w:r>
        <w:rPr>
          <w:lang w:val="en-US"/>
        </w:rPr>
        <w:t>CSS</w:t>
      </w:r>
    </w:p>
    <w:p w:rsidR="00B77477" w:rsidRPr="0033391A" w:rsidRDefault="00016BE3" w:rsidP="00246EDE">
      <w:pPr>
        <w:pStyle w:val="14"/>
      </w:pPr>
      <w:r w:rsidRPr="00016BE3">
        <w:t>Назначение CSS – отделять то, что задает внешний вид страницы, от ее содержания. Если документ создан только с использованием HTML, то в нем определяется не только каждый элемент, но и способ его отображения (цвет, шрифт, положение блока и т. д.). Если же подключены каскадные таблицы стилей, то HTML описывает только очередность объектов. А за все их свойства отвечает CSS. В HTML достаточно прописывать класс, не перечисляя все стили каждый раз.</w:t>
      </w:r>
    </w:p>
    <w:p w:rsidR="00246EDE" w:rsidRPr="00246EDE" w:rsidRDefault="00246EDE" w:rsidP="00246EDE">
      <w:pPr>
        <w:pStyle w:val="14"/>
        <w:rPr>
          <w:lang w:eastAsia="ru-RU"/>
        </w:rPr>
      </w:pPr>
      <w:r w:rsidRPr="00246EDE">
        <w:rPr>
          <w:lang w:eastAsia="ru-RU"/>
        </w:rPr>
        <w:t>Такая технология:</w:t>
      </w:r>
    </w:p>
    <w:p w:rsidR="00246EDE" w:rsidRPr="00246EDE" w:rsidRDefault="00246EDE" w:rsidP="00246EDE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>обеспечивает относительно простую и быструю разработку, потому что однажды созданное оформление можно применять ко многим страницам;</w:t>
      </w:r>
    </w:p>
    <w:p w:rsidR="00246EDE" w:rsidRPr="00246EDE" w:rsidRDefault="00246EDE" w:rsidP="00246EDE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>повышает гибкость и удобство редактирования – достаточно внести правку в CSS, чтобы оформление изменилось везде;</w:t>
      </w:r>
    </w:p>
    <w:p w:rsidR="00B77477" w:rsidRPr="00246EDE" w:rsidRDefault="00246EDE" w:rsidP="00246EDE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>ускоряет время загрузки, потому что CSS может кэшироваться при первом открытии, а в последующих считываются только структура и данные;</w:t>
      </w:r>
    </w:p>
    <w:p w:rsidR="00B22098" w:rsidRPr="00431338" w:rsidRDefault="00806BA0" w:rsidP="00431338">
      <w:pPr>
        <w:pStyle w:val="1"/>
        <w:rPr>
          <w:rStyle w:val="FontStyle20"/>
          <w:i w:val="0"/>
          <w:sz w:val="32"/>
          <w:szCs w:val="32"/>
        </w:rPr>
      </w:pPr>
      <w:bookmarkStart w:id="15" w:name="_Toc172268095"/>
      <w:r w:rsidRPr="00431338">
        <w:rPr>
          <w:rStyle w:val="FontStyle20"/>
          <w:i w:val="0"/>
          <w:sz w:val="32"/>
          <w:szCs w:val="32"/>
        </w:rPr>
        <w:lastRenderedPageBreak/>
        <w:t xml:space="preserve">Идея </w:t>
      </w:r>
      <w:proofErr w:type="spellStart"/>
      <w:r w:rsidRPr="00431338">
        <w:rPr>
          <w:rStyle w:val="FontStyle20"/>
          <w:i w:val="0"/>
          <w:sz w:val="32"/>
          <w:szCs w:val="32"/>
        </w:rPr>
        <w:t>в</w:t>
      </w:r>
      <w:r w:rsidR="00B22098" w:rsidRPr="00431338">
        <w:rPr>
          <w:rStyle w:val="FontStyle20"/>
          <w:i w:val="0"/>
          <w:sz w:val="32"/>
          <w:szCs w:val="32"/>
        </w:rPr>
        <w:t>еб-</w:t>
      </w:r>
      <w:r w:rsidR="00BA0C4B" w:rsidRPr="00431338">
        <w:rPr>
          <w:rStyle w:val="FontStyle20"/>
          <w:i w:val="0"/>
          <w:sz w:val="32"/>
          <w:szCs w:val="32"/>
        </w:rPr>
        <w:t>страницы</w:t>
      </w:r>
      <w:proofErr w:type="spellEnd"/>
      <w:r w:rsidR="00BA0C4B" w:rsidRPr="00431338">
        <w:rPr>
          <w:rStyle w:val="FontStyle20"/>
          <w:i w:val="0"/>
          <w:sz w:val="32"/>
          <w:szCs w:val="32"/>
        </w:rPr>
        <w:t xml:space="preserve"> Таймер</w:t>
      </w:r>
      <w:r w:rsidR="001F541E" w:rsidRPr="00431338">
        <w:rPr>
          <w:rStyle w:val="FontStyle20"/>
          <w:i w:val="0"/>
          <w:sz w:val="32"/>
          <w:szCs w:val="32"/>
        </w:rPr>
        <w:t>.</w:t>
      </w:r>
      <w:bookmarkEnd w:id="15"/>
    </w:p>
    <w:p w:rsidR="004B5953" w:rsidRDefault="004B5953" w:rsidP="004B5953">
      <w:pPr>
        <w:pStyle w:val="3"/>
        <w:rPr>
          <w:rStyle w:val="FontStyle20"/>
          <w:i w:val="0"/>
          <w:sz w:val="32"/>
          <w:szCs w:val="32"/>
        </w:rPr>
      </w:pPr>
    </w:p>
    <w:p w:rsidR="00B22098" w:rsidRDefault="00B22098" w:rsidP="00B22098">
      <w:pPr>
        <w:pStyle w:val="14"/>
        <w:rPr>
          <w:rStyle w:val="FontStyle20"/>
          <w:i w:val="0"/>
          <w:iCs w:val="0"/>
          <w:sz w:val="28"/>
          <w:szCs w:val="20"/>
        </w:rPr>
      </w:pPr>
      <w:r w:rsidRPr="00B22098">
        <w:rPr>
          <w:rStyle w:val="FontStyle20"/>
          <w:i w:val="0"/>
          <w:iCs w:val="0"/>
          <w:sz w:val="28"/>
          <w:szCs w:val="20"/>
        </w:rPr>
        <w:t>В качестве темы для своего ин</w:t>
      </w:r>
      <w:r w:rsidR="00BA0C4B">
        <w:rPr>
          <w:rStyle w:val="FontStyle20"/>
          <w:i w:val="0"/>
          <w:iCs w:val="0"/>
          <w:sz w:val="28"/>
          <w:szCs w:val="20"/>
        </w:rPr>
        <w:t>дивидуального задания, я выбрал</w:t>
      </w:r>
      <w:r w:rsidRPr="00B22098">
        <w:rPr>
          <w:rStyle w:val="FontStyle20"/>
          <w:i w:val="0"/>
          <w:iCs w:val="0"/>
          <w:sz w:val="28"/>
          <w:szCs w:val="20"/>
        </w:rPr>
        <w:t xml:space="preserve"> разработку </w:t>
      </w:r>
      <w:proofErr w:type="spellStart"/>
      <w:r w:rsidRPr="00B22098">
        <w:rPr>
          <w:rStyle w:val="FontStyle20"/>
          <w:i w:val="0"/>
          <w:iCs w:val="0"/>
          <w:sz w:val="28"/>
          <w:szCs w:val="20"/>
        </w:rPr>
        <w:t>веб-</w:t>
      </w:r>
      <w:r w:rsidR="00BA0C4B">
        <w:rPr>
          <w:rStyle w:val="FontStyle20"/>
          <w:i w:val="0"/>
          <w:iCs w:val="0"/>
          <w:sz w:val="28"/>
          <w:szCs w:val="20"/>
        </w:rPr>
        <w:t>страницы</w:t>
      </w:r>
      <w:proofErr w:type="spellEnd"/>
      <w:r w:rsidR="0043255B">
        <w:rPr>
          <w:rStyle w:val="FontStyle20"/>
          <w:i w:val="0"/>
          <w:iCs w:val="0"/>
          <w:sz w:val="28"/>
          <w:szCs w:val="20"/>
        </w:rPr>
        <w:t xml:space="preserve"> </w:t>
      </w:r>
      <w:r w:rsidR="002C451C">
        <w:rPr>
          <w:rStyle w:val="FontStyle20"/>
          <w:i w:val="0"/>
          <w:iCs w:val="0"/>
          <w:sz w:val="28"/>
          <w:szCs w:val="20"/>
        </w:rPr>
        <w:t>таймера обратного отсчёта, так как посчитал эту тему не слишком сложной для реализации и понимания.</w:t>
      </w:r>
    </w:p>
    <w:p w:rsidR="002C451C" w:rsidRPr="002C451C" w:rsidRDefault="002C451C" w:rsidP="002C451C">
      <w:pPr>
        <w:pStyle w:val="14"/>
        <w:rPr>
          <w:iCs/>
          <w:szCs w:val="28"/>
        </w:rPr>
      </w:pPr>
      <w:r>
        <w:rPr>
          <w:rStyle w:val="FontStyle20"/>
          <w:i w:val="0"/>
          <w:sz w:val="28"/>
          <w:szCs w:val="28"/>
        </w:rPr>
        <w:t>Данный таймер можно использовать в быту для отсчёта времени до нужных событий или для напоминания для себя в жизни или за компьютером.</w:t>
      </w:r>
      <w:bookmarkStart w:id="16" w:name="_Toc140640224"/>
    </w:p>
    <w:p w:rsidR="002C451C" w:rsidRDefault="002C451C" w:rsidP="00431338">
      <w:pPr>
        <w:pStyle w:val="1"/>
        <w:rPr>
          <w:rStyle w:val="FontStyle20"/>
          <w:i w:val="0"/>
          <w:sz w:val="32"/>
          <w:szCs w:val="32"/>
        </w:rPr>
      </w:pPr>
    </w:p>
    <w:p w:rsidR="006B5BCE" w:rsidRPr="00016BE3" w:rsidRDefault="006B5BCE" w:rsidP="00431338">
      <w:pPr>
        <w:pStyle w:val="1"/>
      </w:pPr>
      <w:bookmarkStart w:id="17" w:name="_Toc172268096"/>
      <w:r>
        <w:rPr>
          <w:rStyle w:val="FontStyle20"/>
          <w:i w:val="0"/>
          <w:sz w:val="32"/>
          <w:szCs w:val="32"/>
        </w:rPr>
        <w:t xml:space="preserve">Создание макета </w:t>
      </w:r>
      <w:proofErr w:type="spellStart"/>
      <w:r>
        <w:rPr>
          <w:rStyle w:val="FontStyle20"/>
          <w:i w:val="0"/>
          <w:sz w:val="32"/>
          <w:szCs w:val="32"/>
        </w:rPr>
        <w:t>веб-</w:t>
      </w:r>
      <w:r w:rsidR="002C451C">
        <w:rPr>
          <w:rStyle w:val="FontStyle20"/>
          <w:i w:val="0"/>
          <w:sz w:val="32"/>
          <w:szCs w:val="32"/>
        </w:rPr>
        <w:t>страницы</w:t>
      </w:r>
      <w:proofErr w:type="spellEnd"/>
      <w:r>
        <w:rPr>
          <w:rStyle w:val="FontStyle20"/>
          <w:i w:val="0"/>
          <w:sz w:val="32"/>
          <w:szCs w:val="32"/>
        </w:rPr>
        <w:t>.</w:t>
      </w:r>
      <w:bookmarkEnd w:id="16"/>
      <w:bookmarkEnd w:id="17"/>
    </w:p>
    <w:p w:rsidR="004B5953" w:rsidRPr="00061CCE" w:rsidRDefault="004B5953" w:rsidP="004B5953">
      <w:pPr>
        <w:pStyle w:val="Style9"/>
        <w:ind w:left="720"/>
        <w:jc w:val="both"/>
        <w:rPr>
          <w:iCs/>
          <w:sz w:val="28"/>
          <w:szCs w:val="28"/>
        </w:rPr>
      </w:pPr>
    </w:p>
    <w:p w:rsidR="00061CCE" w:rsidRPr="00061CCE" w:rsidRDefault="00061CCE" w:rsidP="00061CCE">
      <w:pPr>
        <w:pStyle w:val="14"/>
        <w:rPr>
          <w:iCs/>
          <w:szCs w:val="28"/>
        </w:rPr>
      </w:pPr>
      <w:r w:rsidRPr="0026481A">
        <w:rPr>
          <w:rStyle w:val="FontStyle20"/>
          <w:i w:val="0"/>
          <w:sz w:val="28"/>
          <w:szCs w:val="28"/>
        </w:rPr>
        <w:t xml:space="preserve">В целом, создание прототипа является важным этапом разработки </w:t>
      </w:r>
      <w:proofErr w:type="spellStart"/>
      <w:r w:rsidRPr="0026481A">
        <w:rPr>
          <w:rStyle w:val="FontStyle20"/>
          <w:i w:val="0"/>
          <w:sz w:val="28"/>
          <w:szCs w:val="28"/>
        </w:rPr>
        <w:t>веб-</w:t>
      </w:r>
      <w:r w:rsidR="002C451C">
        <w:rPr>
          <w:rStyle w:val="FontStyle20"/>
          <w:i w:val="0"/>
          <w:sz w:val="28"/>
          <w:szCs w:val="28"/>
        </w:rPr>
        <w:t>страницы</w:t>
      </w:r>
      <w:proofErr w:type="spellEnd"/>
      <w:r w:rsidRPr="0026481A">
        <w:rPr>
          <w:rStyle w:val="FontStyle20"/>
          <w:i w:val="0"/>
          <w:sz w:val="28"/>
          <w:szCs w:val="28"/>
        </w:rPr>
        <w:t>, который позволяет определить е</w:t>
      </w:r>
      <w:r w:rsidR="002C451C">
        <w:rPr>
          <w:rStyle w:val="FontStyle20"/>
          <w:i w:val="0"/>
          <w:sz w:val="28"/>
          <w:szCs w:val="28"/>
        </w:rPr>
        <w:t>ё</w:t>
      </w:r>
      <w:r w:rsidRPr="0026481A">
        <w:rPr>
          <w:rStyle w:val="FontStyle20"/>
          <w:i w:val="0"/>
          <w:sz w:val="28"/>
          <w:szCs w:val="28"/>
        </w:rPr>
        <w:t xml:space="preserve"> основные характеристики и убедиться в удобстве использования.</w:t>
      </w:r>
      <w:r>
        <w:rPr>
          <w:rStyle w:val="FontStyle20"/>
          <w:i w:val="0"/>
          <w:sz w:val="28"/>
          <w:szCs w:val="28"/>
        </w:rPr>
        <w:t xml:space="preserve"> </w:t>
      </w:r>
      <w:r>
        <w:t xml:space="preserve">Для создания прототипа </w:t>
      </w:r>
      <w:proofErr w:type="gramStart"/>
      <w:r>
        <w:t>свое</w:t>
      </w:r>
      <w:r w:rsidR="002C451C">
        <w:t>й</w:t>
      </w:r>
      <w:proofErr w:type="gramEnd"/>
      <w:r>
        <w:t xml:space="preserve"> </w:t>
      </w:r>
      <w:proofErr w:type="spellStart"/>
      <w:r>
        <w:t>веб-</w:t>
      </w:r>
      <w:r w:rsidR="002C451C">
        <w:t>страницы</w:t>
      </w:r>
      <w:proofErr w:type="spellEnd"/>
      <w:r>
        <w:t xml:space="preserve"> я выбрал </w:t>
      </w:r>
      <w:proofErr w:type="spellStart"/>
      <w:r>
        <w:t>онлайн-сервис</w:t>
      </w:r>
      <w:proofErr w:type="spellEnd"/>
      <w:r>
        <w:t xml:space="preserve"> </w:t>
      </w:r>
      <w:proofErr w:type="spellStart"/>
      <w:r w:rsidRPr="00061CCE">
        <w:t>Figma</w:t>
      </w:r>
      <w:proofErr w:type="spellEnd"/>
      <w:r>
        <w:t>.</w:t>
      </w:r>
      <w:r w:rsidRPr="00061CCE">
        <w:t xml:space="preserve"> </w:t>
      </w:r>
    </w:p>
    <w:p w:rsidR="001F5D1B" w:rsidRDefault="00061CCE" w:rsidP="00061CCE">
      <w:pPr>
        <w:pStyle w:val="14"/>
      </w:pPr>
      <w:proofErr w:type="spellStart"/>
      <w:r w:rsidRPr="00061CCE">
        <w:rPr>
          <w:b/>
          <w:bCs/>
        </w:rPr>
        <w:t>Figma</w:t>
      </w:r>
      <w:proofErr w:type="spellEnd"/>
      <w:r w:rsidRPr="00061CCE">
        <w:t xml:space="preserve"> </w:t>
      </w:r>
      <w:r>
        <w:t xml:space="preserve">– это </w:t>
      </w:r>
      <w:r w:rsidRPr="00461927">
        <w:rPr>
          <w:rStyle w:val="FontStyle20"/>
          <w:i w:val="0"/>
          <w:sz w:val="28"/>
          <w:szCs w:val="28"/>
        </w:rPr>
        <w:t>инструмент</w:t>
      </w:r>
      <w:r w:rsidRPr="00061CCE">
        <w:t xml:space="preserve"> для разработки интерфейсов и прототипирования с возможностью организации совместной работы в режиме реального времени.</w:t>
      </w:r>
      <w:r>
        <w:t xml:space="preserve"> </w:t>
      </w:r>
      <w:proofErr w:type="spellStart"/>
      <w:r w:rsidRPr="00061CCE">
        <w:t>Figma</w:t>
      </w:r>
      <w:proofErr w:type="spellEnd"/>
      <w:r w:rsidRPr="00061CCE">
        <w:t xml:space="preserve"> используют для создания баннеров, схем, графических рисунков, логотипов и, конечно, веб-дизайна</w:t>
      </w:r>
      <w:r>
        <w:t xml:space="preserve">. </w:t>
      </w:r>
    </w:p>
    <w:p w:rsidR="00061CCE" w:rsidRDefault="00061CCE" w:rsidP="009A7C97">
      <w:pPr>
        <w:pStyle w:val="14"/>
        <w:rPr>
          <w:rStyle w:val="FontStyle20"/>
          <w:i w:val="0"/>
          <w:sz w:val="28"/>
          <w:szCs w:val="28"/>
        </w:rPr>
      </w:pPr>
      <w:r w:rsidRPr="00461927">
        <w:rPr>
          <w:rStyle w:val="FontStyle20"/>
          <w:i w:val="0"/>
          <w:sz w:val="28"/>
          <w:szCs w:val="28"/>
          <w:lang w:val="en-US"/>
        </w:rPr>
        <w:t>Figma</w:t>
      </w:r>
      <w:r w:rsidRPr="00461927">
        <w:rPr>
          <w:rStyle w:val="FontStyle20"/>
          <w:i w:val="0"/>
          <w:sz w:val="28"/>
          <w:szCs w:val="28"/>
        </w:rPr>
        <w:t xml:space="preserve"> предоставляет широкий набор функций, которые делают процесс дизайна более эффективным и удобным. В нем можно создавать и редактировать векторные элементы, использовать различные шрифты и стили, добавлять интерактивность к макетам, а также создавать анимации и переходы между страницами.</w:t>
      </w:r>
    </w:p>
    <w:p w:rsidR="009A7C97" w:rsidRPr="009A7C97" w:rsidRDefault="009A7C97" w:rsidP="009A7C97">
      <w:pPr>
        <w:pStyle w:val="14"/>
        <w:rPr>
          <w:iCs/>
          <w:szCs w:val="28"/>
        </w:rPr>
      </w:pPr>
    </w:p>
    <w:p w:rsidR="00111E32" w:rsidRDefault="009A7C97" w:rsidP="009A7C97">
      <w:pPr>
        <w:pStyle w:val="14"/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ru-RU"/>
        </w:rPr>
        <w:lastRenderedPageBreak/>
        <w:drawing>
          <wp:inline distT="0" distB="0" distL="0" distR="0">
            <wp:extent cx="1542135" cy="2316891"/>
            <wp:effectExtent l="0" t="0" r="1270" b="7620"/>
            <wp:docPr id="10948330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83" cy="2338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C97" w:rsidRPr="002F5927" w:rsidRDefault="009A7C97" w:rsidP="00176260">
      <w:pPr>
        <w:pStyle w:val="14"/>
        <w:jc w:val="center"/>
      </w:pPr>
      <w:r>
        <w:t xml:space="preserve">Рисунок </w:t>
      </w:r>
      <w:r w:rsidR="002C451C">
        <w:t>4</w:t>
      </w:r>
      <w:r>
        <w:t xml:space="preserve">. Логотип </w:t>
      </w:r>
      <w:proofErr w:type="spellStart"/>
      <w:r>
        <w:rPr>
          <w:lang w:val="en-US"/>
        </w:rPr>
        <w:t>Figma</w:t>
      </w:r>
      <w:proofErr w:type="spellEnd"/>
    </w:p>
    <w:p w:rsidR="009A7C97" w:rsidRPr="00176260" w:rsidRDefault="009A7C97" w:rsidP="00176260">
      <w:pPr>
        <w:pStyle w:val="14"/>
        <w:rPr>
          <w:iCs/>
          <w:szCs w:val="28"/>
        </w:rPr>
      </w:pPr>
      <w:r w:rsidRPr="0026481A">
        <w:rPr>
          <w:rStyle w:val="FontStyle20"/>
          <w:i w:val="0"/>
          <w:sz w:val="28"/>
          <w:szCs w:val="28"/>
        </w:rPr>
        <w:t xml:space="preserve">В целом, </w:t>
      </w:r>
      <w:r w:rsidRPr="0026481A">
        <w:rPr>
          <w:rStyle w:val="FontStyle20"/>
          <w:i w:val="0"/>
          <w:sz w:val="28"/>
          <w:szCs w:val="28"/>
          <w:lang w:val="en-US"/>
        </w:rPr>
        <w:t>Figma</w:t>
      </w:r>
      <w:r w:rsidRPr="0026481A">
        <w:rPr>
          <w:rStyle w:val="FontStyle20"/>
          <w:i w:val="0"/>
          <w:sz w:val="28"/>
          <w:szCs w:val="28"/>
        </w:rPr>
        <w:t xml:space="preserve"> является мощным и гибким инструментом для дизайна интерфейсов, который позволяет создавать профессиональные макеты и прототипы</w:t>
      </w:r>
      <w:r w:rsidR="002C451C">
        <w:rPr>
          <w:rStyle w:val="FontStyle20"/>
          <w:i w:val="0"/>
          <w:sz w:val="28"/>
          <w:szCs w:val="28"/>
        </w:rPr>
        <w:t xml:space="preserve"> сайтов и</w:t>
      </w:r>
      <w:r w:rsidRPr="002648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26481A">
        <w:rPr>
          <w:rStyle w:val="FontStyle20"/>
          <w:i w:val="0"/>
          <w:sz w:val="28"/>
          <w:szCs w:val="28"/>
        </w:rPr>
        <w:t>веб-приложений</w:t>
      </w:r>
      <w:proofErr w:type="spellEnd"/>
      <w:r w:rsidRPr="0026481A">
        <w:rPr>
          <w:rStyle w:val="FontStyle20"/>
          <w:i w:val="0"/>
          <w:sz w:val="28"/>
          <w:szCs w:val="28"/>
        </w:rPr>
        <w:t>.</w:t>
      </w:r>
    </w:p>
    <w:p w:rsidR="009A7C97" w:rsidRDefault="009A7C97" w:rsidP="009A7C97">
      <w:pPr>
        <w:pStyle w:val="14"/>
      </w:pPr>
      <w:r>
        <w:t xml:space="preserve">При создании прототипа </w:t>
      </w:r>
      <w:r w:rsidR="008504CC">
        <w:t>свое</w:t>
      </w:r>
      <w:r w:rsidR="002C451C">
        <w:t>й</w:t>
      </w:r>
      <w:r w:rsidR="008504CC">
        <w:t xml:space="preserve"> </w:t>
      </w:r>
      <w:proofErr w:type="spellStart"/>
      <w:r w:rsidR="008504CC">
        <w:t>веб-</w:t>
      </w:r>
      <w:r w:rsidR="002C451C">
        <w:t>страницы</w:t>
      </w:r>
      <w:proofErr w:type="spellEnd"/>
      <w:r w:rsidR="008504CC">
        <w:t xml:space="preserve"> (рисунок 7) </w:t>
      </w:r>
      <w:r>
        <w:t>я</w:t>
      </w:r>
      <w:r w:rsidR="008504CC">
        <w:t xml:space="preserve"> определил</w:t>
      </w:r>
      <w:r w:rsidR="002C451C">
        <w:t>ся</w:t>
      </w:r>
      <w:r w:rsidR="008504CC">
        <w:t xml:space="preserve"> с цветовым решением </w:t>
      </w:r>
      <w:r w:rsidR="002C451C">
        <w:t>страницы</w:t>
      </w:r>
      <w:r w:rsidR="008504CC">
        <w:t xml:space="preserve"> и </w:t>
      </w:r>
      <w:r>
        <w:t>постара</w:t>
      </w:r>
      <w:r w:rsidR="008504CC">
        <w:t>л</w:t>
      </w:r>
      <w:r w:rsidR="002C451C">
        <w:t>ся</w:t>
      </w:r>
      <w:r w:rsidR="008504CC">
        <w:t xml:space="preserve"> </w:t>
      </w:r>
      <w:r>
        <w:t xml:space="preserve">обеспечить удобство </w:t>
      </w:r>
      <w:r w:rsidR="00597382">
        <w:t xml:space="preserve">его </w:t>
      </w:r>
      <w:r>
        <w:t>использовани</w:t>
      </w:r>
      <w:r w:rsidR="008504CC">
        <w:t>я</w:t>
      </w:r>
      <w:r>
        <w:t>. Также я определил</w:t>
      </w:r>
      <w:r w:rsidR="008504CC">
        <w:t xml:space="preserve"> </w:t>
      </w:r>
      <w:r>
        <w:t>основные сценарии использования приложения.</w:t>
      </w:r>
    </w:p>
    <w:p w:rsidR="008504CC" w:rsidRDefault="008504CC" w:rsidP="009A7C97">
      <w:pPr>
        <w:pStyle w:val="14"/>
      </w:pPr>
    </w:p>
    <w:p w:rsidR="00597382" w:rsidRDefault="002C451C" w:rsidP="00597382">
      <w:pPr>
        <w:pStyle w:val="14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54788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CC" w:rsidRPr="002F5927" w:rsidRDefault="008504CC" w:rsidP="00597382">
      <w:pPr>
        <w:pStyle w:val="14"/>
        <w:ind w:firstLine="0"/>
        <w:jc w:val="center"/>
      </w:pPr>
      <w:r>
        <w:t xml:space="preserve">Рисунок </w:t>
      </w:r>
      <w:r w:rsidR="00176260">
        <w:t>5</w:t>
      </w:r>
      <w:r>
        <w:t xml:space="preserve">. Прототип </w:t>
      </w:r>
      <w:proofErr w:type="spellStart"/>
      <w:r>
        <w:t>веб-</w:t>
      </w:r>
      <w:r w:rsidR="002C451C">
        <w:t>страницы</w:t>
      </w:r>
      <w:proofErr w:type="spellEnd"/>
      <w:r>
        <w:t xml:space="preserve"> в </w:t>
      </w:r>
      <w:proofErr w:type="spellStart"/>
      <w:r>
        <w:rPr>
          <w:lang w:val="en-US"/>
        </w:rPr>
        <w:t>Figma</w:t>
      </w:r>
      <w:proofErr w:type="spellEnd"/>
    </w:p>
    <w:p w:rsidR="00597382" w:rsidRPr="002F5927" w:rsidRDefault="00597382" w:rsidP="00597382">
      <w:pPr>
        <w:pStyle w:val="14"/>
        <w:ind w:firstLine="0"/>
        <w:jc w:val="center"/>
      </w:pPr>
    </w:p>
    <w:p w:rsidR="00111E32" w:rsidRPr="00176260" w:rsidRDefault="00597382" w:rsidP="00176260">
      <w:pPr>
        <w:pStyle w:val="14"/>
      </w:pPr>
      <w:r>
        <w:t>На главном экране мое</w:t>
      </w:r>
      <w:r w:rsidR="00FB1990">
        <w:t>й</w:t>
      </w:r>
      <w:r>
        <w:t xml:space="preserve"> </w:t>
      </w:r>
      <w:proofErr w:type="spellStart"/>
      <w:r>
        <w:t>веб-</w:t>
      </w:r>
      <w:r w:rsidR="00176260">
        <w:t>страницы</w:t>
      </w:r>
      <w:proofErr w:type="spellEnd"/>
      <w:r>
        <w:t xml:space="preserve"> необходимо расположить</w:t>
      </w:r>
      <w:r w:rsidRPr="00597382">
        <w:t>:</w:t>
      </w:r>
      <w:r>
        <w:t xml:space="preserve"> </w:t>
      </w:r>
      <w:r w:rsidR="00176260">
        <w:t xml:space="preserve">отображаемое время, поле ввода времени в секундах и кнопку старта таймера </w:t>
      </w:r>
    </w:p>
    <w:p w:rsidR="00E65085" w:rsidRPr="00806BA0" w:rsidRDefault="00E65085" w:rsidP="00431338">
      <w:pPr>
        <w:pStyle w:val="1"/>
        <w:rPr>
          <w:rStyle w:val="FontStyle20"/>
          <w:i w:val="0"/>
          <w:iCs w:val="0"/>
          <w:sz w:val="32"/>
          <w:szCs w:val="32"/>
        </w:rPr>
      </w:pPr>
      <w:bookmarkStart w:id="18" w:name="_Toc140610636"/>
      <w:bookmarkStart w:id="19" w:name="_Toc172268097"/>
      <w:r w:rsidRPr="00806BA0">
        <w:rPr>
          <w:rStyle w:val="FontStyle20"/>
          <w:i w:val="0"/>
          <w:iCs w:val="0"/>
          <w:sz w:val="32"/>
          <w:szCs w:val="32"/>
        </w:rPr>
        <w:lastRenderedPageBreak/>
        <w:t>Верстка</w:t>
      </w:r>
      <w:bookmarkEnd w:id="18"/>
      <w:r w:rsidRPr="00806BA0">
        <w:rPr>
          <w:rStyle w:val="FontStyle20"/>
          <w:i w:val="0"/>
          <w:iCs w:val="0"/>
          <w:sz w:val="32"/>
          <w:szCs w:val="32"/>
        </w:rPr>
        <w:t>.</w:t>
      </w:r>
      <w:bookmarkEnd w:id="19"/>
    </w:p>
    <w:p w:rsidR="00E65085" w:rsidRPr="00E65085" w:rsidRDefault="00E65085" w:rsidP="00E65085">
      <w:pPr>
        <w:jc w:val="center"/>
        <w:rPr>
          <w:rFonts w:ascii="Arial Narrow" w:hAnsi="Arial Narrow"/>
          <w:b/>
          <w:bCs/>
        </w:rPr>
      </w:pPr>
    </w:p>
    <w:p w:rsidR="00E65085" w:rsidRPr="00417567" w:rsidRDefault="00E65085" w:rsidP="00417567">
      <w:pPr>
        <w:pStyle w:val="14"/>
        <w:rPr>
          <w:iCs/>
          <w:szCs w:val="28"/>
        </w:rPr>
      </w:pPr>
      <w:r w:rsidRPr="00E65085">
        <w:t xml:space="preserve">Верстка — это описание визуальной части сайта с помощью гипертекстового документа на основе HTML-разметки. </w:t>
      </w:r>
      <w:r>
        <w:rPr>
          <w:rStyle w:val="FontStyle20"/>
          <w:i w:val="0"/>
          <w:sz w:val="28"/>
          <w:szCs w:val="28"/>
        </w:rPr>
        <w:t>П</w:t>
      </w:r>
      <w:r w:rsidRPr="00E3621A">
        <w:rPr>
          <w:rStyle w:val="FontStyle20"/>
          <w:i w:val="0"/>
          <w:sz w:val="28"/>
          <w:szCs w:val="28"/>
        </w:rPr>
        <w:t>роцесс создания веб-страницы или интерфейса, который включает в себя организацию и структурирование содержимого, размещение элементов на странице и определение их внешнего вида с помощью языков разметки и стилей.</w:t>
      </w:r>
    </w:p>
    <w:p w:rsidR="00417567" w:rsidRDefault="00417567" w:rsidP="00417567">
      <w:pPr>
        <w:pStyle w:val="14"/>
      </w:pPr>
      <w:r>
        <w:t>Верстка сайта</w:t>
      </w:r>
      <w:r w:rsidRPr="00417567">
        <w:t>/</w:t>
      </w:r>
      <w:r>
        <w:t>веб-приложения — один из наиболее важных этапов создания интернет-ресурса. От нее зависит: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скорость загрузки сайта;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корректность его отображения в браузере;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соответствие стандартам HTML и требованиям поисковых систем;</w:t>
      </w:r>
    </w:p>
    <w:p w:rsidR="00417567" w:rsidRDefault="00417567" w:rsidP="00417567">
      <w:pPr>
        <w:pStyle w:val="14"/>
        <w:numPr>
          <w:ilvl w:val="1"/>
          <w:numId w:val="36"/>
        </w:numPr>
      </w:pPr>
      <w:r>
        <w:t>адаптивность под разные устройства пользователей (планшет, смартфон, ноутбук).</w:t>
      </w:r>
    </w:p>
    <w:p w:rsidR="00417567" w:rsidRPr="00417567" w:rsidRDefault="00417567" w:rsidP="00417567">
      <w:pPr>
        <w:pStyle w:val="14"/>
      </w:pPr>
      <w:r w:rsidRPr="00417567">
        <w:t>Верстка относится к сфере frontend-разработки. Она помогает правильно расположить элементы на странице и сделать так, чтобы работать с ними было максимально удобно.</w:t>
      </w:r>
    </w:p>
    <w:p w:rsidR="00417567" w:rsidRPr="00E3621A" w:rsidRDefault="00417567" w:rsidP="00417567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>Основными языками разметки, используемыми для верстки веб-страниц, являются HTML (</w:t>
      </w:r>
      <w:proofErr w:type="spellStart"/>
      <w:r w:rsidRPr="00E3621A">
        <w:rPr>
          <w:rStyle w:val="FontStyle20"/>
          <w:i w:val="0"/>
          <w:sz w:val="28"/>
          <w:szCs w:val="28"/>
        </w:rPr>
        <w:t>HyperText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Markup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Language</w:t>
      </w:r>
      <w:proofErr w:type="spellEnd"/>
      <w:r w:rsidRPr="00E3621A">
        <w:rPr>
          <w:rStyle w:val="FontStyle20"/>
          <w:i w:val="0"/>
          <w:sz w:val="28"/>
          <w:szCs w:val="28"/>
        </w:rPr>
        <w:t>) и XHTML (</w:t>
      </w:r>
      <w:proofErr w:type="spellStart"/>
      <w:r w:rsidRPr="00E3621A">
        <w:rPr>
          <w:rStyle w:val="FontStyle20"/>
          <w:i w:val="0"/>
          <w:sz w:val="28"/>
          <w:szCs w:val="28"/>
        </w:rPr>
        <w:t>eXtensible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HyperText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Markup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Language</w:t>
      </w:r>
      <w:proofErr w:type="spellEnd"/>
      <w:r w:rsidRPr="00E3621A">
        <w:rPr>
          <w:rStyle w:val="FontStyle20"/>
          <w:i w:val="0"/>
          <w:sz w:val="28"/>
          <w:szCs w:val="28"/>
        </w:rPr>
        <w:t>). HTML определяет структуру и содержимое страницы, такие как заголовки, абзацы, списки, изображения и ссылки. XHTML является расширением HTML и следует более строгим правилам разметки.</w:t>
      </w:r>
    </w:p>
    <w:p w:rsidR="00417567" w:rsidRDefault="00417567" w:rsidP="00417567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 xml:space="preserve">Для определения внешнего вида элементов на странице используются каскадные таблицы стилей (CSS - </w:t>
      </w:r>
      <w:proofErr w:type="spellStart"/>
      <w:r w:rsidRPr="00E3621A">
        <w:rPr>
          <w:rStyle w:val="FontStyle20"/>
          <w:i w:val="0"/>
          <w:sz w:val="28"/>
          <w:szCs w:val="28"/>
        </w:rPr>
        <w:t>Cascading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Style</w:t>
      </w:r>
      <w:proofErr w:type="spellEnd"/>
      <w:r w:rsidRPr="00E3621A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3621A">
        <w:rPr>
          <w:rStyle w:val="FontStyle20"/>
          <w:i w:val="0"/>
          <w:sz w:val="28"/>
          <w:szCs w:val="28"/>
        </w:rPr>
        <w:t>Sheets</w:t>
      </w:r>
      <w:proofErr w:type="spellEnd"/>
      <w:r w:rsidRPr="00E3621A">
        <w:rPr>
          <w:rStyle w:val="FontStyle20"/>
          <w:i w:val="0"/>
          <w:sz w:val="28"/>
          <w:szCs w:val="28"/>
        </w:rPr>
        <w:t>). CSS позволяет задавать цвета, шрифты, размеры, отступы, позиционирование и другие атрибуты элементов, чтобы создать желаемый дизайн и макет страницы.</w:t>
      </w:r>
    </w:p>
    <w:p w:rsidR="00417567" w:rsidRPr="00E3621A" w:rsidRDefault="00417567" w:rsidP="00417567">
      <w:pPr>
        <w:pStyle w:val="14"/>
        <w:rPr>
          <w:rStyle w:val="FontStyle20"/>
          <w:i w:val="0"/>
          <w:sz w:val="28"/>
          <w:szCs w:val="28"/>
        </w:rPr>
      </w:pPr>
    </w:p>
    <w:p w:rsidR="00417567" w:rsidRDefault="00417567" w:rsidP="00417567">
      <w:pPr>
        <w:pStyle w:val="14"/>
        <w:ind w:left="720" w:firstLine="0"/>
      </w:pPr>
    </w:p>
    <w:p w:rsidR="00E65085" w:rsidRDefault="00E65085" w:rsidP="00E65085">
      <w:pPr>
        <w:pStyle w:val="14"/>
      </w:pPr>
    </w:p>
    <w:p w:rsidR="00316728" w:rsidRPr="00016BE3" w:rsidRDefault="00316728" w:rsidP="00316728">
      <w:pPr>
        <w:pStyle w:val="3"/>
        <w:rPr>
          <w:iCs/>
          <w:sz w:val="32"/>
          <w:szCs w:val="32"/>
        </w:rPr>
      </w:pPr>
      <w:bookmarkStart w:id="20" w:name="_Toc172268098"/>
      <w:r>
        <w:rPr>
          <w:rStyle w:val="FontStyle20"/>
          <w:i w:val="0"/>
          <w:sz w:val="32"/>
          <w:szCs w:val="32"/>
        </w:rPr>
        <w:lastRenderedPageBreak/>
        <w:t>Инструменты для верстки и разработки.</w:t>
      </w:r>
      <w:bookmarkEnd w:id="20"/>
    </w:p>
    <w:p w:rsidR="00E65085" w:rsidRPr="00316728" w:rsidRDefault="00E65085" w:rsidP="00E4072F">
      <w:pPr>
        <w:pStyle w:val="14"/>
      </w:pPr>
    </w:p>
    <w:p w:rsidR="00E4072F" w:rsidRDefault="00E4072F" w:rsidP="00E4072F">
      <w:pPr>
        <w:pStyle w:val="14"/>
      </w:pPr>
      <w:r w:rsidRPr="00E4072F">
        <w:t xml:space="preserve">Инструменты </w:t>
      </w:r>
      <w:r>
        <w:t xml:space="preserve">разработки </w:t>
      </w:r>
      <w:r w:rsidRPr="00E4072F">
        <w:t>- это программы, которые позволяют создавать, тестировать и отлаживать программное обеспечение.</w:t>
      </w:r>
    </w:p>
    <w:p w:rsidR="00E4072F" w:rsidRDefault="00E4072F" w:rsidP="00E4072F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>В качестве инструмента разработки я выбрал</w:t>
      </w:r>
      <w:r>
        <w:rPr>
          <w:rStyle w:val="FontStyle20"/>
          <w:i w:val="0"/>
          <w:sz w:val="28"/>
          <w:szCs w:val="28"/>
        </w:rPr>
        <w:t>а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Visual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Studio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Code</w:t>
      </w:r>
      <w:r w:rsidRPr="00E3621A">
        <w:rPr>
          <w:rStyle w:val="FontStyle20"/>
          <w:i w:val="0"/>
          <w:sz w:val="28"/>
          <w:szCs w:val="28"/>
        </w:rPr>
        <w:t>.</w:t>
      </w:r>
    </w:p>
    <w:p w:rsidR="00E4072F" w:rsidRDefault="00E4072F" w:rsidP="00E4072F">
      <w:pPr>
        <w:pStyle w:val="14"/>
        <w:rPr>
          <w:rStyle w:val="FontStyle20"/>
          <w:i w:val="0"/>
          <w:sz w:val="28"/>
          <w:szCs w:val="28"/>
        </w:rPr>
      </w:pPr>
      <w:r w:rsidRPr="00E4072F">
        <w:rPr>
          <w:rStyle w:val="FontStyle20"/>
          <w:i w:val="0"/>
          <w:sz w:val="28"/>
          <w:szCs w:val="28"/>
        </w:rPr>
        <w:t>Visual Studio Code (VS Code) — это редактор кода для разных языков программирования. Он относительно немного весит, гибкий и удобный. В нем можно писать, форматировать и редактировать код на разных языках.</w:t>
      </w:r>
    </w:p>
    <w:p w:rsidR="00C255E5" w:rsidRDefault="00C255E5" w:rsidP="00591669">
      <w:pPr>
        <w:pStyle w:val="14"/>
        <w:rPr>
          <w:rStyle w:val="FontStyle20"/>
          <w:i w:val="0"/>
          <w:sz w:val="28"/>
          <w:szCs w:val="28"/>
        </w:rPr>
      </w:pPr>
      <w:r w:rsidRPr="00C255E5">
        <w:rPr>
          <w:rStyle w:val="FontStyle20"/>
          <w:i w:val="0"/>
          <w:sz w:val="28"/>
          <w:szCs w:val="28"/>
        </w:rPr>
        <w:t>VS Code позволяет легко писать, форматировать и редактировать код на разных языках. С его помощью можно быстро создать проект и структуру файлов в нем, он подсвечивает синтаксис кода и помогает автоматически править ошибки. В нем есть возможности для отладки и запуска кода на некоторых языках.</w:t>
      </w:r>
    </w:p>
    <w:p w:rsidR="00591669" w:rsidRPr="00E3621A" w:rsidRDefault="00591669" w:rsidP="00591669">
      <w:pPr>
        <w:pStyle w:val="14"/>
        <w:rPr>
          <w:rStyle w:val="FontStyle20"/>
          <w:i w:val="0"/>
          <w:sz w:val="28"/>
          <w:szCs w:val="28"/>
        </w:rPr>
      </w:pPr>
    </w:p>
    <w:p w:rsidR="00E4072F" w:rsidRDefault="00C255E5" w:rsidP="00C255E5">
      <w:pPr>
        <w:pStyle w:val="Style9"/>
        <w:widowControl/>
        <w:spacing w:line="240" w:lineRule="auto"/>
        <w:jc w:val="center"/>
        <w:rPr>
          <w:rStyle w:val="FontStyle20"/>
          <w:i w:val="0"/>
          <w:sz w:val="28"/>
          <w:szCs w:val="28"/>
        </w:rPr>
      </w:pPr>
      <w:r>
        <w:rPr>
          <w:rStyle w:val="FontStyle20"/>
          <w:i w:val="0"/>
          <w:noProof/>
          <w:sz w:val="28"/>
          <w:szCs w:val="28"/>
          <w:lang w:eastAsia="ru-RU"/>
        </w:rPr>
        <w:drawing>
          <wp:inline distT="0" distB="0" distL="0" distR="0">
            <wp:extent cx="1149927" cy="1151757"/>
            <wp:effectExtent l="0" t="0" r="0" b="0"/>
            <wp:docPr id="5867604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17" cy="1170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6DF3" w:rsidRPr="002F5927" w:rsidRDefault="00836DF3" w:rsidP="00C255E5">
      <w:pPr>
        <w:pStyle w:val="Style9"/>
        <w:widowControl/>
        <w:spacing w:line="240" w:lineRule="auto"/>
        <w:jc w:val="center"/>
        <w:rPr>
          <w:rStyle w:val="FontStyle20"/>
          <w:i w:val="0"/>
          <w:sz w:val="28"/>
          <w:szCs w:val="28"/>
          <w:lang w:val="en-US"/>
        </w:rPr>
      </w:pPr>
      <w:r>
        <w:rPr>
          <w:rStyle w:val="FontStyle20"/>
          <w:i w:val="0"/>
          <w:sz w:val="28"/>
          <w:szCs w:val="28"/>
        </w:rPr>
        <w:t>Рисунок</w:t>
      </w:r>
      <w:r w:rsidRPr="00836DF3">
        <w:rPr>
          <w:rStyle w:val="FontStyle20"/>
          <w:i w:val="0"/>
          <w:sz w:val="28"/>
          <w:szCs w:val="28"/>
          <w:lang w:val="en-US"/>
        </w:rPr>
        <w:t xml:space="preserve"> </w:t>
      </w:r>
      <w:r w:rsidR="00176260" w:rsidRPr="00CC3843">
        <w:rPr>
          <w:rStyle w:val="FontStyle20"/>
          <w:i w:val="0"/>
          <w:sz w:val="28"/>
          <w:szCs w:val="28"/>
          <w:lang w:val="en-US"/>
        </w:rPr>
        <w:t>6</w:t>
      </w:r>
      <w:r w:rsidRPr="00836DF3">
        <w:rPr>
          <w:rStyle w:val="FontStyle20"/>
          <w:i w:val="0"/>
          <w:sz w:val="28"/>
          <w:szCs w:val="28"/>
          <w:lang w:val="en-US"/>
        </w:rPr>
        <w:t xml:space="preserve">. </w:t>
      </w:r>
      <w:r>
        <w:rPr>
          <w:rStyle w:val="FontStyle20"/>
          <w:i w:val="0"/>
          <w:sz w:val="28"/>
          <w:szCs w:val="28"/>
        </w:rPr>
        <w:t>Логотип</w:t>
      </w:r>
      <w:r w:rsidRPr="00836DF3">
        <w:rPr>
          <w:rStyle w:val="FontStyle20"/>
          <w:i w:val="0"/>
          <w:sz w:val="28"/>
          <w:szCs w:val="28"/>
          <w:lang w:val="en-US"/>
        </w:rPr>
        <w:t xml:space="preserve"> </w:t>
      </w:r>
      <w:r w:rsidRPr="00836DF3">
        <w:rPr>
          <w:sz w:val="28"/>
          <w:szCs w:val="28"/>
          <w:lang w:val="en-US"/>
        </w:rPr>
        <w:t>Visual Studio Code</w:t>
      </w:r>
      <w:r w:rsidRPr="002F5927">
        <w:rPr>
          <w:sz w:val="28"/>
          <w:szCs w:val="28"/>
          <w:lang w:val="en-US"/>
        </w:rPr>
        <w:t>.</w:t>
      </w:r>
    </w:p>
    <w:p w:rsidR="00E65085" w:rsidRPr="002F5927" w:rsidRDefault="00E65085" w:rsidP="00836DF3">
      <w:pPr>
        <w:pStyle w:val="14"/>
        <w:ind w:firstLine="0"/>
        <w:rPr>
          <w:lang w:val="en-US"/>
        </w:rPr>
      </w:pPr>
    </w:p>
    <w:p w:rsidR="00591669" w:rsidRPr="00591669" w:rsidRDefault="00591669" w:rsidP="00591669">
      <w:pPr>
        <w:pStyle w:val="14"/>
        <w:rPr>
          <w:lang w:val="en-US"/>
        </w:rPr>
      </w:pPr>
      <w:r>
        <w:t xml:space="preserve">Возможности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lang w:val="en-US"/>
        </w:rPr>
        <w:t>: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>Написание и редактирование кода.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Автоматическое редактирование.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Поиск, вставка и другое.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Горячие клавиши.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Контроль версий.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>Установка дополнений.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 xml:space="preserve">Запуск кода. </w:t>
      </w:r>
    </w:p>
    <w:p w:rsidR="00591669" w:rsidRPr="00591669" w:rsidRDefault="00591669" w:rsidP="00591669">
      <w:pPr>
        <w:pStyle w:val="14"/>
        <w:numPr>
          <w:ilvl w:val="1"/>
          <w:numId w:val="40"/>
        </w:numPr>
      </w:pPr>
      <w:r w:rsidRPr="00591669">
        <w:t>Помощь в отладке.</w:t>
      </w:r>
    </w:p>
    <w:p w:rsidR="00E65085" w:rsidRDefault="00E65085" w:rsidP="00B77477">
      <w:pPr>
        <w:rPr>
          <w:rFonts w:ascii="Arial Narrow" w:hAnsi="Arial Narrow"/>
        </w:rPr>
      </w:pPr>
    </w:p>
    <w:p w:rsidR="00AE495E" w:rsidRDefault="00AE495E" w:rsidP="00F26722">
      <w:pPr>
        <w:pStyle w:val="14"/>
        <w:ind w:firstLine="0"/>
        <w:jc w:val="center"/>
      </w:pPr>
      <w:r w:rsidRPr="00AE495E">
        <w:lastRenderedPageBreak/>
        <w:t xml:space="preserve">Интерфейс </w:t>
      </w:r>
      <w:proofErr w:type="gramStart"/>
      <w:r w:rsidRPr="00AE495E">
        <w:t>готово</w:t>
      </w:r>
      <w:r w:rsidR="00176260">
        <w:t>й</w:t>
      </w:r>
      <w:proofErr w:type="gramEnd"/>
      <w:r w:rsidRPr="00AE495E">
        <w:t xml:space="preserve"> </w:t>
      </w:r>
      <w:proofErr w:type="spellStart"/>
      <w:r w:rsidRPr="00AE495E">
        <w:t>веб-</w:t>
      </w:r>
      <w:r w:rsidR="00176260">
        <w:t>страницы</w:t>
      </w:r>
      <w:proofErr w:type="spellEnd"/>
      <w:r w:rsidRPr="00AE495E">
        <w:t>.</w:t>
      </w:r>
    </w:p>
    <w:p w:rsidR="00AE495E" w:rsidRDefault="00AE495E" w:rsidP="00AE495E">
      <w:pPr>
        <w:pStyle w:val="14"/>
      </w:pPr>
    </w:p>
    <w:p w:rsidR="001F541E" w:rsidRDefault="00176260" w:rsidP="00AE495E">
      <w:pPr>
        <w:pStyle w:val="14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79494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41E" w:rsidRDefault="001F7F52" w:rsidP="00176260">
      <w:pPr>
        <w:pStyle w:val="14"/>
        <w:ind w:firstLine="0"/>
        <w:jc w:val="center"/>
        <w:rPr>
          <w:szCs w:val="28"/>
        </w:rPr>
      </w:pPr>
      <w:r w:rsidRPr="001F7F52">
        <w:rPr>
          <w:szCs w:val="28"/>
        </w:rPr>
        <w:t xml:space="preserve">Рисунок </w:t>
      </w:r>
      <w:r w:rsidR="00176260">
        <w:rPr>
          <w:szCs w:val="28"/>
        </w:rPr>
        <w:t>7</w:t>
      </w:r>
      <w:r w:rsidRPr="001F7F52">
        <w:rPr>
          <w:szCs w:val="28"/>
        </w:rPr>
        <w:t>.</w:t>
      </w:r>
      <w:r w:rsidRPr="00CC3843">
        <w:rPr>
          <w:szCs w:val="28"/>
        </w:rPr>
        <w:t xml:space="preserve"> </w:t>
      </w:r>
      <w:proofErr w:type="spellStart"/>
      <w:r w:rsidR="00176260">
        <w:rPr>
          <w:szCs w:val="28"/>
        </w:rPr>
        <w:t>Веб-страница</w:t>
      </w:r>
      <w:proofErr w:type="spellEnd"/>
      <w:r w:rsidR="00176260">
        <w:rPr>
          <w:szCs w:val="28"/>
        </w:rPr>
        <w:t xml:space="preserve"> таймера</w:t>
      </w:r>
    </w:p>
    <w:p w:rsidR="00176260" w:rsidRDefault="00176260" w:rsidP="00431338">
      <w:pPr>
        <w:pStyle w:val="1"/>
        <w:rPr>
          <w:rStyle w:val="FontStyle20"/>
          <w:i w:val="0"/>
          <w:sz w:val="32"/>
          <w:szCs w:val="32"/>
        </w:rPr>
      </w:pPr>
      <w:bookmarkStart w:id="21" w:name="_Toc140610637"/>
    </w:p>
    <w:p w:rsidR="00B07A10" w:rsidRP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Default="00B07A10" w:rsidP="00B07A10"/>
    <w:p w:rsidR="00B07A10" w:rsidRPr="00B07A10" w:rsidRDefault="00B07A10" w:rsidP="00B07A10"/>
    <w:p w:rsidR="00176260" w:rsidRDefault="00176260" w:rsidP="00431338">
      <w:pPr>
        <w:pStyle w:val="1"/>
        <w:rPr>
          <w:rStyle w:val="FontStyle20"/>
          <w:i w:val="0"/>
          <w:sz w:val="32"/>
          <w:szCs w:val="32"/>
        </w:rPr>
      </w:pPr>
    </w:p>
    <w:p w:rsidR="007E47A3" w:rsidRDefault="007E47A3" w:rsidP="00431338">
      <w:pPr>
        <w:pStyle w:val="1"/>
        <w:rPr>
          <w:rStyle w:val="FontStyle20"/>
          <w:i w:val="0"/>
          <w:sz w:val="32"/>
          <w:szCs w:val="32"/>
        </w:rPr>
      </w:pPr>
      <w:bookmarkStart w:id="22" w:name="_Toc172268099"/>
      <w:r w:rsidRPr="00D85427">
        <w:rPr>
          <w:rStyle w:val="FontStyle20"/>
          <w:i w:val="0"/>
          <w:sz w:val="32"/>
          <w:szCs w:val="32"/>
        </w:rPr>
        <w:t>Программирование</w:t>
      </w:r>
      <w:bookmarkEnd w:id="21"/>
      <w:r>
        <w:rPr>
          <w:rStyle w:val="FontStyle20"/>
          <w:i w:val="0"/>
          <w:sz w:val="32"/>
          <w:szCs w:val="32"/>
        </w:rPr>
        <w:t>.</w:t>
      </w:r>
      <w:bookmarkEnd w:id="22"/>
    </w:p>
    <w:p w:rsidR="007E47A3" w:rsidRDefault="007E47A3" w:rsidP="007E47A3">
      <w:pPr>
        <w:pStyle w:val="14"/>
      </w:pPr>
    </w:p>
    <w:p w:rsidR="007E47A3" w:rsidRDefault="000F1E7D" w:rsidP="000F1E7D">
      <w:pPr>
        <w:pStyle w:val="14"/>
      </w:pPr>
      <w:r w:rsidRPr="000F1E7D">
        <w:t xml:space="preserve">Программирование </w:t>
      </w:r>
      <w:r>
        <w:t>–</w:t>
      </w:r>
      <w:r w:rsidRPr="000F1E7D">
        <w:t xml:space="preserve"> это</w:t>
      </w:r>
      <w:r>
        <w:t xml:space="preserve"> </w:t>
      </w:r>
      <w:r w:rsidRPr="000F1E7D">
        <w:t>процесс создания компьютерных программ на особом языке, превращающий алгоритмы и структуры данных в некоторую инструкцию, которую может выполнить компьютер. В настоящее время существует большое количество различных языков программирования, которые дают возможность разными способами записать данные и создать определенные процессы</w:t>
      </w:r>
      <w:r>
        <w:t>.</w:t>
      </w:r>
    </w:p>
    <w:p w:rsidR="000F1E7D" w:rsidRPr="000F1E7D" w:rsidRDefault="000F1E7D" w:rsidP="000F1E7D">
      <w:pPr>
        <w:pStyle w:val="14"/>
        <w:rPr>
          <w:rStyle w:val="FontStyle20"/>
          <w:i w:val="0"/>
          <w:sz w:val="28"/>
          <w:szCs w:val="28"/>
        </w:rPr>
      </w:pPr>
      <w:r w:rsidRPr="000F1E7D">
        <w:rPr>
          <w:rStyle w:val="FontStyle20"/>
          <w:i w:val="0"/>
          <w:sz w:val="28"/>
          <w:szCs w:val="28"/>
        </w:rPr>
        <w:t>Программирование включает в себя несколько этапов, таких как проектирование, написание кода, тестирование и отладка. В процессе программирования разработчик использует специальные инструменты, такие как текстовые редакторы, интегрированные среды разработки и компиляторы.</w:t>
      </w:r>
    </w:p>
    <w:p w:rsidR="000F1E7D" w:rsidRDefault="000F1E7D" w:rsidP="000F1E7D">
      <w:pPr>
        <w:pStyle w:val="14"/>
        <w:rPr>
          <w:rStyle w:val="FontStyle20"/>
          <w:i w:val="0"/>
          <w:sz w:val="28"/>
          <w:szCs w:val="28"/>
        </w:rPr>
      </w:pPr>
      <w:r w:rsidRPr="000F1E7D">
        <w:rPr>
          <w:rStyle w:val="FontStyle20"/>
          <w:i w:val="0"/>
          <w:sz w:val="28"/>
          <w:szCs w:val="28"/>
        </w:rPr>
        <w:t>Программирование используется для создания различных приложений и программ, включая мобильные приложения, игры, веб-сайты и многое другое. Это очень важный навык в современном мире, так как компьютеры и программы используются в различных областях, включая науку, бизнес и развлечения</w:t>
      </w:r>
      <w:r>
        <w:rPr>
          <w:rStyle w:val="FontStyle20"/>
          <w:i w:val="0"/>
          <w:sz w:val="28"/>
          <w:szCs w:val="28"/>
        </w:rPr>
        <w:t xml:space="preserve">. Оно </w:t>
      </w:r>
      <w:r w:rsidRPr="00E3621A">
        <w:rPr>
          <w:rStyle w:val="FontStyle20"/>
          <w:i w:val="0"/>
          <w:sz w:val="28"/>
          <w:szCs w:val="28"/>
        </w:rPr>
        <w:t>также используется для автоматизации задач и процессов в различных отраслях.</w:t>
      </w:r>
    </w:p>
    <w:p w:rsidR="000F1E7D" w:rsidRPr="000F1E7D" w:rsidRDefault="000F1E7D" w:rsidP="000F1E7D">
      <w:pPr>
        <w:pStyle w:val="14"/>
        <w:rPr>
          <w:iCs/>
          <w:szCs w:val="28"/>
        </w:rPr>
      </w:pPr>
    </w:p>
    <w:p w:rsidR="00E65085" w:rsidRDefault="000F1E7D" w:rsidP="000F1E7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ru-RU"/>
        </w:rPr>
        <w:drawing>
          <wp:inline distT="0" distB="0" distL="0" distR="0">
            <wp:extent cx="4227942" cy="2332893"/>
            <wp:effectExtent l="0" t="0" r="1270" b="0"/>
            <wp:docPr id="15912532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099" r="20201"/>
                    <a:stretch/>
                  </pic:blipFill>
                  <pic:spPr bwMode="auto">
                    <a:xfrm>
                      <a:off x="0" y="0"/>
                      <a:ext cx="4246780" cy="23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085" w:rsidRPr="00B07A10" w:rsidRDefault="000F1E7D" w:rsidP="00B07A10">
      <w:pPr>
        <w:pStyle w:val="14"/>
        <w:jc w:val="center"/>
      </w:pPr>
      <w:r>
        <w:t xml:space="preserve">Рисунок </w:t>
      </w:r>
      <w:r w:rsidR="00176260">
        <w:t>8</w:t>
      </w:r>
      <w:r>
        <w:t>.</w:t>
      </w:r>
    </w:p>
    <w:p w:rsidR="00316728" w:rsidRPr="00016BE3" w:rsidRDefault="00316728" w:rsidP="00316728">
      <w:pPr>
        <w:pStyle w:val="3"/>
        <w:rPr>
          <w:iCs/>
          <w:sz w:val="32"/>
          <w:szCs w:val="32"/>
        </w:rPr>
      </w:pPr>
      <w:bookmarkStart w:id="23" w:name="_Toc172268100"/>
      <w:r>
        <w:rPr>
          <w:rStyle w:val="FontStyle20"/>
          <w:i w:val="0"/>
          <w:sz w:val="32"/>
          <w:szCs w:val="32"/>
        </w:rPr>
        <w:lastRenderedPageBreak/>
        <w:t xml:space="preserve">Структура </w:t>
      </w:r>
      <w:r w:rsidR="00176260">
        <w:rPr>
          <w:rStyle w:val="FontStyle20"/>
          <w:i w:val="0"/>
          <w:sz w:val="32"/>
          <w:szCs w:val="32"/>
        </w:rPr>
        <w:t>Таймера</w:t>
      </w:r>
      <w:r>
        <w:rPr>
          <w:rStyle w:val="FontStyle20"/>
          <w:i w:val="0"/>
          <w:sz w:val="32"/>
          <w:szCs w:val="32"/>
        </w:rPr>
        <w:t>.</w:t>
      </w:r>
      <w:bookmarkEnd w:id="23"/>
    </w:p>
    <w:p w:rsidR="00FD4FD4" w:rsidRDefault="00FD4FD4" w:rsidP="00A01233">
      <w:pPr>
        <w:pStyle w:val="3"/>
        <w:rPr>
          <w:rStyle w:val="FontStyle20"/>
          <w:i w:val="0"/>
          <w:sz w:val="32"/>
          <w:szCs w:val="32"/>
        </w:rPr>
      </w:pPr>
    </w:p>
    <w:p w:rsidR="00E65085" w:rsidRPr="00FD4FD4" w:rsidRDefault="00A01233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FD4FD4">
        <w:rPr>
          <w:rStyle w:val="FontStyle20"/>
          <w:i w:val="0"/>
          <w:iCs w:val="0"/>
          <w:sz w:val="28"/>
          <w:szCs w:val="20"/>
        </w:rPr>
        <w:t>Т</w:t>
      </w:r>
      <w:r w:rsidR="00176260">
        <w:rPr>
          <w:rStyle w:val="FontStyle20"/>
          <w:i w:val="0"/>
          <w:iCs w:val="0"/>
          <w:sz w:val="28"/>
          <w:szCs w:val="20"/>
        </w:rPr>
        <w:t>аймер</w:t>
      </w:r>
      <w:r w:rsidRPr="00FD4FD4">
        <w:rPr>
          <w:rStyle w:val="FontStyle20"/>
          <w:i w:val="0"/>
          <w:iCs w:val="0"/>
          <w:sz w:val="28"/>
          <w:szCs w:val="20"/>
        </w:rPr>
        <w:t xml:space="preserve"> представляет из себя веб-страницу, </w:t>
      </w:r>
      <w:proofErr w:type="gramStart"/>
      <w:r w:rsidRPr="00FD4FD4">
        <w:rPr>
          <w:rStyle w:val="FontStyle20"/>
          <w:i w:val="0"/>
          <w:iCs w:val="0"/>
          <w:sz w:val="28"/>
          <w:szCs w:val="20"/>
        </w:rPr>
        <w:t>на</w:t>
      </w:r>
      <w:proofErr w:type="gramEnd"/>
      <w:r w:rsidRPr="00FD4FD4">
        <w:rPr>
          <w:rStyle w:val="FontStyle20"/>
          <w:i w:val="0"/>
          <w:iCs w:val="0"/>
          <w:sz w:val="28"/>
          <w:szCs w:val="20"/>
        </w:rPr>
        <w:t xml:space="preserve"> которой расположены:</w:t>
      </w:r>
    </w:p>
    <w:p w:rsidR="00A01233" w:rsidRPr="00FD4FD4" w:rsidRDefault="00A01233" w:rsidP="00FD4FD4">
      <w:pPr>
        <w:pStyle w:val="14"/>
        <w:numPr>
          <w:ilvl w:val="1"/>
          <w:numId w:val="44"/>
        </w:numPr>
        <w:rPr>
          <w:rStyle w:val="FontStyle20"/>
          <w:i w:val="0"/>
          <w:iCs w:val="0"/>
          <w:sz w:val="28"/>
          <w:szCs w:val="20"/>
        </w:rPr>
      </w:pPr>
      <w:r w:rsidRPr="00FD4FD4">
        <w:rPr>
          <w:rStyle w:val="FontStyle20"/>
          <w:i w:val="0"/>
          <w:iCs w:val="0"/>
          <w:sz w:val="28"/>
          <w:szCs w:val="20"/>
        </w:rPr>
        <w:t xml:space="preserve">Таймер </w:t>
      </w:r>
      <w:r w:rsidR="00176260">
        <w:rPr>
          <w:rStyle w:val="FontStyle20"/>
          <w:i w:val="0"/>
          <w:iCs w:val="0"/>
          <w:sz w:val="28"/>
          <w:szCs w:val="20"/>
        </w:rPr>
        <w:t>обратного отсчёта</w:t>
      </w:r>
    </w:p>
    <w:p w:rsidR="00A01233" w:rsidRPr="00FD4FD4" w:rsidRDefault="00176260" w:rsidP="00FD4FD4">
      <w:pPr>
        <w:pStyle w:val="14"/>
        <w:numPr>
          <w:ilvl w:val="1"/>
          <w:numId w:val="44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Поле ввода времени</w:t>
      </w:r>
    </w:p>
    <w:p w:rsidR="00A01233" w:rsidRPr="00FD4FD4" w:rsidRDefault="00176260" w:rsidP="00FD4FD4">
      <w:pPr>
        <w:pStyle w:val="14"/>
        <w:numPr>
          <w:ilvl w:val="1"/>
          <w:numId w:val="44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Кнопка запуска таймера</w:t>
      </w:r>
    </w:p>
    <w:p w:rsidR="00FD4FD4" w:rsidRPr="00FD4FD4" w:rsidRDefault="00176260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В поле ввода вводится число (числа меньше 0 не принимаются).</w:t>
      </w:r>
    </w:p>
    <w:p w:rsidR="00A01233" w:rsidRDefault="00176260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После нажатия кнопки запускается таймер.</w:t>
      </w:r>
    </w:p>
    <w:p w:rsidR="00FD4FD4" w:rsidRPr="00FD4FD4" w:rsidRDefault="00176260" w:rsidP="00FD4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Когда таймер достигает 0, на экран выводится уведомление о завершении его работы.</w:t>
      </w:r>
    </w:p>
    <w:p w:rsidR="00A01233" w:rsidRDefault="00A01233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B07A10" w:rsidRDefault="00B07A10" w:rsidP="00A01233">
      <w:pPr>
        <w:pStyle w:val="14"/>
        <w:rPr>
          <w:rStyle w:val="FontStyle20"/>
          <w:i w:val="0"/>
          <w:sz w:val="32"/>
          <w:szCs w:val="32"/>
        </w:rPr>
      </w:pPr>
    </w:p>
    <w:p w:rsidR="00A01233" w:rsidRPr="00A01233" w:rsidRDefault="00A01233" w:rsidP="00A01233">
      <w:pPr>
        <w:pStyle w:val="14"/>
        <w:rPr>
          <w:iCs/>
          <w:sz w:val="32"/>
          <w:szCs w:val="32"/>
        </w:rPr>
      </w:pPr>
    </w:p>
    <w:p w:rsidR="001F541E" w:rsidRDefault="001F541E" w:rsidP="00B77477">
      <w:pPr>
        <w:rPr>
          <w:rFonts w:ascii="Arial Narrow" w:hAnsi="Arial Narrow"/>
        </w:rPr>
      </w:pPr>
    </w:p>
    <w:p w:rsidR="00FD4FD4" w:rsidRPr="002F5927" w:rsidRDefault="00FD4FD4" w:rsidP="00431338">
      <w:pPr>
        <w:pStyle w:val="1"/>
        <w:rPr>
          <w:rStyle w:val="FontStyle20"/>
          <w:i w:val="0"/>
          <w:sz w:val="32"/>
          <w:szCs w:val="32"/>
        </w:rPr>
      </w:pPr>
      <w:bookmarkStart w:id="24" w:name="_Toc140610640"/>
      <w:bookmarkStart w:id="25" w:name="_Toc172268101"/>
      <w:r w:rsidRPr="00AB3938">
        <w:rPr>
          <w:rStyle w:val="FontStyle20"/>
          <w:i w:val="0"/>
          <w:sz w:val="32"/>
          <w:szCs w:val="32"/>
        </w:rPr>
        <w:lastRenderedPageBreak/>
        <w:t xml:space="preserve">Тестирование </w:t>
      </w:r>
      <w:proofErr w:type="spellStart"/>
      <w:r w:rsidRPr="00AB3938">
        <w:rPr>
          <w:rStyle w:val="FontStyle20"/>
          <w:i w:val="0"/>
          <w:sz w:val="32"/>
          <w:szCs w:val="32"/>
        </w:rPr>
        <w:t>веб-</w:t>
      </w:r>
      <w:bookmarkEnd w:id="24"/>
      <w:r w:rsidR="00176260">
        <w:rPr>
          <w:rStyle w:val="FontStyle20"/>
          <w:i w:val="0"/>
          <w:sz w:val="32"/>
          <w:szCs w:val="32"/>
        </w:rPr>
        <w:t>страницы</w:t>
      </w:r>
      <w:proofErr w:type="spellEnd"/>
      <w:r w:rsidRPr="002F5927">
        <w:rPr>
          <w:rStyle w:val="FontStyle20"/>
          <w:i w:val="0"/>
          <w:sz w:val="32"/>
          <w:szCs w:val="32"/>
        </w:rPr>
        <w:t>.</w:t>
      </w:r>
      <w:bookmarkEnd w:id="25"/>
    </w:p>
    <w:p w:rsidR="0069647B" w:rsidRPr="0069647B" w:rsidRDefault="0069647B" w:rsidP="0069647B"/>
    <w:p w:rsidR="00176260" w:rsidRPr="00176260" w:rsidRDefault="00176260" w:rsidP="00176260">
      <w:pPr>
        <w:pStyle w:val="af4"/>
        <w:spacing w:line="360" w:lineRule="auto"/>
        <w:ind w:firstLine="708"/>
        <w:rPr>
          <w:sz w:val="28"/>
          <w:szCs w:val="28"/>
        </w:rPr>
      </w:pPr>
      <w:r w:rsidRPr="00176260">
        <w:rPr>
          <w:sz w:val="28"/>
          <w:szCs w:val="28"/>
        </w:rPr>
        <w:t xml:space="preserve">Тестирование сайта — один из важных жизненных этапов, после которого, предоставляется заказчику готовый проект без ошибок, с хорошей читабельностью, воспринимаемой легкостью, удобством и надежностью. Мы хотели бы рассказать о </w:t>
      </w:r>
      <w:proofErr w:type="gramStart"/>
      <w:r w:rsidRPr="00176260">
        <w:rPr>
          <w:sz w:val="28"/>
          <w:szCs w:val="28"/>
        </w:rPr>
        <w:t>том</w:t>
      </w:r>
      <w:proofErr w:type="gramEnd"/>
      <w:r w:rsidRPr="00176260">
        <w:rPr>
          <w:sz w:val="28"/>
          <w:szCs w:val="28"/>
        </w:rPr>
        <w:t xml:space="preserve"> какие этапы проходит сайт перед выходом в </w:t>
      </w:r>
      <w:proofErr w:type="spellStart"/>
      <w:r w:rsidRPr="00176260">
        <w:rPr>
          <w:sz w:val="28"/>
          <w:szCs w:val="28"/>
        </w:rPr>
        <w:t>продакшн</w:t>
      </w:r>
      <w:proofErr w:type="spellEnd"/>
      <w:r w:rsidRPr="00176260">
        <w:rPr>
          <w:sz w:val="28"/>
          <w:szCs w:val="28"/>
        </w:rPr>
        <w:t>. </w:t>
      </w:r>
    </w:p>
    <w:p w:rsidR="00176260" w:rsidRPr="00176260" w:rsidRDefault="00176260" w:rsidP="00176260">
      <w:pPr>
        <w:pStyle w:val="af4"/>
        <w:spacing w:line="360" w:lineRule="auto"/>
        <w:ind w:firstLine="708"/>
        <w:rPr>
          <w:sz w:val="28"/>
          <w:szCs w:val="28"/>
        </w:rPr>
      </w:pPr>
      <w:r w:rsidRPr="00176260">
        <w:rPr>
          <w:sz w:val="28"/>
          <w:szCs w:val="28"/>
        </w:rPr>
        <w:t xml:space="preserve">Тестирование — это отклонение фактического результата от ожидаемого, другими словами — это процесс поиска </w:t>
      </w:r>
      <w:proofErr w:type="spellStart"/>
      <w:r w:rsidRPr="00176260">
        <w:rPr>
          <w:sz w:val="28"/>
          <w:szCs w:val="28"/>
        </w:rPr>
        <w:t>багов</w:t>
      </w:r>
      <w:proofErr w:type="spellEnd"/>
      <w:r w:rsidRPr="00176260">
        <w:rPr>
          <w:sz w:val="28"/>
          <w:szCs w:val="28"/>
        </w:rPr>
        <w:t xml:space="preserve"> (ошибок).</w:t>
      </w:r>
    </w:p>
    <w:p w:rsidR="00176260" w:rsidRPr="00176260" w:rsidRDefault="00176260" w:rsidP="00176260">
      <w:pPr>
        <w:pStyle w:val="af4"/>
        <w:spacing w:line="360" w:lineRule="auto"/>
        <w:ind w:firstLine="708"/>
        <w:rPr>
          <w:sz w:val="28"/>
          <w:szCs w:val="28"/>
        </w:rPr>
      </w:pPr>
      <w:r w:rsidRPr="00176260">
        <w:rPr>
          <w:sz w:val="28"/>
          <w:szCs w:val="28"/>
        </w:rPr>
        <w:t xml:space="preserve">Основные правила тестирования </w:t>
      </w:r>
      <w:proofErr w:type="spellStart"/>
      <w:r w:rsidRPr="00176260">
        <w:rPr>
          <w:sz w:val="28"/>
          <w:szCs w:val="28"/>
        </w:rPr>
        <w:t>веб-сайтов</w:t>
      </w:r>
      <w:proofErr w:type="spellEnd"/>
      <w:r w:rsidRPr="00176260">
        <w:rPr>
          <w:sz w:val="28"/>
          <w:szCs w:val="28"/>
        </w:rPr>
        <w:t xml:space="preserve"> — это шаги, которые показывают пользователю, насколько удобен и логичен будет проект, насколько просто и возможно найти ту или иную информацию. Хорошо ли воспринимается человеческому взгляду и правильно ли работает весь функционал данного сайта, который был поставлен по ТЗ или </w:t>
      </w:r>
      <w:proofErr w:type="spellStart"/>
      <w:r w:rsidRPr="00176260">
        <w:rPr>
          <w:sz w:val="28"/>
          <w:szCs w:val="28"/>
        </w:rPr>
        <w:t>брифу</w:t>
      </w:r>
      <w:proofErr w:type="spellEnd"/>
      <w:r w:rsidRPr="00176260">
        <w:rPr>
          <w:sz w:val="28"/>
          <w:szCs w:val="28"/>
        </w:rPr>
        <w:t xml:space="preserve"> — это основные показатели для </w:t>
      </w:r>
      <w:proofErr w:type="spellStart"/>
      <w:r w:rsidRPr="00176260">
        <w:rPr>
          <w:sz w:val="28"/>
          <w:szCs w:val="28"/>
        </w:rPr>
        <w:t>тестировщика</w:t>
      </w:r>
      <w:proofErr w:type="spellEnd"/>
      <w:r w:rsidRPr="00176260">
        <w:rPr>
          <w:sz w:val="28"/>
          <w:szCs w:val="28"/>
        </w:rPr>
        <w:t>.</w:t>
      </w:r>
    </w:p>
    <w:p w:rsidR="00A506E0" w:rsidRDefault="00A506E0" w:rsidP="0069647B">
      <w:pPr>
        <w:pStyle w:val="14"/>
        <w:rPr>
          <w:rStyle w:val="FontStyle20"/>
          <w:i w:val="0"/>
          <w:sz w:val="28"/>
          <w:szCs w:val="28"/>
        </w:rPr>
      </w:pPr>
    </w:p>
    <w:p w:rsidR="00A506E0" w:rsidRPr="008F75CC" w:rsidRDefault="00A506E0" w:rsidP="00A506E0">
      <w:pPr>
        <w:pStyle w:val="14"/>
        <w:rPr>
          <w:rStyle w:val="FontStyle20"/>
          <w:i w:val="0"/>
          <w:sz w:val="28"/>
          <w:szCs w:val="28"/>
        </w:rPr>
      </w:pPr>
      <w:r w:rsidRPr="008F75CC">
        <w:rPr>
          <w:rStyle w:val="FontStyle20"/>
          <w:i w:val="0"/>
          <w:sz w:val="28"/>
          <w:szCs w:val="28"/>
        </w:rPr>
        <w:t xml:space="preserve">Вот некоторые основные типы тестирования, которые применяются </w:t>
      </w:r>
      <w:r>
        <w:rPr>
          <w:rStyle w:val="FontStyle20"/>
          <w:i w:val="0"/>
          <w:sz w:val="28"/>
          <w:szCs w:val="28"/>
        </w:rPr>
        <w:t>для</w:t>
      </w:r>
      <w:r w:rsidRPr="008F75CC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8F75CC">
        <w:rPr>
          <w:rStyle w:val="FontStyle20"/>
          <w:i w:val="0"/>
          <w:sz w:val="28"/>
          <w:szCs w:val="28"/>
        </w:rPr>
        <w:t>веб-</w:t>
      </w:r>
      <w:r w:rsidR="00176260">
        <w:rPr>
          <w:rStyle w:val="FontStyle20"/>
          <w:i w:val="0"/>
          <w:sz w:val="28"/>
          <w:szCs w:val="28"/>
        </w:rPr>
        <w:t>страниц</w:t>
      </w:r>
      <w:proofErr w:type="spellEnd"/>
      <w:r w:rsidR="00176260">
        <w:rPr>
          <w:rStyle w:val="FontStyle20"/>
          <w:i w:val="0"/>
          <w:sz w:val="28"/>
          <w:szCs w:val="28"/>
        </w:rPr>
        <w:t xml:space="preserve"> и сайтов</w:t>
      </w:r>
      <w:r w:rsidRPr="008F75CC">
        <w:rPr>
          <w:rStyle w:val="FontStyle20"/>
          <w:i w:val="0"/>
          <w:sz w:val="28"/>
          <w:szCs w:val="28"/>
        </w:rPr>
        <w:t>: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Функциональное тестирование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производительности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proofErr w:type="spellStart"/>
      <w:r w:rsidRPr="00176260">
        <w:rPr>
          <w:sz w:val="28"/>
          <w:szCs w:val="28"/>
          <w:lang w:eastAsia="ru-RU"/>
        </w:rPr>
        <w:t>Юзабилити-тестирование</w:t>
      </w:r>
      <w:proofErr w:type="spellEnd"/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пользовательского интерфейса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безопасности</w:t>
      </w:r>
    </w:p>
    <w:p w:rsidR="00176260" w:rsidRPr="00176260" w:rsidRDefault="00176260" w:rsidP="00176260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76260">
        <w:rPr>
          <w:sz w:val="28"/>
          <w:szCs w:val="28"/>
          <w:lang w:eastAsia="ru-RU"/>
        </w:rPr>
        <w:t>Тестирование совместимости</w:t>
      </w:r>
    </w:p>
    <w:p w:rsidR="00A506E0" w:rsidRDefault="00A506E0" w:rsidP="00A506E0">
      <w:pPr>
        <w:pStyle w:val="14"/>
        <w:rPr>
          <w:rStyle w:val="FontStyle20"/>
          <w:i w:val="0"/>
          <w:sz w:val="28"/>
          <w:szCs w:val="28"/>
        </w:rPr>
      </w:pPr>
    </w:p>
    <w:p w:rsidR="00176260" w:rsidRDefault="00176260" w:rsidP="00A506E0">
      <w:pPr>
        <w:pStyle w:val="14"/>
        <w:rPr>
          <w:rStyle w:val="FontStyle20"/>
          <w:i w:val="0"/>
          <w:sz w:val="28"/>
          <w:szCs w:val="28"/>
        </w:rPr>
      </w:pPr>
    </w:p>
    <w:p w:rsidR="00A506E0" w:rsidRDefault="0069647B" w:rsidP="00A506E0">
      <w:pPr>
        <w:pStyle w:val="14"/>
        <w:rPr>
          <w:rStyle w:val="FontStyle20"/>
          <w:i w:val="0"/>
          <w:sz w:val="28"/>
          <w:szCs w:val="28"/>
        </w:rPr>
      </w:pPr>
      <w:r>
        <w:rPr>
          <w:rStyle w:val="FontStyle20"/>
          <w:i w:val="0"/>
          <w:sz w:val="28"/>
          <w:szCs w:val="28"/>
        </w:rPr>
        <w:lastRenderedPageBreak/>
        <w:t xml:space="preserve">Тестированию </w:t>
      </w:r>
      <w:proofErr w:type="gramStart"/>
      <w:r>
        <w:rPr>
          <w:rStyle w:val="FontStyle20"/>
          <w:i w:val="0"/>
          <w:sz w:val="28"/>
          <w:szCs w:val="28"/>
        </w:rPr>
        <w:t>свое</w:t>
      </w:r>
      <w:r w:rsidR="00176260">
        <w:rPr>
          <w:rStyle w:val="FontStyle20"/>
          <w:i w:val="0"/>
          <w:sz w:val="28"/>
          <w:szCs w:val="28"/>
        </w:rPr>
        <w:t>й</w:t>
      </w:r>
      <w:proofErr w:type="gramEnd"/>
      <w:r>
        <w:rPr>
          <w:rStyle w:val="FontStyle20"/>
          <w:i w:val="0"/>
          <w:sz w:val="28"/>
          <w:szCs w:val="28"/>
        </w:rPr>
        <w:t xml:space="preserve"> </w:t>
      </w:r>
      <w:proofErr w:type="spellStart"/>
      <w:r>
        <w:rPr>
          <w:rStyle w:val="FontStyle20"/>
          <w:i w:val="0"/>
          <w:sz w:val="28"/>
          <w:szCs w:val="28"/>
        </w:rPr>
        <w:t>веб-</w:t>
      </w:r>
      <w:r w:rsidR="00176260">
        <w:rPr>
          <w:rStyle w:val="FontStyle20"/>
          <w:i w:val="0"/>
          <w:sz w:val="28"/>
          <w:szCs w:val="28"/>
        </w:rPr>
        <w:t>страницы</w:t>
      </w:r>
      <w:proofErr w:type="spellEnd"/>
      <w:r>
        <w:rPr>
          <w:rStyle w:val="FontStyle20"/>
          <w:i w:val="0"/>
          <w:sz w:val="28"/>
          <w:szCs w:val="28"/>
        </w:rPr>
        <w:t xml:space="preserve"> я посвятил достаточно времени. Благодаря тестированию я смог выявить некоторые неочевидные проблемы в работе </w:t>
      </w:r>
      <w:r w:rsidR="00176260">
        <w:rPr>
          <w:rStyle w:val="FontStyle20"/>
          <w:i w:val="0"/>
          <w:sz w:val="28"/>
          <w:szCs w:val="28"/>
        </w:rPr>
        <w:t>страницы, некоторые из которых удалось</w:t>
      </w:r>
      <w:r>
        <w:rPr>
          <w:rStyle w:val="FontStyle20"/>
          <w:i w:val="0"/>
          <w:sz w:val="28"/>
          <w:szCs w:val="28"/>
        </w:rPr>
        <w:t xml:space="preserve"> устранить. Без тестирования эти ошибки было бы в разы сложнее обнаружить.</w:t>
      </w:r>
    </w:p>
    <w:p w:rsidR="00A506E0" w:rsidRDefault="00A506E0" w:rsidP="00A506E0">
      <w:pPr>
        <w:pStyle w:val="14"/>
        <w:rPr>
          <w:rStyle w:val="FontStyle20"/>
          <w:i w:val="0"/>
          <w:sz w:val="28"/>
          <w:szCs w:val="28"/>
        </w:rPr>
      </w:pPr>
    </w:p>
    <w:p w:rsidR="000F1E7D" w:rsidRDefault="00B07A10" w:rsidP="00A506E0">
      <w:pPr>
        <w:jc w:val="center"/>
        <w:rPr>
          <w:rFonts w:ascii="Arial Narrow" w:hAnsi="Arial Narrow"/>
        </w:rPr>
      </w:pPr>
      <w:r>
        <w:rPr>
          <w:noProof/>
          <w:lang w:eastAsia="ru-RU"/>
        </w:rPr>
        <w:drawing>
          <wp:inline distT="0" distB="0" distL="0" distR="0">
            <wp:extent cx="5940425" cy="2984135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10" w:rsidRDefault="00B07A10" w:rsidP="00B07A10">
      <w:pPr>
        <w:pStyle w:val="14"/>
        <w:ind w:firstLine="0"/>
        <w:jc w:val="center"/>
      </w:pPr>
    </w:p>
    <w:p w:rsidR="00176260" w:rsidRDefault="00A506E0" w:rsidP="00B07A10">
      <w:pPr>
        <w:pStyle w:val="14"/>
        <w:ind w:firstLine="0"/>
        <w:jc w:val="center"/>
      </w:pPr>
      <w:r>
        <w:t xml:space="preserve">Рисунок </w:t>
      </w:r>
      <w:r w:rsidR="00B07A10">
        <w:t>9</w:t>
      </w:r>
      <w:r>
        <w:t xml:space="preserve">. Тестирование </w:t>
      </w:r>
      <w:bookmarkStart w:id="26" w:name="_Toc140610641"/>
      <w:r w:rsidR="00B07A10">
        <w:t>страницы</w:t>
      </w:r>
    </w:p>
    <w:p w:rsidR="00176260" w:rsidRDefault="00176260" w:rsidP="00431338">
      <w:pPr>
        <w:pStyle w:val="1"/>
      </w:pPr>
    </w:p>
    <w:p w:rsidR="00B07A10" w:rsidRPr="00B07A10" w:rsidRDefault="00B07A10" w:rsidP="00B07A10"/>
    <w:p w:rsidR="00176260" w:rsidRPr="00CC3843" w:rsidRDefault="00176260" w:rsidP="00176260"/>
    <w:p w:rsidR="00176260" w:rsidRDefault="00176260" w:rsidP="00176260"/>
    <w:p w:rsidR="00B07A10" w:rsidRPr="00B07A10" w:rsidRDefault="00B07A1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CC3843" w:rsidRDefault="00176260" w:rsidP="00176260"/>
    <w:p w:rsidR="00176260" w:rsidRPr="00B07A10" w:rsidRDefault="00176260" w:rsidP="003D569E">
      <w:pPr>
        <w:pStyle w:val="1"/>
        <w:jc w:val="left"/>
      </w:pPr>
    </w:p>
    <w:p w:rsidR="00342E19" w:rsidRDefault="00342E19" w:rsidP="00431338">
      <w:pPr>
        <w:pStyle w:val="1"/>
      </w:pPr>
      <w:bookmarkStart w:id="27" w:name="_Toc172268102"/>
      <w:r w:rsidRPr="00E3621A">
        <w:t>Заключение</w:t>
      </w:r>
      <w:bookmarkEnd w:id="26"/>
      <w:r>
        <w:t>.</w:t>
      </w:r>
      <w:bookmarkEnd w:id="27"/>
    </w:p>
    <w:p w:rsidR="00342E19" w:rsidRPr="00CC3843" w:rsidRDefault="00342E19" w:rsidP="00342E19">
      <w:pPr>
        <w:pStyle w:val="14"/>
      </w:pPr>
    </w:p>
    <w:p w:rsidR="00342E19" w:rsidRPr="00342E19" w:rsidRDefault="00342E19" w:rsidP="00342E19">
      <w:pPr>
        <w:pStyle w:val="14"/>
      </w:pPr>
      <w:r w:rsidRPr="00342E19">
        <w:rPr>
          <w:rStyle w:val="FontStyle20"/>
          <w:i w:val="0"/>
          <w:iCs w:val="0"/>
          <w:sz w:val="28"/>
          <w:szCs w:val="20"/>
        </w:rPr>
        <w:t xml:space="preserve">В процессе практики по JavaScript </w:t>
      </w:r>
      <w:r>
        <w:rPr>
          <w:rStyle w:val="FontStyle20"/>
          <w:i w:val="0"/>
          <w:iCs w:val="0"/>
          <w:sz w:val="28"/>
          <w:szCs w:val="20"/>
        </w:rPr>
        <w:t>в</w:t>
      </w:r>
      <w:r w:rsidRPr="00342E19">
        <w:t>се поставленные в начале практики задачи были выполнены.</w:t>
      </w:r>
    </w:p>
    <w:p w:rsidR="00342E19" w:rsidRPr="00342E19" w:rsidRDefault="00342E19" w:rsidP="00342E19">
      <w:pPr>
        <w:pStyle w:val="14"/>
      </w:pPr>
    </w:p>
    <w:p w:rsidR="00342E19" w:rsidRDefault="00342E19" w:rsidP="00342E19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М</w:t>
      </w:r>
      <w:r w:rsidRPr="00342E19">
        <w:rPr>
          <w:rStyle w:val="FontStyle20"/>
          <w:i w:val="0"/>
          <w:iCs w:val="0"/>
          <w:sz w:val="28"/>
          <w:szCs w:val="20"/>
        </w:rPr>
        <w:t xml:space="preserve">ною были изучены современные методы разработки </w:t>
      </w:r>
      <w:proofErr w:type="spellStart"/>
      <w:r w:rsidR="00345B71">
        <w:rPr>
          <w:rStyle w:val="FontStyle20"/>
          <w:i w:val="0"/>
          <w:iCs w:val="0"/>
          <w:sz w:val="28"/>
          <w:szCs w:val="20"/>
        </w:rPr>
        <w:t>веб-страниц</w:t>
      </w:r>
      <w:proofErr w:type="spellEnd"/>
      <w:r w:rsidR="00345B71">
        <w:rPr>
          <w:rStyle w:val="FontStyle20"/>
          <w:i w:val="0"/>
          <w:iCs w:val="0"/>
          <w:sz w:val="28"/>
          <w:szCs w:val="20"/>
        </w:rPr>
        <w:t xml:space="preserve">, сайтов и </w:t>
      </w:r>
      <w:proofErr w:type="spellStart"/>
      <w:r w:rsidRPr="00342E19">
        <w:rPr>
          <w:rStyle w:val="FontStyle20"/>
          <w:i w:val="0"/>
          <w:iCs w:val="0"/>
          <w:sz w:val="28"/>
          <w:szCs w:val="20"/>
        </w:rPr>
        <w:t>веб-приложений</w:t>
      </w:r>
      <w:proofErr w:type="spellEnd"/>
      <w:r w:rsidR="00345B71">
        <w:rPr>
          <w:rStyle w:val="FontStyle20"/>
          <w:i w:val="0"/>
          <w:iCs w:val="0"/>
          <w:sz w:val="28"/>
          <w:szCs w:val="20"/>
        </w:rPr>
        <w:t>,</w:t>
      </w:r>
      <w:r w:rsidRPr="00342E19">
        <w:rPr>
          <w:rStyle w:val="FontStyle20"/>
          <w:i w:val="0"/>
          <w:iCs w:val="0"/>
          <w:sz w:val="28"/>
          <w:szCs w:val="20"/>
        </w:rPr>
        <w:t xml:space="preserve"> инструменты, используемые в разработке. А также принципы применения практических навыков, связанных с будущей профессиональной деятельностью.</w:t>
      </w:r>
    </w:p>
    <w:p w:rsidR="00342E19" w:rsidRPr="00342E19" w:rsidRDefault="00342E19" w:rsidP="00D04DB9">
      <w:pPr>
        <w:pStyle w:val="14"/>
        <w:ind w:firstLine="0"/>
      </w:pPr>
    </w:p>
    <w:p w:rsidR="00342E19" w:rsidRPr="00342E19" w:rsidRDefault="00342E19" w:rsidP="00342E19">
      <w:pPr>
        <w:pStyle w:val="14"/>
      </w:pPr>
      <w:r w:rsidRPr="00342E19">
        <w:t xml:space="preserve">Практика по JavaScript позволила получить ценный опыт в разработке </w:t>
      </w:r>
      <w:proofErr w:type="spellStart"/>
      <w:r w:rsidRPr="00342E19">
        <w:t>веб-</w:t>
      </w:r>
      <w:r w:rsidR="00345B71">
        <w:t>страниц</w:t>
      </w:r>
      <w:proofErr w:type="spellEnd"/>
      <w:r w:rsidR="00345B71">
        <w:t xml:space="preserve"> и сайтов</w:t>
      </w:r>
      <w:r w:rsidRPr="00342E19">
        <w:t xml:space="preserve">. Она помогла улучшить навыки программирования, понимание языка JavaScript и его возможностей, а также понимание процесса разработки </w:t>
      </w:r>
      <w:proofErr w:type="spellStart"/>
      <w:r w:rsidRPr="00342E19">
        <w:t>веб-</w:t>
      </w:r>
      <w:r w:rsidR="00345B71">
        <w:t>страниц</w:t>
      </w:r>
      <w:proofErr w:type="spellEnd"/>
      <w:r w:rsidRPr="00342E19">
        <w:t>.</w:t>
      </w:r>
    </w:p>
    <w:p w:rsidR="00342E19" w:rsidRDefault="00342E19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Default="00B457A4" w:rsidP="00342E19">
      <w:pPr>
        <w:pStyle w:val="14"/>
      </w:pPr>
    </w:p>
    <w:p w:rsidR="00B457A4" w:rsidRPr="00345B71" w:rsidRDefault="00B457A4" w:rsidP="00342E19">
      <w:pPr>
        <w:pStyle w:val="14"/>
      </w:pPr>
    </w:p>
    <w:sdt>
      <w:sdtPr>
        <w:rPr>
          <w:rFonts w:eastAsia="Times New Roman"/>
          <w:b w:val="0"/>
          <w:bCs w:val="0"/>
          <w:sz w:val="24"/>
          <w:szCs w:val="20"/>
        </w:rPr>
        <w:id w:val="3911774"/>
        <w:docPartObj>
          <w:docPartGallery w:val="Bibliographies"/>
          <w:docPartUnique/>
        </w:docPartObj>
      </w:sdtPr>
      <w:sdtContent>
        <w:bookmarkStart w:id="28" w:name="_Toc172268103" w:displacedByCustomXml="prev"/>
        <w:p w:rsidR="00B457A4" w:rsidRDefault="00B457A4">
          <w:pPr>
            <w:pStyle w:val="1"/>
          </w:pPr>
          <w:r>
            <w:t>Список литературы</w:t>
          </w:r>
          <w:bookmarkEnd w:id="28"/>
        </w:p>
        <w:p w:rsidR="00B457A4" w:rsidRPr="00B457A4" w:rsidRDefault="00B457A4" w:rsidP="00B457A4"/>
        <w:sdt>
          <w:sdtPr>
            <w:id w:val="3911773"/>
            <w:bibliography/>
          </w:sdtPr>
          <w:sdtContent>
            <w:sdt>
              <w:sdtPr>
                <w:id w:val="3911780"/>
                <w:bibliography/>
              </w:sdtPr>
              <w:sdtEndPr>
                <w:rPr>
                  <w:sz w:val="28"/>
                  <w:szCs w:val="28"/>
                </w:rPr>
              </w:sdtEndPr>
              <w:sdtContent>
                <w:p w:rsidR="00B457A4" w:rsidRPr="00940F72" w:rsidRDefault="00B457A4" w:rsidP="00B457A4">
                  <w:pPr>
                    <w:rPr>
                      <w:sz w:val="28"/>
                      <w:szCs w:val="28"/>
                    </w:rPr>
                  </w:pPr>
                  <w:r w:rsidRPr="00940F72">
                    <w:rPr>
                      <w:sz w:val="28"/>
                      <w:szCs w:val="28"/>
                    </w:rPr>
                    <w:t xml:space="preserve">Современный учебник </w:t>
                  </w:r>
                  <w:r w:rsidRPr="00940F72">
                    <w:rPr>
                      <w:sz w:val="28"/>
                      <w:szCs w:val="28"/>
                      <w:lang w:val="en-US"/>
                    </w:rPr>
                    <w:t>JavaScript</w:t>
                  </w:r>
                </w:p>
                <w:p w:rsidR="00B457A4" w:rsidRPr="0095393A" w:rsidRDefault="000F5D9A" w:rsidP="00B457A4">
                  <w:pPr>
                    <w:rPr>
                      <w:sz w:val="28"/>
                      <w:szCs w:val="28"/>
                    </w:rPr>
                  </w:pPr>
                  <w:hyperlink r:id="rId19" w:history="1">
                    <w:r w:rsidR="00B457A4" w:rsidRPr="002B62F4">
                      <w:rPr>
                        <w:rStyle w:val="ac"/>
                        <w:sz w:val="28"/>
                        <w:szCs w:val="28"/>
                      </w:rPr>
                      <w:t>https://learn.javascript.ru/</w:t>
                    </w:r>
                  </w:hyperlink>
                </w:p>
                <w:p w:rsidR="00B457A4" w:rsidRPr="00CC3843" w:rsidRDefault="00B457A4" w:rsidP="00B457A4">
                  <w:pPr>
                    <w:rPr>
                      <w:sz w:val="28"/>
                      <w:szCs w:val="28"/>
                    </w:rPr>
                  </w:pPr>
                </w:p>
                <w:p w:rsidR="00B457A4" w:rsidRPr="00CC3843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940F72">
                    <w:rPr>
                      <w:sz w:val="28"/>
                      <w:szCs w:val="28"/>
                      <w:lang w:val="en-US"/>
                    </w:rPr>
                    <w:t>METANIT</w:t>
                  </w:r>
                  <w:r w:rsidRPr="00CC3843">
                    <w:rPr>
                      <w:sz w:val="28"/>
                      <w:szCs w:val="28"/>
                      <w:lang w:val="en-US"/>
                    </w:rPr>
                    <w:t>.</w:t>
                  </w:r>
                  <w:r w:rsidRPr="00940F72">
                    <w:rPr>
                      <w:sz w:val="28"/>
                      <w:szCs w:val="28"/>
                      <w:lang w:val="en-US"/>
                    </w:rPr>
                    <w:t>COM</w:t>
                  </w:r>
                </w:p>
                <w:p w:rsidR="00B457A4" w:rsidRPr="00CC3843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2F5927">
                    <w:rPr>
                      <w:sz w:val="28"/>
                      <w:szCs w:val="28"/>
                    </w:rPr>
                    <w:t>Сайт</w:t>
                  </w:r>
                  <w:r w:rsidRPr="00CC3843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F5927">
                    <w:rPr>
                      <w:sz w:val="28"/>
                      <w:szCs w:val="28"/>
                    </w:rPr>
                    <w:t>о</w:t>
                  </w:r>
                  <w:r w:rsidRPr="00CC3843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2F5927">
                    <w:rPr>
                      <w:sz w:val="28"/>
                      <w:szCs w:val="28"/>
                    </w:rPr>
                    <w:t>программировании</w:t>
                  </w:r>
                </w:p>
                <w:p w:rsidR="00B457A4" w:rsidRPr="00CC3843" w:rsidRDefault="000F5D9A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hyperlink r:id="rId20" w:history="1"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https</w:t>
                    </w:r>
                    <w:r w:rsidR="00B457A4" w:rsidRPr="00CC3843">
                      <w:rPr>
                        <w:rStyle w:val="ac"/>
                        <w:sz w:val="28"/>
                        <w:szCs w:val="28"/>
                        <w:lang w:val="en-US"/>
                      </w:rPr>
                      <w:t>://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metanit</w:t>
                    </w:r>
                    <w:r w:rsidR="00B457A4" w:rsidRPr="00CC3843">
                      <w:rPr>
                        <w:rStyle w:val="ac"/>
                        <w:sz w:val="28"/>
                        <w:szCs w:val="28"/>
                        <w:lang w:val="en-US"/>
                      </w:rPr>
                      <w:t>.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com</w:t>
                    </w:r>
                    <w:r w:rsidR="00B457A4" w:rsidRPr="00CC3843">
                      <w:rPr>
                        <w:rStyle w:val="ac"/>
                        <w:sz w:val="28"/>
                        <w:szCs w:val="28"/>
                        <w:lang w:val="en-US"/>
                      </w:rPr>
                      <w:t>/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web</w:t>
                    </w:r>
                    <w:r w:rsidR="00B457A4" w:rsidRPr="00CC3843">
                      <w:rPr>
                        <w:rStyle w:val="ac"/>
                        <w:sz w:val="28"/>
                        <w:szCs w:val="28"/>
                        <w:lang w:val="en-US"/>
                      </w:rPr>
                      <w:t>/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javascript</w:t>
                    </w:r>
                    <w:r w:rsidR="00B457A4" w:rsidRPr="00CC3843">
                      <w:rPr>
                        <w:rStyle w:val="ac"/>
                        <w:sz w:val="28"/>
                        <w:szCs w:val="28"/>
                        <w:lang w:val="en-US"/>
                      </w:rPr>
                      <w:t>/</w:t>
                    </w:r>
                  </w:hyperlink>
                </w:p>
                <w:p w:rsidR="00B457A4" w:rsidRPr="00CC3843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457A4" w:rsidRPr="0095393A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Figma</w:t>
                  </w:r>
                  <w:proofErr w:type="spellEnd"/>
                  <w:r w:rsidRPr="0095393A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>Learn</w:t>
                  </w:r>
                </w:p>
                <w:p w:rsidR="00B457A4" w:rsidRDefault="000F5D9A" w:rsidP="00B457A4">
                  <w:pPr>
                    <w:rPr>
                      <w:rStyle w:val="ac"/>
                      <w:sz w:val="28"/>
                      <w:szCs w:val="28"/>
                      <w:lang w:val="en-US"/>
                    </w:rPr>
                  </w:pPr>
                  <w:hyperlink r:id="rId21" w:history="1"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https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://</w:t>
                    </w:r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help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.</w:t>
                    </w:r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figma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.</w:t>
                    </w:r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com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/</w:t>
                    </w:r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hc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/</w:t>
                    </w:r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en</w:t>
                    </w:r>
                    <w:r w:rsidR="00B457A4" w:rsidRPr="0095393A">
                      <w:rPr>
                        <w:rStyle w:val="ac"/>
                        <w:sz w:val="28"/>
                        <w:szCs w:val="28"/>
                        <w:lang w:val="en-US"/>
                      </w:rPr>
                      <w:t>-</w:t>
                    </w:r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us</w:t>
                    </w:r>
                  </w:hyperlink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htmlbook.ru</w:t>
                  </w:r>
                </w:p>
                <w:p w:rsidR="00B457A4" w:rsidRDefault="000F5D9A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hyperlink r:id="rId22" w:history="1"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http://htmlbook.ru/</w:t>
                    </w:r>
                  </w:hyperlink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W3School</w:t>
                  </w:r>
                </w:p>
                <w:p w:rsidR="00B457A4" w:rsidRDefault="000F5D9A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hyperlink r:id="rId23" w:history="1"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https://www.w3schools.com/</w:t>
                    </w:r>
                  </w:hyperlink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JavaScript.ru</w:t>
                  </w:r>
                </w:p>
                <w:p w:rsidR="00B457A4" w:rsidRDefault="000F5D9A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hyperlink r:id="rId24" w:history="1"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https://javascript.ru/</w:t>
                    </w:r>
                  </w:hyperlink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:rsidR="00B457A4" w:rsidRDefault="00B457A4" w:rsidP="00B457A4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HTML Academy</w:t>
                  </w:r>
                </w:p>
                <w:p w:rsidR="00B457A4" w:rsidRPr="00431338" w:rsidRDefault="000F5D9A" w:rsidP="00B457A4">
                  <w:pPr>
                    <w:rPr>
                      <w:lang w:val="en-US"/>
                    </w:rPr>
                  </w:pPr>
                  <w:hyperlink r:id="rId25" w:history="1">
                    <w:r w:rsidR="00B457A4" w:rsidRPr="002B62F4">
                      <w:rPr>
                        <w:rStyle w:val="ac"/>
                        <w:sz w:val="28"/>
                        <w:szCs w:val="28"/>
                        <w:lang w:val="en-US"/>
                      </w:rPr>
                      <w:t>https://htmlacademy.ru/</w:t>
                    </w:r>
                  </w:hyperlink>
                </w:p>
              </w:sdtContent>
            </w:sdt>
            <w:p w:rsidR="00B457A4" w:rsidRPr="00431338" w:rsidRDefault="00B457A4" w:rsidP="00B457A4">
              <w:pPr>
                <w:rPr>
                  <w:lang w:val="en-US"/>
                </w:rPr>
              </w:pPr>
            </w:p>
            <w:p w:rsidR="00B457A4" w:rsidRPr="00431338" w:rsidRDefault="00B457A4" w:rsidP="00B457A4">
              <w:pPr>
                <w:pStyle w:val="1"/>
                <w:jc w:val="left"/>
                <w:rPr>
                  <w:b w:val="0"/>
                  <w:sz w:val="28"/>
                  <w:szCs w:val="28"/>
                </w:rPr>
              </w:pPr>
              <w:bookmarkStart w:id="29" w:name="_Toc172268104"/>
              <w:r w:rsidRPr="00431338">
                <w:rPr>
                  <w:b w:val="0"/>
                  <w:sz w:val="28"/>
                  <w:szCs w:val="28"/>
                </w:rPr>
                <w:t>Учебник по верстке для новичков</w:t>
              </w:r>
              <w:bookmarkEnd w:id="29"/>
            </w:p>
            <w:p w:rsidR="00B457A4" w:rsidRPr="00431338" w:rsidRDefault="000F5D9A" w:rsidP="00B457A4">
              <w:pPr>
                <w:rPr>
                  <w:sz w:val="28"/>
                  <w:szCs w:val="28"/>
                </w:rPr>
              </w:pPr>
              <w:hyperlink r:id="rId26" w:history="1">
                <w:r w:rsidR="00B457A4" w:rsidRPr="00431338">
                  <w:rPr>
                    <w:rStyle w:val="ac"/>
                    <w:sz w:val="28"/>
                    <w:szCs w:val="28"/>
                    <w:lang w:val="en-US"/>
                  </w:rPr>
                  <w:t>https</w:t>
                </w:r>
                <w:r w:rsidR="00B457A4" w:rsidRPr="00431338">
                  <w:rPr>
                    <w:rStyle w:val="ac"/>
                    <w:sz w:val="28"/>
                    <w:szCs w:val="28"/>
                  </w:rPr>
                  <w:t>://</w:t>
                </w:r>
                <w:r w:rsidR="00B457A4" w:rsidRPr="00431338">
                  <w:rPr>
                    <w:rStyle w:val="ac"/>
                    <w:sz w:val="28"/>
                    <w:szCs w:val="28"/>
                    <w:lang w:val="en-US"/>
                  </w:rPr>
                  <w:t>code</w:t>
                </w:r>
                <w:r w:rsidR="00B457A4" w:rsidRPr="00431338">
                  <w:rPr>
                    <w:rStyle w:val="ac"/>
                    <w:sz w:val="28"/>
                    <w:szCs w:val="28"/>
                  </w:rPr>
                  <w:t>.</w:t>
                </w:r>
                <w:r w:rsidR="00B457A4" w:rsidRPr="00431338">
                  <w:rPr>
                    <w:rStyle w:val="ac"/>
                    <w:sz w:val="28"/>
                    <w:szCs w:val="28"/>
                    <w:lang w:val="en-US"/>
                  </w:rPr>
                  <w:t>mu</w:t>
                </w:r>
                <w:r w:rsidR="00B457A4" w:rsidRPr="00431338">
                  <w:rPr>
                    <w:rStyle w:val="ac"/>
                    <w:sz w:val="28"/>
                    <w:szCs w:val="28"/>
                  </w:rPr>
                  <w:t>/</w:t>
                </w:r>
                <w:proofErr w:type="spellStart"/>
                <w:r w:rsidR="00B457A4" w:rsidRPr="00431338">
                  <w:rPr>
                    <w:rStyle w:val="ac"/>
                    <w:sz w:val="28"/>
                    <w:szCs w:val="28"/>
                    <w:lang w:val="en-US"/>
                  </w:rPr>
                  <w:t>ru</w:t>
                </w:r>
                <w:proofErr w:type="spellEnd"/>
                <w:r w:rsidR="00B457A4" w:rsidRPr="00431338">
                  <w:rPr>
                    <w:rStyle w:val="ac"/>
                    <w:sz w:val="28"/>
                    <w:szCs w:val="28"/>
                  </w:rPr>
                  <w:t>/</w:t>
                </w:r>
                <w:r w:rsidR="00B457A4" w:rsidRPr="00431338">
                  <w:rPr>
                    <w:rStyle w:val="ac"/>
                    <w:sz w:val="28"/>
                    <w:szCs w:val="28"/>
                    <w:lang w:val="en-US"/>
                  </w:rPr>
                  <w:t>markup</w:t>
                </w:r>
                <w:r w:rsidR="00B457A4" w:rsidRPr="00431338">
                  <w:rPr>
                    <w:rStyle w:val="ac"/>
                    <w:sz w:val="28"/>
                    <w:szCs w:val="28"/>
                  </w:rPr>
                  <w:t>/</w:t>
                </w:r>
                <w:r w:rsidR="00B457A4" w:rsidRPr="00431338">
                  <w:rPr>
                    <w:rStyle w:val="ac"/>
                    <w:sz w:val="28"/>
                    <w:szCs w:val="28"/>
                    <w:lang w:val="en-US"/>
                  </w:rPr>
                  <w:t>book</w:t>
                </w:r>
                <w:r w:rsidR="00B457A4" w:rsidRPr="00431338">
                  <w:rPr>
                    <w:rStyle w:val="ac"/>
                    <w:sz w:val="28"/>
                    <w:szCs w:val="28"/>
                  </w:rPr>
                  <w:t>/</w:t>
                </w:r>
                <w:r w:rsidR="00B457A4" w:rsidRPr="00431338">
                  <w:rPr>
                    <w:rStyle w:val="ac"/>
                    <w:sz w:val="28"/>
                    <w:szCs w:val="28"/>
                    <w:lang w:val="en-US"/>
                  </w:rPr>
                  <w:t>prime</w:t>
                </w:r>
                <w:r w:rsidR="00B457A4" w:rsidRPr="00431338">
                  <w:rPr>
                    <w:rStyle w:val="ac"/>
                    <w:sz w:val="28"/>
                    <w:szCs w:val="28"/>
                  </w:rPr>
                  <w:t>/</w:t>
                </w:r>
              </w:hyperlink>
            </w:p>
            <w:p w:rsidR="00B457A4" w:rsidRDefault="00B457A4" w:rsidP="00B457A4"/>
            <w:p w:rsidR="00B457A4" w:rsidRPr="003D569E" w:rsidRDefault="00B457A4" w:rsidP="00B457A4">
              <w:pPr>
                <w:pStyle w:val="1"/>
                <w:jc w:val="left"/>
                <w:rPr>
                  <w:b w:val="0"/>
                  <w:sz w:val="28"/>
                  <w:szCs w:val="28"/>
                </w:rPr>
              </w:pPr>
              <w:bookmarkStart w:id="30" w:name="_Toc172268105"/>
              <w:r w:rsidRPr="003D569E">
                <w:rPr>
                  <w:b w:val="0"/>
                  <w:sz w:val="28"/>
                  <w:szCs w:val="28"/>
                </w:rPr>
                <w:t xml:space="preserve">Основной учебник </w:t>
              </w:r>
              <w:proofErr w:type="spellStart"/>
              <w:r w:rsidRPr="003D569E">
                <w:rPr>
                  <w:b w:val="0"/>
                  <w:sz w:val="28"/>
                  <w:szCs w:val="28"/>
                </w:rPr>
                <w:t>JavaScript</w:t>
              </w:r>
              <w:bookmarkEnd w:id="30"/>
              <w:proofErr w:type="spellEnd"/>
            </w:p>
            <w:p w:rsidR="00B457A4" w:rsidRPr="003D569E" w:rsidRDefault="000F5D9A" w:rsidP="00B457A4">
              <w:pPr>
                <w:rPr>
                  <w:sz w:val="28"/>
                  <w:szCs w:val="28"/>
                </w:rPr>
              </w:pPr>
              <w:hyperlink r:id="rId27" w:history="1">
                <w:r w:rsidR="00B457A4" w:rsidRPr="003D569E">
                  <w:rPr>
                    <w:rStyle w:val="ac"/>
                    <w:sz w:val="28"/>
                    <w:szCs w:val="28"/>
                  </w:rPr>
                  <w:t>https://code.mu/ru/javascript/book/prime/</w:t>
                </w:r>
              </w:hyperlink>
            </w:p>
            <w:p w:rsidR="00B457A4" w:rsidRDefault="00B457A4" w:rsidP="00B457A4"/>
            <w:p w:rsidR="00B457A4" w:rsidRPr="003D569E" w:rsidRDefault="00B457A4" w:rsidP="00B457A4">
              <w:pPr>
                <w:pStyle w:val="1"/>
                <w:jc w:val="left"/>
                <w:rPr>
                  <w:b w:val="0"/>
                  <w:sz w:val="28"/>
                  <w:szCs w:val="28"/>
                </w:rPr>
              </w:pPr>
              <w:bookmarkStart w:id="31" w:name="_Toc172268106"/>
              <w:proofErr w:type="spellStart"/>
              <w:r w:rsidRPr="003D569E">
                <w:rPr>
                  <w:b w:val="0"/>
                  <w:sz w:val="28"/>
                  <w:szCs w:val="28"/>
                </w:rPr>
                <w:t>JavaScript</w:t>
              </w:r>
              <w:proofErr w:type="spellEnd"/>
              <w:r w:rsidRPr="003D569E">
                <w:rPr>
                  <w:b w:val="0"/>
                  <w:sz w:val="28"/>
                  <w:szCs w:val="28"/>
                </w:rPr>
                <w:t xml:space="preserve"> учебник – самоучитель по JS </w:t>
              </w:r>
              <w:proofErr w:type="spellStart"/>
              <w:r w:rsidRPr="003D569E">
                <w:rPr>
                  <w:b w:val="0"/>
                  <w:sz w:val="28"/>
                  <w:szCs w:val="28"/>
                </w:rPr>
                <w:t>online</w:t>
              </w:r>
              <w:bookmarkEnd w:id="31"/>
              <w:proofErr w:type="spellEnd"/>
            </w:p>
            <w:p w:rsidR="00B457A4" w:rsidRPr="003D569E" w:rsidRDefault="000F5D9A" w:rsidP="00B457A4">
              <w:pPr>
                <w:rPr>
                  <w:sz w:val="28"/>
                  <w:szCs w:val="28"/>
                </w:rPr>
              </w:pPr>
              <w:hyperlink r:id="rId28" w:history="1">
                <w:r w:rsidR="00B457A4" w:rsidRPr="003D569E">
                  <w:rPr>
                    <w:rStyle w:val="ac"/>
                    <w:sz w:val="28"/>
                    <w:szCs w:val="28"/>
                  </w:rPr>
                  <w:t>https://learnjs.ru/</w:t>
                </w:r>
              </w:hyperlink>
            </w:p>
            <w:p w:rsidR="00B457A4" w:rsidRDefault="000F5D9A"/>
          </w:sdtContent>
        </w:sdt>
      </w:sdtContent>
    </w:sdt>
    <w:p w:rsidR="00A506E0" w:rsidRDefault="00A506E0" w:rsidP="00B77477">
      <w:pPr>
        <w:rPr>
          <w:rFonts w:ascii="Arial Narrow" w:hAnsi="Arial Narrow"/>
        </w:rPr>
      </w:pPr>
    </w:p>
    <w:p w:rsidR="00B457A4" w:rsidRDefault="00B457A4" w:rsidP="00B77477">
      <w:pPr>
        <w:rPr>
          <w:rFonts w:ascii="Arial Narrow" w:hAnsi="Arial Narrow"/>
        </w:rPr>
      </w:pPr>
    </w:p>
    <w:p w:rsidR="00B457A4" w:rsidRDefault="00B457A4" w:rsidP="00B77477">
      <w:pPr>
        <w:rPr>
          <w:rFonts w:ascii="Arial Narrow" w:hAnsi="Arial Narrow"/>
        </w:rPr>
      </w:pPr>
    </w:p>
    <w:p w:rsidR="00B457A4" w:rsidRDefault="00B457A4" w:rsidP="00B77477">
      <w:pPr>
        <w:rPr>
          <w:rFonts w:ascii="Arial Narrow" w:hAnsi="Arial Narrow"/>
        </w:rPr>
      </w:pPr>
    </w:p>
    <w:p w:rsidR="00B457A4" w:rsidRDefault="00B457A4" w:rsidP="00B77477">
      <w:pPr>
        <w:rPr>
          <w:rFonts w:ascii="Arial Narrow" w:hAnsi="Arial Narrow"/>
        </w:rPr>
      </w:pPr>
    </w:p>
    <w:p w:rsidR="00B457A4" w:rsidRDefault="00B457A4" w:rsidP="00B77477">
      <w:pPr>
        <w:rPr>
          <w:rFonts w:ascii="Arial Narrow" w:hAnsi="Arial Narrow"/>
        </w:rPr>
      </w:pPr>
    </w:p>
    <w:p w:rsidR="00B457A4" w:rsidRDefault="00B457A4" w:rsidP="00B77477">
      <w:pPr>
        <w:rPr>
          <w:rFonts w:ascii="Arial Narrow" w:hAnsi="Arial Narrow"/>
        </w:rPr>
      </w:pPr>
    </w:p>
    <w:p w:rsidR="00B457A4" w:rsidRPr="00345B71" w:rsidRDefault="00B457A4" w:rsidP="00B77477">
      <w:pPr>
        <w:rPr>
          <w:rFonts w:ascii="Arial Narrow" w:hAnsi="Arial Narrow"/>
        </w:rPr>
      </w:pPr>
    </w:p>
    <w:p w:rsidR="00176260" w:rsidRPr="00431338" w:rsidRDefault="00176260"/>
    <w:p w:rsidR="00176260" w:rsidRPr="00431338" w:rsidRDefault="00176260"/>
    <w:p w:rsidR="00176260" w:rsidRPr="00431338" w:rsidRDefault="00176260"/>
    <w:p w:rsidR="00B457A4" w:rsidRDefault="00B457A4" w:rsidP="00431338">
      <w:pPr>
        <w:pStyle w:val="1"/>
      </w:pPr>
      <w:bookmarkStart w:id="32" w:name="_Toc40092430"/>
      <w:bookmarkStart w:id="33" w:name="_Toc42264643"/>
    </w:p>
    <w:p w:rsidR="00065CFB" w:rsidRPr="00431338" w:rsidRDefault="00351104" w:rsidP="00431338">
      <w:pPr>
        <w:pStyle w:val="1"/>
      </w:pPr>
      <w:bookmarkStart w:id="34" w:name="_Toc172268107"/>
      <w:r>
        <w:t>Приложение</w:t>
      </w:r>
      <w:bookmarkEnd w:id="32"/>
      <w:bookmarkEnd w:id="33"/>
      <w:r w:rsidR="00387104" w:rsidRPr="00431338">
        <w:t>.</w:t>
      </w:r>
      <w:bookmarkEnd w:id="1"/>
      <w:bookmarkEnd w:id="34"/>
    </w:p>
    <w:p w:rsidR="00C73275" w:rsidRPr="00431338" w:rsidRDefault="00C73275" w:rsidP="00C73275">
      <w:pPr>
        <w:rPr>
          <w:rFonts w:eastAsia="Arial Unicode MS"/>
        </w:rPr>
      </w:pPr>
    </w:p>
    <w:p w:rsidR="00C73275" w:rsidRPr="00431338" w:rsidRDefault="00C73275" w:rsidP="00176260">
      <w:pPr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en-US"/>
        </w:rPr>
        <w:t>i</w:t>
      </w:r>
      <w:r w:rsidRPr="00C73275">
        <w:rPr>
          <w:rFonts w:eastAsia="Arial Unicode MS"/>
          <w:sz w:val="28"/>
          <w:szCs w:val="28"/>
          <w:lang w:val="en-US"/>
        </w:rPr>
        <w:t>ndex</w:t>
      </w:r>
      <w:r w:rsidRPr="00431338">
        <w:rPr>
          <w:rFonts w:eastAsia="Arial Unicode MS"/>
          <w:sz w:val="28"/>
          <w:szCs w:val="28"/>
        </w:rPr>
        <w:t>.</w:t>
      </w:r>
      <w:r w:rsidRPr="00C73275">
        <w:rPr>
          <w:rFonts w:eastAsia="Arial Unicode MS"/>
          <w:sz w:val="28"/>
          <w:szCs w:val="28"/>
          <w:lang w:val="en-US"/>
        </w:rPr>
        <w:t>html</w:t>
      </w:r>
    </w:p>
    <w:p w:rsidR="00176260" w:rsidRPr="00431338" w:rsidRDefault="00176260" w:rsidP="00176260">
      <w:pPr>
        <w:rPr>
          <w:rFonts w:eastAsia="Arial Unicode MS"/>
          <w:sz w:val="28"/>
          <w:szCs w:val="28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&lt;!DOCTYPE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html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&lt;html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lang</w:t>
      </w:r>
      <w:proofErr w:type="spellEnd"/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"en"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head</w:t>
      </w:r>
      <w:proofErr w:type="gram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meta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charset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meta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name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content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title&gt;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Timer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&lt;link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rel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stylesheet</w:t>
      </w:r>
      <w:proofErr w:type="spell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href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css</w:t>
      </w:r>
      <w:proofErr w:type="spell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\CSS.css"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body</w:t>
      </w:r>
      <w:proofErr w:type="gram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script</w:t>
      </w:r>
      <w:proofErr w:type="gramEnd"/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src</w:t>
      </w:r>
      <w:proofErr w:type="spellEnd"/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js</w:t>
      </w:r>
      <w:proofErr w:type="spell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\startTimer.js"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&gt;&lt;/script&gt;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&lt;div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"container"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&lt;h2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style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 xml:space="preserve">"text-align: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center;</w:t>
      </w:r>
      <w:proofErr w:type="gramEnd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Timer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&lt;/h2&gt;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&lt;div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'time-block'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&gt;&lt;/div&gt;&lt;</w:t>
      </w:r>
      <w:proofErr w:type="spell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/&gt;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type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min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"1"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'time-input'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placeholder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"Time in seconds"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&lt;button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class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'time-button'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CD3131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Start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&lt;/button&gt;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&lt;/div&gt;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&lt;/body&gt;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&lt;/html&gt;</w:t>
      </w:r>
    </w:p>
    <w:p w:rsidR="00C73275" w:rsidRDefault="00C73275">
      <w:pPr>
        <w:rPr>
          <w:sz w:val="28"/>
          <w:szCs w:val="28"/>
          <w:lang w:val="en-US"/>
        </w:rPr>
      </w:pPr>
    </w:p>
    <w:p w:rsidR="00AF197C" w:rsidRDefault="001762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startTimer</w:t>
      </w:r>
      <w:r w:rsidR="00AF197C">
        <w:rPr>
          <w:sz w:val="28"/>
          <w:szCs w:val="28"/>
          <w:lang w:val="en-US"/>
        </w:rPr>
        <w:t>.js</w:t>
      </w:r>
    </w:p>
    <w:p w:rsidR="00AF197C" w:rsidRDefault="00AF197C">
      <w:pPr>
        <w:rPr>
          <w:sz w:val="28"/>
          <w:szCs w:val="28"/>
          <w:lang w:val="en-US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DOMContentLoaded</w:t>
      </w:r>
      <w:proofErr w:type="spell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timeInput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querySelector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'.time-input'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timeButton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querySelector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'.time-button'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timeBlock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document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querySelector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'.time-block'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inputTime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timeBlock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timeInput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let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start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clearInterval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); 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Сбрасываем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таймер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176260">
        <w:rPr>
          <w:rFonts w:ascii="Consolas" w:hAnsi="Consolas"/>
          <w:color w:val="0000FF"/>
          <w:sz w:val="21"/>
          <w:szCs w:val="21"/>
          <w:lang w:eastAsia="ru-RU"/>
        </w:rPr>
        <w:t>let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eastAsia="ru-RU"/>
        </w:rPr>
        <w:t>time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eastAsia="ru-RU"/>
        </w:rPr>
        <w:t>parseInt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>(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eastAsia="ru-RU"/>
        </w:rPr>
        <w:t>timeInput</w:t>
      </w:r>
      <w:r w:rsidRPr="00176260">
        <w:rPr>
          <w:rFonts w:ascii="Consolas" w:hAnsi="Consolas"/>
          <w:color w:val="3B3B3B"/>
          <w:sz w:val="21"/>
          <w:szCs w:val="21"/>
          <w:lang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eastAsia="ru-RU"/>
        </w:rPr>
        <w:t>value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);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// Запоминаем исходное значение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setInterval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</w:t>
      </w:r>
      <w:proofErr w:type="gramStart"/>
      <w:r w:rsidRPr="00176260"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70C1"/>
          <w:sz w:val="21"/>
          <w:szCs w:val="21"/>
          <w:lang w:val="en-US" w:eastAsia="ru-RU"/>
        </w:rPr>
        <w:t>res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--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Каждый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вызов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уменьшаем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timeBlock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textContent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70C1"/>
          <w:sz w:val="21"/>
          <w:szCs w:val="21"/>
          <w:lang w:val="en-US" w:eastAsia="ru-RU"/>
        </w:rPr>
        <w:t>res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//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Выводим</w:t>
      </w:r>
      <w:r w:rsidRPr="00176260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08000"/>
          <w:sz w:val="21"/>
          <w:szCs w:val="21"/>
          <w:lang w:eastAsia="ru-RU"/>
        </w:rPr>
        <w:t>результат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</w:t>
      </w:r>
      <w:proofErr w:type="gramStart"/>
      <w:r w:rsidRPr="00176260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176260">
        <w:rPr>
          <w:rFonts w:ascii="Consolas" w:hAnsi="Consolas"/>
          <w:color w:val="000000"/>
          <w:sz w:val="21"/>
          <w:szCs w:val="21"/>
          <w:lang w:val="en-US" w:eastAsia="ru-RU"/>
        </w:rPr>
        <w:t>!</w:t>
      </w:r>
      <w:r w:rsidRPr="00176260">
        <w:rPr>
          <w:rFonts w:ascii="Consolas" w:hAnsi="Consolas"/>
          <w:color w:val="0070C1"/>
          <w:sz w:val="21"/>
          <w:szCs w:val="21"/>
          <w:lang w:val="en-US" w:eastAsia="ru-RU"/>
        </w:rPr>
        <w:t>res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clearInterval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timerID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</w:t>
      </w:r>
      <w:proofErr w:type="gram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alert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176260">
        <w:rPr>
          <w:rFonts w:ascii="Consolas" w:hAnsi="Consolas"/>
          <w:color w:val="A31515"/>
          <w:sz w:val="21"/>
          <w:szCs w:val="21"/>
          <w:lang w:eastAsia="ru-RU"/>
        </w:rPr>
        <w:t>ВРЕМЯ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A31515"/>
          <w:sz w:val="21"/>
          <w:szCs w:val="21"/>
          <w:lang w:eastAsia="ru-RU"/>
        </w:rPr>
        <w:t>ВЫШЛО</w:t>
      </w:r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!"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);};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},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1000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timeButton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'click'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start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76260">
        <w:rPr>
          <w:rFonts w:ascii="Consolas" w:hAnsi="Consolas"/>
          <w:color w:val="001080"/>
          <w:sz w:val="21"/>
          <w:szCs w:val="21"/>
          <w:lang w:val="en-US" w:eastAsia="ru-RU"/>
        </w:rPr>
        <w:t>timeInput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176260">
        <w:rPr>
          <w:rFonts w:ascii="Consolas" w:hAnsi="Consolas"/>
          <w:color w:val="A31515"/>
          <w:sz w:val="21"/>
          <w:szCs w:val="21"/>
          <w:lang w:val="en-US" w:eastAsia="ru-RU"/>
        </w:rPr>
        <w:t>'input'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inputTime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eastAsia="ru-RU"/>
        </w:rPr>
        <w:t>});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:rsidR="00BE15F7" w:rsidRDefault="001762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CSS.css</w:t>
      </w:r>
    </w:p>
    <w:p w:rsidR="00176260" w:rsidRDefault="00176260">
      <w:pPr>
        <w:rPr>
          <w:sz w:val="28"/>
          <w:szCs w:val="28"/>
          <w:lang w:val="en-US"/>
        </w:rPr>
      </w:pP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body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font-family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Arial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sans-serif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display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flex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justify-content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align-items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height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100vh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#f0f0f0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.container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white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border-radius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5px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box-shadow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176260">
        <w:rPr>
          <w:rFonts w:ascii="Consolas" w:hAnsi="Consolas"/>
          <w:color w:val="795E26"/>
          <w:sz w:val="21"/>
          <w:szCs w:val="21"/>
          <w:lang w:val="en-US" w:eastAsia="ru-RU"/>
        </w:rPr>
        <w:t>rgba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,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,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,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0.1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input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button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margin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10px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padding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5px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width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90%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button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#25d7f7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white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border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none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cursor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pointer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button:</w:t>
      </w:r>
      <w:proofErr w:type="gramEnd"/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hover</w:t>
      </w:r>
      <w:proofErr w:type="spell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#22c7e4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.time-block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font-size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40px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text-</w:t>
      </w:r>
      <w:proofErr w:type="gramEnd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align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451A5"/>
          <w:sz w:val="21"/>
          <w:szCs w:val="21"/>
          <w:lang w:val="en-US" w:eastAsia="ru-RU"/>
        </w:rPr>
        <w:t>center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800000"/>
          <w:sz w:val="21"/>
          <w:szCs w:val="21"/>
          <w:lang w:val="en-US" w:eastAsia="ru-RU"/>
        </w:rPr>
        <w:t>#result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176260">
        <w:rPr>
          <w:rFonts w:ascii="Consolas" w:hAnsi="Consolas"/>
          <w:color w:val="E50000"/>
          <w:sz w:val="21"/>
          <w:szCs w:val="21"/>
          <w:lang w:val="en-US" w:eastAsia="ru-RU"/>
        </w:rPr>
        <w:t>margin-top</w:t>
      </w:r>
      <w:proofErr w:type="gramEnd"/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176260">
        <w:rPr>
          <w:rFonts w:ascii="Consolas" w:hAnsi="Consolas"/>
          <w:color w:val="098658"/>
          <w:sz w:val="21"/>
          <w:szCs w:val="21"/>
          <w:lang w:val="en-US" w:eastAsia="ru-RU"/>
        </w:rPr>
        <w:t>20px</w:t>
      </w: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CC3843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176260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CC3843">
        <w:rPr>
          <w:rFonts w:ascii="Consolas" w:hAnsi="Consolas"/>
          <w:color w:val="E50000"/>
          <w:sz w:val="21"/>
          <w:szCs w:val="21"/>
          <w:lang w:val="en-US" w:eastAsia="ru-RU"/>
        </w:rPr>
        <w:t>font-weight</w:t>
      </w:r>
      <w:proofErr w:type="gramEnd"/>
      <w:r w:rsidRPr="00CC3843">
        <w:rPr>
          <w:rFonts w:ascii="Consolas" w:hAnsi="Consolas"/>
          <w:color w:val="3B3B3B"/>
          <w:sz w:val="21"/>
          <w:szCs w:val="21"/>
          <w:lang w:val="en-US" w:eastAsia="ru-RU"/>
        </w:rPr>
        <w:t xml:space="preserve">: </w:t>
      </w:r>
      <w:r w:rsidRPr="00CC3843">
        <w:rPr>
          <w:rFonts w:ascii="Consolas" w:hAnsi="Consolas"/>
          <w:color w:val="0451A5"/>
          <w:sz w:val="21"/>
          <w:szCs w:val="21"/>
          <w:lang w:val="en-US" w:eastAsia="ru-RU"/>
        </w:rPr>
        <w:t>bold</w:t>
      </w:r>
      <w:r w:rsidRPr="00CC3843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:rsidR="00176260" w:rsidRPr="00176260" w:rsidRDefault="00176260" w:rsidP="0017626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CC3843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176260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:rsidR="00176260" w:rsidRPr="00176260" w:rsidRDefault="00176260">
      <w:pPr>
        <w:rPr>
          <w:sz w:val="28"/>
          <w:szCs w:val="28"/>
          <w:lang w:val="en-US"/>
        </w:rPr>
      </w:pPr>
    </w:p>
    <w:sectPr w:rsidR="00176260" w:rsidRPr="00176260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1D1" w:rsidRDefault="00C261D1" w:rsidP="003613B3">
      <w:r>
        <w:separator/>
      </w:r>
    </w:p>
  </w:endnote>
  <w:endnote w:type="continuationSeparator" w:id="0">
    <w:p w:rsidR="00C261D1" w:rsidRDefault="00C261D1" w:rsidP="00361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E3" w:rsidRDefault="000F5D9A">
    <w:pPr>
      <w:pStyle w:val="a8"/>
    </w:pPr>
    <w:r w:rsidRPr="000F5D9A">
      <w:rPr>
        <w:i/>
        <w:noProof/>
        <w:sz w:val="28"/>
        <w:szCs w:val="28"/>
        <w:lang w:eastAsia="ru-RU"/>
      </w:rPr>
      <w:pict>
        <v:group id="Group 12" o:spid="_x0000_s2069" style="position:absolute;margin-left:57.3pt;margin-top:33.3pt;width:518.8pt;height:767.1pt;z-index:251654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">
          <v:rect id="Rectangle 13" o:spid="_x0000_s21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14" o:spid="_x0000_s211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15" o:spid="_x0000_s211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16" o:spid="_x0000_s211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17" o:spid="_x0000_s211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18" o:spid="_x0000_s211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19" o:spid="_x0000_s211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0" o:spid="_x0000_s211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1" o:spid="_x0000_s21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22" o:spid="_x0000_s21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23" o:spid="_x0000_s210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23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4" o:spid="_x0000_s210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24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210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25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6" o:spid="_x0000_s210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26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27" o:spid="_x0000_s210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27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8" o:spid="_x0000_s210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28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9" o:spid="_x0000_s2102" style="position:absolute;left:15952;top:18594;width:1475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29" inset="1pt,1pt,1pt,1pt">
              <w:txbxContent>
                <w:p w:rsidR="00F936E3" w:rsidRPr="00F16DE7" w:rsidRDefault="000F5D9A" w:rsidP="003613B3">
                  <w:pPr>
                    <w:pStyle w:val="aa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C32D4">
                    <w:rPr>
                      <w:sz w:val="18"/>
                      <w:szCs w:val="18"/>
                      <w:lang w:val="ru-RU"/>
                    </w:rPr>
                    <w:fldChar w:fldCharType="begin"/>
                  </w:r>
                  <w:r w:rsidR="00F936E3" w:rsidRPr="00FC32D4">
                    <w:rPr>
                      <w:sz w:val="18"/>
                      <w:szCs w:val="18"/>
                      <w:lang w:val="ru-RU"/>
                    </w:rPr>
                    <w:instrText>PAGE   \* MERGEFORMAT</w:instrText>
                  </w:r>
                  <w:r w:rsidRPr="00FC32D4">
                    <w:rPr>
                      <w:sz w:val="18"/>
                      <w:szCs w:val="18"/>
                      <w:lang w:val="ru-RU"/>
                    </w:rPr>
                    <w:fldChar w:fldCharType="separate"/>
                  </w:r>
                  <w:r w:rsidR="00FF0EC8">
                    <w:rPr>
                      <w:noProof/>
                      <w:sz w:val="18"/>
                      <w:szCs w:val="18"/>
                      <w:lang w:val="ru-RU"/>
                    </w:rPr>
                    <w:t>2</w:t>
                  </w:r>
                  <w:r w:rsidRPr="00FC32D4">
                    <w:rPr>
                      <w:sz w:val="18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30" o:spid="_x0000_s210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30" inset="1pt,1pt,1pt,1pt">
              <w:txbxContent>
                <w:p w:rsidR="00F936E3" w:rsidRPr="00A70668" w:rsidRDefault="00F936E3" w:rsidP="0059394D">
                  <w:pPr>
                    <w:jc w:val="center"/>
                  </w:pPr>
                  <w:r>
                    <w:t>ПР-НГТУ-ИРИТ-ГИС-23-ИСТ-4-1-23-04301-2024</w:t>
                  </w:r>
                </w:p>
              </w:txbxContent>
            </v:textbox>
          </v:rect>
          <v:line id="Line 31" o:spid="_x0000_s210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32" o:spid="_x0000_s209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33" o:spid="_x0000_s209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34" o:spid="_x0000_s209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35" o:spid="_x0000_s209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36" o:spid="_x0000_s209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37" o:spid="_x0000_s209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37" inset="1pt,1pt,1pt,1pt">
                <w:txbxContent>
                  <w:p w:rsidR="00F936E3" w:rsidRDefault="00F936E3" w:rsidP="003613B3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38" o:spid="_x0000_s209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38" inset="1pt,1pt,1pt,1pt">
                <w:txbxContent>
                  <w:p w:rsidR="00F936E3" w:rsidRPr="009B0F40" w:rsidRDefault="00F936E3" w:rsidP="003613B3">
                    <w:pPr>
                      <w:pStyle w:val="aa"/>
                      <w:rPr>
                        <w:rFonts w:ascii="Times New Roman" w:hAnsi="Times New Roman"/>
                        <w:i w:val="0"/>
                        <w:iCs/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szCs w:val="18"/>
                        <w:lang w:val="ru-RU"/>
                      </w:rPr>
                      <w:t>Филинских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szCs w:val="18"/>
                        <w:lang w:val="ru-RU"/>
                      </w:rPr>
                      <w:t xml:space="preserve"> А.Д.</w:t>
                    </w:r>
                  </w:p>
                </w:txbxContent>
              </v:textbox>
            </v:rect>
          </v:group>
          <v:group id="Group 39" o:spid="_x0000_s2090" style="position:absolute;left:39;top:18614;width:4880;height:309" coordsize="20329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40" o:spid="_x0000_s209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40" inset="1pt,1pt,1pt,1pt">
                <w:txbxContent>
                  <w:p w:rsidR="00F936E3" w:rsidRDefault="00F936E3" w:rsidP="003613B3">
                    <w:pPr>
                      <w:pStyle w:val="aa"/>
                      <w:rPr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  <w:szCs w:val="18"/>
                        <w:lang w:val="ru-RU"/>
                      </w:rPr>
                      <w:t xml:space="preserve">.            </w:t>
                    </w:r>
                  </w:p>
                  <w:p w:rsidR="00F936E3" w:rsidRDefault="00F936E3" w:rsidP="003613B3"/>
                </w:txbxContent>
              </v:textbox>
            </v:rect>
            <v:rect id="Rectangle 41" o:spid="_x0000_s2091" style="position:absolute;left:9281;top:557;width:11048;height:19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41" inset="1pt,1pt,1pt,1pt">
                <w:txbxContent>
                  <w:p w:rsidR="00F936E3" w:rsidRPr="0059394D" w:rsidRDefault="00F936E3" w:rsidP="0059394D">
                    <w:pPr>
                      <w:pStyle w:val="Standard"/>
                      <w:widowControl w:val="0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Ромашкин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В.А.</w:t>
                    </w:r>
                  </w:p>
                </w:txbxContent>
              </v:textbox>
            </v:rect>
          </v:group>
          <v:group id="Group 42" o:spid="_x0000_s208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43" o:spid="_x0000_s208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43" inset="1pt,1pt,1pt,1pt">
                <w:txbxContent>
                  <w:p w:rsidR="00F936E3" w:rsidRDefault="00F936E3" w:rsidP="003613B3">
                    <w:pPr>
                      <w:pStyle w:val="aa"/>
                      <w:rPr>
                        <w:lang w:val="ru-RU"/>
                      </w:rPr>
                    </w:pPr>
                  </w:p>
                  <w:p w:rsidR="00F936E3" w:rsidRDefault="00F936E3" w:rsidP="003613B3"/>
                </w:txbxContent>
              </v:textbox>
            </v:rect>
            <v:rect id="Rectangle 44" o:spid="_x0000_s208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44" inset="1pt,1pt,1pt,1pt">
                <w:txbxContent>
                  <w:p w:rsidR="00F936E3" w:rsidRDefault="00F936E3" w:rsidP="003613B3">
                    <w:pPr>
                      <w:pStyle w:val="aa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45" o:spid="_x0000_s20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46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46" inset="1pt,1pt,1pt,1pt">
                <w:txbxContent>
                  <w:p w:rsidR="00F936E3" w:rsidRDefault="00F936E3" w:rsidP="003613B3"/>
                </w:txbxContent>
              </v:textbox>
            </v:rect>
            <v:rect id="Rectangle 47" o:spid="_x0000_s20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47" inset="1pt,1pt,1pt,1pt">
                <w:txbxContent>
                  <w:p w:rsidR="00F936E3" w:rsidRDefault="00F936E3" w:rsidP="003613B3"/>
                </w:txbxContent>
              </v:textbox>
            </v:rect>
          </v:group>
          <v:group id="Group 48" o:spid="_x0000_s2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49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49" inset="1pt,1pt,1pt,1pt">
                <w:txbxContent>
                  <w:p w:rsidR="00F936E3" w:rsidRDefault="00F936E3" w:rsidP="003613B3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50" o:spid="_x0000_s208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50" inset="1pt,1pt,1pt,1pt">
                <w:txbxContent>
                  <w:p w:rsidR="00F936E3" w:rsidRDefault="00F936E3" w:rsidP="003613B3"/>
                </w:txbxContent>
              </v:textbox>
            </v:rect>
          </v:group>
          <v:line id="Line 51" o:spid="_x0000_s208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52" o:spid="_x0000_s2079" style="position:absolute;left:7839;top:18221;width:6240;height:16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52" inset="1pt,1pt,1pt,1pt">
              <w:txbxContent>
                <w:p w:rsidR="00F936E3" w:rsidRPr="0059394D" w:rsidRDefault="00F936E3" w:rsidP="0059394D">
                  <w:pPr>
                    <w:pStyle w:val="aa"/>
                    <w:spacing w:before="240" w:line="360" w:lineRule="auto"/>
                    <w:jc w:val="left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 xml:space="preserve">Разработка 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веб-страницы</w:t>
                  </w:r>
                  <w:proofErr w:type="spellEnd"/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 xml:space="preserve"> Таймер обратного отсчёта</w:t>
                  </w:r>
                </w:p>
              </w:txbxContent>
            </v:textbox>
          </v:rect>
          <v:line id="Line 53" o:spid="_x0000_s207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54" o:spid="_x0000_s207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55" o:spid="_x0000_s207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56" o:spid="_x0000_s207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56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7" o:spid="_x0000_s207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57" inset="1pt,1pt,1pt,1pt">
              <w:txbxContent>
                <w:p w:rsidR="00F936E3" w:rsidRDefault="00F936E3" w:rsidP="003613B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58" o:spid="_x0000_s207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58" inset="1pt,1pt,1pt,1pt">
              <w:txbxContent>
                <w:p w:rsidR="00F936E3" w:rsidRPr="00D94CE8" w:rsidRDefault="00F936E3" w:rsidP="003613B3">
                  <w:pPr>
                    <w:pStyle w:val="aa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23</w:t>
                  </w:r>
                </w:p>
                <w:p w:rsidR="00F936E3" w:rsidRPr="00013E5C" w:rsidRDefault="00F936E3" w:rsidP="003613B3">
                  <w:pPr>
                    <w:pStyle w:val="aa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v:line id="Line 59" o:spid="_x0000_s207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60" o:spid="_x0000_s207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61" o:spid="_x0000_s207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61" inset="1pt,1pt,1pt,1pt">
              <w:txbxContent>
                <w:p w:rsidR="00F936E3" w:rsidRPr="0059394D" w:rsidRDefault="00F936E3" w:rsidP="008112A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E3" w:rsidRDefault="000F5D9A">
    <w:pPr>
      <w:pStyle w:val="a8"/>
    </w:pPr>
    <w:r w:rsidRPr="000F5D9A">
      <w:rPr>
        <w:noProof/>
        <w:sz w:val="28"/>
        <w:szCs w:val="28"/>
        <w:lang w:eastAsia="ru-RU"/>
      </w:rPr>
      <w:pict>
        <v:group id="Group 624" o:spid="_x0000_s2049" style="position:absolute;margin-left:56.7pt;margin-top:19.85pt;width:518.8pt;height:802.3pt;z-index:251666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">
          <v:rect id="Rectangle 625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<v:line id="Line 626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<v:line id="Line 627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<v:line id="Line 628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<v:line id="Line 629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<v:line id="Line 630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<v:line id="Line 631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<v:line id="Line 632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<v:line id="Line 633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<v:line id="Line 634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<v:line id="Line 635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<v:rect id="Rectangle 636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<v:textbox style="mso-next-textbox:#Rectangle 636" inset="1pt,1pt,1pt,1pt">
              <w:txbxContent>
                <w:p w:rsidR="00F936E3" w:rsidRDefault="00F936E3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37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<v:textbox style="mso-next-textbox:#Rectangle 637" inset="1pt,1pt,1pt,1pt">
              <w:txbxContent>
                <w:p w:rsidR="00F936E3" w:rsidRDefault="00F936E3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38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<v:textbox style="mso-next-textbox:#Rectangle 638" inset="1pt,1pt,1pt,1pt">
              <w:txbxContent>
                <w:p w:rsidR="00F936E3" w:rsidRDefault="00F936E3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39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<v:textbox style="mso-next-textbox:#Rectangle 639" inset="1pt,1pt,1pt,1pt">
              <w:txbxContent>
                <w:p w:rsidR="00F936E3" w:rsidRDefault="00F936E3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640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<v:textbox style="mso-next-textbox:#Rectangle 640" inset="1pt,1pt,1pt,1pt">
              <w:txbxContent>
                <w:p w:rsidR="00F936E3" w:rsidRDefault="00F936E3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41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<v:textbox style="mso-next-textbox:#Rectangle 641" inset="1pt,1pt,1pt,1pt">
              <w:txbxContent>
                <w:p w:rsidR="00F936E3" w:rsidRDefault="00F936E3" w:rsidP="004F676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42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<v:textbox style="mso-next-textbox:#Rectangle 642" inset="1pt,1pt,1pt,1pt">
              <w:txbxContent>
                <w:p w:rsidR="00F936E3" w:rsidRPr="008E3D79" w:rsidRDefault="000F5D9A" w:rsidP="004F6762">
                  <w:pPr>
                    <w:jc w:val="center"/>
                  </w:pPr>
                  <w:fldSimple w:instr="PAGE   \* MERGEFORMAT">
                    <w:r w:rsidR="00FF0EC8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</v:rect>
          <v:rect id="Rectangle 643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<v:textbox style="mso-next-textbox:#Rectangle 643" inset="1pt,1pt,1pt,1pt">
              <w:txbxContent>
                <w:p w:rsidR="00F936E3" w:rsidRPr="00A70668" w:rsidRDefault="00F936E3" w:rsidP="00FC32D4">
                  <w:pPr>
                    <w:jc w:val="center"/>
                  </w:pPr>
                  <w:r>
                    <w:t>ПР-НГТУ-ИРИТ-ГИС-23-ИСТ-4-1-23-04301-2024</w:t>
                  </w:r>
                </w:p>
                <w:p w:rsidR="00F936E3" w:rsidRPr="00A70668" w:rsidRDefault="00F936E3" w:rsidP="00082663"/>
                <w:p w:rsidR="00F936E3" w:rsidRPr="00215F68" w:rsidRDefault="00F936E3" w:rsidP="004F6762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F936E3" w:rsidRPr="009029B0" w:rsidRDefault="00F936E3" w:rsidP="004F6762">
                  <w:pPr>
                    <w:rPr>
                      <w:rFonts w:ascii="Calibri" w:hAnsi="Calibri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1D1" w:rsidRDefault="00C261D1" w:rsidP="003613B3">
      <w:r>
        <w:separator/>
      </w:r>
    </w:p>
  </w:footnote>
  <w:footnote w:type="continuationSeparator" w:id="0">
    <w:p w:rsidR="00C261D1" w:rsidRDefault="00C261D1" w:rsidP="00361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in;height:810pt;visibility:visible;mso-wrap-style:square" o:bullet="t">
        <v:imagedata r:id="rId1" o:title=""/>
      </v:shape>
    </w:pict>
  </w:numPicBullet>
  <w:abstractNum w:abstractNumId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3AD6"/>
    <w:multiLevelType w:val="hybridMultilevel"/>
    <w:tmpl w:val="CC44F0CC"/>
    <w:lvl w:ilvl="0" w:tplc="892CDB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49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EAD5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2A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4B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C4D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64F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70A2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4A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BD23240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C3F0349"/>
    <w:multiLevelType w:val="hybridMultilevel"/>
    <w:tmpl w:val="6AF8043C"/>
    <w:lvl w:ilvl="0" w:tplc="892CDB1A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4162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81B6C2A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CD374EC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703E27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D77F7D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2BB1787"/>
    <w:multiLevelType w:val="multilevel"/>
    <w:tmpl w:val="8A4A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57F16"/>
    <w:multiLevelType w:val="multilevel"/>
    <w:tmpl w:val="686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525BA"/>
    <w:multiLevelType w:val="hybridMultilevel"/>
    <w:tmpl w:val="31A023AC"/>
    <w:lvl w:ilvl="0" w:tplc="892CDB1A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7615F4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55367F7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8AD713B"/>
    <w:multiLevelType w:val="multilevel"/>
    <w:tmpl w:val="8870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053BBF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A37080C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B700363"/>
    <w:multiLevelType w:val="hybridMultilevel"/>
    <w:tmpl w:val="5C2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24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260E9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49312CC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4C0F3323"/>
    <w:multiLevelType w:val="hybridMultilevel"/>
    <w:tmpl w:val="F05A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835E10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4EEF7487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5189289C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E3654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6566C00"/>
    <w:multiLevelType w:val="hybridMultilevel"/>
    <w:tmpl w:val="B746A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521A3"/>
    <w:multiLevelType w:val="hybridMultilevel"/>
    <w:tmpl w:val="9614E85A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58876CD2"/>
    <w:multiLevelType w:val="hybridMultilevel"/>
    <w:tmpl w:val="2B0E3F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>
    <w:nsid w:val="5B005D59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5B353935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40">
    <w:nsid w:val="63B02996"/>
    <w:multiLevelType w:val="multilevel"/>
    <w:tmpl w:val="E678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2">
    <w:nsid w:val="654B36FC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306098"/>
    <w:multiLevelType w:val="multilevel"/>
    <w:tmpl w:val="E628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9F25E4"/>
    <w:multiLevelType w:val="hybridMultilevel"/>
    <w:tmpl w:val="903E35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8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31"/>
  </w:num>
  <w:num w:numId="4">
    <w:abstractNumId w:val="23"/>
  </w:num>
  <w:num w:numId="5">
    <w:abstractNumId w:val="22"/>
  </w:num>
  <w:num w:numId="6">
    <w:abstractNumId w:val="38"/>
  </w:num>
  <w:num w:numId="7">
    <w:abstractNumId w:val="41"/>
  </w:num>
  <w:num w:numId="8">
    <w:abstractNumId w:val="21"/>
  </w:num>
  <w:num w:numId="9">
    <w:abstractNumId w:val="43"/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8"/>
  </w:num>
  <w:num w:numId="17">
    <w:abstractNumId w:val="1"/>
  </w:num>
  <w:num w:numId="18">
    <w:abstractNumId w:val="36"/>
  </w:num>
  <w:num w:numId="19">
    <w:abstractNumId w:val="13"/>
  </w:num>
  <w:num w:numId="20">
    <w:abstractNumId w:val="3"/>
  </w:num>
  <w:num w:numId="21">
    <w:abstractNumId w:val="47"/>
  </w:num>
  <w:num w:numId="22">
    <w:abstractNumId w:val="34"/>
  </w:num>
  <w:num w:numId="23">
    <w:abstractNumId w:val="35"/>
  </w:num>
  <w:num w:numId="24">
    <w:abstractNumId w:val="2"/>
  </w:num>
  <w:num w:numId="25">
    <w:abstractNumId w:val="30"/>
  </w:num>
  <w:num w:numId="26">
    <w:abstractNumId w:val="16"/>
  </w:num>
  <w:num w:numId="27">
    <w:abstractNumId w:val="29"/>
  </w:num>
  <w:num w:numId="28">
    <w:abstractNumId w:val="18"/>
  </w:num>
  <w:num w:numId="29">
    <w:abstractNumId w:val="40"/>
  </w:num>
  <w:num w:numId="30">
    <w:abstractNumId w:val="32"/>
  </w:num>
  <w:num w:numId="31">
    <w:abstractNumId w:val="19"/>
  </w:num>
  <w:num w:numId="32">
    <w:abstractNumId w:val="12"/>
  </w:num>
  <w:num w:numId="33">
    <w:abstractNumId w:val="14"/>
  </w:num>
  <w:num w:numId="34">
    <w:abstractNumId w:val="27"/>
  </w:num>
  <w:num w:numId="35">
    <w:abstractNumId w:val="8"/>
  </w:num>
  <w:num w:numId="36">
    <w:abstractNumId w:val="6"/>
  </w:num>
  <w:num w:numId="37">
    <w:abstractNumId w:val="37"/>
  </w:num>
  <w:num w:numId="38">
    <w:abstractNumId w:val="15"/>
  </w:num>
  <w:num w:numId="39">
    <w:abstractNumId w:val="26"/>
  </w:num>
  <w:num w:numId="40">
    <w:abstractNumId w:val="5"/>
  </w:num>
  <w:num w:numId="41">
    <w:abstractNumId w:val="11"/>
  </w:num>
  <w:num w:numId="42">
    <w:abstractNumId w:val="10"/>
  </w:num>
  <w:num w:numId="43">
    <w:abstractNumId w:val="42"/>
  </w:num>
  <w:num w:numId="44">
    <w:abstractNumId w:val="28"/>
  </w:num>
  <w:num w:numId="45">
    <w:abstractNumId w:val="33"/>
  </w:num>
  <w:num w:numId="46">
    <w:abstractNumId w:val="17"/>
  </w:num>
  <w:num w:numId="47">
    <w:abstractNumId w:val="9"/>
  </w:num>
  <w:num w:numId="48">
    <w:abstractNumId w:val="25"/>
  </w:num>
  <w:num w:numId="49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76AF"/>
    <w:rsid w:val="000059C3"/>
    <w:rsid w:val="0000663A"/>
    <w:rsid w:val="00016BE3"/>
    <w:rsid w:val="00061CCE"/>
    <w:rsid w:val="00065CFB"/>
    <w:rsid w:val="00082663"/>
    <w:rsid w:val="000A1837"/>
    <w:rsid w:val="000A6618"/>
    <w:rsid w:val="000B3C24"/>
    <w:rsid w:val="000B5594"/>
    <w:rsid w:val="000D2EC0"/>
    <w:rsid w:val="000E442C"/>
    <w:rsid w:val="000F1E7D"/>
    <w:rsid w:val="000F5D9A"/>
    <w:rsid w:val="00105FFB"/>
    <w:rsid w:val="00111E32"/>
    <w:rsid w:val="00135401"/>
    <w:rsid w:val="001574D6"/>
    <w:rsid w:val="00173AC9"/>
    <w:rsid w:val="00176260"/>
    <w:rsid w:val="00180599"/>
    <w:rsid w:val="001827CA"/>
    <w:rsid w:val="0019275B"/>
    <w:rsid w:val="001A24A9"/>
    <w:rsid w:val="001B112D"/>
    <w:rsid w:val="001B6253"/>
    <w:rsid w:val="001C5446"/>
    <w:rsid w:val="001C579A"/>
    <w:rsid w:val="001D24B2"/>
    <w:rsid w:val="001D2DC5"/>
    <w:rsid w:val="001F541E"/>
    <w:rsid w:val="001F5D1B"/>
    <w:rsid w:val="001F7F52"/>
    <w:rsid w:val="00204D74"/>
    <w:rsid w:val="0021129D"/>
    <w:rsid w:val="0024676C"/>
    <w:rsid w:val="00246EDE"/>
    <w:rsid w:val="00251EF8"/>
    <w:rsid w:val="00262727"/>
    <w:rsid w:val="002874F9"/>
    <w:rsid w:val="00293D00"/>
    <w:rsid w:val="00295EAB"/>
    <w:rsid w:val="002A0DD4"/>
    <w:rsid w:val="002A6174"/>
    <w:rsid w:val="002B3195"/>
    <w:rsid w:val="002C451C"/>
    <w:rsid w:val="002F30E5"/>
    <w:rsid w:val="002F47EA"/>
    <w:rsid w:val="002F5927"/>
    <w:rsid w:val="00301A1F"/>
    <w:rsid w:val="00312DB2"/>
    <w:rsid w:val="00316728"/>
    <w:rsid w:val="00321DD8"/>
    <w:rsid w:val="0032492A"/>
    <w:rsid w:val="0033391A"/>
    <w:rsid w:val="00337308"/>
    <w:rsid w:val="00342E19"/>
    <w:rsid w:val="00345B71"/>
    <w:rsid w:val="00351104"/>
    <w:rsid w:val="0035546E"/>
    <w:rsid w:val="003613B3"/>
    <w:rsid w:val="003732A2"/>
    <w:rsid w:val="00387104"/>
    <w:rsid w:val="003C575A"/>
    <w:rsid w:val="003C7828"/>
    <w:rsid w:val="003D569E"/>
    <w:rsid w:val="004035AC"/>
    <w:rsid w:val="00411937"/>
    <w:rsid w:val="004128CD"/>
    <w:rsid w:val="00417567"/>
    <w:rsid w:val="00431338"/>
    <w:rsid w:val="0043255B"/>
    <w:rsid w:val="00437BB3"/>
    <w:rsid w:val="00440BF0"/>
    <w:rsid w:val="004B5953"/>
    <w:rsid w:val="004D098E"/>
    <w:rsid w:val="004F048D"/>
    <w:rsid w:val="004F6762"/>
    <w:rsid w:val="00512FA4"/>
    <w:rsid w:val="00550026"/>
    <w:rsid w:val="00591669"/>
    <w:rsid w:val="0059394D"/>
    <w:rsid w:val="00597382"/>
    <w:rsid w:val="005A3DE6"/>
    <w:rsid w:val="005B3217"/>
    <w:rsid w:val="005C1306"/>
    <w:rsid w:val="005C1C73"/>
    <w:rsid w:val="005C360D"/>
    <w:rsid w:val="005C4049"/>
    <w:rsid w:val="005E40DC"/>
    <w:rsid w:val="005E79D5"/>
    <w:rsid w:val="005F49AC"/>
    <w:rsid w:val="0060354F"/>
    <w:rsid w:val="00606964"/>
    <w:rsid w:val="00616B85"/>
    <w:rsid w:val="00627E25"/>
    <w:rsid w:val="006436BA"/>
    <w:rsid w:val="00646218"/>
    <w:rsid w:val="00663226"/>
    <w:rsid w:val="0069647B"/>
    <w:rsid w:val="006B5BCE"/>
    <w:rsid w:val="006E4CBE"/>
    <w:rsid w:val="0070052E"/>
    <w:rsid w:val="00706E43"/>
    <w:rsid w:val="00721697"/>
    <w:rsid w:val="00726AEF"/>
    <w:rsid w:val="00736920"/>
    <w:rsid w:val="0074147E"/>
    <w:rsid w:val="0075750B"/>
    <w:rsid w:val="00783A29"/>
    <w:rsid w:val="007A01E0"/>
    <w:rsid w:val="007A285C"/>
    <w:rsid w:val="007A3496"/>
    <w:rsid w:val="007D65D2"/>
    <w:rsid w:val="007E324A"/>
    <w:rsid w:val="007E47A3"/>
    <w:rsid w:val="007F06BC"/>
    <w:rsid w:val="007F41DB"/>
    <w:rsid w:val="00806BA0"/>
    <w:rsid w:val="008112A1"/>
    <w:rsid w:val="00811B10"/>
    <w:rsid w:val="00831D42"/>
    <w:rsid w:val="00836DF3"/>
    <w:rsid w:val="008407F1"/>
    <w:rsid w:val="00844A11"/>
    <w:rsid w:val="008504CC"/>
    <w:rsid w:val="00852911"/>
    <w:rsid w:val="00872A87"/>
    <w:rsid w:val="008A094E"/>
    <w:rsid w:val="008B4DEF"/>
    <w:rsid w:val="008C440E"/>
    <w:rsid w:val="008C528C"/>
    <w:rsid w:val="008D31D2"/>
    <w:rsid w:val="008D7E6C"/>
    <w:rsid w:val="008E65F8"/>
    <w:rsid w:val="008F16A6"/>
    <w:rsid w:val="0091523F"/>
    <w:rsid w:val="009176AF"/>
    <w:rsid w:val="00935136"/>
    <w:rsid w:val="0096731D"/>
    <w:rsid w:val="009864F3"/>
    <w:rsid w:val="00991CD9"/>
    <w:rsid w:val="009A4C7F"/>
    <w:rsid w:val="009A7C97"/>
    <w:rsid w:val="009B38FE"/>
    <w:rsid w:val="009B6FD9"/>
    <w:rsid w:val="009B7622"/>
    <w:rsid w:val="00A01233"/>
    <w:rsid w:val="00A12268"/>
    <w:rsid w:val="00A320B4"/>
    <w:rsid w:val="00A340C9"/>
    <w:rsid w:val="00A5068A"/>
    <w:rsid w:val="00A506E0"/>
    <w:rsid w:val="00A5503D"/>
    <w:rsid w:val="00A820DD"/>
    <w:rsid w:val="00A9658F"/>
    <w:rsid w:val="00AA270B"/>
    <w:rsid w:val="00AC6ADE"/>
    <w:rsid w:val="00AD15B9"/>
    <w:rsid w:val="00AE495E"/>
    <w:rsid w:val="00AE7BEE"/>
    <w:rsid w:val="00AF197C"/>
    <w:rsid w:val="00B07A10"/>
    <w:rsid w:val="00B144DA"/>
    <w:rsid w:val="00B166F7"/>
    <w:rsid w:val="00B22098"/>
    <w:rsid w:val="00B35BA2"/>
    <w:rsid w:val="00B40165"/>
    <w:rsid w:val="00B457A4"/>
    <w:rsid w:val="00B630FC"/>
    <w:rsid w:val="00B640D6"/>
    <w:rsid w:val="00B77477"/>
    <w:rsid w:val="00B86344"/>
    <w:rsid w:val="00B96A32"/>
    <w:rsid w:val="00BA0C4B"/>
    <w:rsid w:val="00BB437A"/>
    <w:rsid w:val="00BB6726"/>
    <w:rsid w:val="00BE15F7"/>
    <w:rsid w:val="00BE6256"/>
    <w:rsid w:val="00BF61A3"/>
    <w:rsid w:val="00BF7389"/>
    <w:rsid w:val="00C22566"/>
    <w:rsid w:val="00C255E5"/>
    <w:rsid w:val="00C261D1"/>
    <w:rsid w:val="00C43083"/>
    <w:rsid w:val="00C73275"/>
    <w:rsid w:val="00C8389D"/>
    <w:rsid w:val="00CB46B4"/>
    <w:rsid w:val="00CB668D"/>
    <w:rsid w:val="00CC3843"/>
    <w:rsid w:val="00CC6AB6"/>
    <w:rsid w:val="00D04DB9"/>
    <w:rsid w:val="00D532E7"/>
    <w:rsid w:val="00D60E34"/>
    <w:rsid w:val="00D6296D"/>
    <w:rsid w:val="00D9028D"/>
    <w:rsid w:val="00DA1E27"/>
    <w:rsid w:val="00DB1E91"/>
    <w:rsid w:val="00DB45AE"/>
    <w:rsid w:val="00DD04BC"/>
    <w:rsid w:val="00DF3F7C"/>
    <w:rsid w:val="00E1434A"/>
    <w:rsid w:val="00E236BF"/>
    <w:rsid w:val="00E4072F"/>
    <w:rsid w:val="00E43C4F"/>
    <w:rsid w:val="00E570C2"/>
    <w:rsid w:val="00E65085"/>
    <w:rsid w:val="00EB4748"/>
    <w:rsid w:val="00EC0348"/>
    <w:rsid w:val="00EC0D88"/>
    <w:rsid w:val="00ED4610"/>
    <w:rsid w:val="00F001BE"/>
    <w:rsid w:val="00F07C8D"/>
    <w:rsid w:val="00F101E6"/>
    <w:rsid w:val="00F12044"/>
    <w:rsid w:val="00F14641"/>
    <w:rsid w:val="00F23B78"/>
    <w:rsid w:val="00F26722"/>
    <w:rsid w:val="00F448EE"/>
    <w:rsid w:val="00F713A2"/>
    <w:rsid w:val="00F92793"/>
    <w:rsid w:val="00F936E3"/>
    <w:rsid w:val="00FB1990"/>
    <w:rsid w:val="00FC13E1"/>
    <w:rsid w:val="00FC32D4"/>
    <w:rsid w:val="00FC7566"/>
    <w:rsid w:val="00FD4FD4"/>
    <w:rsid w:val="00FE7370"/>
    <w:rsid w:val="00FF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E3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431338"/>
    <w:pPr>
      <w:keepNext/>
      <w:keepLines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EB4748"/>
    <w:pPr>
      <w:spacing w:before="60" w:after="60"/>
      <w:jc w:val="center"/>
      <w:outlineLvl w:val="2"/>
    </w:pPr>
    <w:rPr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1338"/>
    <w:rPr>
      <w:rFonts w:ascii="Times New Roman" w:eastAsiaTheme="majorEastAsia" w:hAnsi="Times New Roman" w:cs="Times New Roman"/>
      <w:b/>
      <w:bCs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B4748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qFormat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qFormat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qFormat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qFormat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qFormat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4">
    <w:name w:val="Стиль1"/>
    <w:basedOn w:val="a"/>
    <w:link w:val="15"/>
    <w:qFormat/>
    <w:rsid w:val="00F07C8D"/>
    <w:pPr>
      <w:spacing w:line="360" w:lineRule="auto"/>
      <w:ind w:firstLine="709"/>
      <w:jc w:val="both"/>
    </w:pPr>
    <w:rPr>
      <w:sz w:val="28"/>
    </w:rPr>
  </w:style>
  <w:style w:type="character" w:styleId="af3">
    <w:name w:val="Strong"/>
    <w:basedOn w:val="a0"/>
    <w:uiPriority w:val="22"/>
    <w:qFormat/>
    <w:rsid w:val="0091523F"/>
    <w:rPr>
      <w:b/>
      <w:bCs/>
    </w:rPr>
  </w:style>
  <w:style w:type="character" w:customStyle="1" w:styleId="15">
    <w:name w:val="Стиль1 Знак"/>
    <w:basedOn w:val="a0"/>
    <w:link w:val="14"/>
    <w:rsid w:val="00F07C8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4">
    <w:name w:val="Normal (Web)"/>
    <w:basedOn w:val="a"/>
    <w:uiPriority w:val="99"/>
    <w:semiHidden/>
    <w:unhideWhenUsed/>
    <w:rsid w:val="00246EDE"/>
    <w:pPr>
      <w:spacing w:before="100" w:beforeAutospacing="1" w:after="100" w:afterAutospacing="1"/>
    </w:pPr>
    <w:rPr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D04DB9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3F7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4071">
              <w:marLeft w:val="0"/>
              <w:marRight w:val="0"/>
              <w:marTop w:val="1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ode.mu/ru/markup/book/pri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.figma.com/hc/en-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tmlacademy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tanit.com/web/javascrip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avascript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" TargetMode="External"/><Relationship Id="rId28" Type="http://schemas.openxmlformats.org/officeDocument/2006/relationships/hyperlink" Target="https://learnjs.ru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://htmlbook.ru/" TargetMode="External"/><Relationship Id="rId27" Type="http://schemas.openxmlformats.org/officeDocument/2006/relationships/hyperlink" Target="https://code.mu/ru/javascript/book/prime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Док1</b:Tag>
    <b:SourceType>DocumentFromInternetSite</b:SourceType>
    <b:Guid>{59C7C479-9BBE-404C-A0E6-3598623D2AA1}</b:Guid>
    <b:Title>Документация Angular </b:Title>
    <b:URL>https://angular.io/docs</b:URL>
    <b:RefOrder>1</b:RefOrder>
  </b:Source>
  <b:Source>
    <b:Tag>Ива</b:Tag>
    <b:SourceType>Misc</b:SourceType>
    <b:Guid>{2FBAE9B3-C3A5-4732-9E92-D230838CBFA7}</b:Guid>
    <b:Author>
      <b:Author>
        <b:NameList>
          <b:Person>
            <b:Last>Иванов</b:Last>
          </b:Person>
        </b:NameList>
      </b:Author>
    </b:Author>
    <b:Title>Руководство по Ангуляр</b:Title>
    <b:Publisher>сайт www. angular.com</b:Publisher>
    <b:RefOrder>2</b:RefOrder>
  </b:Source>
</b:Sources>
</file>

<file path=customXml/itemProps1.xml><?xml version="1.0" encoding="utf-8"?>
<ds:datastoreItem xmlns:ds="http://schemas.openxmlformats.org/officeDocument/2006/customXml" ds:itemID="{DA907E4C-CDDE-43AC-91C7-90ADB68C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ПРАКТИКЕ.dotx</Template>
  <TotalTime>39</TotalTime>
  <Pages>23</Pages>
  <Words>3465</Words>
  <Characters>19756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Глумова</dc:creator>
  <cp:lastModifiedBy>Влад Ромашкин</cp:lastModifiedBy>
  <cp:revision>11</cp:revision>
  <cp:lastPrinted>2024-07-19T04:26:00Z</cp:lastPrinted>
  <dcterms:created xsi:type="dcterms:W3CDTF">2024-07-19T04:11:00Z</dcterms:created>
  <dcterms:modified xsi:type="dcterms:W3CDTF">2024-07-19T04:54:00Z</dcterms:modified>
</cp:coreProperties>
</file>