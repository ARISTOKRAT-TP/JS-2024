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7536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МИНОБРНАУКИ РОССИИ</w:t>
      </w:r>
    </w:p>
    <w:p w14:paraId="70D39598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14:paraId="001EE787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ВЫСШЕГО ОБРАЗОВАНИЯ</w:t>
      </w:r>
    </w:p>
    <w:p w14:paraId="3CA4CA89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14:paraId="18FAAEDC" w14:textId="77777777" w:rsidR="00706E43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им. Р.Е. АЛЕКСЕЕВА</w:t>
      </w:r>
      <w:r>
        <w:rPr>
          <w:rFonts w:eastAsia="Calibri"/>
          <w:sz w:val="22"/>
          <w:szCs w:val="24"/>
          <w:lang w:eastAsia="en-US"/>
        </w:rPr>
        <w:t>»</w:t>
      </w:r>
    </w:p>
    <w:p w14:paraId="6412DB8D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>
        <w:rPr>
          <w:rFonts w:eastAsia="Calibri"/>
          <w:sz w:val="22"/>
          <w:szCs w:val="24"/>
          <w:lang w:eastAsia="en-US"/>
        </w:rPr>
        <w:t>(НГТУ)</w:t>
      </w:r>
    </w:p>
    <w:p w14:paraId="427DA1D0" w14:textId="77777777" w:rsidR="003613B3" w:rsidRDefault="003613B3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990"/>
        <w:gridCol w:w="4389"/>
      </w:tblGrid>
      <w:tr w:rsidR="000A1837" w:rsidRPr="007A3496" w14:paraId="572CBE30" w14:textId="77777777" w:rsidTr="00651041">
        <w:tc>
          <w:tcPr>
            <w:tcW w:w="2830" w:type="dxa"/>
          </w:tcPr>
          <w:p w14:paraId="68B5907C" w14:textId="77777777" w:rsidR="000A1837" w:rsidRPr="007A3496" w:rsidRDefault="000A1837" w:rsidP="0065104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Институт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1874E2C7" w14:textId="77777777" w:rsidR="000A1837" w:rsidRPr="007A3496" w:rsidRDefault="000A1837" w:rsidP="0065104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rFonts w:eastAsia="Calibri"/>
                <w:sz w:val="22"/>
                <w:szCs w:val="22"/>
                <w:lang w:eastAsia="en-US"/>
              </w:rPr>
              <w:t>Институт радиоэлектроники и информационных технологий</w:t>
            </w:r>
          </w:p>
        </w:tc>
      </w:tr>
      <w:tr w:rsidR="00A5068A" w:rsidRPr="00A5068A" w14:paraId="0D4474C6" w14:textId="77777777" w:rsidTr="00651041">
        <w:tc>
          <w:tcPr>
            <w:tcW w:w="2830" w:type="dxa"/>
          </w:tcPr>
          <w:p w14:paraId="6A8925BB" w14:textId="77777777" w:rsidR="000A1837" w:rsidRPr="00A5068A" w:rsidRDefault="000A1837" w:rsidP="00651041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Направление подготовки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795F29" w14:textId="77777777" w:rsidR="000A1837" w:rsidRPr="00A5068A" w:rsidRDefault="000A1837" w:rsidP="001D24B2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09.0</w:t>
            </w:r>
            <w:r w:rsidR="001D24B2" w:rsidRPr="00A5068A">
              <w:rPr>
                <w:sz w:val="22"/>
                <w:szCs w:val="22"/>
              </w:rPr>
              <w:t>3</w:t>
            </w:r>
            <w:r w:rsidRPr="00A5068A">
              <w:rPr>
                <w:sz w:val="22"/>
                <w:szCs w:val="22"/>
              </w:rPr>
              <w:t>.02 Информационные системы и технологии</w:t>
            </w:r>
          </w:p>
        </w:tc>
      </w:tr>
      <w:tr w:rsidR="00A5068A" w:rsidRPr="00A5068A" w14:paraId="21407132" w14:textId="77777777" w:rsidTr="00651041">
        <w:tc>
          <w:tcPr>
            <w:tcW w:w="4820" w:type="dxa"/>
            <w:gridSpan w:val="2"/>
          </w:tcPr>
          <w:p w14:paraId="16409158" w14:textId="77777777" w:rsidR="000A1837" w:rsidRPr="00A5068A" w:rsidRDefault="000A1837" w:rsidP="00651041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Направленность (профиль) образовательной программы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</w:tcBorders>
          </w:tcPr>
          <w:p w14:paraId="4614A666" w14:textId="77777777" w:rsidR="000A1837" w:rsidRPr="00A5068A" w:rsidRDefault="000A1837" w:rsidP="001D24B2">
            <w:pPr>
              <w:spacing w:after="60"/>
              <w:rPr>
                <w:sz w:val="22"/>
                <w:szCs w:val="22"/>
                <w:u w:val="single"/>
              </w:rPr>
            </w:pPr>
            <w:r w:rsidRPr="00A5068A">
              <w:rPr>
                <w:sz w:val="22"/>
                <w:szCs w:val="22"/>
                <w:u w:val="single"/>
              </w:rPr>
              <w:t>Информационные технологии в дизайне</w:t>
            </w:r>
          </w:p>
        </w:tc>
      </w:tr>
      <w:tr w:rsidR="000A1837" w:rsidRPr="007A3496" w14:paraId="2A9298E3" w14:textId="77777777" w:rsidTr="00651041">
        <w:tc>
          <w:tcPr>
            <w:tcW w:w="2830" w:type="dxa"/>
          </w:tcPr>
          <w:p w14:paraId="40435259" w14:textId="77777777" w:rsidR="000A1837" w:rsidRPr="007A3496" w:rsidRDefault="000A1837" w:rsidP="0065104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Кафедра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71BAE93C" w14:textId="77777777" w:rsidR="000A1837" w:rsidRPr="007A3496" w:rsidRDefault="000A1837" w:rsidP="0065104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Графические информационные системы</w:t>
            </w:r>
          </w:p>
        </w:tc>
      </w:tr>
    </w:tbl>
    <w:p w14:paraId="54FFFA21" w14:textId="77777777" w:rsidR="00706E43" w:rsidRDefault="00706E43" w:rsidP="00A340C9">
      <w:pPr>
        <w:jc w:val="center"/>
        <w:rPr>
          <w:sz w:val="28"/>
          <w:szCs w:val="28"/>
        </w:rPr>
      </w:pPr>
    </w:p>
    <w:p w14:paraId="7B2BB0A2" w14:textId="77777777" w:rsidR="00706E43" w:rsidRDefault="00706E43" w:rsidP="00A340C9">
      <w:pPr>
        <w:jc w:val="center"/>
        <w:rPr>
          <w:sz w:val="28"/>
          <w:szCs w:val="28"/>
        </w:rPr>
      </w:pPr>
    </w:p>
    <w:p w14:paraId="56241F3A" w14:textId="77777777" w:rsidR="000A1837" w:rsidRDefault="000A1837" w:rsidP="000A1837">
      <w:pPr>
        <w:jc w:val="center"/>
        <w:rPr>
          <w:b/>
          <w:szCs w:val="28"/>
        </w:rPr>
      </w:pPr>
    </w:p>
    <w:p w14:paraId="42CECEF5" w14:textId="77777777" w:rsidR="000A1837" w:rsidRPr="00862494" w:rsidRDefault="000A1837" w:rsidP="000A1837">
      <w:pPr>
        <w:jc w:val="center"/>
        <w:rPr>
          <w:b/>
          <w:szCs w:val="28"/>
        </w:rPr>
      </w:pPr>
      <w:r w:rsidRPr="00862494">
        <w:rPr>
          <w:b/>
          <w:szCs w:val="28"/>
        </w:rPr>
        <w:t>ОТЧЕТ</w:t>
      </w:r>
    </w:p>
    <w:p w14:paraId="12E67382" w14:textId="77777777" w:rsidR="000A1837" w:rsidRDefault="000A1837" w:rsidP="000A1837">
      <w:pPr>
        <w:jc w:val="center"/>
        <w:rPr>
          <w:b/>
          <w:szCs w:val="28"/>
        </w:rPr>
      </w:pPr>
    </w:p>
    <w:p w14:paraId="2DEA0849" w14:textId="77777777" w:rsidR="00A5503D" w:rsidRDefault="000A1837" w:rsidP="00A340C9">
      <w:pPr>
        <w:jc w:val="center"/>
        <w:rPr>
          <w:b/>
          <w:szCs w:val="28"/>
        </w:rPr>
      </w:pPr>
      <w:r w:rsidRPr="00A5068A">
        <w:rPr>
          <w:b/>
          <w:szCs w:val="28"/>
        </w:rPr>
        <w:t xml:space="preserve">по прохождению </w:t>
      </w:r>
      <w:r w:rsidR="00DD04BC" w:rsidRPr="00DD04BC">
        <w:rPr>
          <w:b/>
          <w:szCs w:val="28"/>
        </w:rPr>
        <w:t>Ознакомительн</w:t>
      </w:r>
      <w:r w:rsidR="00DD04BC">
        <w:rPr>
          <w:b/>
          <w:szCs w:val="28"/>
        </w:rPr>
        <w:t>ой</w:t>
      </w:r>
      <w:r w:rsidR="00DD04BC" w:rsidRPr="00DD04BC">
        <w:rPr>
          <w:b/>
          <w:szCs w:val="28"/>
        </w:rPr>
        <w:t xml:space="preserve"> практик</w:t>
      </w:r>
      <w:r w:rsidR="00DD04BC">
        <w:rPr>
          <w:b/>
          <w:szCs w:val="28"/>
        </w:rPr>
        <w:t>и</w:t>
      </w:r>
    </w:p>
    <w:p w14:paraId="064CABFE" w14:textId="77777777" w:rsidR="00DD04BC" w:rsidRDefault="00DD04BC" w:rsidP="00A340C9">
      <w:pPr>
        <w:jc w:val="center"/>
        <w:rPr>
          <w:sz w:val="28"/>
          <w:szCs w:val="28"/>
        </w:rPr>
      </w:pPr>
    </w:p>
    <w:p w14:paraId="466EF016" w14:textId="77777777" w:rsidR="00A5503D" w:rsidRDefault="00A5503D" w:rsidP="00A340C9">
      <w:pPr>
        <w:jc w:val="center"/>
        <w:rPr>
          <w:sz w:val="28"/>
          <w:szCs w:val="28"/>
        </w:rPr>
      </w:pPr>
    </w:p>
    <w:p w14:paraId="28FD5A67" w14:textId="77777777" w:rsidR="00A5503D" w:rsidRDefault="00A5503D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419"/>
      </w:tblGrid>
      <w:tr w:rsidR="00A5503D" w:rsidRPr="00A5503D" w14:paraId="11EC6D22" w14:textId="77777777" w:rsidTr="005C1C73">
        <w:trPr>
          <w:jc w:val="right"/>
        </w:trPr>
        <w:tc>
          <w:tcPr>
            <w:tcW w:w="3397" w:type="dxa"/>
          </w:tcPr>
          <w:p w14:paraId="1A81F62A" w14:textId="33E8492E" w:rsidR="00A5503D" w:rsidRPr="00B60190" w:rsidRDefault="00A5503D" w:rsidP="00B60190">
            <w:pPr>
              <w:spacing w:before="120"/>
              <w:jc w:val="both"/>
              <w:rPr>
                <w:szCs w:val="24"/>
              </w:rPr>
            </w:pPr>
            <w:r w:rsidRPr="00A5503D">
              <w:rPr>
                <w:szCs w:val="24"/>
              </w:rPr>
              <w:t xml:space="preserve">Выполнил </w:t>
            </w:r>
            <w:r w:rsidR="00B60190">
              <w:rPr>
                <w:szCs w:val="24"/>
                <w:lang w:val="en-US"/>
              </w:rPr>
              <w:t xml:space="preserve">        </w:t>
            </w:r>
            <w:r w:rsidR="00B60190">
              <w:rPr>
                <w:szCs w:val="24"/>
              </w:rPr>
              <w:t xml:space="preserve"> Игонин Дмитрий Евгеньевич</w:t>
            </w:r>
            <w:r w:rsidR="00B60190">
              <w:rPr>
                <w:szCs w:val="24"/>
                <w:lang w:val="en-US"/>
              </w:rPr>
              <w:t xml:space="preserve">                </w:t>
            </w:r>
          </w:p>
        </w:tc>
        <w:tc>
          <w:tcPr>
            <w:tcW w:w="2419" w:type="dxa"/>
          </w:tcPr>
          <w:p w14:paraId="06CD6D72" w14:textId="402BCC8F" w:rsidR="00A5503D" w:rsidRPr="00A5503D" w:rsidRDefault="00A5503D" w:rsidP="00B60190">
            <w:pPr>
              <w:spacing w:before="120"/>
              <w:ind w:left="1210"/>
              <w:jc w:val="both"/>
              <w:rPr>
                <w:szCs w:val="24"/>
              </w:rPr>
            </w:pPr>
          </w:p>
        </w:tc>
      </w:tr>
      <w:tr w:rsidR="00A5503D" w:rsidRPr="00A5503D" w14:paraId="29E84378" w14:textId="77777777" w:rsidTr="005C1C73">
        <w:trPr>
          <w:jc w:val="right"/>
        </w:trPr>
        <w:tc>
          <w:tcPr>
            <w:tcW w:w="3397" w:type="dxa"/>
          </w:tcPr>
          <w:p w14:paraId="3623661A" w14:textId="11BD3BF6" w:rsidR="00A5503D" w:rsidRPr="00A5503D" w:rsidRDefault="00A5503D" w:rsidP="00B60190">
            <w:pPr>
              <w:spacing w:before="120"/>
              <w:ind w:right="-153"/>
              <w:jc w:val="both"/>
              <w:rPr>
                <w:szCs w:val="24"/>
              </w:rPr>
            </w:pPr>
            <w:r>
              <w:rPr>
                <w:szCs w:val="24"/>
              </w:rPr>
              <w:t>Студент</w:t>
            </w:r>
            <w:r w:rsidR="00B60190">
              <w:rPr>
                <w:szCs w:val="24"/>
              </w:rPr>
              <w:t xml:space="preserve"> </w:t>
            </w:r>
            <w:r>
              <w:rPr>
                <w:szCs w:val="24"/>
              </w:rPr>
              <w:t>гр.</w:t>
            </w:r>
            <w:r w:rsidR="00B60190">
              <w:rPr>
                <w:szCs w:val="24"/>
              </w:rPr>
              <w:t xml:space="preserve"> 23-ИСТ-4-1</w:t>
            </w:r>
            <w:r w:rsidR="00082663">
              <w:rPr>
                <w:szCs w:val="24"/>
              </w:rPr>
              <w:t>_______</w:t>
            </w:r>
          </w:p>
        </w:tc>
        <w:tc>
          <w:tcPr>
            <w:tcW w:w="2419" w:type="dxa"/>
          </w:tcPr>
          <w:p w14:paraId="0710C87E" w14:textId="7F46B745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65F9390C" w14:textId="77777777" w:rsidTr="005C1C73">
        <w:trPr>
          <w:jc w:val="right"/>
        </w:trPr>
        <w:tc>
          <w:tcPr>
            <w:tcW w:w="5816" w:type="dxa"/>
            <w:gridSpan w:val="2"/>
          </w:tcPr>
          <w:p w14:paraId="4E712730" w14:textId="77777777" w:rsidR="00A5503D" w:rsidRPr="00A5503D" w:rsidRDefault="00440BF0" w:rsidP="00440BF0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Руководитель практики</w:t>
            </w:r>
            <w:r w:rsidR="005E79D5">
              <w:rPr>
                <w:szCs w:val="24"/>
              </w:rPr>
              <w:t xml:space="preserve"> </w:t>
            </w:r>
            <w:r w:rsidR="00A5503D">
              <w:rPr>
                <w:szCs w:val="24"/>
              </w:rPr>
              <w:t>от кафедры</w:t>
            </w:r>
            <w:r w:rsidR="00301A1F">
              <w:rPr>
                <w:szCs w:val="24"/>
              </w:rPr>
              <w:t xml:space="preserve"> </w:t>
            </w:r>
            <w:proofErr w:type="spellStart"/>
            <w:r w:rsidR="00301A1F">
              <w:rPr>
                <w:szCs w:val="24"/>
              </w:rPr>
              <w:t>Филинских</w:t>
            </w:r>
            <w:proofErr w:type="spellEnd"/>
            <w:r w:rsidR="00301A1F">
              <w:rPr>
                <w:szCs w:val="24"/>
              </w:rPr>
              <w:t xml:space="preserve"> А.Д.</w:t>
            </w:r>
          </w:p>
        </w:tc>
      </w:tr>
      <w:tr w:rsidR="00A5503D" w:rsidRPr="00A5503D" w14:paraId="10FF5A7E" w14:textId="77777777" w:rsidTr="005C1C73">
        <w:trPr>
          <w:jc w:val="right"/>
        </w:trPr>
        <w:tc>
          <w:tcPr>
            <w:tcW w:w="3397" w:type="dxa"/>
          </w:tcPr>
          <w:p w14:paraId="250E6EAF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Степень, звание</w:t>
            </w:r>
          </w:p>
        </w:tc>
        <w:tc>
          <w:tcPr>
            <w:tcW w:w="2419" w:type="dxa"/>
          </w:tcPr>
          <w:p w14:paraId="35B8E393" w14:textId="77777777" w:rsidR="00A5503D" w:rsidRPr="00A5503D" w:rsidRDefault="00301A1F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к.т.н., доцент</w:t>
            </w:r>
          </w:p>
        </w:tc>
      </w:tr>
      <w:tr w:rsidR="00A5503D" w:rsidRPr="00A5503D" w14:paraId="2E25CAE5" w14:textId="77777777" w:rsidTr="005C1C73">
        <w:trPr>
          <w:jc w:val="right"/>
        </w:trPr>
        <w:tc>
          <w:tcPr>
            <w:tcW w:w="3397" w:type="dxa"/>
          </w:tcPr>
          <w:p w14:paraId="2F3F5051" w14:textId="77777777" w:rsidR="00A5503D" w:rsidRPr="00A5503D" w:rsidRDefault="00A5503D" w:rsidP="005C1C73">
            <w:pPr>
              <w:spacing w:before="120"/>
              <w:rPr>
                <w:sz w:val="20"/>
              </w:rPr>
            </w:pPr>
          </w:p>
        </w:tc>
        <w:tc>
          <w:tcPr>
            <w:tcW w:w="2419" w:type="dxa"/>
          </w:tcPr>
          <w:p w14:paraId="2AF90446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79198AEE" w14:textId="77777777" w:rsidTr="005C1C73">
        <w:trPr>
          <w:jc w:val="right"/>
        </w:trPr>
        <w:tc>
          <w:tcPr>
            <w:tcW w:w="3397" w:type="dxa"/>
          </w:tcPr>
          <w:p w14:paraId="7AE58862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  <w:tc>
          <w:tcPr>
            <w:tcW w:w="2419" w:type="dxa"/>
          </w:tcPr>
          <w:p w14:paraId="52AE0598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1222F0F5" w14:textId="77777777" w:rsidTr="005C1C73">
        <w:trPr>
          <w:jc w:val="right"/>
        </w:trPr>
        <w:tc>
          <w:tcPr>
            <w:tcW w:w="3397" w:type="dxa"/>
          </w:tcPr>
          <w:p w14:paraId="63F3D02F" w14:textId="77777777"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Отчет защищен с оценкой</w:t>
            </w:r>
          </w:p>
        </w:tc>
        <w:tc>
          <w:tcPr>
            <w:tcW w:w="2419" w:type="dxa"/>
          </w:tcPr>
          <w:p w14:paraId="1B868181" w14:textId="77777777" w:rsidR="00A5503D" w:rsidRPr="00A5503D" w:rsidRDefault="005E79D5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_________________</w:t>
            </w:r>
          </w:p>
        </w:tc>
      </w:tr>
      <w:tr w:rsidR="00A5503D" w:rsidRPr="00A5503D" w14:paraId="0DF13DBB" w14:textId="77777777" w:rsidTr="005C1C73">
        <w:trPr>
          <w:jc w:val="right"/>
        </w:trPr>
        <w:tc>
          <w:tcPr>
            <w:tcW w:w="3397" w:type="dxa"/>
          </w:tcPr>
          <w:p w14:paraId="6182983B" w14:textId="77777777"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Дата защиты</w:t>
            </w:r>
          </w:p>
        </w:tc>
        <w:tc>
          <w:tcPr>
            <w:tcW w:w="2419" w:type="dxa"/>
          </w:tcPr>
          <w:p w14:paraId="6A16F63C" w14:textId="352E5F51" w:rsidR="00A5503D" w:rsidRPr="00A5503D" w:rsidRDefault="00A5503D" w:rsidP="0008266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«</w:t>
            </w:r>
            <w:r w:rsidR="00082663">
              <w:rPr>
                <w:szCs w:val="24"/>
              </w:rPr>
              <w:t>19</w:t>
            </w:r>
            <w:r>
              <w:rPr>
                <w:szCs w:val="24"/>
              </w:rPr>
              <w:t>»</w:t>
            </w:r>
            <w:r w:rsidR="005E79D5">
              <w:rPr>
                <w:szCs w:val="24"/>
              </w:rPr>
              <w:t xml:space="preserve"> июля </w:t>
            </w:r>
            <w:r>
              <w:rPr>
                <w:szCs w:val="24"/>
              </w:rPr>
              <w:t>20</w:t>
            </w:r>
            <w:r w:rsidR="00B60190">
              <w:rPr>
                <w:szCs w:val="24"/>
              </w:rPr>
              <w:t>24</w:t>
            </w:r>
            <w:r>
              <w:rPr>
                <w:szCs w:val="24"/>
              </w:rPr>
              <w:t>г.</w:t>
            </w:r>
          </w:p>
        </w:tc>
      </w:tr>
    </w:tbl>
    <w:p w14:paraId="7AD9F1EB" w14:textId="77777777" w:rsidR="00A5503D" w:rsidRDefault="00A5503D" w:rsidP="00A340C9">
      <w:pPr>
        <w:jc w:val="center"/>
        <w:rPr>
          <w:sz w:val="28"/>
          <w:szCs w:val="28"/>
        </w:rPr>
      </w:pPr>
    </w:p>
    <w:p w14:paraId="1622AD0C" w14:textId="77777777" w:rsidR="00A5503D" w:rsidRDefault="00A5503D" w:rsidP="00A340C9">
      <w:pPr>
        <w:jc w:val="center"/>
        <w:rPr>
          <w:sz w:val="28"/>
          <w:szCs w:val="28"/>
        </w:rPr>
      </w:pPr>
    </w:p>
    <w:p w14:paraId="4B5575C2" w14:textId="77777777" w:rsidR="00440BF0" w:rsidRDefault="00440BF0" w:rsidP="00A340C9">
      <w:pPr>
        <w:jc w:val="center"/>
        <w:rPr>
          <w:sz w:val="28"/>
          <w:szCs w:val="28"/>
        </w:rPr>
      </w:pPr>
    </w:p>
    <w:p w14:paraId="2893697F" w14:textId="77777777" w:rsidR="00A5503D" w:rsidRDefault="00A5503D" w:rsidP="00A340C9">
      <w:pPr>
        <w:jc w:val="center"/>
        <w:rPr>
          <w:sz w:val="28"/>
          <w:szCs w:val="28"/>
        </w:rPr>
      </w:pPr>
    </w:p>
    <w:p w14:paraId="3A42F4B2" w14:textId="77777777" w:rsidR="00A5503D" w:rsidRDefault="00A5503D" w:rsidP="00A340C9">
      <w:pPr>
        <w:jc w:val="center"/>
        <w:rPr>
          <w:sz w:val="28"/>
          <w:szCs w:val="28"/>
        </w:rPr>
      </w:pPr>
    </w:p>
    <w:p w14:paraId="35B2160C" w14:textId="77777777" w:rsidR="00A5503D" w:rsidRDefault="00A5503D" w:rsidP="00A340C9">
      <w:pPr>
        <w:jc w:val="center"/>
        <w:rPr>
          <w:sz w:val="28"/>
          <w:szCs w:val="28"/>
        </w:rPr>
      </w:pPr>
    </w:p>
    <w:p w14:paraId="0C04ABD8" w14:textId="77777777" w:rsidR="00A5503D" w:rsidRDefault="00A5503D" w:rsidP="00A340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2A413D02" w14:textId="76831581" w:rsidR="00440BF0" w:rsidRDefault="00082663" w:rsidP="00440BF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B60190">
        <w:rPr>
          <w:sz w:val="28"/>
          <w:szCs w:val="28"/>
        </w:rPr>
        <w:t>24</w:t>
      </w:r>
      <w:r w:rsidR="00575226">
        <w:rPr>
          <w:sz w:val="28"/>
          <w:szCs w:val="28"/>
        </w:rPr>
        <w:t xml:space="preserve"> </w:t>
      </w:r>
      <w:r w:rsidR="00A5503D">
        <w:rPr>
          <w:sz w:val="28"/>
          <w:szCs w:val="28"/>
        </w:rPr>
        <w:t>год</w:t>
      </w:r>
      <w:bookmarkStart w:id="0" w:name="_Toc39775913"/>
    </w:p>
    <w:p w14:paraId="23CE50C4" w14:textId="28487313" w:rsidR="00440BF0" w:rsidRDefault="00440B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/>
    <w:p w14:paraId="3CFD3D47" w14:textId="77777777" w:rsidR="00A5503D" w:rsidRPr="005C1C73" w:rsidRDefault="00A5503D" w:rsidP="00A340C9">
      <w:pPr>
        <w:rPr>
          <w:rStyle w:val="FontStyle21"/>
          <w:b w:val="0"/>
          <w:color w:val="FF0000"/>
          <w:sz w:val="22"/>
          <w:szCs w:val="22"/>
        </w:rPr>
      </w:pPr>
      <w:r w:rsidRPr="00AD15B9">
        <w:rPr>
          <w:rStyle w:val="FontStyle21"/>
          <w:b w:val="0"/>
          <w:color w:val="FF0000"/>
          <w:sz w:val="28"/>
          <w:szCs w:val="28"/>
        </w:rPr>
        <w:lastRenderedPageBreak/>
        <w:t xml:space="preserve">Оглавление </w:t>
      </w:r>
      <w:r w:rsidRPr="005C1C73">
        <w:rPr>
          <w:rStyle w:val="FontStyle21"/>
          <w:b w:val="0"/>
          <w:color w:val="FF0000"/>
          <w:sz w:val="22"/>
          <w:szCs w:val="22"/>
        </w:rPr>
        <w:t>(</w:t>
      </w:r>
      <w:r w:rsidRPr="00AD15B9">
        <w:rPr>
          <w:rStyle w:val="FontStyle21"/>
          <w:b w:val="0"/>
          <w:color w:val="FF0000"/>
          <w:sz w:val="22"/>
          <w:szCs w:val="22"/>
        </w:rPr>
        <w:t xml:space="preserve">Оформляется средствами </w:t>
      </w:r>
      <w:r w:rsidRPr="00AD15B9">
        <w:rPr>
          <w:rStyle w:val="FontStyle21"/>
          <w:b w:val="0"/>
          <w:color w:val="FF0000"/>
          <w:sz w:val="22"/>
          <w:szCs w:val="22"/>
          <w:lang w:val="en-US"/>
        </w:rPr>
        <w:t>WORD</w:t>
      </w:r>
      <w:r w:rsidRPr="005C1C73">
        <w:rPr>
          <w:rStyle w:val="FontStyle21"/>
          <w:b w:val="0"/>
          <w:color w:val="FF0000"/>
          <w:sz w:val="22"/>
          <w:szCs w:val="22"/>
        </w:rPr>
        <w:t>)</w:t>
      </w:r>
    </w:p>
    <w:sdt>
      <w:sdtPr>
        <w:rPr>
          <w:rFonts w:ascii="Times New Roman" w:eastAsia="Times New Roman" w:hAnsi="Times New Roman"/>
          <w:sz w:val="24"/>
          <w:szCs w:val="20"/>
          <w:lang w:eastAsia="ar-SA"/>
        </w:rPr>
        <w:id w:val="-78928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24B0F9" w14:textId="77777777" w:rsidR="00AD15B9" w:rsidRDefault="00AD15B9" w:rsidP="00D24ABB">
          <w:pPr>
            <w:pStyle w:val="ab"/>
          </w:pPr>
          <w:r>
            <w:t>Оглавление</w:t>
          </w:r>
        </w:p>
        <w:p w14:paraId="774A019E" w14:textId="1C5EBD73" w:rsidR="004932E9" w:rsidRDefault="00AD15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22564" w:history="1">
            <w:r w:rsidR="004932E9" w:rsidRPr="00E123C0">
              <w:rPr>
                <w:rStyle w:val="ac"/>
                <w:noProof/>
              </w:rPr>
              <w:t>ИНДИВИДУАЛЬНОЕ ЗАДАНИЕ</w:t>
            </w:r>
            <w:r w:rsidR="004932E9">
              <w:rPr>
                <w:noProof/>
                <w:webHidden/>
              </w:rPr>
              <w:tab/>
            </w:r>
            <w:r w:rsidR="004932E9">
              <w:rPr>
                <w:noProof/>
                <w:webHidden/>
              </w:rPr>
              <w:fldChar w:fldCharType="begin"/>
            </w:r>
            <w:r w:rsidR="004932E9">
              <w:rPr>
                <w:noProof/>
                <w:webHidden/>
              </w:rPr>
              <w:instrText xml:space="preserve"> PAGEREF _Toc172222564 \h </w:instrText>
            </w:r>
            <w:r w:rsidR="004932E9">
              <w:rPr>
                <w:noProof/>
                <w:webHidden/>
              </w:rPr>
            </w:r>
            <w:r w:rsidR="004932E9">
              <w:rPr>
                <w:noProof/>
                <w:webHidden/>
              </w:rPr>
              <w:fldChar w:fldCharType="separate"/>
            </w:r>
            <w:r w:rsidR="004932E9">
              <w:rPr>
                <w:noProof/>
                <w:webHidden/>
              </w:rPr>
              <w:t>4</w:t>
            </w:r>
            <w:r w:rsidR="004932E9">
              <w:rPr>
                <w:noProof/>
                <w:webHidden/>
              </w:rPr>
              <w:fldChar w:fldCharType="end"/>
            </w:r>
          </w:hyperlink>
        </w:p>
        <w:p w14:paraId="6D2D0F52" w14:textId="4F7F7F1B" w:rsidR="004932E9" w:rsidRDefault="004932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65" w:history="1">
            <w:r w:rsidRPr="00E123C0">
              <w:rPr>
                <w:rStyle w:val="ac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AB01" w14:textId="666827BA" w:rsidR="004932E9" w:rsidRDefault="004932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66" w:history="1">
            <w:r w:rsidRPr="00E123C0">
              <w:rPr>
                <w:rStyle w:val="ac"/>
                <w:noProof/>
              </w:rPr>
              <w:t>Разработка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4D0F" w14:textId="610A39A5" w:rsidR="004932E9" w:rsidRDefault="004932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67" w:history="1">
            <w:r w:rsidRPr="00E123C0">
              <w:rPr>
                <w:rStyle w:val="ac"/>
                <w:noProof/>
              </w:rPr>
              <w:t>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107D" w14:textId="57E28FB3" w:rsidR="004932E9" w:rsidRDefault="004932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68" w:history="1">
            <w:r w:rsidRPr="00E123C0">
              <w:rPr>
                <w:rStyle w:val="ac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75A8" w14:textId="32A12230" w:rsidR="004932E9" w:rsidRDefault="004932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69" w:history="1">
            <w:r w:rsidRPr="00E123C0">
              <w:rPr>
                <w:rStyle w:val="ac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9D9A" w14:textId="4B9FBA9A" w:rsidR="004932E9" w:rsidRDefault="004932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70" w:history="1">
            <w:r w:rsidRPr="00E123C0">
              <w:rPr>
                <w:rStyle w:val="ac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E242" w14:textId="362754D2" w:rsidR="004932E9" w:rsidRDefault="004932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71" w:history="1">
            <w:r w:rsidRPr="00E123C0">
              <w:rPr>
                <w:rStyle w:val="ac"/>
                <w:noProof/>
              </w:rPr>
              <w:t>Создание макета будущего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B220" w14:textId="30150C6A" w:rsidR="004932E9" w:rsidRDefault="004932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72" w:history="1">
            <w:r w:rsidRPr="00E123C0">
              <w:rPr>
                <w:rStyle w:val="ac"/>
                <w:noProof/>
              </w:rPr>
              <w:t>Вёрстка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5FA6" w14:textId="58024B52" w:rsidR="004932E9" w:rsidRDefault="004932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73" w:history="1">
            <w:r w:rsidRPr="00E123C0">
              <w:rPr>
                <w:rStyle w:val="ac"/>
                <w:noProof/>
              </w:rPr>
              <w:t xml:space="preserve">Валидация с помощью </w:t>
            </w:r>
            <w:r w:rsidRPr="00E123C0">
              <w:rPr>
                <w:rStyle w:val="ac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3E0B" w14:textId="760E94EA" w:rsidR="004932E9" w:rsidRDefault="004932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74" w:history="1">
            <w:r w:rsidRPr="00E123C0">
              <w:rPr>
                <w:rStyle w:val="ac"/>
                <w:noProof/>
              </w:rPr>
              <w:t xml:space="preserve">Локальный сервер на </w:t>
            </w:r>
            <w:r w:rsidRPr="00E123C0">
              <w:rPr>
                <w:rStyle w:val="ac"/>
                <w:noProof/>
                <w:lang w:val="en-US"/>
              </w:rPr>
              <w:t>Node</w:t>
            </w:r>
            <w:r w:rsidRPr="00E123C0">
              <w:rPr>
                <w:rStyle w:val="ac"/>
                <w:noProof/>
              </w:rPr>
              <w:t>.</w:t>
            </w:r>
            <w:r w:rsidRPr="00E123C0">
              <w:rPr>
                <w:rStyle w:val="ac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048F" w14:textId="5D93A70E" w:rsidR="004932E9" w:rsidRDefault="004932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75" w:history="1">
            <w:r w:rsidRPr="00E123C0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D69C" w14:textId="19365C41" w:rsidR="004932E9" w:rsidRDefault="004932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76" w:history="1">
            <w:r w:rsidRPr="00E123C0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17C1" w14:textId="061300C2" w:rsidR="004932E9" w:rsidRDefault="004932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22577" w:history="1">
            <w:r w:rsidRPr="00E123C0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_Toc172222577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709C" w14:textId="0CBA3556" w:rsidR="00AD15B9" w:rsidRDefault="00AD15B9">
          <w:r>
            <w:rPr>
              <w:b/>
              <w:bCs/>
            </w:rPr>
            <w:fldChar w:fldCharType="end"/>
          </w:r>
        </w:p>
      </w:sdtContent>
    </w:sdt>
    <w:p w14:paraId="0486F2C2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481BA709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67E3E4B3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2CC99E77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4DD1033C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667603FD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5883F007" w14:textId="77777777" w:rsidR="002B3195" w:rsidRPr="002B3195" w:rsidRDefault="002B3195" w:rsidP="00A340C9">
      <w:pPr>
        <w:rPr>
          <w:rStyle w:val="FontStyle21"/>
          <w:b w:val="0"/>
          <w:color w:val="FF0000"/>
          <w:sz w:val="28"/>
          <w:szCs w:val="28"/>
        </w:rPr>
      </w:pPr>
      <w:r w:rsidRPr="002B3195">
        <w:rPr>
          <w:rStyle w:val="FontStyle21"/>
          <w:b w:val="0"/>
          <w:color w:val="FF0000"/>
          <w:sz w:val="28"/>
          <w:szCs w:val="28"/>
        </w:rPr>
        <w:t xml:space="preserve">Разрыв </w:t>
      </w:r>
      <w:r w:rsidRPr="002B3195">
        <w:rPr>
          <w:rStyle w:val="FontStyle21"/>
          <w:bCs w:val="0"/>
          <w:color w:val="FF0000"/>
          <w:sz w:val="28"/>
          <w:szCs w:val="28"/>
        </w:rPr>
        <w:t>этого раздела</w:t>
      </w:r>
      <w:r w:rsidRPr="002B3195">
        <w:rPr>
          <w:rStyle w:val="FontStyle21"/>
          <w:b w:val="0"/>
          <w:color w:val="FF0000"/>
          <w:sz w:val="28"/>
          <w:szCs w:val="28"/>
        </w:rPr>
        <w:t xml:space="preserve"> не должен переходить на другую страницу</w:t>
      </w:r>
    </w:p>
    <w:p w14:paraId="589C24B1" w14:textId="77777777" w:rsidR="004F6762" w:rsidRDefault="004F6762" w:rsidP="00A340C9">
      <w:pPr>
        <w:rPr>
          <w:rStyle w:val="FontStyle21"/>
          <w:b w:val="0"/>
          <w:sz w:val="24"/>
          <w:szCs w:val="24"/>
        </w:rPr>
      </w:pPr>
    </w:p>
    <w:p w14:paraId="79388692" w14:textId="77777777" w:rsidR="004F6762" w:rsidRDefault="004F6762" w:rsidP="00A340C9">
      <w:pPr>
        <w:rPr>
          <w:rStyle w:val="FontStyle21"/>
          <w:b w:val="0"/>
          <w:sz w:val="24"/>
          <w:szCs w:val="24"/>
        </w:rPr>
        <w:sectPr w:rsidR="004F6762" w:rsidSect="00A931F7">
          <w:footerReference w:type="default" r:id="rId8"/>
          <w:type w:val="continuous"/>
          <w:pgSz w:w="11906" w:h="16838"/>
          <w:pgMar w:top="1134" w:right="850" w:bottom="1134" w:left="1701" w:header="708" w:footer="2809" w:gutter="0"/>
          <w:pgNumType w:start="1"/>
          <w:cols w:space="708"/>
          <w:docGrid w:linePitch="360"/>
        </w:sectPr>
      </w:pPr>
    </w:p>
    <w:p w14:paraId="088F7AF1" w14:textId="77777777"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bookmarkStart w:id="1" w:name="_Toc39775921"/>
      <w:r w:rsidRPr="00550026">
        <w:rPr>
          <w:rFonts w:ascii="Arial Narrow" w:eastAsia="Calibri" w:hAnsi="Arial Narrow"/>
          <w:sz w:val="22"/>
          <w:szCs w:val="24"/>
          <w:lang w:eastAsia="en-US"/>
        </w:rPr>
        <w:lastRenderedPageBreak/>
        <w:t>МИНОБРНАУКИ РОССИИ</w:t>
      </w:r>
    </w:p>
    <w:p w14:paraId="036C123F" w14:textId="77777777"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14:paraId="6404B22F" w14:textId="77777777"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ВЫСШЕГО ОБРАЗОВАНИЯ</w:t>
      </w:r>
    </w:p>
    <w:p w14:paraId="233490DD" w14:textId="77777777"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14:paraId="32A63551" w14:textId="77777777"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им. Р.Е. АЛЕКСЕЕВА»</w:t>
      </w:r>
    </w:p>
    <w:p w14:paraId="2D5845C2" w14:textId="77777777"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(НГТУ)</w:t>
      </w:r>
    </w:p>
    <w:p w14:paraId="2E78FB72" w14:textId="77777777" w:rsidR="00082663" w:rsidRPr="00550026" w:rsidRDefault="00082663" w:rsidP="00082663">
      <w:pPr>
        <w:jc w:val="center"/>
        <w:rPr>
          <w:rFonts w:ascii="Arial Narrow" w:hAnsi="Arial Narrow"/>
          <w:szCs w:val="24"/>
        </w:rPr>
      </w:pPr>
      <w:r w:rsidRPr="00550026">
        <w:rPr>
          <w:rFonts w:ascii="Arial Narrow" w:hAnsi="Arial Narrow"/>
          <w:szCs w:val="24"/>
        </w:rPr>
        <w:t>Кафедра Графические информационные системы</w:t>
      </w:r>
    </w:p>
    <w:p w14:paraId="72530154" w14:textId="77777777" w:rsidR="00082663" w:rsidRPr="00550026" w:rsidRDefault="00082663" w:rsidP="00082663">
      <w:pPr>
        <w:rPr>
          <w:rFonts w:ascii="Arial Narrow" w:hAnsi="Arial Narrow"/>
          <w:szCs w:val="24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2663" w:rsidRPr="00550026" w14:paraId="03F1ACAE" w14:textId="77777777" w:rsidTr="00801938">
        <w:trPr>
          <w:jc w:val="right"/>
        </w:trPr>
        <w:tc>
          <w:tcPr>
            <w:tcW w:w="4672" w:type="dxa"/>
          </w:tcPr>
          <w:p w14:paraId="7566E734" w14:textId="77777777" w:rsidR="00082663" w:rsidRPr="00550026" w:rsidRDefault="00082663" w:rsidP="00801938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07C0A11E" w14:textId="77777777" w:rsidR="00082663" w:rsidRPr="00550026" w:rsidRDefault="00082663" w:rsidP="00801938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Утверждаю:</w:t>
            </w:r>
          </w:p>
        </w:tc>
      </w:tr>
      <w:tr w:rsidR="00082663" w:rsidRPr="00550026" w14:paraId="504D612D" w14:textId="77777777" w:rsidTr="00801938">
        <w:trPr>
          <w:jc w:val="right"/>
        </w:trPr>
        <w:tc>
          <w:tcPr>
            <w:tcW w:w="4672" w:type="dxa"/>
          </w:tcPr>
          <w:p w14:paraId="697A4C33" w14:textId="77777777" w:rsidR="00082663" w:rsidRPr="00550026" w:rsidRDefault="00082663" w:rsidP="00801938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13CA3B30" w14:textId="77777777" w:rsidR="00082663" w:rsidRPr="00550026" w:rsidRDefault="00082663" w:rsidP="00801938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Заведующий кафедрой</w:t>
            </w:r>
          </w:p>
        </w:tc>
      </w:tr>
      <w:tr w:rsidR="00082663" w:rsidRPr="00550026" w14:paraId="3AE02310" w14:textId="77777777" w:rsidTr="00801938">
        <w:trPr>
          <w:jc w:val="right"/>
        </w:trPr>
        <w:tc>
          <w:tcPr>
            <w:tcW w:w="4672" w:type="dxa"/>
          </w:tcPr>
          <w:p w14:paraId="4395D2CA" w14:textId="77777777" w:rsidR="00082663" w:rsidRPr="00550026" w:rsidRDefault="00082663" w:rsidP="00801938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65C4683F" w14:textId="77777777" w:rsidR="00082663" w:rsidRPr="00550026" w:rsidRDefault="00082663" w:rsidP="00801938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 xml:space="preserve">А.Д. </w:t>
            </w:r>
            <w:proofErr w:type="spellStart"/>
            <w:r w:rsidRPr="00550026">
              <w:rPr>
                <w:rFonts w:ascii="Arial Narrow" w:hAnsi="Arial Narrow"/>
                <w:bCs/>
                <w:szCs w:val="24"/>
              </w:rPr>
              <w:t>Филинских</w:t>
            </w:r>
            <w:proofErr w:type="spellEnd"/>
          </w:p>
        </w:tc>
      </w:tr>
      <w:tr w:rsidR="00082663" w:rsidRPr="00550026" w14:paraId="01793571" w14:textId="77777777" w:rsidTr="00801938">
        <w:trPr>
          <w:jc w:val="right"/>
        </w:trPr>
        <w:tc>
          <w:tcPr>
            <w:tcW w:w="4672" w:type="dxa"/>
          </w:tcPr>
          <w:p w14:paraId="43ADDF0D" w14:textId="77777777" w:rsidR="00082663" w:rsidRPr="00550026" w:rsidRDefault="00082663" w:rsidP="00801938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0052BF15" w14:textId="77777777" w:rsidR="00082663" w:rsidRPr="00550026" w:rsidRDefault="00082663" w:rsidP="00801938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«</w:t>
            </w:r>
            <w:r>
              <w:rPr>
                <w:rFonts w:ascii="Arial Narrow" w:hAnsi="Arial Narrow"/>
                <w:bCs/>
                <w:szCs w:val="24"/>
              </w:rPr>
              <w:t>06</w:t>
            </w:r>
            <w:r w:rsidRPr="00550026">
              <w:rPr>
                <w:rFonts w:ascii="Arial Narrow" w:hAnsi="Arial Narrow"/>
                <w:bCs/>
                <w:szCs w:val="24"/>
              </w:rPr>
              <w:t>»</w:t>
            </w:r>
            <w:r>
              <w:rPr>
                <w:rFonts w:ascii="Arial Narrow" w:hAnsi="Arial Narrow"/>
                <w:bCs/>
                <w:szCs w:val="24"/>
              </w:rPr>
              <w:t xml:space="preserve"> июля </w:t>
            </w:r>
            <w:r w:rsidRPr="00550026">
              <w:rPr>
                <w:rFonts w:ascii="Arial Narrow" w:hAnsi="Arial Narrow"/>
                <w:bCs/>
                <w:szCs w:val="24"/>
              </w:rPr>
              <w:t>202</w:t>
            </w:r>
            <w:r>
              <w:rPr>
                <w:rFonts w:ascii="Arial Narrow" w:hAnsi="Arial Narrow"/>
                <w:bCs/>
                <w:szCs w:val="24"/>
              </w:rPr>
              <w:t>__</w:t>
            </w:r>
            <w:r w:rsidRPr="00550026">
              <w:rPr>
                <w:rFonts w:ascii="Arial Narrow" w:hAnsi="Arial Narrow"/>
                <w:bCs/>
                <w:szCs w:val="24"/>
              </w:rPr>
              <w:t xml:space="preserve"> г.</w:t>
            </w:r>
          </w:p>
        </w:tc>
      </w:tr>
    </w:tbl>
    <w:p w14:paraId="2203D4FE" w14:textId="77777777" w:rsidR="00082663" w:rsidRPr="00550026" w:rsidRDefault="00082663" w:rsidP="00082663">
      <w:pPr>
        <w:rPr>
          <w:rFonts w:ascii="Arial Narrow" w:hAnsi="Arial Narrow"/>
          <w:b/>
          <w:sz w:val="28"/>
          <w:szCs w:val="28"/>
        </w:rPr>
      </w:pPr>
    </w:p>
    <w:p w14:paraId="080EEB2E" w14:textId="77777777" w:rsidR="00082663" w:rsidRPr="00550026" w:rsidRDefault="00082663" w:rsidP="00D24ABB">
      <w:pPr>
        <w:pStyle w:val="1"/>
      </w:pPr>
      <w:bookmarkStart w:id="2" w:name="_Toc172222564"/>
      <w:r w:rsidRPr="00550026">
        <w:t>ИНДИВИДУАЛЬНОЕ ЗАДАНИЕ</w:t>
      </w:r>
      <w:bookmarkEnd w:id="2"/>
    </w:p>
    <w:p w14:paraId="3F6106C6" w14:textId="77777777" w:rsidR="00082663" w:rsidRPr="003732A2" w:rsidRDefault="00082663" w:rsidP="00082663">
      <w:pPr>
        <w:jc w:val="center"/>
        <w:rPr>
          <w:rFonts w:ascii="Arial Narrow" w:hAnsi="Arial Narrow"/>
        </w:rPr>
      </w:pPr>
      <w:r w:rsidRPr="003732A2">
        <w:rPr>
          <w:rFonts w:ascii="Arial Narrow" w:hAnsi="Arial Narrow"/>
          <w:szCs w:val="24"/>
        </w:rPr>
        <w:t xml:space="preserve">на </w:t>
      </w:r>
      <w:r>
        <w:rPr>
          <w:rFonts w:ascii="Arial Narrow" w:hAnsi="Arial Narrow"/>
          <w:szCs w:val="24"/>
        </w:rPr>
        <w:t xml:space="preserve">Учебную практику </w:t>
      </w:r>
      <w:r w:rsidRPr="003732A2">
        <w:rPr>
          <w:rFonts w:ascii="Arial Narrow" w:hAnsi="Arial Narrow"/>
        </w:rPr>
        <w:t>(</w:t>
      </w:r>
      <w:r>
        <w:rPr>
          <w:rFonts w:ascii="Arial Narrow" w:hAnsi="Arial Narrow"/>
        </w:rPr>
        <w:t>Ознакомительная практика</w:t>
      </w:r>
      <w:r w:rsidRPr="003732A2">
        <w:rPr>
          <w:rFonts w:ascii="Arial Narrow" w:hAnsi="Arial Narrow"/>
        </w:rPr>
        <w:t>)</w:t>
      </w:r>
    </w:p>
    <w:p w14:paraId="084DA337" w14:textId="77777777" w:rsidR="00082663" w:rsidRPr="00550026" w:rsidRDefault="00082663" w:rsidP="00082663">
      <w:pPr>
        <w:jc w:val="center"/>
        <w:rPr>
          <w:rFonts w:ascii="Arial Narrow" w:hAnsi="Arial Narrow"/>
          <w:b/>
          <w:sz w:val="28"/>
          <w:szCs w:val="28"/>
        </w:rPr>
      </w:pPr>
    </w:p>
    <w:p w14:paraId="257B1AD2" w14:textId="5CAB767C" w:rsidR="00082663" w:rsidRPr="00550026" w:rsidRDefault="00082663" w:rsidP="00082663">
      <w:pPr>
        <w:spacing w:after="200" w:line="276" w:lineRule="auto"/>
        <w:rPr>
          <w:rFonts w:ascii="Arial Narrow" w:hAnsi="Arial Narrow"/>
        </w:rPr>
      </w:pPr>
      <w:r w:rsidRPr="00550026">
        <w:rPr>
          <w:rFonts w:ascii="Arial Narrow" w:hAnsi="Arial Narrow"/>
        </w:rPr>
        <w:t xml:space="preserve">Студента гр. </w:t>
      </w:r>
      <w:r w:rsidRPr="00550026">
        <w:rPr>
          <w:rFonts w:ascii="Arial Narrow" w:hAnsi="Arial Narrow"/>
          <w:u w:val="single"/>
        </w:rPr>
        <w:t xml:space="preserve">    </w:t>
      </w:r>
      <w:r w:rsidR="00575226">
        <w:rPr>
          <w:rFonts w:ascii="Arial Narrow" w:hAnsi="Arial Narrow"/>
          <w:u w:val="single"/>
        </w:rPr>
        <w:t>23-ИСТ-4-1</w:t>
      </w:r>
      <w:r w:rsidRPr="00550026">
        <w:rPr>
          <w:rFonts w:ascii="Arial Narrow" w:hAnsi="Arial Narrow"/>
          <w:u w:val="single"/>
        </w:rPr>
        <w:t xml:space="preserve">      </w:t>
      </w:r>
      <w:r w:rsidRPr="00550026">
        <w:rPr>
          <w:rFonts w:ascii="Arial Narrow" w:hAnsi="Arial Narrow"/>
        </w:rPr>
        <w:t xml:space="preserve">  Ф.</w:t>
      </w:r>
      <w:proofErr w:type="gramStart"/>
      <w:r w:rsidRPr="00550026">
        <w:rPr>
          <w:rFonts w:ascii="Arial Narrow" w:hAnsi="Arial Narrow"/>
        </w:rPr>
        <w:t>И.О</w:t>
      </w:r>
      <w:proofErr w:type="gramEnd"/>
      <w:r w:rsidRPr="00550026">
        <w:rPr>
          <w:rFonts w:ascii="Arial Narrow" w:hAnsi="Arial Narrow"/>
        </w:rPr>
        <w:t xml:space="preserve">  </w:t>
      </w:r>
      <w:r w:rsidRPr="00550026">
        <w:rPr>
          <w:rFonts w:ascii="Arial Narrow" w:hAnsi="Arial Narrow"/>
          <w:u w:val="single"/>
        </w:rPr>
        <w:t xml:space="preserve"> </w:t>
      </w:r>
      <w:r w:rsidR="00575226">
        <w:rPr>
          <w:rFonts w:ascii="Arial Narrow" w:hAnsi="Arial Narrow"/>
          <w:u w:val="single"/>
        </w:rPr>
        <w:t>Игонина Дмитрия Евгеньевича</w:t>
      </w:r>
    </w:p>
    <w:p w14:paraId="7EC0B9B6" w14:textId="77777777" w:rsidR="00082663" w:rsidRPr="00A5068A" w:rsidRDefault="00082663" w:rsidP="00082663">
      <w:pPr>
        <w:pStyle w:val="Style9"/>
        <w:widowControl/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A5068A">
        <w:rPr>
          <w:rFonts w:ascii="Arial Narrow" w:hAnsi="Arial Narrow"/>
        </w:rPr>
        <w:t xml:space="preserve">Направление подготовки/специальность: </w:t>
      </w:r>
      <w:r w:rsidRPr="00A5068A">
        <w:rPr>
          <w:rFonts w:ascii="Arial Narrow" w:hAnsi="Arial Narrow"/>
          <w:sz w:val="28"/>
          <w:szCs w:val="28"/>
          <w:u w:val="single"/>
        </w:rPr>
        <w:t>09.03.02 Информационные системы и технологии</w:t>
      </w:r>
    </w:p>
    <w:p w14:paraId="42A169A3" w14:textId="77777777" w:rsidR="00082663" w:rsidRPr="00A5068A" w:rsidRDefault="00082663" w:rsidP="00082663">
      <w:pPr>
        <w:spacing w:line="360" w:lineRule="auto"/>
        <w:jc w:val="both"/>
        <w:rPr>
          <w:rFonts w:ascii="Arial Narrow" w:hAnsi="Arial Narrow"/>
          <w:sz w:val="20"/>
        </w:rPr>
      </w:pPr>
      <w:r w:rsidRPr="00A5068A">
        <w:rPr>
          <w:rFonts w:ascii="Arial Narrow" w:hAnsi="Arial Narrow"/>
          <w:sz w:val="28"/>
          <w:szCs w:val="28"/>
        </w:rPr>
        <w:t xml:space="preserve">Профиль подготовки: </w:t>
      </w:r>
      <w:r w:rsidRPr="00A5068A">
        <w:rPr>
          <w:rFonts w:ascii="Arial Narrow" w:hAnsi="Arial Narrow"/>
          <w:sz w:val="28"/>
          <w:szCs w:val="28"/>
          <w:u w:val="single"/>
        </w:rPr>
        <w:t>Информационные технологии в дизайне</w:t>
      </w:r>
    </w:p>
    <w:p w14:paraId="455E690F" w14:textId="77777777" w:rsidR="00082663" w:rsidRPr="00A5068A" w:rsidRDefault="00082663" w:rsidP="00082663">
      <w:pPr>
        <w:pStyle w:val="13"/>
        <w:suppressAutoHyphens/>
        <w:ind w:left="3261" w:hanging="3261"/>
        <w:rPr>
          <w:rFonts w:ascii="Arial Narrow" w:hAnsi="Arial Narrow"/>
        </w:rPr>
      </w:pPr>
      <w:r w:rsidRPr="00A5068A">
        <w:rPr>
          <w:rFonts w:ascii="Arial Narrow" w:hAnsi="Arial Narrow"/>
          <w:sz w:val="28"/>
        </w:rPr>
        <w:t xml:space="preserve">Место прохождения практики </w:t>
      </w:r>
      <w:r w:rsidRPr="00A5068A">
        <w:rPr>
          <w:rFonts w:ascii="Arial Narrow" w:hAnsi="Arial Narrow"/>
          <w:sz w:val="28"/>
          <w:u w:val="single"/>
        </w:rPr>
        <w:t>НГТУ им. Р.Е. Алексеева, кафедра «Графические информационные системы»</w:t>
      </w:r>
    </w:p>
    <w:p w14:paraId="51F12BEE" w14:textId="77777777" w:rsidR="00082663" w:rsidRPr="001617CF" w:rsidRDefault="00082663" w:rsidP="00082663">
      <w:pPr>
        <w:rPr>
          <w:rFonts w:ascii="Arial Narrow" w:hAnsi="Arial Narrow"/>
        </w:rPr>
      </w:pPr>
    </w:p>
    <w:p w14:paraId="2C2F2E3E" w14:textId="77777777" w:rsidR="00082663" w:rsidRPr="001617CF" w:rsidRDefault="00082663" w:rsidP="00082663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>Время прохождения практики</w:t>
      </w:r>
    </w:p>
    <w:p w14:paraId="290DBFC4" w14:textId="60BDD943" w:rsidR="00082663" w:rsidRPr="001617CF" w:rsidRDefault="00082663" w:rsidP="00082663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начала практики      </w:t>
      </w:r>
      <w:proofErr w:type="gramStart"/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u w:val="single"/>
        </w:rPr>
        <w:t>«</w:t>
      </w:r>
      <w:proofErr w:type="gramEnd"/>
      <w:r>
        <w:rPr>
          <w:rFonts w:ascii="Arial Narrow" w:hAnsi="Arial Narrow"/>
          <w:u w:val="single"/>
        </w:rPr>
        <w:t>06»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 w:rsidR="00575226"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</w:rPr>
        <w:t>г.</w:t>
      </w:r>
    </w:p>
    <w:p w14:paraId="0F82815F" w14:textId="6299F0AB" w:rsidR="00082663" w:rsidRDefault="00082663" w:rsidP="00082663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окончания практики </w:t>
      </w:r>
      <w:proofErr w:type="gramStart"/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u w:val="single"/>
        </w:rPr>
        <w:t>«</w:t>
      </w:r>
      <w:proofErr w:type="gramEnd"/>
      <w:r>
        <w:rPr>
          <w:rFonts w:ascii="Arial Narrow" w:hAnsi="Arial Narrow"/>
          <w:u w:val="single"/>
        </w:rPr>
        <w:t>19»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 w:rsidR="00575226"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</w:rPr>
        <w:t>г.</w:t>
      </w:r>
    </w:p>
    <w:p w14:paraId="1CA9D1B6" w14:textId="77777777" w:rsidR="00082663" w:rsidRDefault="00082663" w:rsidP="00082663">
      <w:pPr>
        <w:pStyle w:val="Style12"/>
        <w:widowControl/>
        <w:tabs>
          <w:tab w:val="left" w:leader="underscore" w:pos="3806"/>
        </w:tabs>
        <w:rPr>
          <w:rFonts w:ascii="Arial Narrow" w:hAnsi="Arial Narrow"/>
          <w:b/>
        </w:rPr>
      </w:pPr>
    </w:p>
    <w:p w14:paraId="39DEEF6F" w14:textId="77777777" w:rsidR="00082663" w:rsidRPr="001617CF" w:rsidRDefault="00082663" w:rsidP="00082663">
      <w:pPr>
        <w:pStyle w:val="Style12"/>
        <w:widowControl/>
        <w:tabs>
          <w:tab w:val="left" w:leader="underscore" w:pos="3806"/>
        </w:tabs>
        <w:jc w:val="center"/>
        <w:rPr>
          <w:rStyle w:val="FontStyle21"/>
          <w:rFonts w:ascii="Arial Narrow" w:hAnsi="Arial Narrow"/>
          <w:b w:val="0"/>
          <w:i/>
          <w:sz w:val="20"/>
        </w:rPr>
      </w:pPr>
      <w:r w:rsidRPr="001617CF">
        <w:rPr>
          <w:rFonts w:ascii="Arial Narrow" w:hAnsi="Arial Narrow"/>
          <w:b/>
        </w:rPr>
        <w:t>Тема индивидуального задания:</w:t>
      </w:r>
    </w:p>
    <w:p w14:paraId="389457A2" w14:textId="77777777" w:rsidR="00082663" w:rsidRPr="00CB668D" w:rsidRDefault="00082663" w:rsidP="00082663">
      <w:pPr>
        <w:pStyle w:val="13"/>
        <w:ind w:left="0"/>
        <w:jc w:val="center"/>
        <w:rPr>
          <w:rFonts w:ascii="Arial Narrow" w:hAnsi="Arial Narrow"/>
          <w:b/>
          <w:bCs/>
          <w:color w:val="FF0000"/>
          <w:sz w:val="28"/>
          <w:szCs w:val="28"/>
        </w:rPr>
      </w:pPr>
      <w:r w:rsidRPr="00CB668D">
        <w:rPr>
          <w:rFonts w:ascii="Arial Narrow" w:hAnsi="Arial Narrow"/>
          <w:b/>
          <w:bCs/>
          <w:color w:val="FF0000"/>
          <w:sz w:val="28"/>
          <w:szCs w:val="28"/>
        </w:rPr>
        <w:t>ФОРМУЛИРУЕТСЯ ТЕМА ИНДИВИДУАЛЬНОГО ЗАДАНИЯ</w:t>
      </w:r>
    </w:p>
    <w:p w14:paraId="2DF2A151" w14:textId="77777777" w:rsidR="00082663" w:rsidRPr="001617CF" w:rsidRDefault="00082663" w:rsidP="00082663">
      <w:pPr>
        <w:pStyle w:val="13"/>
        <w:ind w:left="0"/>
        <w:rPr>
          <w:rFonts w:ascii="Arial Narrow" w:hAnsi="Arial Narrow"/>
        </w:rPr>
      </w:pPr>
    </w:p>
    <w:p w14:paraId="5023747F" w14:textId="77777777" w:rsidR="00082663" w:rsidRPr="00CB668D" w:rsidRDefault="00082663" w:rsidP="00082663">
      <w:pPr>
        <w:jc w:val="center"/>
        <w:rPr>
          <w:rFonts w:ascii="Arial Narrow" w:hAnsi="Arial Narrow"/>
          <w:sz w:val="28"/>
          <w:szCs w:val="28"/>
        </w:rPr>
      </w:pPr>
      <w:r w:rsidRPr="00CB668D">
        <w:rPr>
          <w:rFonts w:ascii="Arial Narrow" w:hAnsi="Arial Narrow"/>
          <w:sz w:val="28"/>
          <w:szCs w:val="28"/>
        </w:rPr>
        <w:t>Содержание практики</w:t>
      </w:r>
    </w:p>
    <w:p w14:paraId="7B38FE54" w14:textId="77777777" w:rsidR="00082663" w:rsidRDefault="00082663" w:rsidP="00082663">
      <w:pPr>
        <w:jc w:val="center"/>
      </w:pPr>
    </w:p>
    <w:p w14:paraId="5481E6AF" w14:textId="77777777" w:rsidR="00082663" w:rsidRPr="001617CF" w:rsidRDefault="00082663" w:rsidP="00082663">
      <w:pPr>
        <w:shd w:val="clear" w:color="auto" w:fill="FFFFFF"/>
        <w:jc w:val="both"/>
        <w:rPr>
          <w:rFonts w:ascii="Arial Narrow" w:hAnsi="Arial Narrow"/>
          <w:i/>
          <w:iCs/>
        </w:rPr>
      </w:pPr>
      <w:r w:rsidRPr="001617CF">
        <w:rPr>
          <w:rFonts w:ascii="Arial Narrow" w:hAnsi="Arial Narrow"/>
          <w:i/>
          <w:iCs/>
          <w:color w:val="000000"/>
          <w:spacing w:val="4"/>
        </w:rPr>
        <w:t>Во время прохождения практики студент обязан:</w:t>
      </w:r>
    </w:p>
    <w:p w14:paraId="167B9F51" w14:textId="77777777" w:rsidR="00082663" w:rsidRPr="00CB668D" w:rsidRDefault="00082663" w:rsidP="00082663">
      <w:pPr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14:paraId="1F9BB4CE" w14:textId="4A194F82" w:rsidR="00082663" w:rsidRDefault="00082663" w:rsidP="00082663">
      <w:pPr>
        <w:jc w:val="both"/>
        <w:rPr>
          <w:rStyle w:val="FontStyle20"/>
          <w:rFonts w:ascii="Arial Narrow" w:hAnsi="Arial Narrow"/>
          <w:sz w:val="24"/>
          <w:szCs w:val="24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Ознакомиться: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 w:rsidR="00575226" w:rsidRPr="00575226">
        <w:rPr>
          <w:rFonts w:ascii="Arial Narrow" w:hAnsi="Arial Narrow"/>
          <w:i/>
          <w:iCs/>
          <w:szCs w:val="24"/>
        </w:rPr>
        <w:t>с разделом HTML, касающийся форм и их элементов (</w:t>
      </w:r>
      <w:proofErr w:type="spellStart"/>
      <w:r w:rsidR="00575226" w:rsidRPr="00575226">
        <w:rPr>
          <w:rFonts w:ascii="Arial Narrow" w:hAnsi="Arial Narrow"/>
          <w:i/>
          <w:iCs/>
          <w:szCs w:val="24"/>
        </w:rPr>
        <w:t>input</w:t>
      </w:r>
      <w:proofErr w:type="spellEnd"/>
      <w:r w:rsidR="00575226" w:rsidRPr="00575226">
        <w:rPr>
          <w:rFonts w:ascii="Arial Narrow" w:hAnsi="Arial Narrow"/>
          <w:i/>
          <w:iCs/>
          <w:szCs w:val="24"/>
        </w:rPr>
        <w:t xml:space="preserve">, </w:t>
      </w:r>
      <w:proofErr w:type="spellStart"/>
      <w:r w:rsidR="00575226" w:rsidRPr="00575226">
        <w:rPr>
          <w:rFonts w:ascii="Arial Narrow" w:hAnsi="Arial Narrow"/>
          <w:i/>
          <w:iCs/>
          <w:szCs w:val="24"/>
        </w:rPr>
        <w:t>textarea</w:t>
      </w:r>
      <w:proofErr w:type="spellEnd"/>
      <w:r w:rsidR="00575226" w:rsidRPr="00575226">
        <w:rPr>
          <w:rFonts w:ascii="Arial Narrow" w:hAnsi="Arial Narrow"/>
          <w:i/>
          <w:iCs/>
          <w:szCs w:val="24"/>
        </w:rPr>
        <w:t xml:space="preserve">, </w:t>
      </w:r>
      <w:proofErr w:type="spellStart"/>
      <w:r w:rsidR="00575226" w:rsidRPr="00575226">
        <w:rPr>
          <w:rFonts w:ascii="Arial Narrow" w:hAnsi="Arial Narrow"/>
          <w:i/>
          <w:iCs/>
          <w:szCs w:val="24"/>
        </w:rPr>
        <w:t>button</w:t>
      </w:r>
      <w:proofErr w:type="spellEnd"/>
      <w:r w:rsidR="00575226" w:rsidRPr="00575226">
        <w:rPr>
          <w:rFonts w:ascii="Arial Narrow" w:hAnsi="Arial Narrow"/>
          <w:i/>
          <w:iCs/>
          <w:szCs w:val="24"/>
        </w:rPr>
        <w:t>). Ознакомиться с методами CSS для стилизации формы, включая цвет, шрифты, размеры и расположение элементов. Узнать о возможностях JavaScript для добавления функциональности, такой как валидация полей и обработка события нажатия кнопки отправки.</w:t>
      </w:r>
    </w:p>
    <w:p w14:paraId="3373F62A" w14:textId="77777777" w:rsidR="00082663" w:rsidRPr="00BF7389" w:rsidRDefault="00082663" w:rsidP="00082663">
      <w:pPr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14:paraId="02B76CFF" w14:textId="7DF9D28B" w:rsidR="00082663" w:rsidRPr="00BF7389" w:rsidRDefault="00082663" w:rsidP="00082663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Изучить: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 w:rsidR="00575226" w:rsidRPr="00575226">
        <w:rPr>
          <w:rFonts w:ascii="Arial Narrow" w:hAnsi="Arial Narrow"/>
          <w:i/>
          <w:iCs/>
        </w:rPr>
        <w:t xml:space="preserve">как проверять обязательные поля в форме, а также как </w:t>
      </w:r>
      <w:proofErr w:type="spellStart"/>
      <w:r w:rsidR="00575226" w:rsidRPr="00575226">
        <w:rPr>
          <w:rFonts w:ascii="Arial Narrow" w:hAnsi="Arial Narrow"/>
          <w:i/>
          <w:iCs/>
        </w:rPr>
        <w:t>валидировать</w:t>
      </w:r>
      <w:proofErr w:type="spellEnd"/>
      <w:r w:rsidR="00575226" w:rsidRPr="00575226">
        <w:rPr>
          <w:rFonts w:ascii="Arial Narrow" w:hAnsi="Arial Narrow"/>
          <w:i/>
          <w:iCs/>
        </w:rPr>
        <w:t xml:space="preserve"> формат </w:t>
      </w:r>
      <w:proofErr w:type="spellStart"/>
      <w:r w:rsidR="00575226" w:rsidRPr="00575226">
        <w:rPr>
          <w:rFonts w:ascii="Arial Narrow" w:hAnsi="Arial Narrow"/>
          <w:i/>
          <w:iCs/>
        </w:rPr>
        <w:t>email</w:t>
      </w:r>
      <w:proofErr w:type="spellEnd"/>
      <w:r w:rsidR="00575226" w:rsidRPr="00575226">
        <w:rPr>
          <w:rFonts w:ascii="Arial Narrow" w:hAnsi="Arial Narrow"/>
          <w:i/>
          <w:iCs/>
        </w:rPr>
        <w:t>. Также важно разобраться в ограничении длины текстовых полей и в проверке соответствия пароля определённым критериям, таким как длина и использование различных символов. Нужно освоить обработку нажатия кнопки отправки формы с помощью слушателей событий и изучить процесс настройки и запуска сервера на платформе Node.js.</w:t>
      </w:r>
    </w:p>
    <w:p w14:paraId="51DD2DE7" w14:textId="77777777" w:rsidR="00082663" w:rsidRPr="00BF7389" w:rsidRDefault="00082663" w:rsidP="00082663">
      <w:pPr>
        <w:pStyle w:val="Style9"/>
        <w:widowControl/>
        <w:spacing w:line="240" w:lineRule="auto"/>
        <w:rPr>
          <w:rStyle w:val="FontStyle20"/>
          <w:rFonts w:ascii="Arial Narrow" w:hAnsi="Arial Narrow"/>
          <w:i w:val="0"/>
          <w:sz w:val="24"/>
          <w:szCs w:val="24"/>
        </w:rPr>
      </w:pPr>
    </w:p>
    <w:p w14:paraId="2D36EAC3" w14:textId="3895A885" w:rsidR="00082663" w:rsidRDefault="00082663" w:rsidP="00082663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b/>
          <w:sz w:val="24"/>
          <w:szCs w:val="24"/>
        </w:rPr>
      </w:pPr>
      <w:r w:rsidRPr="00B37899">
        <w:rPr>
          <w:rStyle w:val="FontStyle20"/>
          <w:rFonts w:ascii="Arial Narrow" w:hAnsi="Arial Narrow"/>
          <w:b/>
          <w:sz w:val="24"/>
          <w:szCs w:val="24"/>
        </w:rPr>
        <w:t>Выполнить следующие виды работ по приобретению практических навыков:</w:t>
      </w:r>
    </w:p>
    <w:p w14:paraId="606EBC13" w14:textId="4C3261D3" w:rsidR="00575226" w:rsidRPr="00575226" w:rsidRDefault="00575226" w:rsidP="00082663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bCs/>
          <w:sz w:val="24"/>
          <w:szCs w:val="24"/>
        </w:rPr>
      </w:pPr>
      <w:r w:rsidRPr="00575226">
        <w:rPr>
          <w:rFonts w:ascii="Arial Narrow" w:hAnsi="Arial Narrow"/>
          <w:bCs/>
          <w:i/>
          <w:iCs/>
        </w:rPr>
        <w:t>Исследовать описанные выше концепции, произвести верстку страницы на HTML, добавить необходимые стили в CSS, реализовать функциональность с помощью JavaScript и научиться практически применять Node.js.</w:t>
      </w:r>
    </w:p>
    <w:p w14:paraId="2ED8FE47" w14:textId="77777777" w:rsidR="00082663" w:rsidRPr="00BF7389" w:rsidRDefault="00082663" w:rsidP="00082663">
      <w:pPr>
        <w:pStyle w:val="Style9"/>
        <w:widowControl/>
        <w:spacing w:line="240" w:lineRule="auto"/>
        <w:ind w:left="720"/>
        <w:jc w:val="both"/>
        <w:rPr>
          <w:rStyle w:val="FontStyle20"/>
          <w:rFonts w:ascii="Arial Narrow" w:hAnsi="Arial Narrow"/>
          <w:sz w:val="24"/>
          <w:szCs w:val="24"/>
        </w:rPr>
      </w:pPr>
    </w:p>
    <w:p w14:paraId="559FAF8D" w14:textId="77777777" w:rsidR="00082663" w:rsidRPr="00CB668D" w:rsidRDefault="00082663" w:rsidP="00082663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14:paraId="6A1E922E" w14:textId="77777777" w:rsidR="00082663" w:rsidRPr="001617CF" w:rsidRDefault="00082663" w:rsidP="00082663">
      <w:pPr>
        <w:rPr>
          <w:rFonts w:ascii="Arial Narrow" w:hAnsi="Arial Narrow"/>
        </w:rPr>
      </w:pPr>
    </w:p>
    <w:p w14:paraId="31DAE65F" w14:textId="77777777" w:rsidR="00082663" w:rsidRPr="001617CF" w:rsidRDefault="00082663" w:rsidP="00082663">
      <w:pPr>
        <w:pStyle w:val="13"/>
        <w:ind w:left="0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</w:rPr>
        <w:t>Должность на практике</w:t>
      </w:r>
      <w:r w:rsidRPr="001617CF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  <w:u w:val="single"/>
        </w:rPr>
        <w:tab/>
      </w:r>
      <w:r w:rsidRPr="001617CF">
        <w:rPr>
          <w:rFonts w:ascii="Arial Narrow" w:hAnsi="Arial Narrow"/>
          <w:szCs w:val="28"/>
          <w:u w:val="single"/>
        </w:rPr>
        <w:t>практикант</w:t>
      </w:r>
    </w:p>
    <w:p w14:paraId="35C4A76C" w14:textId="77777777" w:rsidR="00082663" w:rsidRDefault="00082663" w:rsidP="00082663">
      <w:pPr>
        <w:jc w:val="center"/>
      </w:pPr>
    </w:p>
    <w:p w14:paraId="5457BD10" w14:textId="77777777" w:rsidR="00082663" w:rsidRPr="00616B85" w:rsidRDefault="00082663" w:rsidP="00082663">
      <w:pPr>
        <w:jc w:val="center"/>
        <w:rPr>
          <w:rStyle w:val="FontStyle21"/>
          <w:rFonts w:ascii="Arial Narrow" w:hAnsi="Arial Narrow"/>
          <w:sz w:val="24"/>
          <w:szCs w:val="24"/>
        </w:rPr>
      </w:pPr>
      <w:r w:rsidRPr="00616B85">
        <w:rPr>
          <w:rStyle w:val="FontStyle21"/>
          <w:rFonts w:ascii="Arial Narrow" w:hAnsi="Arial Narrow"/>
          <w:sz w:val="24"/>
          <w:szCs w:val="24"/>
        </w:rPr>
        <w:t>Планируемые результаты обучения при прохождении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422"/>
        <w:gridCol w:w="2325"/>
        <w:gridCol w:w="2180"/>
        <w:gridCol w:w="7"/>
      </w:tblGrid>
      <w:tr w:rsidR="00082663" w:rsidRPr="00616B85" w14:paraId="34A6EB7D" w14:textId="77777777" w:rsidTr="00801938">
        <w:trPr>
          <w:tblHeader/>
        </w:trPr>
        <w:tc>
          <w:tcPr>
            <w:tcW w:w="2305" w:type="dxa"/>
            <w:vAlign w:val="center"/>
          </w:tcPr>
          <w:p w14:paraId="44FCFF0E" w14:textId="77777777" w:rsidR="00082663" w:rsidRPr="00616B85" w:rsidRDefault="00082663" w:rsidP="00801938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освоения образовательной программы</w:t>
            </w:r>
          </w:p>
        </w:tc>
        <w:tc>
          <w:tcPr>
            <w:tcW w:w="6932" w:type="dxa"/>
            <w:gridSpan w:val="4"/>
            <w:vAlign w:val="center"/>
          </w:tcPr>
          <w:p w14:paraId="38D199AC" w14:textId="77777777" w:rsidR="00082663" w:rsidRPr="00616B85" w:rsidRDefault="00082663" w:rsidP="00801938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обучения при прохождении практики</w:t>
            </w:r>
          </w:p>
          <w:p w14:paraId="5C01304D" w14:textId="77777777" w:rsidR="00082663" w:rsidRPr="00616B85" w:rsidRDefault="00082663" w:rsidP="0080193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082663" w:rsidRPr="00616B85" w14:paraId="4867DB4D" w14:textId="77777777" w:rsidTr="00801938">
        <w:trPr>
          <w:tblHeader/>
        </w:trPr>
        <w:tc>
          <w:tcPr>
            <w:tcW w:w="2305" w:type="dxa"/>
          </w:tcPr>
          <w:p w14:paraId="02A4FB5F" w14:textId="77777777" w:rsidR="00082663" w:rsidRPr="00616B85" w:rsidRDefault="00082663" w:rsidP="0080193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Код компетенции</w:t>
            </w:r>
          </w:p>
        </w:tc>
        <w:tc>
          <w:tcPr>
            <w:tcW w:w="2424" w:type="dxa"/>
          </w:tcPr>
          <w:p w14:paraId="0E4C20A4" w14:textId="77777777" w:rsidR="00082663" w:rsidRPr="00616B85" w:rsidRDefault="00082663" w:rsidP="0080193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Знать</w:t>
            </w:r>
          </w:p>
        </w:tc>
        <w:tc>
          <w:tcPr>
            <w:tcW w:w="2327" w:type="dxa"/>
          </w:tcPr>
          <w:p w14:paraId="198CDEBE" w14:textId="77777777" w:rsidR="00082663" w:rsidRPr="00616B85" w:rsidRDefault="00082663" w:rsidP="0080193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Уметь</w:t>
            </w:r>
          </w:p>
        </w:tc>
        <w:tc>
          <w:tcPr>
            <w:tcW w:w="2181" w:type="dxa"/>
            <w:gridSpan w:val="2"/>
          </w:tcPr>
          <w:p w14:paraId="4C49DB1E" w14:textId="77777777" w:rsidR="00082663" w:rsidRPr="00616B85" w:rsidRDefault="00082663" w:rsidP="0080193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Владеть</w:t>
            </w:r>
          </w:p>
        </w:tc>
      </w:tr>
      <w:tr w:rsidR="00082663" w:rsidRPr="00616B85" w14:paraId="40E8A840" w14:textId="77777777" w:rsidTr="00801938">
        <w:trPr>
          <w:gridAfter w:val="1"/>
          <w:wAfter w:w="7" w:type="dxa"/>
        </w:trPr>
        <w:tc>
          <w:tcPr>
            <w:tcW w:w="2305" w:type="dxa"/>
          </w:tcPr>
          <w:p w14:paraId="5354E4CD" w14:textId="77777777" w:rsidR="00082663" w:rsidRPr="00616B85" w:rsidRDefault="00082663" w:rsidP="00801938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424" w:type="dxa"/>
          </w:tcPr>
          <w:p w14:paraId="7ADA5F6A" w14:textId="77777777" w:rsidR="00082663" w:rsidRPr="00616B85" w:rsidRDefault="00082663" w:rsidP="00801938">
            <w:pPr>
              <w:pStyle w:val="a3"/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основы математики, физики, вычислительной техники и программирования;</w:t>
            </w:r>
          </w:p>
        </w:tc>
        <w:tc>
          <w:tcPr>
            <w:tcW w:w="2327" w:type="dxa"/>
          </w:tcPr>
          <w:p w14:paraId="268B68A2" w14:textId="77777777" w:rsidR="00082663" w:rsidRPr="00616B85" w:rsidRDefault="00082663" w:rsidP="00801938">
            <w:pPr>
              <w:pStyle w:val="a3"/>
              <w:numPr>
                <w:ilvl w:val="0"/>
                <w:numId w:val="6"/>
              </w:numPr>
              <w:tabs>
                <w:tab w:val="left" w:pos="197"/>
              </w:tabs>
              <w:ind w:left="0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моделирования;</w:t>
            </w:r>
          </w:p>
        </w:tc>
        <w:tc>
          <w:tcPr>
            <w:tcW w:w="2181" w:type="dxa"/>
          </w:tcPr>
          <w:p w14:paraId="4D39E3E5" w14:textId="77777777" w:rsidR="00082663" w:rsidRPr="00616B85" w:rsidRDefault="00082663" w:rsidP="00801938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теоретического и экспериментального исследования объектов профессиональной деятельности;</w:t>
            </w:r>
          </w:p>
        </w:tc>
      </w:tr>
      <w:tr w:rsidR="00082663" w:rsidRPr="00616B85" w14:paraId="6E4F87A5" w14:textId="77777777" w:rsidTr="00801938">
        <w:tc>
          <w:tcPr>
            <w:tcW w:w="2305" w:type="dxa"/>
          </w:tcPr>
          <w:p w14:paraId="388B73D8" w14:textId="77777777" w:rsidR="00082663" w:rsidRPr="00616B85" w:rsidRDefault="00082663" w:rsidP="00801938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2424" w:type="dxa"/>
          </w:tcPr>
          <w:p w14:paraId="58E80214" w14:textId="77777777" w:rsidR="00082663" w:rsidRPr="00616B85" w:rsidRDefault="00082663" w:rsidP="00801938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27" w:type="dxa"/>
          </w:tcPr>
          <w:p w14:paraId="57A4A696" w14:textId="77777777" w:rsidR="00082663" w:rsidRPr="00616B85" w:rsidRDefault="00082663" w:rsidP="0080193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-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81" w:type="dxa"/>
            <w:gridSpan w:val="2"/>
          </w:tcPr>
          <w:p w14:paraId="6297A2DB" w14:textId="77777777" w:rsidR="00082663" w:rsidRPr="00616B85" w:rsidRDefault="00082663" w:rsidP="00801938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</w:tr>
      <w:tr w:rsidR="00082663" w:rsidRPr="00616B85" w14:paraId="4C17B3D6" w14:textId="77777777" w:rsidTr="00801938">
        <w:tc>
          <w:tcPr>
            <w:tcW w:w="2305" w:type="dxa"/>
          </w:tcPr>
          <w:p w14:paraId="7C13A7D8" w14:textId="77777777" w:rsidR="00082663" w:rsidRPr="00616B85" w:rsidRDefault="00082663" w:rsidP="00801938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ОПК-6 Способен разрабатывать алгоритмы и программы, пригодные для практического применения в области информационных систем и технологий;</w:t>
            </w:r>
          </w:p>
        </w:tc>
        <w:tc>
          <w:tcPr>
            <w:tcW w:w="24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06"/>
            </w:tblGrid>
            <w:tr w:rsidR="00082663" w:rsidRPr="00616B85" w14:paraId="3BF5ECC0" w14:textId="77777777" w:rsidTr="00801938">
              <w:trPr>
                <w:trHeight w:val="661"/>
              </w:trPr>
              <w:tc>
                <w:tcPr>
                  <w:tcW w:w="0" w:type="auto"/>
                </w:tcPr>
                <w:p w14:paraId="191B00AF" w14:textId="77777777" w:rsidR="00082663" w:rsidRPr="00616B85" w:rsidRDefault="00082663" w:rsidP="00801938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05"/>
                    </w:tabs>
                    <w:ind w:left="22" w:firstLine="0"/>
                    <w:rPr>
                      <w:rFonts w:ascii="Arial Narrow" w:hAnsi="Arial Narrow"/>
                      <w:iCs/>
                      <w:sz w:val="20"/>
                    </w:rPr>
                  </w:pPr>
                  <w:r w:rsidRPr="00616B85">
                    <w:rPr>
                      <w:rFonts w:ascii="Arial Narrow" w:hAnsi="Arial Narrow"/>
                      <w:iCs/>
                      <w:sz w:val="20"/>
                    </w:rPr>
                    <w:t xml:space="preserve">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 </w:t>
                  </w:r>
                </w:p>
              </w:tc>
            </w:tr>
          </w:tbl>
          <w:p w14:paraId="64885DE9" w14:textId="77777777" w:rsidR="00082663" w:rsidRPr="00616B85" w:rsidRDefault="00082663" w:rsidP="00801938">
            <w:pPr>
              <w:pStyle w:val="a3"/>
              <w:tabs>
                <w:tab w:val="left" w:pos="305"/>
              </w:tabs>
              <w:ind w:left="0"/>
              <w:rPr>
                <w:rFonts w:ascii="Arial Narrow" w:hAnsi="Arial Narrow"/>
                <w:iCs/>
                <w:sz w:val="20"/>
              </w:rPr>
            </w:pPr>
          </w:p>
        </w:tc>
        <w:tc>
          <w:tcPr>
            <w:tcW w:w="2327" w:type="dxa"/>
          </w:tcPr>
          <w:p w14:paraId="5E879D84" w14:textId="77777777" w:rsidR="00082663" w:rsidRPr="00616B85" w:rsidRDefault="00082663" w:rsidP="00801938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 </w:t>
            </w:r>
          </w:p>
        </w:tc>
        <w:tc>
          <w:tcPr>
            <w:tcW w:w="2181" w:type="dxa"/>
            <w:gridSpan w:val="2"/>
          </w:tcPr>
          <w:p w14:paraId="13B2C40C" w14:textId="77777777" w:rsidR="00082663" w:rsidRPr="00616B85" w:rsidRDefault="00082663" w:rsidP="00801938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программирования, отладки и тестирования прототипов программно-технических комплексов задач</w:t>
            </w:r>
          </w:p>
        </w:tc>
      </w:tr>
    </w:tbl>
    <w:p w14:paraId="445AEA6A" w14:textId="77777777" w:rsidR="00082663" w:rsidRPr="001617CF" w:rsidRDefault="00082663" w:rsidP="00082663">
      <w:pPr>
        <w:jc w:val="both"/>
        <w:rPr>
          <w:rFonts w:ascii="Arial Narrow" w:hAnsi="Arial Narrow"/>
          <w:vertAlign w:val="superscript"/>
        </w:rPr>
      </w:pPr>
      <w:r w:rsidRPr="001617CF">
        <w:rPr>
          <w:rFonts w:ascii="Arial Narrow" w:hAnsi="Arial Narrow"/>
        </w:rPr>
        <w:t>Руководитель практики от кафедры</w:t>
      </w:r>
    </w:p>
    <w:p w14:paraId="6EDFBDE5" w14:textId="77777777" w:rsidR="00082663" w:rsidRPr="001617CF" w:rsidRDefault="00082663" w:rsidP="00082663">
      <w:pPr>
        <w:pStyle w:val="af"/>
        <w:spacing w:after="0"/>
        <w:rPr>
          <w:rFonts w:ascii="Arial Narrow" w:hAnsi="Arial Narrow"/>
        </w:rPr>
      </w:pPr>
      <w:r>
        <w:rPr>
          <w:rFonts w:ascii="Arial Narrow" w:hAnsi="Arial Narrow"/>
          <w:u w:val="single"/>
          <w:lang w:val="ru-RU"/>
        </w:rPr>
        <w:t>Зав. каф. ГИС</w:t>
      </w:r>
      <w:r>
        <w:rPr>
          <w:rFonts w:ascii="Arial Narrow" w:hAnsi="Arial Narrow"/>
          <w:u w:val="single"/>
        </w:rPr>
        <w:t xml:space="preserve"> </w:t>
      </w:r>
      <w:proofErr w:type="spellStart"/>
      <w:r>
        <w:rPr>
          <w:rFonts w:ascii="Arial Narrow" w:hAnsi="Arial Narrow"/>
          <w:u w:val="single"/>
          <w:lang w:val="ru-RU"/>
        </w:rPr>
        <w:t>к.т.н</w:t>
      </w:r>
      <w:proofErr w:type="spellEnd"/>
      <w:r>
        <w:rPr>
          <w:rFonts w:ascii="Arial Narrow" w:hAnsi="Arial Narrow"/>
          <w:u w:val="single"/>
          <w:lang w:val="ru-RU"/>
        </w:rPr>
        <w:t>, доцент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</w:rPr>
        <w:t xml:space="preserve">     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proofErr w:type="spellStart"/>
      <w:r>
        <w:rPr>
          <w:rFonts w:ascii="Arial Narrow" w:hAnsi="Arial Narrow"/>
          <w:u w:val="single"/>
          <w:lang w:val="ru-RU"/>
        </w:rPr>
        <w:t>Филинских</w:t>
      </w:r>
      <w:proofErr w:type="spellEnd"/>
      <w:r>
        <w:rPr>
          <w:rFonts w:ascii="Arial Narrow" w:hAnsi="Arial Narrow"/>
          <w:u w:val="single"/>
          <w:lang w:val="ru-RU"/>
        </w:rPr>
        <w:t xml:space="preserve"> А.Д,</w:t>
      </w:r>
      <w:r w:rsidRPr="001617CF">
        <w:rPr>
          <w:rFonts w:ascii="Arial Narrow" w:hAnsi="Arial Narrow"/>
        </w:rPr>
        <w:t xml:space="preserve">   </w:t>
      </w:r>
    </w:p>
    <w:p w14:paraId="1884EEC8" w14:textId="77777777" w:rsidR="00082663" w:rsidRPr="00616B85" w:rsidRDefault="00082663" w:rsidP="00082663">
      <w:pPr>
        <w:pStyle w:val="af"/>
        <w:spacing w:after="0"/>
        <w:jc w:val="both"/>
        <w:rPr>
          <w:rFonts w:ascii="Arial Narrow" w:hAnsi="Arial Narrow"/>
          <w:iCs/>
          <w:sz w:val="28"/>
        </w:rPr>
      </w:pP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(уч</w:t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>ено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е звание и степень)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ab/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                                                                               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(подпись)</w:t>
      </w:r>
      <w:r w:rsidRPr="00616B85">
        <w:rPr>
          <w:rFonts w:ascii="Arial Narrow" w:hAnsi="Arial Narrow"/>
          <w:iCs/>
          <w:sz w:val="28"/>
        </w:rPr>
        <w:tab/>
      </w:r>
      <w:r w:rsidRPr="00616B85">
        <w:rPr>
          <w:rFonts w:ascii="Arial Narrow" w:hAnsi="Arial Narrow"/>
          <w:iCs/>
          <w:sz w:val="28"/>
          <w:lang w:val="ru-RU"/>
        </w:rPr>
        <w:t xml:space="preserve">                      </w:t>
      </w:r>
      <w:r w:rsidRPr="00616B85">
        <w:rPr>
          <w:rFonts w:ascii="Arial Narrow" w:hAnsi="Arial Narrow"/>
          <w:iCs/>
          <w:sz w:val="12"/>
          <w:szCs w:val="10"/>
        </w:rPr>
        <w:t xml:space="preserve">   Ф.И.О.</w:t>
      </w:r>
    </w:p>
    <w:p w14:paraId="3EC93A69" w14:textId="77777777" w:rsidR="00082663" w:rsidRPr="001617CF" w:rsidRDefault="00082663" w:rsidP="00082663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Задание на практику получил: </w:t>
      </w:r>
    </w:p>
    <w:p w14:paraId="48D29A1F" w14:textId="77777777" w:rsidR="00082663" w:rsidRPr="001617CF" w:rsidRDefault="00082663" w:rsidP="00082663">
      <w:pPr>
        <w:rPr>
          <w:rFonts w:ascii="Arial Narrow" w:hAnsi="Arial Narrow"/>
        </w:rPr>
      </w:pPr>
    </w:p>
    <w:p w14:paraId="526F7825" w14:textId="63463DB1" w:rsidR="00082663" w:rsidRPr="001617CF" w:rsidRDefault="00082663" w:rsidP="00082663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Студент _____________ __</w:t>
      </w:r>
      <w:r w:rsidR="00575226" w:rsidRPr="00575226">
        <w:rPr>
          <w:rFonts w:ascii="Arial Narrow" w:hAnsi="Arial Narrow"/>
          <w:u w:val="single"/>
        </w:rPr>
        <w:t>Игонин Дмитрий Евгеньевич</w:t>
      </w:r>
      <w:r w:rsidRPr="001617CF">
        <w:rPr>
          <w:rFonts w:ascii="Arial Narrow" w:hAnsi="Arial Narrow"/>
        </w:rPr>
        <w:t>__</w:t>
      </w:r>
    </w:p>
    <w:p w14:paraId="1960F7F7" w14:textId="77777777" w:rsidR="00082663" w:rsidRPr="005D3E69" w:rsidRDefault="00082663" w:rsidP="00082663">
      <w:pPr>
        <w:ind w:left="708" w:firstLine="708"/>
        <w:rPr>
          <w:rFonts w:ascii="Arial Narrow" w:hAnsi="Arial Narrow"/>
          <w:sz w:val="10"/>
          <w:szCs w:val="10"/>
        </w:rPr>
      </w:pPr>
      <w:r w:rsidRPr="005D3E69">
        <w:rPr>
          <w:rFonts w:ascii="Arial Narrow" w:hAnsi="Arial Narrow"/>
          <w:sz w:val="10"/>
          <w:szCs w:val="10"/>
        </w:rPr>
        <w:t xml:space="preserve"> (подпись)</w:t>
      </w:r>
      <w:r w:rsidRPr="005D3E69">
        <w:rPr>
          <w:rFonts w:ascii="Arial Narrow" w:hAnsi="Arial Narrow"/>
          <w:sz w:val="10"/>
          <w:szCs w:val="10"/>
        </w:rPr>
        <w:tab/>
      </w:r>
      <w:r>
        <w:rPr>
          <w:rFonts w:ascii="Arial Narrow" w:hAnsi="Arial Narrow"/>
          <w:sz w:val="10"/>
          <w:szCs w:val="10"/>
        </w:rPr>
        <w:t xml:space="preserve">              </w:t>
      </w:r>
      <w:proofErr w:type="gramStart"/>
      <w:r>
        <w:rPr>
          <w:rFonts w:ascii="Arial Narrow" w:hAnsi="Arial Narrow"/>
          <w:sz w:val="10"/>
          <w:szCs w:val="10"/>
        </w:rPr>
        <w:t xml:space="preserve">  </w:t>
      </w:r>
      <w:r w:rsidRPr="005D3E69">
        <w:rPr>
          <w:rFonts w:ascii="Arial Narrow" w:hAnsi="Arial Narrow"/>
          <w:sz w:val="10"/>
          <w:szCs w:val="10"/>
        </w:rPr>
        <w:t xml:space="preserve"> (</w:t>
      </w:r>
      <w:proofErr w:type="gramEnd"/>
      <w:r w:rsidRPr="005D3E69">
        <w:rPr>
          <w:rFonts w:ascii="Arial Narrow" w:hAnsi="Arial Narrow"/>
          <w:sz w:val="10"/>
          <w:szCs w:val="10"/>
        </w:rPr>
        <w:t xml:space="preserve">ФИО) </w:t>
      </w:r>
    </w:p>
    <w:p w14:paraId="38156E03" w14:textId="22A0A6CD" w:rsidR="00082663" w:rsidRDefault="00082663" w:rsidP="00082663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«</w:t>
      </w:r>
      <w:r>
        <w:rPr>
          <w:rFonts w:ascii="Arial Narrow" w:hAnsi="Arial Narrow"/>
        </w:rPr>
        <w:t>06</w:t>
      </w:r>
      <w:r w:rsidRPr="001617CF">
        <w:rPr>
          <w:rFonts w:ascii="Arial Narrow" w:hAnsi="Arial Narrow"/>
        </w:rPr>
        <w:t xml:space="preserve">» </w:t>
      </w:r>
      <w:r>
        <w:rPr>
          <w:rFonts w:ascii="Arial Narrow" w:hAnsi="Arial Narrow"/>
        </w:rPr>
        <w:t>июля</w:t>
      </w:r>
      <w:r w:rsidRPr="001617CF">
        <w:rPr>
          <w:rFonts w:ascii="Arial Narrow" w:hAnsi="Arial Narrow"/>
        </w:rPr>
        <w:t xml:space="preserve"> 20</w:t>
      </w:r>
      <w:r w:rsidRPr="001617CF">
        <w:rPr>
          <w:rFonts w:ascii="Arial Narrow" w:hAnsi="Arial Narrow"/>
          <w:u w:val="single"/>
        </w:rPr>
        <w:t>2</w:t>
      </w:r>
      <w:r w:rsidR="00575226"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г.</w:t>
      </w:r>
    </w:p>
    <w:p w14:paraId="292A342B" w14:textId="77777777" w:rsidR="00082663" w:rsidRDefault="00082663" w:rsidP="00082663">
      <w:pPr>
        <w:rPr>
          <w:rFonts w:ascii="Arial Narrow" w:hAnsi="Arial Narrow"/>
        </w:rPr>
      </w:pPr>
    </w:p>
    <w:p w14:paraId="53202F9C" w14:textId="77777777" w:rsidR="00082663" w:rsidRDefault="00082663" w:rsidP="00082663">
      <w:pPr>
        <w:rPr>
          <w:rFonts w:ascii="Arial Narrow" w:hAnsi="Arial Narrow"/>
        </w:rPr>
      </w:pPr>
    </w:p>
    <w:p w14:paraId="14CF5349" w14:textId="77777777" w:rsidR="00082663" w:rsidRDefault="00082663" w:rsidP="00082663">
      <w:pPr>
        <w:spacing w:after="160" w:line="259" w:lineRule="auto"/>
        <w:rPr>
          <w:rFonts w:ascii="Arial Narrow" w:eastAsia="Calibri" w:hAnsi="Arial Narrow"/>
          <w:b/>
          <w:bCs/>
          <w:sz w:val="28"/>
          <w:szCs w:val="28"/>
          <w:lang w:eastAsia="ru-RU"/>
        </w:rPr>
      </w:pPr>
      <w:r>
        <w:rPr>
          <w:rFonts w:ascii="Arial Narrow" w:hAnsi="Arial Narrow"/>
          <w:b/>
          <w:bCs/>
          <w:sz w:val="28"/>
          <w:szCs w:val="28"/>
        </w:rPr>
        <w:br w:type="page"/>
      </w:r>
    </w:p>
    <w:p w14:paraId="70BAC24D" w14:textId="77777777" w:rsidR="00082663" w:rsidRPr="001617CF" w:rsidRDefault="00082663" w:rsidP="00082663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lastRenderedPageBreak/>
        <w:t>РАБОЧИЙ ГРАФИК (ПЛАН)</w:t>
      </w:r>
    </w:p>
    <w:p w14:paraId="47BCF94F" w14:textId="77777777" w:rsidR="00082663" w:rsidRPr="001617CF" w:rsidRDefault="00082663" w:rsidP="00082663">
      <w:pPr>
        <w:pStyle w:val="13"/>
        <w:ind w:left="0"/>
        <w:jc w:val="center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t xml:space="preserve">ПРОВЕДЕНИЯ </w:t>
      </w:r>
      <w:r>
        <w:rPr>
          <w:rFonts w:ascii="Arial Narrow" w:hAnsi="Arial Narrow"/>
          <w:b/>
          <w:caps/>
          <w:sz w:val="28"/>
          <w:szCs w:val="28"/>
        </w:rPr>
        <w:t>Учебной</w:t>
      </w:r>
      <w:r w:rsidRPr="001617CF">
        <w:rPr>
          <w:rFonts w:ascii="Arial Narrow" w:hAnsi="Arial Narrow"/>
          <w:b/>
          <w:caps/>
          <w:sz w:val="28"/>
          <w:szCs w:val="28"/>
        </w:rPr>
        <w:t xml:space="preserve"> практики</w:t>
      </w:r>
      <w:r w:rsidRPr="001617CF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37B536EC" w14:textId="77777777" w:rsidR="00082663" w:rsidRPr="001617CF" w:rsidRDefault="00082663" w:rsidP="00082663">
      <w:pPr>
        <w:spacing w:after="200" w:line="276" w:lineRule="auto"/>
        <w:jc w:val="center"/>
        <w:rPr>
          <w:rFonts w:ascii="Arial Narrow" w:hAnsi="Arial Narrow"/>
        </w:rPr>
      </w:pPr>
    </w:p>
    <w:p w14:paraId="3E08D2CD" w14:textId="0BE59AE8" w:rsidR="00082663" w:rsidRPr="001617CF" w:rsidRDefault="00082663" w:rsidP="00082663">
      <w:pPr>
        <w:spacing w:after="200" w:line="276" w:lineRule="auto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>Студента гр</w:t>
      </w:r>
      <w:r w:rsidRPr="0074147E">
        <w:rPr>
          <w:rFonts w:ascii="Arial Narrow" w:hAnsi="Arial Narrow"/>
        </w:rPr>
        <w:t xml:space="preserve">. </w:t>
      </w:r>
      <w:r w:rsidRPr="0074147E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</w:rPr>
        <w:t xml:space="preserve">          </w:t>
      </w:r>
      <w:r w:rsidR="00136434">
        <w:rPr>
          <w:rFonts w:ascii="Arial Narrow" w:hAnsi="Arial Narrow"/>
          <w:u w:val="single"/>
        </w:rPr>
        <w:t>23-ИСТ-4-1</w:t>
      </w:r>
      <w:r>
        <w:rPr>
          <w:rFonts w:ascii="Arial Narrow" w:hAnsi="Arial Narrow"/>
          <w:u w:val="single"/>
        </w:rPr>
        <w:t xml:space="preserve">         </w:t>
      </w:r>
      <w:r w:rsidRPr="0074147E">
        <w:rPr>
          <w:rFonts w:ascii="Arial Narrow" w:hAnsi="Arial Narrow"/>
        </w:rPr>
        <w:t xml:space="preserve">        </w:t>
      </w:r>
      <w:r w:rsidRPr="001617CF">
        <w:rPr>
          <w:rFonts w:ascii="Arial Narrow" w:hAnsi="Arial Narrow"/>
        </w:rPr>
        <w:t>Ф.И.О.</w:t>
      </w:r>
      <w:r w:rsidRPr="001617CF">
        <w:rPr>
          <w:rFonts w:ascii="Arial Narrow" w:hAnsi="Arial Narrow"/>
          <w:u w:val="single"/>
        </w:rPr>
        <w:t xml:space="preserve">      </w:t>
      </w:r>
      <w:r w:rsidR="00136434">
        <w:rPr>
          <w:rFonts w:ascii="Arial Narrow" w:hAnsi="Arial Narrow"/>
          <w:u w:val="single"/>
        </w:rPr>
        <w:t>Игонин Дмитрий Евгеньевич</w:t>
      </w:r>
      <w:r w:rsidRPr="001617CF">
        <w:rPr>
          <w:rFonts w:ascii="Arial Narrow" w:hAnsi="Arial Narrow"/>
          <w:u w:val="single"/>
        </w:rPr>
        <w:t xml:space="preserve">    </w:t>
      </w:r>
    </w:p>
    <w:p w14:paraId="738BDEDB" w14:textId="77777777" w:rsidR="00082663" w:rsidRPr="001617CF" w:rsidRDefault="00082663" w:rsidP="00082663">
      <w:pPr>
        <w:pStyle w:val="13"/>
        <w:ind w:left="927"/>
        <w:rPr>
          <w:rFonts w:ascii="Arial Narrow" w:hAnsi="Arial Narrow"/>
          <w:sz w:val="28"/>
          <w:szCs w:val="28"/>
        </w:rPr>
      </w:pPr>
    </w:p>
    <w:tbl>
      <w:tblPr>
        <w:tblW w:w="874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3343"/>
        <w:gridCol w:w="1843"/>
        <w:gridCol w:w="2835"/>
      </w:tblGrid>
      <w:tr w:rsidR="00082663" w:rsidRPr="001617CF" w14:paraId="6D7AE75A" w14:textId="77777777" w:rsidTr="00801938">
        <w:trPr>
          <w:tblHeader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17656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</w:t>
            </w:r>
            <w:proofErr w:type="gramStart"/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  п</w:t>
            </w:r>
            <w:proofErr w:type="gramEnd"/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/п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5A7F8" w14:textId="77777777" w:rsidR="00082663" w:rsidRDefault="00082663" w:rsidP="00801938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Разделы 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(этапы) практики</w:t>
            </w:r>
          </w:p>
          <w:p w14:paraId="2219B00F" w14:textId="77777777" w:rsidR="00082663" w:rsidRPr="003732A2" w:rsidRDefault="00082663" w:rsidP="00801938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16"/>
                <w:szCs w:val="16"/>
              </w:rPr>
            </w:pPr>
            <w:r w:rsidRPr="003732A2">
              <w:rPr>
                <w:rStyle w:val="FontStyle22"/>
                <w:rFonts w:ascii="Arial Narrow" w:hAnsi="Arial Narrow"/>
                <w:color w:val="FF0000"/>
                <w:sz w:val="16"/>
                <w:szCs w:val="16"/>
              </w:rPr>
              <w:t>(заполняется в соответствии с заданием)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3F68E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Сроки выполнения</w:t>
            </w:r>
          </w:p>
          <w:p w14:paraId="37968DE3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с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«__»____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_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202_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 xml:space="preserve">по 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«__»____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_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202_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E1150" w14:textId="77777777" w:rsidR="00082663" w:rsidRPr="001617CF" w:rsidRDefault="00082663" w:rsidP="00801938">
            <w:pPr>
              <w:pStyle w:val="Default"/>
              <w:jc w:val="center"/>
              <w:rPr>
                <w:rStyle w:val="FontStyle22"/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 xml:space="preserve">Отметка о выполнении (подпись руководителя практики) </w:t>
            </w:r>
          </w:p>
        </w:tc>
      </w:tr>
      <w:tr w:rsidR="00082663" w:rsidRPr="001617CF" w14:paraId="43C3F653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A57DE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98FFA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549BB" w14:textId="46D36B9B" w:rsidR="00082663" w:rsidRPr="008407F1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</w:t>
            </w:r>
            <w:r w:rsidR="00136434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  <w:p w14:paraId="299A5198" w14:textId="594EFF8A" w:rsidR="00082663" w:rsidRPr="008407F1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</w:t>
            </w:r>
            <w:r w:rsidR="00136434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8F2B6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72069F55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DAF8F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4DFE3" w14:textId="77777777" w:rsidR="00082663" w:rsidRPr="008407F1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Определение базы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DC043" w14:textId="23825AD2"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</w:t>
            </w:r>
            <w:r w:rsidR="00136434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5980B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3228A037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B68B5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C9FBA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Организационное собрание  для разъяснения целей, задач, содержания и порядка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8705A" w14:textId="4DD82910"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</w:t>
            </w:r>
            <w:r w:rsidR="00136434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AE5A4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429D77E5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73D70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CDB43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i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>Получение индивидуального задания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708E" w14:textId="77777777"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EE1EA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31755996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D5446" w14:textId="77777777"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6D13A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Выполнение индивидуального задания: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58912" w14:textId="7F296AC9" w:rsidR="00082663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</w:t>
            </w:r>
            <w:r w:rsidR="00136434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  <w:p w14:paraId="1F1839B4" w14:textId="5F6AED1C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</w:t>
            </w:r>
            <w:r w:rsidR="00136434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A70C6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00D32D09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A9A7E" w14:textId="77777777"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5CD29" w14:textId="0BBF590E" w:rsidR="00082663" w:rsidRPr="00136434" w:rsidRDefault="00136434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  <w:t xml:space="preserve">Установка </w:t>
            </w: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  <w:t>Node.js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C5B44" w14:textId="73FB97FD" w:rsidR="00082663" w:rsidRPr="001617CF" w:rsidRDefault="00136434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36434">
              <w:rPr>
                <w:rFonts w:ascii="Arial Narrow" w:hAnsi="Arial Narrow"/>
                <w:b/>
                <w:bCs/>
                <w:sz w:val="20"/>
                <w:szCs w:val="20"/>
              </w:rPr>
              <w:t>9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5EA1D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65899E51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36539" w14:textId="77777777"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F02F8" w14:textId="4DDD17C4" w:rsidR="00082663" w:rsidRPr="00136434" w:rsidRDefault="00136434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  <w:t xml:space="preserve">Установление зависимостей </w:t>
            </w: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  <w:t>Node.js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19911" w14:textId="19F5EE98" w:rsidR="00082663" w:rsidRPr="001617CF" w:rsidRDefault="00136434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36434">
              <w:rPr>
                <w:rFonts w:ascii="Arial Narrow" w:hAnsi="Arial Narrow"/>
                <w:b/>
                <w:bCs/>
                <w:sz w:val="20"/>
                <w:szCs w:val="20"/>
              </w:rPr>
              <w:t>10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A0B1F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48520437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B8594" w14:textId="77777777"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07E24" w14:textId="47ABFCA3" w:rsidR="00082663" w:rsidRPr="00136434" w:rsidRDefault="00136434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  <w:t>Разработка макета страницы (</w:t>
            </w: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  <w:t>Figma)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42330" w14:textId="037295AE" w:rsidR="00082663" w:rsidRPr="001617CF" w:rsidRDefault="00136434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36434">
              <w:rPr>
                <w:rFonts w:ascii="Arial Narrow" w:hAnsi="Arial Narrow"/>
                <w:b/>
                <w:bCs/>
                <w:sz w:val="20"/>
                <w:szCs w:val="20"/>
              </w:rPr>
              <w:t>11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06C8CC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7645FE9E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87E1C" w14:textId="77777777"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AC0A0" w14:textId="59004CB3" w:rsidR="00082663" w:rsidRPr="00136434" w:rsidRDefault="00136434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36434">
              <w:rPr>
                <w:rFonts w:ascii="Arial Narrow" w:hAnsi="Arial Narrow"/>
                <w:sz w:val="20"/>
                <w:szCs w:val="20"/>
              </w:rPr>
              <w:t xml:space="preserve">Верстка страницы на </w:t>
            </w:r>
            <w:proofErr w:type="spellStart"/>
            <w:r w:rsidRPr="00136434">
              <w:rPr>
                <w:rFonts w:ascii="Arial Narrow" w:hAnsi="Arial Narrow"/>
                <w:sz w:val="20"/>
                <w:szCs w:val="20"/>
              </w:rPr>
              <w:t>html</w:t>
            </w:r>
            <w:proofErr w:type="spellEnd"/>
            <w:r w:rsidRPr="00136434">
              <w:rPr>
                <w:rFonts w:ascii="Arial Narrow" w:hAnsi="Arial Narrow"/>
                <w:sz w:val="20"/>
                <w:szCs w:val="20"/>
              </w:rPr>
              <w:t xml:space="preserve"> и </w:t>
            </w:r>
            <w:proofErr w:type="spellStart"/>
            <w:r w:rsidRPr="00136434">
              <w:rPr>
                <w:rFonts w:ascii="Arial Narrow" w:hAnsi="Arial Narrow"/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CACC5" w14:textId="5BBC2830" w:rsidR="00082663" w:rsidRPr="001617CF" w:rsidRDefault="00136434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36434">
              <w:rPr>
                <w:rFonts w:ascii="Arial Narrow" w:hAnsi="Arial Narrow"/>
                <w:b/>
                <w:bCs/>
                <w:sz w:val="20"/>
                <w:szCs w:val="20"/>
              </w:rPr>
              <w:t>12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CB199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248E091B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5D831" w14:textId="77777777"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3C882" w14:textId="05C4F9DA" w:rsidR="00082663" w:rsidRPr="00136434" w:rsidRDefault="00136434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36434">
              <w:rPr>
                <w:rFonts w:ascii="Arial Narrow" w:hAnsi="Arial Narrow"/>
                <w:sz w:val="20"/>
                <w:szCs w:val="20"/>
              </w:rPr>
              <w:t>Написание функционала с помощью JavaScript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0150C" w14:textId="66EDB972" w:rsidR="00082663" w:rsidRPr="001617CF" w:rsidRDefault="00136434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36434">
              <w:rPr>
                <w:rFonts w:ascii="Arial Narrow" w:hAnsi="Arial Narrow"/>
                <w:b/>
                <w:bCs/>
                <w:sz w:val="20"/>
                <w:szCs w:val="20"/>
              </w:rPr>
              <w:t>13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41D8A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19A5165A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01FB4" w14:textId="77777777"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D46DC" w14:textId="57A2B40A" w:rsidR="00082663" w:rsidRPr="00136434" w:rsidRDefault="00136434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36434">
              <w:rPr>
                <w:rFonts w:ascii="Arial Narrow" w:hAnsi="Arial Narrow"/>
                <w:sz w:val="20"/>
                <w:szCs w:val="20"/>
              </w:rPr>
              <w:t>Запуск сервера Node.js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4332C" w14:textId="56F5C20E" w:rsidR="00082663" w:rsidRPr="001617CF" w:rsidRDefault="00136434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36434">
              <w:rPr>
                <w:rFonts w:ascii="Arial Narrow" w:hAnsi="Arial Narrow"/>
                <w:b/>
                <w:bCs/>
                <w:sz w:val="20"/>
                <w:szCs w:val="20"/>
              </w:rPr>
              <w:t>15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C033D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22138437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73057" w14:textId="77777777" w:rsidR="00082663" w:rsidRPr="00EA5899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67BE8" w14:textId="54390F58" w:rsidR="00082663" w:rsidRPr="00136434" w:rsidRDefault="00136434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36434">
              <w:rPr>
                <w:rFonts w:ascii="Arial Narrow" w:hAnsi="Arial Narrow"/>
                <w:sz w:val="20"/>
                <w:szCs w:val="20"/>
              </w:rPr>
              <w:t>Тестирование проекта и отладка ошибок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C4853" w14:textId="355AB541" w:rsidR="00082663" w:rsidRPr="001617CF" w:rsidRDefault="00136434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36434">
              <w:rPr>
                <w:rFonts w:ascii="Arial Narrow" w:hAnsi="Arial Narrow"/>
                <w:b/>
                <w:bCs/>
                <w:sz w:val="20"/>
                <w:szCs w:val="20"/>
              </w:rPr>
              <w:t>16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F7837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3340EE9D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0EE7E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A2BB1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B0FEC" w14:textId="469A8EE8" w:rsidR="00082663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</w:t>
            </w:r>
            <w:r w:rsidR="00136434"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  <w:p w14:paraId="16BEBCDC" w14:textId="0B404112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</w:t>
            </w:r>
            <w:r w:rsidR="00136434"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FFB85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6DA859B3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ED9F2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BFBBF" w14:textId="77777777" w:rsidR="00082663" w:rsidRPr="008407F1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Написание и оформление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59844" w14:textId="001F20C3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</w:t>
            </w:r>
            <w:r w:rsidR="00136434"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F4649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082663" w:rsidRPr="001617CF" w14:paraId="6158B9A2" w14:textId="77777777" w:rsidTr="00801938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6198B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ECA88" w14:textId="77777777" w:rsidR="00082663" w:rsidRPr="008407F1" w:rsidRDefault="00082663" w:rsidP="00801938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Защита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C7F92" w14:textId="26FE3EFF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</w:t>
            </w:r>
            <w:r w:rsidR="00136434"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6FEC6" w14:textId="77777777" w:rsidR="00082663" w:rsidRPr="001617CF" w:rsidRDefault="00082663" w:rsidP="00801938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</w:tbl>
    <w:p w14:paraId="23D6758A" w14:textId="77777777" w:rsidR="00082663" w:rsidRPr="001617CF" w:rsidRDefault="00082663" w:rsidP="00082663">
      <w:pPr>
        <w:pStyle w:val="Style9"/>
        <w:widowControl/>
        <w:spacing w:line="240" w:lineRule="auto"/>
        <w:rPr>
          <w:rStyle w:val="FontStyle20"/>
          <w:rFonts w:ascii="Arial Narrow" w:hAnsi="Arial Narrow"/>
          <w:b/>
          <w:i w:val="0"/>
        </w:rPr>
      </w:pPr>
    </w:p>
    <w:p w14:paraId="7567E202" w14:textId="77777777" w:rsidR="00082663" w:rsidRDefault="00082663" w:rsidP="00082663">
      <w:pPr>
        <w:jc w:val="both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sz w:val="28"/>
          <w:szCs w:val="28"/>
        </w:rPr>
        <w:t>Руководитель практики от кафедры</w:t>
      </w:r>
    </w:p>
    <w:p w14:paraId="2D564D61" w14:textId="77777777" w:rsidR="00082663" w:rsidRPr="001617CF" w:rsidRDefault="00082663" w:rsidP="00082663">
      <w:pPr>
        <w:jc w:val="both"/>
        <w:rPr>
          <w:rFonts w:ascii="Arial Narrow" w:hAnsi="Arial Narrow"/>
          <w:sz w:val="28"/>
          <w:szCs w:val="28"/>
          <w:vertAlign w:val="superscript"/>
        </w:rPr>
      </w:pPr>
    </w:p>
    <w:p w14:paraId="62E35662" w14:textId="77777777" w:rsidR="00082663" w:rsidRPr="001617CF" w:rsidRDefault="00082663" w:rsidP="00082663">
      <w:pPr>
        <w:pStyle w:val="af"/>
        <w:spacing w:after="0"/>
        <w:rPr>
          <w:rFonts w:ascii="Arial Narrow" w:hAnsi="Arial Narrow"/>
        </w:rPr>
      </w:pPr>
      <w:r w:rsidRPr="001617CF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  <w:lang w:val="ru-RU"/>
        </w:rPr>
        <w:t>доцент, к.т.н.</w:t>
      </w:r>
      <w:r w:rsidRPr="001617CF"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  <w:lang w:val="ru-RU"/>
        </w:rPr>
        <w:t>_____________</w:t>
      </w:r>
      <w:r w:rsidRPr="001617CF">
        <w:rPr>
          <w:rFonts w:ascii="Arial Narrow" w:hAnsi="Arial Narrow"/>
        </w:rPr>
        <w:t xml:space="preserve">  </w:t>
      </w:r>
      <w:r>
        <w:rPr>
          <w:rFonts w:ascii="Arial Narrow" w:hAnsi="Arial Narrow"/>
          <w:lang w:val="ru-RU"/>
        </w:rPr>
        <w:t xml:space="preserve">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lang w:val="ru-RU"/>
        </w:rPr>
        <w:t xml:space="preserve">  </w:t>
      </w:r>
      <w:r>
        <w:rPr>
          <w:rFonts w:ascii="Arial Narrow" w:hAnsi="Arial Narrow"/>
          <w:u w:val="single"/>
          <w:lang w:val="ru-RU"/>
        </w:rPr>
        <w:t>_</w:t>
      </w:r>
      <w:proofErr w:type="spellStart"/>
      <w:r>
        <w:rPr>
          <w:rFonts w:ascii="Arial Narrow" w:hAnsi="Arial Narrow"/>
          <w:u w:val="single"/>
          <w:lang w:val="ru-RU"/>
        </w:rPr>
        <w:t>Филинских</w:t>
      </w:r>
      <w:proofErr w:type="spellEnd"/>
      <w:r>
        <w:rPr>
          <w:rFonts w:ascii="Arial Narrow" w:hAnsi="Arial Narrow"/>
          <w:u w:val="single"/>
          <w:lang w:val="ru-RU"/>
        </w:rPr>
        <w:t xml:space="preserve"> А.Д,_________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 xml:space="preserve">   </w:t>
      </w:r>
    </w:p>
    <w:p w14:paraId="4675C6C4" w14:textId="77777777" w:rsidR="00082663" w:rsidRDefault="00082663" w:rsidP="00082663">
      <w:pPr>
        <w:pStyle w:val="af"/>
        <w:spacing w:after="0"/>
        <w:jc w:val="both"/>
      </w:pPr>
      <w:r w:rsidRPr="001617CF">
        <w:rPr>
          <w:rFonts w:ascii="Arial Narrow" w:hAnsi="Arial Narrow"/>
          <w:i/>
          <w:vertAlign w:val="superscript"/>
        </w:rPr>
        <w:t>(ученые звание и степень)</w:t>
      </w:r>
      <w:r w:rsidRPr="001617CF">
        <w:rPr>
          <w:rFonts w:ascii="Arial Narrow" w:hAnsi="Arial Narrow"/>
          <w:i/>
          <w:vertAlign w:val="superscript"/>
        </w:rPr>
        <w:tab/>
      </w:r>
      <w:r w:rsidRPr="001617CF">
        <w:rPr>
          <w:rFonts w:ascii="Arial Narrow" w:hAnsi="Arial Narrow"/>
          <w:i/>
          <w:vertAlign w:val="superscript"/>
        </w:rPr>
        <w:tab/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  <w:vertAlign w:val="superscript"/>
        </w:rPr>
        <w:t xml:space="preserve"> (подпись)</w:t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</w:rPr>
        <w:tab/>
        <w:t xml:space="preserve"> </w:t>
      </w:r>
      <w:r>
        <w:rPr>
          <w:rFonts w:ascii="Arial Narrow" w:hAnsi="Arial Narrow"/>
          <w:i/>
          <w:lang w:val="ru-RU"/>
        </w:rPr>
        <w:tab/>
      </w:r>
      <w:r w:rsidRPr="001617CF">
        <w:rPr>
          <w:rFonts w:ascii="Arial Narrow" w:hAnsi="Arial Narrow"/>
          <w:i/>
        </w:rPr>
        <w:t xml:space="preserve"> </w:t>
      </w:r>
      <w:r w:rsidRPr="001617CF">
        <w:rPr>
          <w:rFonts w:ascii="Arial Narrow" w:hAnsi="Arial Narrow"/>
          <w:sz w:val="16"/>
          <w:szCs w:val="16"/>
        </w:rPr>
        <w:t>Ф.И.О.</w:t>
      </w:r>
    </w:p>
    <w:p w14:paraId="2F572CE3" w14:textId="77777777" w:rsidR="00082663" w:rsidRDefault="00082663" w:rsidP="00D24ABB">
      <w:pPr>
        <w:pStyle w:val="1"/>
      </w:pPr>
    </w:p>
    <w:p w14:paraId="3E61D895" w14:textId="77777777" w:rsidR="007A285C" w:rsidRDefault="007A285C" w:rsidP="00D532E7">
      <w:pPr>
        <w:sectPr w:rsidR="007A285C" w:rsidSect="00A931F7">
          <w:footerReference w:type="default" r:id="rId9"/>
          <w:pgSz w:w="11906" w:h="16838"/>
          <w:pgMar w:top="1134" w:right="850" w:bottom="1134" w:left="1701" w:header="708" w:footer="1111" w:gutter="0"/>
          <w:pgNumType w:start="3"/>
          <w:cols w:space="708"/>
          <w:docGrid w:linePitch="360"/>
        </w:sectPr>
      </w:pPr>
    </w:p>
    <w:p w14:paraId="4ABE96FB" w14:textId="10E11A2A" w:rsidR="00D6296D" w:rsidRPr="008A329B" w:rsidRDefault="00D6296D" w:rsidP="00D24ABB">
      <w:pPr>
        <w:pStyle w:val="1"/>
      </w:pPr>
      <w:bookmarkStart w:id="3" w:name="_Toc40092418"/>
      <w:bookmarkStart w:id="4" w:name="_Toc42264638"/>
      <w:bookmarkStart w:id="5" w:name="_Toc172222565"/>
      <w:r w:rsidRPr="008A329B">
        <w:lastRenderedPageBreak/>
        <w:t>Введение</w:t>
      </w:r>
      <w:bookmarkEnd w:id="3"/>
      <w:r w:rsidR="007A285C" w:rsidRPr="008A329B">
        <w:t>.</w:t>
      </w:r>
      <w:bookmarkEnd w:id="5"/>
      <w:r w:rsidR="007A285C" w:rsidRPr="008A329B">
        <w:t xml:space="preserve"> </w:t>
      </w:r>
      <w:bookmarkEnd w:id="4"/>
    </w:p>
    <w:p w14:paraId="26B580B2" w14:textId="77777777" w:rsidR="00447EE0" w:rsidRPr="00447EE0" w:rsidRDefault="00447EE0" w:rsidP="00447EE0"/>
    <w:p w14:paraId="4AB11860" w14:textId="4DF1DD09" w:rsidR="008A329B" w:rsidRPr="008A329B" w:rsidRDefault="008A329B" w:rsidP="008A329B">
      <w:pPr>
        <w:ind w:firstLine="708"/>
        <w:jc w:val="both"/>
      </w:pPr>
      <w:r w:rsidRPr="008A329B">
        <w:t>Веб-сайты играют важную роль в цифровом мире, обеспечивая платформу для взаимодействия между пользователями и компаниями. Одним из ключевых элементов на таких сайтах является контактная форма, которая позволяет пользователям легко и быстро отправлять свои запросы и предложения. Контактная форма — это важный инструмент, который служит связующим звеном между посетителями сайта и владельцами бизнеса. Она позволяет пользователям передавать информацию, задавать вопросы, оставлять отзывы и предлагать сотрудничество. Хорошо спроектированная контактная форма способствует улучшению пользовательского опыта, повышает доверие к сайту и стимулирует взаимодействие. В данном отчёте рассматривается процесс создания веб-сайта с контактной формой, используя современные технологии: JavaScript, Node.js и CSS.</w:t>
      </w:r>
    </w:p>
    <w:p w14:paraId="73539B79" w14:textId="07010A39" w:rsidR="008A329B" w:rsidRPr="008A329B" w:rsidRDefault="008A329B" w:rsidP="008A329B">
      <w:pPr>
        <w:ind w:firstLine="708"/>
        <w:jc w:val="both"/>
      </w:pPr>
    </w:p>
    <w:p w14:paraId="0E13CE87" w14:textId="1A099F3E" w:rsidR="00447EE0" w:rsidRDefault="00447EE0" w:rsidP="00447EE0">
      <w:pPr>
        <w:jc w:val="both"/>
      </w:pPr>
    </w:p>
    <w:p w14:paraId="7E2EBFDF" w14:textId="35692D6E" w:rsidR="00447EE0" w:rsidRDefault="00447EE0" w:rsidP="00447EE0">
      <w:pPr>
        <w:jc w:val="both"/>
      </w:pPr>
    </w:p>
    <w:p w14:paraId="1F00AB35" w14:textId="0A68C3F3" w:rsidR="00447EE0" w:rsidRDefault="00447EE0" w:rsidP="00447EE0">
      <w:pPr>
        <w:jc w:val="both"/>
      </w:pPr>
    </w:p>
    <w:p w14:paraId="7031FD4B" w14:textId="4D6C827C" w:rsidR="00447EE0" w:rsidRDefault="00447EE0" w:rsidP="00447EE0">
      <w:pPr>
        <w:jc w:val="both"/>
      </w:pPr>
    </w:p>
    <w:p w14:paraId="56D6AF54" w14:textId="2F0BD179" w:rsidR="00447EE0" w:rsidRDefault="00447EE0" w:rsidP="00447EE0">
      <w:pPr>
        <w:jc w:val="both"/>
      </w:pPr>
    </w:p>
    <w:p w14:paraId="736FDEE7" w14:textId="420C8C90" w:rsidR="00447EE0" w:rsidRDefault="00447EE0" w:rsidP="00447EE0">
      <w:pPr>
        <w:jc w:val="both"/>
      </w:pPr>
    </w:p>
    <w:p w14:paraId="76793851" w14:textId="49AC961A" w:rsidR="00447EE0" w:rsidRDefault="00447EE0" w:rsidP="00447EE0">
      <w:pPr>
        <w:jc w:val="both"/>
      </w:pPr>
    </w:p>
    <w:p w14:paraId="7D074FDD" w14:textId="1050E80E" w:rsidR="00447EE0" w:rsidRDefault="00447EE0" w:rsidP="00447EE0">
      <w:pPr>
        <w:jc w:val="both"/>
      </w:pPr>
    </w:p>
    <w:p w14:paraId="0AE32D97" w14:textId="74EDC622" w:rsidR="00447EE0" w:rsidRDefault="00447EE0" w:rsidP="00447EE0">
      <w:pPr>
        <w:jc w:val="both"/>
      </w:pPr>
    </w:p>
    <w:p w14:paraId="60D70581" w14:textId="06A3536E" w:rsidR="00447EE0" w:rsidRDefault="00447EE0" w:rsidP="00447EE0">
      <w:pPr>
        <w:jc w:val="both"/>
      </w:pPr>
    </w:p>
    <w:p w14:paraId="42C453AA" w14:textId="0BD2D44A" w:rsidR="00447EE0" w:rsidRDefault="00447EE0" w:rsidP="00447EE0">
      <w:pPr>
        <w:jc w:val="both"/>
      </w:pPr>
    </w:p>
    <w:p w14:paraId="3226DB19" w14:textId="38A865DE" w:rsidR="00447EE0" w:rsidRDefault="00447EE0" w:rsidP="00447EE0">
      <w:pPr>
        <w:jc w:val="both"/>
      </w:pPr>
    </w:p>
    <w:p w14:paraId="2F58D08A" w14:textId="333653F5" w:rsidR="00447EE0" w:rsidRDefault="00447EE0" w:rsidP="00447EE0">
      <w:pPr>
        <w:jc w:val="both"/>
      </w:pPr>
    </w:p>
    <w:p w14:paraId="463FA5C9" w14:textId="093D11F5" w:rsidR="00447EE0" w:rsidRDefault="00447EE0" w:rsidP="00447EE0">
      <w:pPr>
        <w:jc w:val="both"/>
      </w:pPr>
    </w:p>
    <w:p w14:paraId="06E68E1E" w14:textId="21241FA9" w:rsidR="00447EE0" w:rsidRDefault="00447EE0" w:rsidP="00447EE0">
      <w:pPr>
        <w:jc w:val="both"/>
      </w:pPr>
    </w:p>
    <w:p w14:paraId="01DF4DFF" w14:textId="5D72372F" w:rsidR="00447EE0" w:rsidRDefault="00447EE0" w:rsidP="00447EE0">
      <w:pPr>
        <w:jc w:val="both"/>
      </w:pPr>
    </w:p>
    <w:p w14:paraId="01BBF439" w14:textId="296E6920" w:rsidR="00447EE0" w:rsidRDefault="00447EE0" w:rsidP="00447EE0">
      <w:pPr>
        <w:jc w:val="both"/>
      </w:pPr>
    </w:p>
    <w:p w14:paraId="0BC3B809" w14:textId="4FED161E" w:rsidR="00447EE0" w:rsidRDefault="00447EE0" w:rsidP="00447EE0">
      <w:pPr>
        <w:jc w:val="both"/>
      </w:pPr>
    </w:p>
    <w:p w14:paraId="557665F2" w14:textId="6C8B2E73" w:rsidR="00447EE0" w:rsidRDefault="00447EE0" w:rsidP="00447EE0">
      <w:pPr>
        <w:jc w:val="both"/>
      </w:pPr>
    </w:p>
    <w:p w14:paraId="3281F1E8" w14:textId="66E49114" w:rsidR="00447EE0" w:rsidRDefault="00447EE0" w:rsidP="00447EE0">
      <w:pPr>
        <w:jc w:val="both"/>
      </w:pPr>
    </w:p>
    <w:p w14:paraId="699EA2BA" w14:textId="772B9F95" w:rsidR="00447EE0" w:rsidRDefault="00447EE0" w:rsidP="00447EE0">
      <w:pPr>
        <w:jc w:val="both"/>
      </w:pPr>
    </w:p>
    <w:p w14:paraId="5F9606D8" w14:textId="4616958B" w:rsidR="00447EE0" w:rsidRDefault="00447EE0" w:rsidP="00447EE0">
      <w:pPr>
        <w:jc w:val="both"/>
      </w:pPr>
    </w:p>
    <w:p w14:paraId="6B73C930" w14:textId="46DBC7A7" w:rsidR="00447EE0" w:rsidRDefault="00447EE0" w:rsidP="00447EE0">
      <w:pPr>
        <w:jc w:val="both"/>
      </w:pPr>
    </w:p>
    <w:p w14:paraId="788731A6" w14:textId="4D6655D7" w:rsidR="00447EE0" w:rsidRDefault="00447EE0" w:rsidP="00447EE0">
      <w:pPr>
        <w:jc w:val="both"/>
      </w:pPr>
    </w:p>
    <w:p w14:paraId="69F7FDF5" w14:textId="181A1823" w:rsidR="00447EE0" w:rsidRDefault="00447EE0" w:rsidP="00447EE0">
      <w:pPr>
        <w:jc w:val="both"/>
      </w:pPr>
    </w:p>
    <w:p w14:paraId="3C1CAF83" w14:textId="644014F4" w:rsidR="00447EE0" w:rsidRDefault="00447EE0" w:rsidP="00447EE0">
      <w:pPr>
        <w:jc w:val="both"/>
      </w:pPr>
    </w:p>
    <w:p w14:paraId="0970B2E7" w14:textId="63A837F7" w:rsidR="00447EE0" w:rsidRDefault="00447EE0" w:rsidP="00447EE0">
      <w:pPr>
        <w:jc w:val="both"/>
      </w:pPr>
    </w:p>
    <w:p w14:paraId="4777E0F6" w14:textId="266F9D2A" w:rsidR="00447EE0" w:rsidRDefault="00447EE0" w:rsidP="00447EE0">
      <w:pPr>
        <w:jc w:val="both"/>
      </w:pPr>
    </w:p>
    <w:p w14:paraId="22ED1539" w14:textId="3475A6D9" w:rsidR="00447EE0" w:rsidRDefault="00447EE0" w:rsidP="00447EE0">
      <w:pPr>
        <w:jc w:val="both"/>
      </w:pPr>
    </w:p>
    <w:p w14:paraId="208E9179" w14:textId="246B415B" w:rsidR="00447EE0" w:rsidRDefault="00447EE0" w:rsidP="00447EE0">
      <w:pPr>
        <w:jc w:val="both"/>
      </w:pPr>
    </w:p>
    <w:p w14:paraId="41B7182D" w14:textId="7FB3386D" w:rsidR="00447EE0" w:rsidRDefault="00447EE0" w:rsidP="00447EE0">
      <w:pPr>
        <w:jc w:val="both"/>
      </w:pPr>
    </w:p>
    <w:p w14:paraId="1988A3FD" w14:textId="498ABE0B" w:rsidR="00447EE0" w:rsidRDefault="00447EE0" w:rsidP="00447EE0">
      <w:pPr>
        <w:jc w:val="both"/>
      </w:pPr>
    </w:p>
    <w:p w14:paraId="6AA978B8" w14:textId="7243354C" w:rsidR="00447EE0" w:rsidRDefault="00447EE0" w:rsidP="00447EE0">
      <w:pPr>
        <w:jc w:val="both"/>
      </w:pPr>
    </w:p>
    <w:p w14:paraId="176089D7" w14:textId="2E3894B5" w:rsidR="00447EE0" w:rsidRDefault="00447EE0" w:rsidP="00447EE0">
      <w:pPr>
        <w:jc w:val="both"/>
      </w:pPr>
    </w:p>
    <w:p w14:paraId="4BADBFB1" w14:textId="4D51753F" w:rsidR="00447EE0" w:rsidRDefault="00447EE0" w:rsidP="00447EE0">
      <w:pPr>
        <w:jc w:val="both"/>
      </w:pPr>
    </w:p>
    <w:p w14:paraId="490BCE20" w14:textId="44DA8928" w:rsidR="00447EE0" w:rsidRDefault="00447EE0" w:rsidP="00447EE0">
      <w:pPr>
        <w:jc w:val="both"/>
      </w:pPr>
    </w:p>
    <w:p w14:paraId="0ECC919C" w14:textId="1E9E56A0" w:rsidR="00447EE0" w:rsidRDefault="00447EE0" w:rsidP="00447EE0">
      <w:pPr>
        <w:jc w:val="both"/>
      </w:pPr>
    </w:p>
    <w:p w14:paraId="3AE5AE43" w14:textId="77777777" w:rsidR="00447EE0" w:rsidRPr="00AD15B9" w:rsidRDefault="00447EE0" w:rsidP="00447EE0">
      <w:pPr>
        <w:jc w:val="both"/>
        <w:rPr>
          <w:rFonts w:ascii="Arial Narrow" w:hAnsi="Arial Narrow"/>
        </w:rPr>
      </w:pPr>
    </w:p>
    <w:p w14:paraId="19D3C906" w14:textId="6C60123B" w:rsidR="008A329B" w:rsidRPr="008A329B" w:rsidRDefault="008A329B" w:rsidP="00D24ABB">
      <w:pPr>
        <w:pStyle w:val="1"/>
      </w:pPr>
      <w:bookmarkStart w:id="6" w:name="_Toc172222566"/>
      <w:r w:rsidRPr="008A329B">
        <w:lastRenderedPageBreak/>
        <w:t>Разработка</w:t>
      </w:r>
      <w:r>
        <w:t xml:space="preserve"> </w:t>
      </w:r>
      <w:r w:rsidRPr="008A329B">
        <w:t>веб-приложения</w:t>
      </w:r>
      <w:bookmarkEnd w:id="6"/>
    </w:p>
    <w:p w14:paraId="3CA85F63" w14:textId="77777777" w:rsidR="008A329B" w:rsidRPr="008A329B" w:rsidRDefault="008A329B" w:rsidP="008A329B">
      <w:pPr>
        <w:rPr>
          <w:sz w:val="40"/>
          <w:szCs w:val="40"/>
        </w:rPr>
      </w:pPr>
    </w:p>
    <w:p w14:paraId="6633481D" w14:textId="178468B1" w:rsidR="008A329B" w:rsidRDefault="008A329B" w:rsidP="008A329B">
      <w:pPr>
        <w:pStyle w:val="2"/>
        <w:jc w:val="center"/>
        <w:rPr>
          <w:sz w:val="32"/>
          <w:szCs w:val="32"/>
        </w:rPr>
      </w:pPr>
      <w:bookmarkStart w:id="7" w:name="_Toc172222567"/>
      <w:r w:rsidRPr="008A329B">
        <w:rPr>
          <w:sz w:val="32"/>
          <w:szCs w:val="32"/>
        </w:rPr>
        <w:t>Веб-приложение</w:t>
      </w:r>
      <w:bookmarkEnd w:id="7"/>
    </w:p>
    <w:p w14:paraId="278CEC70" w14:textId="77777777" w:rsidR="008A329B" w:rsidRPr="008A329B" w:rsidRDefault="008A329B" w:rsidP="008A329B">
      <w:pPr>
        <w:ind w:firstLine="708"/>
        <w:jc w:val="both"/>
        <w:rPr>
          <w:sz w:val="28"/>
          <w:szCs w:val="28"/>
        </w:rPr>
      </w:pPr>
      <w:r w:rsidRPr="008A329B">
        <w:rPr>
          <w:sz w:val="28"/>
          <w:szCs w:val="28"/>
        </w:rPr>
        <w:t>Веб-приложение – это компьютерная программа, которая запускается прямо в веб-браузере. Для работы веб-приложению не требуется установка на компьютер, так что вы можете получить доступ к нему с любого устройства, имеющего веб-браузер, при условии, что оно подключено к сети Интернет.</w:t>
      </w:r>
    </w:p>
    <w:p w14:paraId="64575815" w14:textId="77777777" w:rsidR="008A329B" w:rsidRPr="008A329B" w:rsidRDefault="008A329B" w:rsidP="008A329B">
      <w:pPr>
        <w:ind w:firstLine="708"/>
        <w:jc w:val="both"/>
        <w:rPr>
          <w:b/>
          <w:bCs/>
          <w:sz w:val="28"/>
          <w:szCs w:val="28"/>
        </w:rPr>
      </w:pPr>
      <w:r w:rsidRPr="008A329B">
        <w:rPr>
          <w:b/>
          <w:bCs/>
          <w:sz w:val="28"/>
          <w:szCs w:val="28"/>
        </w:rPr>
        <w:t>Чем веб-приложение отличается от сайта</w:t>
      </w:r>
    </w:p>
    <w:p w14:paraId="05DAFDD7" w14:textId="77777777" w:rsidR="008A329B" w:rsidRPr="008A329B" w:rsidRDefault="008A329B" w:rsidP="008A329B">
      <w:pPr>
        <w:ind w:firstLine="708"/>
        <w:jc w:val="both"/>
        <w:rPr>
          <w:sz w:val="28"/>
          <w:szCs w:val="28"/>
        </w:rPr>
      </w:pPr>
      <w:r w:rsidRPr="008A329B">
        <w:rPr>
          <w:sz w:val="28"/>
          <w:szCs w:val="28"/>
        </w:rPr>
        <w:t>Веб-приложение часто путают с обычным сайтом. Однако, они имеют некоторые различия, которые мы сейчас и рассмотрим.</w:t>
      </w:r>
    </w:p>
    <w:p w14:paraId="3D48DD46" w14:textId="77777777" w:rsidR="008A329B" w:rsidRPr="008A329B" w:rsidRDefault="008A329B" w:rsidP="008A329B">
      <w:p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Обычные сайты представляют собой просто набор статических страниц с информацией.</w:t>
      </w:r>
    </w:p>
    <w:p w14:paraId="2F5D9ACD" w14:textId="77777777" w:rsidR="008A329B" w:rsidRPr="008A329B" w:rsidRDefault="008A329B" w:rsidP="008A329B">
      <w:p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Вот примеры сайтов:</w:t>
      </w:r>
    </w:p>
    <w:p w14:paraId="3508722E" w14:textId="77777777" w:rsidR="008A329B" w:rsidRPr="008A329B" w:rsidRDefault="008A329B" w:rsidP="008A329B">
      <w:pPr>
        <w:numPr>
          <w:ilvl w:val="0"/>
          <w:numId w:val="17"/>
        </w:num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Сайт компании Apple (https://www.apple.com/)</w:t>
      </w:r>
    </w:p>
    <w:p w14:paraId="20112209" w14:textId="77777777" w:rsidR="008A329B" w:rsidRPr="008A329B" w:rsidRDefault="008A329B" w:rsidP="008A329B">
      <w:pPr>
        <w:numPr>
          <w:ilvl w:val="0"/>
          <w:numId w:val="17"/>
        </w:num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Сайт журнала Forbes (https://www.forbes.com/)</w:t>
      </w:r>
    </w:p>
    <w:p w14:paraId="4C536625" w14:textId="77777777" w:rsidR="008A329B" w:rsidRPr="008A329B" w:rsidRDefault="008A329B" w:rsidP="008A329B">
      <w:pPr>
        <w:numPr>
          <w:ilvl w:val="0"/>
          <w:numId w:val="17"/>
        </w:num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Сайт социальной сети Facebook (https://www.facebook.com/)</w:t>
      </w:r>
    </w:p>
    <w:p w14:paraId="36828018" w14:textId="77777777" w:rsidR="008A329B" w:rsidRPr="008A329B" w:rsidRDefault="008A329B" w:rsidP="008A329B">
      <w:pPr>
        <w:ind w:firstLine="360"/>
        <w:jc w:val="both"/>
        <w:rPr>
          <w:sz w:val="28"/>
          <w:szCs w:val="28"/>
        </w:rPr>
      </w:pPr>
      <w:r w:rsidRPr="008A329B">
        <w:rPr>
          <w:sz w:val="28"/>
          <w:szCs w:val="28"/>
        </w:rPr>
        <w:t>Веб-приложение в свою очередь является программой, которую можно использовать через интернет для выполнения различных задач. Оно отличается от обычного сайта тем, что позволяет пользователям взаимодействовать с ним, вводя данные и получая результаты.</w:t>
      </w:r>
    </w:p>
    <w:p w14:paraId="4778ECB7" w14:textId="77777777" w:rsidR="008A329B" w:rsidRPr="008A329B" w:rsidRDefault="008A329B" w:rsidP="008A329B">
      <w:pPr>
        <w:ind w:firstLine="360"/>
        <w:jc w:val="both"/>
        <w:rPr>
          <w:sz w:val="28"/>
          <w:szCs w:val="28"/>
        </w:rPr>
      </w:pPr>
      <w:r w:rsidRPr="008A329B">
        <w:rPr>
          <w:sz w:val="28"/>
          <w:szCs w:val="28"/>
        </w:rPr>
        <w:t>Примеры веб-приложений:</w:t>
      </w:r>
    </w:p>
    <w:p w14:paraId="051DF3B6" w14:textId="77777777" w:rsidR="008A329B" w:rsidRPr="008A329B" w:rsidRDefault="008A329B" w:rsidP="008A329B">
      <w:pPr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 w:rsidRPr="008A329B">
        <w:rPr>
          <w:sz w:val="28"/>
          <w:szCs w:val="28"/>
          <w:lang w:val="en-US"/>
        </w:rPr>
        <w:t>Google Maps (https://www.google.com/maps)</w:t>
      </w:r>
    </w:p>
    <w:p w14:paraId="691B4EAD" w14:textId="77777777" w:rsidR="008A329B" w:rsidRPr="008A329B" w:rsidRDefault="008A329B" w:rsidP="008A329B">
      <w:pPr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 w:rsidRPr="008A329B">
        <w:rPr>
          <w:sz w:val="28"/>
          <w:szCs w:val="28"/>
          <w:lang w:val="en-US"/>
        </w:rPr>
        <w:t>YouTube (https://www.youtube.com/)</w:t>
      </w:r>
    </w:p>
    <w:p w14:paraId="57A64094" w14:textId="77777777" w:rsidR="008A329B" w:rsidRPr="008A329B" w:rsidRDefault="008A329B" w:rsidP="008A329B">
      <w:pPr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 w:rsidRPr="008A329B">
        <w:rPr>
          <w:sz w:val="28"/>
          <w:szCs w:val="28"/>
          <w:lang w:val="en-US"/>
        </w:rPr>
        <w:t>Instagram (https://www.instagram.com/)</w:t>
      </w:r>
    </w:p>
    <w:p w14:paraId="20083FAA" w14:textId="77777777" w:rsidR="008A329B" w:rsidRPr="008A329B" w:rsidRDefault="008A329B" w:rsidP="008A329B">
      <w:pPr>
        <w:ind w:firstLine="360"/>
        <w:jc w:val="both"/>
        <w:rPr>
          <w:b/>
          <w:bCs/>
          <w:sz w:val="28"/>
          <w:szCs w:val="28"/>
        </w:rPr>
      </w:pPr>
      <w:r w:rsidRPr="008A329B">
        <w:rPr>
          <w:b/>
          <w:bCs/>
          <w:sz w:val="28"/>
          <w:szCs w:val="28"/>
        </w:rPr>
        <w:t>Как работает веб-приложение</w:t>
      </w:r>
    </w:p>
    <w:p w14:paraId="777F24B0" w14:textId="77777777" w:rsidR="008A329B" w:rsidRPr="008A329B" w:rsidRDefault="008A329B" w:rsidP="008A329B">
      <w:pPr>
        <w:ind w:firstLine="360"/>
        <w:jc w:val="both"/>
        <w:rPr>
          <w:sz w:val="28"/>
          <w:szCs w:val="28"/>
        </w:rPr>
      </w:pPr>
      <w:r w:rsidRPr="008A329B">
        <w:rPr>
          <w:sz w:val="28"/>
          <w:szCs w:val="28"/>
        </w:rPr>
        <w:t>Разберемся, из чего состоят веб-приложения и какие процессы происходят «под капотом».</w:t>
      </w:r>
    </w:p>
    <w:p w14:paraId="63AF5C29" w14:textId="77777777" w:rsidR="008A329B" w:rsidRPr="008A329B" w:rsidRDefault="008A329B" w:rsidP="008A329B">
      <w:pPr>
        <w:ind w:firstLine="360"/>
        <w:jc w:val="both"/>
        <w:rPr>
          <w:sz w:val="28"/>
          <w:szCs w:val="28"/>
        </w:rPr>
      </w:pPr>
      <w:r w:rsidRPr="008A329B">
        <w:rPr>
          <w:sz w:val="28"/>
          <w:szCs w:val="28"/>
        </w:rPr>
        <w:t xml:space="preserve">Веб-приложения построены на основе современных технологий, таких как HTML5, CSS3, JavaScript, и фреймворках, такие как </w:t>
      </w:r>
      <w:proofErr w:type="spellStart"/>
      <w:r w:rsidRPr="008A329B">
        <w:rPr>
          <w:sz w:val="28"/>
          <w:szCs w:val="28"/>
        </w:rPr>
        <w:t>Angular</w:t>
      </w:r>
      <w:proofErr w:type="spellEnd"/>
      <w:r w:rsidRPr="008A329B">
        <w:rPr>
          <w:sz w:val="28"/>
          <w:szCs w:val="28"/>
        </w:rPr>
        <w:t xml:space="preserve">, </w:t>
      </w:r>
      <w:proofErr w:type="spellStart"/>
      <w:r w:rsidRPr="008A329B">
        <w:rPr>
          <w:sz w:val="28"/>
          <w:szCs w:val="28"/>
        </w:rPr>
        <w:t>React</w:t>
      </w:r>
      <w:proofErr w:type="spellEnd"/>
      <w:r w:rsidRPr="008A329B">
        <w:rPr>
          <w:sz w:val="28"/>
          <w:szCs w:val="28"/>
        </w:rPr>
        <w:t xml:space="preserve"> или Vue.js.</w:t>
      </w:r>
    </w:p>
    <w:p w14:paraId="596F8435" w14:textId="77777777" w:rsidR="008A329B" w:rsidRPr="008A329B" w:rsidRDefault="008A329B" w:rsidP="008A329B">
      <w:pPr>
        <w:ind w:firstLine="360"/>
        <w:jc w:val="both"/>
        <w:rPr>
          <w:sz w:val="28"/>
          <w:szCs w:val="28"/>
        </w:rPr>
      </w:pPr>
      <w:r w:rsidRPr="008A329B">
        <w:rPr>
          <w:sz w:val="28"/>
          <w:szCs w:val="28"/>
        </w:rPr>
        <w:t>Принцип-работы веб-приложения: </w:t>
      </w:r>
    </w:p>
    <w:p w14:paraId="262FD400" w14:textId="77777777" w:rsidR="008A329B" w:rsidRPr="008A329B" w:rsidRDefault="008A329B" w:rsidP="00090004">
      <w:pPr>
        <w:ind w:firstLine="360"/>
        <w:jc w:val="both"/>
        <w:rPr>
          <w:sz w:val="28"/>
          <w:szCs w:val="28"/>
        </w:rPr>
      </w:pPr>
      <w:r w:rsidRPr="008A329B">
        <w:rPr>
          <w:sz w:val="28"/>
          <w:szCs w:val="28"/>
        </w:rPr>
        <w:t>Когда вы используете веб-приложение, ваш браузер отправляет запросы на сервер каждый раз, когда вы открываете страницу, нажимаете кнопку, отправляете форму, или взаимодействуете с другим элементом на странице. Сервер обрабатывает эти запросы, выполняет необходимые операции и возвращает результаты обратно.</w:t>
      </w:r>
    </w:p>
    <w:p w14:paraId="13E4C950" w14:textId="76344C03" w:rsidR="008A329B" w:rsidRDefault="008A329B" w:rsidP="004932E9">
      <w:pPr>
        <w:ind w:firstLine="360"/>
        <w:jc w:val="both"/>
      </w:pPr>
      <w:r w:rsidRPr="008A329B">
        <w:rPr>
          <w:sz w:val="28"/>
          <w:szCs w:val="28"/>
        </w:rPr>
        <w:t xml:space="preserve">Веб-приложения обычно используют базы данных для хранения данных. Это позволяет хранить информацию даже после того, как вы закроете свой браузер. Эти базы данных могут находиться на сервере разработчика или в </w:t>
      </w:r>
      <w:r w:rsidRPr="008A329B">
        <w:rPr>
          <w:sz w:val="28"/>
          <w:szCs w:val="28"/>
        </w:rPr>
        <w:lastRenderedPageBreak/>
        <w:t>обл</w:t>
      </w:r>
      <w:r w:rsidR="00090004" w:rsidRPr="002F694B">
        <w:rPr>
          <w:sz w:val="28"/>
          <w:szCs w:val="28"/>
        </w:rPr>
        <w:t>аке</w:t>
      </w:r>
      <w:r w:rsidR="00090004">
        <w:rPr>
          <w:noProof/>
        </w:rPr>
        <w:drawing>
          <wp:inline distT="0" distB="0" distL="0" distR="0" wp14:anchorId="00138E43" wp14:editId="74081CD8">
            <wp:extent cx="5953808" cy="2391842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53" cy="240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04CB" w14:textId="047D0179" w:rsidR="00090004" w:rsidRPr="008A329B" w:rsidRDefault="00090004" w:rsidP="00090004">
      <w:pPr>
        <w:ind w:firstLine="360"/>
        <w:jc w:val="both"/>
      </w:pPr>
    </w:p>
    <w:p w14:paraId="4B0BB636" w14:textId="77777777" w:rsidR="008A329B" w:rsidRPr="008A329B" w:rsidRDefault="008A329B" w:rsidP="00090004">
      <w:pPr>
        <w:ind w:firstLine="360"/>
        <w:jc w:val="both"/>
        <w:rPr>
          <w:sz w:val="28"/>
          <w:szCs w:val="28"/>
        </w:rPr>
      </w:pPr>
      <w:r w:rsidRPr="008A329B">
        <w:rPr>
          <w:sz w:val="28"/>
          <w:szCs w:val="28"/>
        </w:rPr>
        <w:t>Интернет-приложения включают в себя важную составляющую в виде API (программный интерфейс веб-приложения), который позволяет им взаимодействовать со множеством сторонних систем, таких как платежные системы, CMS, социальные сети и множество других.</w:t>
      </w:r>
    </w:p>
    <w:p w14:paraId="3CD59CC2" w14:textId="77777777" w:rsidR="008A329B" w:rsidRPr="008A329B" w:rsidRDefault="008A329B" w:rsidP="00090004">
      <w:pPr>
        <w:ind w:firstLine="360"/>
        <w:jc w:val="both"/>
        <w:rPr>
          <w:b/>
          <w:bCs/>
          <w:sz w:val="28"/>
          <w:szCs w:val="28"/>
        </w:rPr>
      </w:pPr>
      <w:r w:rsidRPr="008A329B">
        <w:rPr>
          <w:b/>
          <w:bCs/>
          <w:sz w:val="28"/>
          <w:szCs w:val="28"/>
        </w:rPr>
        <w:t>Виды веб-приложений</w:t>
      </w:r>
    </w:p>
    <w:p w14:paraId="69EB97CA" w14:textId="77777777" w:rsidR="008A329B" w:rsidRPr="008A329B" w:rsidRDefault="008A329B" w:rsidP="00090004">
      <w:pPr>
        <w:ind w:firstLine="360"/>
        <w:jc w:val="both"/>
        <w:rPr>
          <w:sz w:val="28"/>
          <w:szCs w:val="28"/>
        </w:rPr>
      </w:pPr>
      <w:r w:rsidRPr="008A329B">
        <w:rPr>
          <w:sz w:val="28"/>
          <w:szCs w:val="28"/>
        </w:rPr>
        <w:t>Веб-приложения бывают разных видов, и каждый из них имеет свои особенности и достоинства. В этом тексте мы поговорим о трех основных типах веб-приложений: прогрессивные веб-приложения (PWA), одностраничные приложения (SPA) и многостраничные приложения (MPA).</w:t>
      </w:r>
    </w:p>
    <w:p w14:paraId="0E2B0E02" w14:textId="77777777" w:rsidR="008A329B" w:rsidRPr="008A329B" w:rsidRDefault="008A329B" w:rsidP="00090004">
      <w:pPr>
        <w:ind w:firstLine="360"/>
        <w:jc w:val="both"/>
        <w:rPr>
          <w:sz w:val="28"/>
          <w:szCs w:val="28"/>
        </w:rPr>
      </w:pPr>
      <w:r w:rsidRPr="008A329B">
        <w:rPr>
          <w:b/>
          <w:bCs/>
          <w:sz w:val="28"/>
          <w:szCs w:val="28"/>
        </w:rPr>
        <w:t>Прогрессивные веб-приложения (сокращенно PWA)</w:t>
      </w:r>
      <w:r w:rsidRPr="008A329B">
        <w:rPr>
          <w:sz w:val="28"/>
          <w:szCs w:val="28"/>
        </w:rPr>
        <w:t> – это новейший вид веб-приложений. Они позволяют создавать мобильное приложение из веб-версии сайта.</w:t>
      </w:r>
    </w:p>
    <w:p w14:paraId="24C50C3D" w14:textId="77777777" w:rsidR="008A329B" w:rsidRPr="008A329B" w:rsidRDefault="008A329B" w:rsidP="002F694B">
      <w:pPr>
        <w:ind w:firstLine="360"/>
        <w:jc w:val="both"/>
        <w:rPr>
          <w:sz w:val="28"/>
          <w:szCs w:val="28"/>
        </w:rPr>
      </w:pPr>
      <w:r w:rsidRPr="008A329B">
        <w:rPr>
          <w:sz w:val="28"/>
          <w:szCs w:val="28"/>
        </w:rPr>
        <w:t xml:space="preserve">Самое важное преимущество прогрессивных веб-приложений заключается в том, что они могут работать даже без интернета. Это возможно благодаря Service </w:t>
      </w:r>
      <w:proofErr w:type="spellStart"/>
      <w:r w:rsidRPr="008A329B">
        <w:rPr>
          <w:sz w:val="28"/>
          <w:szCs w:val="28"/>
        </w:rPr>
        <w:t>Workers</w:t>
      </w:r>
      <w:proofErr w:type="spellEnd"/>
      <w:r w:rsidRPr="008A329B">
        <w:rPr>
          <w:sz w:val="28"/>
          <w:szCs w:val="28"/>
        </w:rPr>
        <w:t>. Они кэшируют контент и обновляют его, даже если нет подключения к сети. Это значит, что пользователь может пользоваться приложением, даже если интернет отсутствует.</w:t>
      </w:r>
    </w:p>
    <w:p w14:paraId="36734BC4" w14:textId="77777777" w:rsidR="008A329B" w:rsidRPr="008A329B" w:rsidRDefault="008A329B" w:rsidP="002F694B">
      <w:pPr>
        <w:ind w:firstLine="360"/>
        <w:jc w:val="both"/>
        <w:rPr>
          <w:sz w:val="28"/>
          <w:szCs w:val="28"/>
        </w:rPr>
      </w:pPr>
      <w:r w:rsidRPr="008A329B">
        <w:rPr>
          <w:sz w:val="28"/>
          <w:szCs w:val="28"/>
        </w:rPr>
        <w:t>PWA имеют еще одно преимущество: их можно установить на устройстве пользователя. Это обеспечивает быстрый доступ к приложению без необходимости загружать его каждый раз из браузера. В результате использование PWA становится очень удобным для пользователей.</w:t>
      </w:r>
    </w:p>
    <w:p w14:paraId="002E5C3F" w14:textId="77777777" w:rsidR="008A329B" w:rsidRPr="008A329B" w:rsidRDefault="008A329B" w:rsidP="008A329B">
      <w:p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Примеры PWA:</w:t>
      </w:r>
    </w:p>
    <w:p w14:paraId="0D959FA7" w14:textId="77777777" w:rsidR="008A329B" w:rsidRPr="008A329B" w:rsidRDefault="008A329B" w:rsidP="008A329B">
      <w:pPr>
        <w:numPr>
          <w:ilvl w:val="0"/>
          <w:numId w:val="19"/>
        </w:num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Google Maps</w:t>
      </w:r>
    </w:p>
    <w:p w14:paraId="401A7714" w14:textId="77777777" w:rsidR="008A329B" w:rsidRPr="008A329B" w:rsidRDefault="008A329B" w:rsidP="008A329B">
      <w:pPr>
        <w:numPr>
          <w:ilvl w:val="0"/>
          <w:numId w:val="19"/>
        </w:num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Gmail</w:t>
      </w:r>
    </w:p>
    <w:p w14:paraId="5256FEF5" w14:textId="77777777" w:rsidR="008A329B" w:rsidRPr="008A329B" w:rsidRDefault="008A329B" w:rsidP="008A329B">
      <w:pPr>
        <w:numPr>
          <w:ilvl w:val="0"/>
          <w:numId w:val="19"/>
        </w:num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Facebook Messenger</w:t>
      </w:r>
    </w:p>
    <w:p w14:paraId="6E7FCE00" w14:textId="77777777" w:rsidR="008A329B" w:rsidRPr="008A329B" w:rsidRDefault="008A329B" w:rsidP="002F694B">
      <w:pPr>
        <w:ind w:firstLine="360"/>
        <w:jc w:val="both"/>
        <w:rPr>
          <w:sz w:val="28"/>
          <w:szCs w:val="28"/>
        </w:rPr>
      </w:pPr>
      <w:r w:rsidRPr="008A329B">
        <w:rPr>
          <w:b/>
          <w:bCs/>
          <w:sz w:val="28"/>
          <w:szCs w:val="28"/>
        </w:rPr>
        <w:t>Одностраничные приложения</w:t>
      </w:r>
      <w:r w:rsidRPr="008A329B">
        <w:rPr>
          <w:sz w:val="28"/>
          <w:szCs w:val="28"/>
        </w:rPr>
        <w:t xml:space="preserve">, или SPA (на английском Single-Page Applications), — это тип веб-приложений, который загружает все необходимые ресурсы на одну страницу. Это означает, </w:t>
      </w:r>
      <w:proofErr w:type="gramStart"/>
      <w:r w:rsidRPr="008A329B">
        <w:rPr>
          <w:sz w:val="28"/>
          <w:szCs w:val="28"/>
        </w:rPr>
        <w:t>что</w:t>
      </w:r>
      <w:proofErr w:type="gramEnd"/>
      <w:r w:rsidRPr="008A329B">
        <w:rPr>
          <w:sz w:val="28"/>
          <w:szCs w:val="28"/>
        </w:rPr>
        <w:t xml:space="preserve"> когда пользователь переключается между разными разделами приложения, он не видит </w:t>
      </w:r>
      <w:r w:rsidRPr="008A329B">
        <w:rPr>
          <w:sz w:val="28"/>
          <w:szCs w:val="28"/>
        </w:rPr>
        <w:lastRenderedPageBreak/>
        <w:t>перезагрузку страницы. Вместо этого SPA загружают новые данные и отображают их на одной и той же странице.</w:t>
      </w:r>
    </w:p>
    <w:p w14:paraId="380EBD67" w14:textId="77777777" w:rsidR="008A329B" w:rsidRPr="008A329B" w:rsidRDefault="008A329B" w:rsidP="008A329B">
      <w:p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Главным преимуществом SPA является быстрота работы. Поскольку все данные загружаются сразу, пользователю не нужно ждать загрузки каждой отдельной страницы. Кроме того, SPA позволяет создавать более динамичные и интерактивные приложения, так как они могут обрабатывать события в режиме реального времени.</w:t>
      </w:r>
    </w:p>
    <w:p w14:paraId="2884E55F" w14:textId="77777777" w:rsidR="008A329B" w:rsidRPr="008A329B" w:rsidRDefault="008A329B" w:rsidP="008A329B">
      <w:p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Примеры SPA:</w:t>
      </w:r>
    </w:p>
    <w:p w14:paraId="0D6035E5" w14:textId="77777777" w:rsidR="008A329B" w:rsidRPr="008A329B" w:rsidRDefault="008A329B" w:rsidP="008A329B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8A329B">
        <w:rPr>
          <w:sz w:val="28"/>
          <w:szCs w:val="28"/>
        </w:rPr>
        <w:t>Airbnb</w:t>
      </w:r>
      <w:proofErr w:type="spellEnd"/>
    </w:p>
    <w:p w14:paraId="3F005780" w14:textId="77777777" w:rsidR="008A329B" w:rsidRPr="008A329B" w:rsidRDefault="008A329B" w:rsidP="008A329B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8A329B">
        <w:rPr>
          <w:sz w:val="28"/>
          <w:szCs w:val="28"/>
        </w:rPr>
        <w:t>Netflix</w:t>
      </w:r>
      <w:proofErr w:type="spellEnd"/>
    </w:p>
    <w:p w14:paraId="0B29A404" w14:textId="77777777" w:rsidR="008A329B" w:rsidRPr="008A329B" w:rsidRDefault="008A329B" w:rsidP="008A329B">
      <w:pPr>
        <w:numPr>
          <w:ilvl w:val="0"/>
          <w:numId w:val="20"/>
        </w:num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Amazon</w:t>
      </w:r>
    </w:p>
    <w:p w14:paraId="5785F11D" w14:textId="77777777" w:rsidR="008A329B" w:rsidRPr="008A329B" w:rsidRDefault="008A329B" w:rsidP="002F694B">
      <w:pPr>
        <w:ind w:firstLine="360"/>
        <w:jc w:val="both"/>
        <w:rPr>
          <w:sz w:val="28"/>
          <w:szCs w:val="28"/>
        </w:rPr>
      </w:pPr>
      <w:proofErr w:type="gramStart"/>
      <w:r w:rsidRPr="008A329B">
        <w:rPr>
          <w:b/>
          <w:bCs/>
          <w:sz w:val="28"/>
          <w:szCs w:val="28"/>
        </w:rPr>
        <w:t>Традиционные веб-приложения</w:t>
      </w:r>
      <w:proofErr w:type="gramEnd"/>
      <w:r w:rsidRPr="008A329B">
        <w:rPr>
          <w:sz w:val="28"/>
          <w:szCs w:val="28"/>
        </w:rPr>
        <w:t> состоящие из множества страниц называются MPA. Когда осуществляется переход между разделами таких приложений, происходит полное обновление страницы, что иногда замедляет работу.</w:t>
      </w:r>
    </w:p>
    <w:p w14:paraId="487FC033" w14:textId="77777777" w:rsidR="008A329B" w:rsidRPr="008A329B" w:rsidRDefault="008A329B" w:rsidP="002F694B">
      <w:pPr>
        <w:ind w:firstLine="360"/>
        <w:jc w:val="both"/>
        <w:rPr>
          <w:sz w:val="28"/>
          <w:szCs w:val="28"/>
        </w:rPr>
      </w:pPr>
      <w:r w:rsidRPr="008A329B">
        <w:rPr>
          <w:sz w:val="28"/>
          <w:szCs w:val="28"/>
        </w:rPr>
        <w:t>Однако у традиционных веб-приложений есть и преимущества. Они отличаются большей стабильностью и надежностью, так как каждая страница при их использовании загружается отдельно и независимо от других. Это позволяет использовать различные технологии и фреймворки при разработке каждой страницы, предоставляя больше возможностей для настройки и кастомизации.</w:t>
      </w:r>
    </w:p>
    <w:p w14:paraId="67FD361F" w14:textId="77777777" w:rsidR="008A329B" w:rsidRPr="008A329B" w:rsidRDefault="008A329B" w:rsidP="008A329B">
      <w:p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Примеры MPA:</w:t>
      </w:r>
    </w:p>
    <w:p w14:paraId="78123C0B" w14:textId="77777777" w:rsidR="008A329B" w:rsidRPr="008A329B" w:rsidRDefault="008A329B" w:rsidP="008A329B">
      <w:pPr>
        <w:numPr>
          <w:ilvl w:val="0"/>
          <w:numId w:val="21"/>
        </w:num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Wikipedia</w:t>
      </w:r>
    </w:p>
    <w:p w14:paraId="6E966AB4" w14:textId="77777777" w:rsidR="008A329B" w:rsidRPr="008A329B" w:rsidRDefault="008A329B" w:rsidP="008A329B">
      <w:pPr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8A329B">
        <w:rPr>
          <w:sz w:val="28"/>
          <w:szCs w:val="28"/>
        </w:rPr>
        <w:t>Ebay</w:t>
      </w:r>
      <w:proofErr w:type="spellEnd"/>
    </w:p>
    <w:p w14:paraId="1B886D36" w14:textId="77777777" w:rsidR="008A329B" w:rsidRPr="008A329B" w:rsidRDefault="008A329B" w:rsidP="008A329B">
      <w:pPr>
        <w:numPr>
          <w:ilvl w:val="0"/>
          <w:numId w:val="21"/>
        </w:numPr>
        <w:jc w:val="both"/>
        <w:rPr>
          <w:sz w:val="28"/>
          <w:szCs w:val="28"/>
        </w:rPr>
      </w:pPr>
      <w:r w:rsidRPr="008A329B">
        <w:rPr>
          <w:sz w:val="28"/>
          <w:szCs w:val="28"/>
        </w:rPr>
        <w:t>Yahoo Mail</w:t>
      </w:r>
    </w:p>
    <w:p w14:paraId="4DB11688" w14:textId="77777777" w:rsidR="008A329B" w:rsidRPr="008A329B" w:rsidRDefault="008A329B" w:rsidP="008A329B"/>
    <w:p w14:paraId="613FBF82" w14:textId="77777777" w:rsidR="008A329B" w:rsidRPr="008A329B" w:rsidRDefault="008A329B" w:rsidP="008A329B">
      <w:pPr>
        <w:rPr>
          <w:b/>
          <w:bCs/>
          <w:szCs w:val="24"/>
        </w:rPr>
      </w:pPr>
    </w:p>
    <w:p w14:paraId="74C748A0" w14:textId="77777777" w:rsidR="002F694B" w:rsidRDefault="002F694B" w:rsidP="002F694B">
      <w:pPr>
        <w:rPr>
          <w:sz w:val="32"/>
          <w:szCs w:val="32"/>
          <w:lang w:val="en-US"/>
        </w:rPr>
      </w:pPr>
    </w:p>
    <w:p w14:paraId="7BB9F40D" w14:textId="77777777" w:rsidR="002F694B" w:rsidRDefault="002F694B" w:rsidP="002F694B">
      <w:pPr>
        <w:rPr>
          <w:sz w:val="32"/>
          <w:szCs w:val="32"/>
          <w:lang w:val="en-US"/>
        </w:rPr>
      </w:pPr>
    </w:p>
    <w:p w14:paraId="22136F65" w14:textId="77777777" w:rsidR="002F694B" w:rsidRDefault="002F694B" w:rsidP="002F694B">
      <w:pPr>
        <w:rPr>
          <w:sz w:val="32"/>
          <w:szCs w:val="32"/>
          <w:lang w:val="en-US"/>
        </w:rPr>
      </w:pPr>
    </w:p>
    <w:p w14:paraId="0490211C" w14:textId="77777777" w:rsidR="002F694B" w:rsidRDefault="002F694B" w:rsidP="002F694B">
      <w:pPr>
        <w:rPr>
          <w:sz w:val="32"/>
          <w:szCs w:val="32"/>
          <w:lang w:val="en-US"/>
        </w:rPr>
      </w:pPr>
    </w:p>
    <w:p w14:paraId="11548EE2" w14:textId="77777777" w:rsidR="002F694B" w:rsidRDefault="002F694B" w:rsidP="002F694B">
      <w:pPr>
        <w:rPr>
          <w:sz w:val="32"/>
          <w:szCs w:val="32"/>
          <w:lang w:val="en-US"/>
        </w:rPr>
      </w:pPr>
    </w:p>
    <w:p w14:paraId="5DC1D677" w14:textId="77777777" w:rsidR="002F694B" w:rsidRDefault="002F694B" w:rsidP="002F694B">
      <w:pPr>
        <w:rPr>
          <w:sz w:val="32"/>
          <w:szCs w:val="32"/>
          <w:lang w:val="en-US"/>
        </w:rPr>
      </w:pPr>
    </w:p>
    <w:p w14:paraId="65415E81" w14:textId="77777777" w:rsidR="002F694B" w:rsidRDefault="002F694B" w:rsidP="002F694B">
      <w:pPr>
        <w:rPr>
          <w:sz w:val="32"/>
          <w:szCs w:val="32"/>
          <w:lang w:val="en-US"/>
        </w:rPr>
      </w:pPr>
    </w:p>
    <w:p w14:paraId="21C14AED" w14:textId="77777777" w:rsidR="002F694B" w:rsidRDefault="002F694B" w:rsidP="002F694B">
      <w:pPr>
        <w:rPr>
          <w:sz w:val="32"/>
          <w:szCs w:val="32"/>
          <w:lang w:val="en-US"/>
        </w:rPr>
      </w:pPr>
    </w:p>
    <w:p w14:paraId="1160899C" w14:textId="77777777" w:rsidR="002F694B" w:rsidRDefault="002F694B" w:rsidP="002F694B">
      <w:pPr>
        <w:rPr>
          <w:sz w:val="32"/>
          <w:szCs w:val="32"/>
          <w:lang w:val="en-US"/>
        </w:rPr>
      </w:pPr>
    </w:p>
    <w:p w14:paraId="155F49CA" w14:textId="039E8308" w:rsidR="002F694B" w:rsidRDefault="002F694B" w:rsidP="00090004">
      <w:pPr>
        <w:pStyle w:val="2"/>
        <w:jc w:val="center"/>
        <w:rPr>
          <w:sz w:val="32"/>
          <w:szCs w:val="32"/>
          <w:lang w:val="en-US"/>
        </w:rPr>
      </w:pPr>
    </w:p>
    <w:p w14:paraId="731589AB" w14:textId="1C4F5511" w:rsidR="002F694B" w:rsidRDefault="002F694B" w:rsidP="002F694B">
      <w:pPr>
        <w:rPr>
          <w:lang w:val="en-US"/>
        </w:rPr>
      </w:pPr>
    </w:p>
    <w:p w14:paraId="2A7F2F0A" w14:textId="6C3C5F82" w:rsidR="002F694B" w:rsidRDefault="002F694B" w:rsidP="002F694B">
      <w:pPr>
        <w:rPr>
          <w:lang w:val="en-US"/>
        </w:rPr>
      </w:pPr>
    </w:p>
    <w:p w14:paraId="6328E600" w14:textId="77777777" w:rsidR="002F694B" w:rsidRPr="002F694B" w:rsidRDefault="002F694B" w:rsidP="002F694B">
      <w:pPr>
        <w:rPr>
          <w:lang w:val="en-US"/>
        </w:rPr>
      </w:pPr>
    </w:p>
    <w:p w14:paraId="0DAE2261" w14:textId="086492C5" w:rsidR="008A329B" w:rsidRDefault="00090004" w:rsidP="00090004">
      <w:pPr>
        <w:pStyle w:val="2"/>
        <w:jc w:val="center"/>
        <w:rPr>
          <w:sz w:val="32"/>
          <w:szCs w:val="32"/>
          <w:lang w:val="en-US"/>
        </w:rPr>
      </w:pPr>
      <w:bookmarkStart w:id="8" w:name="_Toc172222568"/>
      <w:r w:rsidRPr="00090004">
        <w:rPr>
          <w:sz w:val="32"/>
          <w:szCs w:val="32"/>
          <w:lang w:val="en-US"/>
        </w:rPr>
        <w:lastRenderedPageBreak/>
        <w:t>HTML</w:t>
      </w:r>
      <w:bookmarkEnd w:id="8"/>
    </w:p>
    <w:p w14:paraId="43601FF6" w14:textId="0611AA69" w:rsidR="00090004" w:rsidRDefault="00090004" w:rsidP="002F694B">
      <w:pPr>
        <w:pStyle w:val="14"/>
        <w:spacing w:line="240" w:lineRule="auto"/>
      </w:pPr>
      <w:r w:rsidRPr="00EB4748">
        <w:t>HTML — это язык разметки гипертекстовых документов. Он нужен, чтобы отображать в браузере специальным образом отформатированный документ с множеством вложенных элементов: заголовками, абзацами, списками, гиперссылками, расположением изображений, видео и аудио.</w:t>
      </w:r>
    </w:p>
    <w:p w14:paraId="6EC32B2D" w14:textId="77777777" w:rsidR="002F694B" w:rsidRDefault="002F694B" w:rsidP="00090004">
      <w:pPr>
        <w:pStyle w:val="14"/>
      </w:pPr>
    </w:p>
    <w:p w14:paraId="6FB3BB42" w14:textId="0B7F8680" w:rsidR="002F694B" w:rsidRDefault="002F694B" w:rsidP="002F694B">
      <w:pPr>
        <w:pStyle w:val="14"/>
        <w:jc w:val="center"/>
      </w:pPr>
      <w:r>
        <w:rPr>
          <w:noProof/>
          <w:lang w:eastAsia="ru-RU"/>
        </w:rPr>
        <w:drawing>
          <wp:inline distT="0" distB="0" distL="0" distR="0" wp14:anchorId="21F65329" wp14:editId="01E116D4">
            <wp:extent cx="2621280" cy="2220986"/>
            <wp:effectExtent l="0" t="0" r="0" b="0"/>
            <wp:docPr id="183773017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0" b="5912"/>
                    <a:stretch/>
                  </pic:blipFill>
                  <pic:spPr bwMode="auto">
                    <a:xfrm>
                      <a:off x="0" y="0"/>
                      <a:ext cx="2625276" cy="222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79B71" w14:textId="77777777" w:rsidR="002F694B" w:rsidRDefault="002F694B" w:rsidP="002F694B">
      <w:pPr>
        <w:pStyle w:val="14"/>
        <w:jc w:val="center"/>
      </w:pPr>
    </w:p>
    <w:p w14:paraId="3A49FC48" w14:textId="74E66B2E" w:rsidR="00090004" w:rsidRDefault="002F694B" w:rsidP="002F694B">
      <w:pPr>
        <w:ind w:firstLine="708"/>
        <w:jc w:val="both"/>
        <w:rPr>
          <w:sz w:val="28"/>
          <w:szCs w:val="28"/>
        </w:rPr>
      </w:pPr>
      <w:r w:rsidRPr="002F694B">
        <w:rPr>
          <w:sz w:val="28"/>
          <w:szCs w:val="28"/>
        </w:rPr>
        <w:t>HTML позволяет разработчикам создавать структуру веб-страниц, определяя, какие элементы будут отображаться и как они будут организованы. Это включает заголовки, абзацы, списки, таблицы, формы и медиафайлы. Структура, созданная с помощью HTML, позволяет браузерам и поисковым системам понимать и обрабатывать содержание страницы.</w:t>
      </w:r>
    </w:p>
    <w:p w14:paraId="46AAB0F5" w14:textId="1D537A8D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26913B01" w14:textId="2C916FA7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62752EC9" w14:textId="4490BC0C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7F8AE8D4" w14:textId="0F13105E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6967A9A8" w14:textId="48E4851F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01D3D01B" w14:textId="35E3471E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6B2C234A" w14:textId="1752B31D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5AAE224C" w14:textId="65669161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2AE412ED" w14:textId="0AB6DC07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2423A86D" w14:textId="070113B3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4F5D730C" w14:textId="4F1375F7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38A16012" w14:textId="21EF5620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75C7DD51" w14:textId="0F826883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18F01547" w14:textId="4D6CF44C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67E4E797" w14:textId="53957FD8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29566234" w14:textId="72022B78" w:rsidR="002F694B" w:rsidRDefault="002F694B" w:rsidP="002F694B">
      <w:pPr>
        <w:ind w:firstLine="708"/>
        <w:jc w:val="both"/>
        <w:rPr>
          <w:sz w:val="28"/>
          <w:szCs w:val="28"/>
        </w:rPr>
      </w:pPr>
    </w:p>
    <w:p w14:paraId="026E1DAA" w14:textId="05755C65" w:rsidR="00090004" w:rsidRDefault="00090004" w:rsidP="00090004">
      <w:pPr>
        <w:rPr>
          <w:szCs w:val="24"/>
        </w:rPr>
      </w:pPr>
    </w:p>
    <w:p w14:paraId="026652F5" w14:textId="77777777" w:rsidR="002F694B" w:rsidRPr="00090004" w:rsidRDefault="002F694B" w:rsidP="00090004">
      <w:pPr>
        <w:rPr>
          <w:szCs w:val="24"/>
        </w:rPr>
      </w:pPr>
    </w:p>
    <w:p w14:paraId="4869764F" w14:textId="361562DD" w:rsidR="00B77477" w:rsidRPr="007F5837" w:rsidRDefault="002F694B" w:rsidP="002F694B">
      <w:pPr>
        <w:pStyle w:val="2"/>
        <w:jc w:val="center"/>
        <w:rPr>
          <w:sz w:val="32"/>
          <w:szCs w:val="32"/>
        </w:rPr>
      </w:pPr>
      <w:bookmarkStart w:id="9" w:name="_Toc172222569"/>
      <w:r w:rsidRPr="002F694B">
        <w:rPr>
          <w:sz w:val="32"/>
          <w:szCs w:val="32"/>
          <w:lang w:val="en-US"/>
        </w:rPr>
        <w:lastRenderedPageBreak/>
        <w:t>CSS</w:t>
      </w:r>
      <w:bookmarkEnd w:id="9"/>
    </w:p>
    <w:p w14:paraId="6D7E8BC1" w14:textId="285F2D7F" w:rsidR="002F694B" w:rsidRPr="002F694B" w:rsidRDefault="002F694B" w:rsidP="002F694B">
      <w:pPr>
        <w:ind w:firstLine="708"/>
        <w:rPr>
          <w:sz w:val="28"/>
          <w:szCs w:val="28"/>
        </w:rPr>
      </w:pPr>
      <w:r w:rsidRPr="002F694B">
        <w:rPr>
          <w:b/>
          <w:bCs/>
          <w:sz w:val="28"/>
          <w:szCs w:val="28"/>
        </w:rPr>
        <w:t>CSS (</w:t>
      </w:r>
      <w:proofErr w:type="spellStart"/>
      <w:r w:rsidRPr="002F694B">
        <w:rPr>
          <w:b/>
          <w:bCs/>
          <w:sz w:val="28"/>
          <w:szCs w:val="28"/>
        </w:rPr>
        <w:t>Cascading</w:t>
      </w:r>
      <w:proofErr w:type="spellEnd"/>
      <w:r w:rsidRPr="002F694B">
        <w:rPr>
          <w:b/>
          <w:bCs/>
          <w:sz w:val="28"/>
          <w:szCs w:val="28"/>
        </w:rPr>
        <w:t xml:space="preserve"> Style </w:t>
      </w:r>
      <w:proofErr w:type="spellStart"/>
      <w:r w:rsidRPr="002F694B">
        <w:rPr>
          <w:b/>
          <w:bCs/>
          <w:sz w:val="28"/>
          <w:szCs w:val="28"/>
        </w:rPr>
        <w:t>Sheets</w:t>
      </w:r>
      <w:proofErr w:type="spellEnd"/>
      <w:r w:rsidRPr="002F694B">
        <w:rPr>
          <w:b/>
          <w:bCs/>
          <w:sz w:val="28"/>
          <w:szCs w:val="28"/>
        </w:rPr>
        <w:t>, каскадные таблицы стилей)</w:t>
      </w:r>
      <w:r w:rsidRPr="002F694B">
        <w:rPr>
          <w:sz w:val="28"/>
          <w:szCs w:val="28"/>
        </w:rPr>
        <w:t> — язык описания внешнего вида HTML-документа. Это одна из базовых технологий в современном интернете. Практически ни один сайт не обходится без CSS, поэтому HTML и CSS действуют в единой связке.</w:t>
      </w:r>
    </w:p>
    <w:p w14:paraId="10EC9E93" w14:textId="466EB58E" w:rsidR="00B77477" w:rsidRDefault="00B77477" w:rsidP="00B77477">
      <w:pPr>
        <w:rPr>
          <w:rFonts w:ascii="Arial Narrow" w:hAnsi="Arial Narrow"/>
        </w:rPr>
      </w:pPr>
    </w:p>
    <w:p w14:paraId="2037D996" w14:textId="670B49A3" w:rsidR="002F694B" w:rsidRDefault="002F694B" w:rsidP="002F694B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85216C8" wp14:editId="1AACB233">
            <wp:extent cx="2209190" cy="2830029"/>
            <wp:effectExtent l="0" t="0" r="0" b="0"/>
            <wp:docPr id="52" name="Рисунок 5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526" cy="28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AE60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>Основная идея CSS заключается в разделении содержимого и представления. Это означает, что структурная разметка содержится в HTML, а стиль и оформление — в CSS. Такое разделение позволяет упростить поддержку и обновление веб-сайтов, поскольку изменения в дизайне можно сделать, изменив только CSS, без необходимости редактировать HTML-код.</w:t>
      </w:r>
    </w:p>
    <w:p w14:paraId="3A7B6022" w14:textId="77777777" w:rsidR="000631F9" w:rsidRPr="000631F9" w:rsidRDefault="000631F9" w:rsidP="000631F9">
      <w:pPr>
        <w:jc w:val="both"/>
        <w:rPr>
          <w:sz w:val="28"/>
          <w:szCs w:val="28"/>
        </w:rPr>
      </w:pPr>
      <w:r w:rsidRPr="000631F9">
        <w:rPr>
          <w:sz w:val="28"/>
          <w:szCs w:val="28"/>
        </w:rPr>
        <w:t>CSS использует селекторы для указания на элементы HTML, к которым должны применяться стили. Эти селекторы могут быть простыми, такими как теги или классы, или сложными, комбинируя несколько условий. Например, можно применить стили к всем элементам &lt;p&gt;, к элементам с определённым классом, или к элементам, которые находятся в определённой иерархии.</w:t>
      </w:r>
    </w:p>
    <w:p w14:paraId="2A23C83A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 xml:space="preserve">Стили в CSS определяются через свойства и значения. Свойства описывают, какой аспект элемента должен быть изменён, а значения задают, каким образом это изменение должно быть выполнено. Например, свойство </w:t>
      </w:r>
      <w:proofErr w:type="spellStart"/>
      <w:r w:rsidRPr="000631F9">
        <w:rPr>
          <w:sz w:val="28"/>
          <w:szCs w:val="28"/>
        </w:rPr>
        <w:t>color</w:t>
      </w:r>
      <w:proofErr w:type="spellEnd"/>
      <w:r w:rsidRPr="000631F9">
        <w:rPr>
          <w:sz w:val="28"/>
          <w:szCs w:val="28"/>
        </w:rPr>
        <w:t xml:space="preserve"> может задавать цвет текста, а </w:t>
      </w:r>
      <w:proofErr w:type="spellStart"/>
      <w:r w:rsidRPr="000631F9">
        <w:rPr>
          <w:sz w:val="28"/>
          <w:szCs w:val="28"/>
        </w:rPr>
        <w:t>font-size</w:t>
      </w:r>
      <w:proofErr w:type="spellEnd"/>
      <w:r w:rsidRPr="000631F9">
        <w:rPr>
          <w:sz w:val="28"/>
          <w:szCs w:val="28"/>
        </w:rPr>
        <w:t xml:space="preserve"> — размер шрифта. CSS также поддерживает использование различных единиц измерения, таких как пиксели, проценты и </w:t>
      </w:r>
      <w:proofErr w:type="spellStart"/>
      <w:r w:rsidRPr="000631F9">
        <w:rPr>
          <w:sz w:val="28"/>
          <w:szCs w:val="28"/>
        </w:rPr>
        <w:t>em</w:t>
      </w:r>
      <w:proofErr w:type="spellEnd"/>
      <w:r w:rsidRPr="000631F9">
        <w:rPr>
          <w:sz w:val="28"/>
          <w:szCs w:val="28"/>
        </w:rPr>
        <w:t>, что позволяет гибко управлять размерами и пропорциями элементов.</w:t>
      </w:r>
    </w:p>
    <w:p w14:paraId="39C524AC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 xml:space="preserve">Одним из ключевых преимуществ CSS является возможность создания адаптивного дизайна. Адаптивный дизайн позволяет веб-страницам корректно отображаться на различных устройствах и экранах. Это достигается с помощью </w:t>
      </w:r>
      <w:proofErr w:type="spellStart"/>
      <w:r w:rsidRPr="000631F9">
        <w:rPr>
          <w:sz w:val="28"/>
          <w:szCs w:val="28"/>
        </w:rPr>
        <w:t>медиазапросов</w:t>
      </w:r>
      <w:proofErr w:type="spellEnd"/>
      <w:r w:rsidRPr="000631F9">
        <w:rPr>
          <w:sz w:val="28"/>
          <w:szCs w:val="28"/>
        </w:rPr>
        <w:t>, которые позволяют применять разные стили в зависимости от характеристик устройства, таких как ширина экрана или ориентация.</w:t>
      </w:r>
    </w:p>
    <w:p w14:paraId="3714D592" w14:textId="77777777" w:rsidR="000631F9" w:rsidRPr="000631F9" w:rsidRDefault="000631F9" w:rsidP="000631F9"/>
    <w:p w14:paraId="1F51037B" w14:textId="5E66A5E3" w:rsidR="002F694B" w:rsidRPr="007F5837" w:rsidRDefault="000631F9" w:rsidP="000631F9">
      <w:pPr>
        <w:pStyle w:val="2"/>
        <w:jc w:val="center"/>
        <w:rPr>
          <w:sz w:val="32"/>
          <w:szCs w:val="32"/>
        </w:rPr>
      </w:pPr>
      <w:bookmarkStart w:id="10" w:name="_Toc172222570"/>
      <w:r w:rsidRPr="000631F9">
        <w:rPr>
          <w:sz w:val="32"/>
          <w:szCs w:val="32"/>
          <w:lang w:val="en-US"/>
        </w:rPr>
        <w:lastRenderedPageBreak/>
        <w:t>JavaScript</w:t>
      </w:r>
      <w:bookmarkEnd w:id="10"/>
    </w:p>
    <w:p w14:paraId="22F6E855" w14:textId="6A59270B" w:rsid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>JavaScript — это высокоуровневый, динамический язык программирования, который является неотъемлемой частью современных веб-технологий наряду с HTML и CSS. В отличие от HTML, который отвечает за структуру веб-страницы, и CSS, который отвечает за её внешний вид, JavaScript обеспечивает интерактивность и динамическое поведение веб-страниц. Он позволяет создавать сложные веб-приложения с функциями, которые реагируют на действия пользователей.</w:t>
      </w:r>
    </w:p>
    <w:p w14:paraId="793BCBF3" w14:textId="77777777" w:rsidR="000631F9" w:rsidRDefault="000631F9" w:rsidP="000631F9">
      <w:pPr>
        <w:ind w:firstLine="708"/>
        <w:jc w:val="both"/>
        <w:rPr>
          <w:sz w:val="28"/>
          <w:szCs w:val="28"/>
        </w:rPr>
      </w:pPr>
    </w:p>
    <w:p w14:paraId="4099672D" w14:textId="7F9DCAF8" w:rsidR="000631F9" w:rsidRDefault="000631F9" w:rsidP="000631F9">
      <w:pPr>
        <w:ind w:firstLine="708"/>
        <w:jc w:val="center"/>
        <w:rPr>
          <w:sz w:val="28"/>
          <w:szCs w:val="28"/>
        </w:rPr>
      </w:pPr>
      <w:r w:rsidRPr="000631F9">
        <w:rPr>
          <w:noProof/>
          <w:sz w:val="28"/>
          <w:szCs w:val="28"/>
        </w:rPr>
        <w:drawing>
          <wp:inline distT="0" distB="0" distL="0" distR="0" wp14:anchorId="26E19155" wp14:editId="28A55922">
            <wp:extent cx="4226615" cy="2640787"/>
            <wp:effectExtent l="0" t="0" r="0" b="7620"/>
            <wp:docPr id="53" name="Рисунок 5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36" cy="26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87A6" w14:textId="4C919412" w:rsidR="000631F9" w:rsidRDefault="000631F9" w:rsidP="000631F9">
      <w:pPr>
        <w:ind w:firstLine="708"/>
        <w:jc w:val="center"/>
        <w:rPr>
          <w:sz w:val="28"/>
          <w:szCs w:val="28"/>
        </w:rPr>
      </w:pPr>
    </w:p>
    <w:p w14:paraId="191F5178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>JavaScript изначально был разработан как язык для браузеров, позволяющий добавлять интерактивные элементы на веб-страницы, такие как выпадающие меню, слайд-шоу и всплывающие окна. Однако со временем его возможности значительно расширились, и теперь он используется не только на клиентской стороне, но и на серверной стороне с помощью таких платформ, как Node.js.</w:t>
      </w:r>
    </w:p>
    <w:p w14:paraId="618526B5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>Одной из ключевых особенностей JavaScript является его способность работать с объектной моделью документа (DOM), которая представляет собой структуру HTML-документа в виде дерева объектов. Это позволяет разработчикам динамически изменять содержимое и структуру веб-страницы без необходимости её перезагрузки. Например, можно добавлять, удалять или изменять элементы страницы в ответ на действия пользователя, такие как нажатие кнопки или ввод данных в форму.</w:t>
      </w:r>
    </w:p>
    <w:p w14:paraId="4C2ADDD9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>JavaScript поддерживает асинхронное программирование, что позволяет выполнять операции, которые могут занимать длительное время (например, сетевые запросы или чтение файлов), без блокировки основной программы. Это достигается с помощью таких механизмов, как обратные вызовы (</w:t>
      </w:r>
      <w:proofErr w:type="spellStart"/>
      <w:r w:rsidRPr="000631F9">
        <w:rPr>
          <w:sz w:val="28"/>
          <w:szCs w:val="28"/>
        </w:rPr>
        <w:t>callbacks</w:t>
      </w:r>
      <w:proofErr w:type="spellEnd"/>
      <w:r w:rsidRPr="000631F9">
        <w:rPr>
          <w:sz w:val="28"/>
          <w:szCs w:val="28"/>
        </w:rPr>
        <w:t xml:space="preserve">), </w:t>
      </w:r>
      <w:proofErr w:type="spellStart"/>
      <w:r w:rsidRPr="000631F9">
        <w:rPr>
          <w:sz w:val="28"/>
          <w:szCs w:val="28"/>
        </w:rPr>
        <w:t>промисы</w:t>
      </w:r>
      <w:proofErr w:type="spellEnd"/>
      <w:r w:rsidRPr="000631F9">
        <w:rPr>
          <w:sz w:val="28"/>
          <w:szCs w:val="28"/>
        </w:rPr>
        <w:t xml:space="preserve"> (</w:t>
      </w:r>
      <w:proofErr w:type="spellStart"/>
      <w:r w:rsidRPr="000631F9">
        <w:rPr>
          <w:sz w:val="28"/>
          <w:szCs w:val="28"/>
        </w:rPr>
        <w:t>promises</w:t>
      </w:r>
      <w:proofErr w:type="spellEnd"/>
      <w:r w:rsidRPr="000631F9">
        <w:rPr>
          <w:sz w:val="28"/>
          <w:szCs w:val="28"/>
        </w:rPr>
        <w:t>) и асинхронные функции (</w:t>
      </w:r>
      <w:proofErr w:type="spellStart"/>
      <w:r w:rsidRPr="000631F9">
        <w:rPr>
          <w:sz w:val="28"/>
          <w:szCs w:val="28"/>
        </w:rPr>
        <w:t>async</w:t>
      </w:r>
      <w:proofErr w:type="spellEnd"/>
      <w:r w:rsidRPr="000631F9">
        <w:rPr>
          <w:sz w:val="28"/>
          <w:szCs w:val="28"/>
        </w:rPr>
        <w:t>/</w:t>
      </w:r>
      <w:proofErr w:type="spellStart"/>
      <w:r w:rsidRPr="000631F9">
        <w:rPr>
          <w:sz w:val="28"/>
          <w:szCs w:val="28"/>
        </w:rPr>
        <w:t>await</w:t>
      </w:r>
      <w:proofErr w:type="spellEnd"/>
      <w:r w:rsidRPr="000631F9">
        <w:rPr>
          <w:sz w:val="28"/>
          <w:szCs w:val="28"/>
        </w:rPr>
        <w:t xml:space="preserve">). Асинхронное программирование улучшает производительность и </w:t>
      </w:r>
      <w:r w:rsidRPr="000631F9">
        <w:rPr>
          <w:sz w:val="28"/>
          <w:szCs w:val="28"/>
        </w:rPr>
        <w:lastRenderedPageBreak/>
        <w:t>отзывчивость веб-приложений, позволяя выполнять фоновые задачи параллельно с основной программой.</w:t>
      </w:r>
    </w:p>
    <w:p w14:paraId="238D9D7C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 xml:space="preserve">JavaScript также имеет богатую экосистему библиотек и фреймворков, которые упрощают разработку сложных веб-приложений. Наиболее популярные из них включают </w:t>
      </w:r>
      <w:proofErr w:type="spellStart"/>
      <w:r w:rsidRPr="000631F9">
        <w:rPr>
          <w:sz w:val="28"/>
          <w:szCs w:val="28"/>
        </w:rPr>
        <w:t>React</w:t>
      </w:r>
      <w:proofErr w:type="spellEnd"/>
      <w:r w:rsidRPr="000631F9">
        <w:rPr>
          <w:sz w:val="28"/>
          <w:szCs w:val="28"/>
        </w:rPr>
        <w:t xml:space="preserve">, </w:t>
      </w:r>
      <w:proofErr w:type="spellStart"/>
      <w:r w:rsidRPr="000631F9">
        <w:rPr>
          <w:sz w:val="28"/>
          <w:szCs w:val="28"/>
        </w:rPr>
        <w:t>Angular</w:t>
      </w:r>
      <w:proofErr w:type="spellEnd"/>
      <w:r w:rsidRPr="000631F9">
        <w:rPr>
          <w:sz w:val="28"/>
          <w:szCs w:val="28"/>
        </w:rPr>
        <w:t xml:space="preserve"> и Vue.js, которые предоставляют инструменты и шаблоны для создания модульных и масштабируемых приложений. Эти фреймворки позволяют организовать код более структурированным и поддерживаемым образом, что особенно важно для крупных проектов.</w:t>
      </w:r>
    </w:p>
    <w:p w14:paraId="0ADF54C0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>Кроме того, благодаря Node.js, JavaScript можно использовать для серверного программирования, что позволяет создавать полные стековые приложения, где один язык используется как на клиентской, так и на серверной стороне. Node.js предоставляет высокую производительность благодаря своей асинхронной и событийно-ориентированной архитектуре, что делает его идеальным для приложений реального времени, таких как чаты и игровые серверы.</w:t>
      </w:r>
    </w:p>
    <w:p w14:paraId="34C2EDCB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 xml:space="preserve">JavaScript также широко используется для создания мобильных приложений с помощью таких инструментов, как </w:t>
      </w:r>
      <w:proofErr w:type="spellStart"/>
      <w:r w:rsidRPr="000631F9">
        <w:rPr>
          <w:sz w:val="28"/>
          <w:szCs w:val="28"/>
        </w:rPr>
        <w:t>React</w:t>
      </w:r>
      <w:proofErr w:type="spellEnd"/>
      <w:r w:rsidRPr="000631F9">
        <w:rPr>
          <w:sz w:val="28"/>
          <w:szCs w:val="28"/>
        </w:rPr>
        <w:t xml:space="preserve"> </w:t>
      </w:r>
      <w:proofErr w:type="spellStart"/>
      <w:r w:rsidRPr="000631F9">
        <w:rPr>
          <w:sz w:val="28"/>
          <w:szCs w:val="28"/>
        </w:rPr>
        <w:t>Native</w:t>
      </w:r>
      <w:proofErr w:type="spellEnd"/>
      <w:r w:rsidRPr="000631F9">
        <w:rPr>
          <w:sz w:val="28"/>
          <w:szCs w:val="28"/>
        </w:rPr>
        <w:t>, и настольных приложений с помощью Electron. Это демонстрирует универсальность и адаптивность языка, который выходит за рамки традиционного веб-разработки.</w:t>
      </w:r>
    </w:p>
    <w:p w14:paraId="07EA4A8A" w14:textId="5B0B3BBB" w:rsidR="000631F9" w:rsidRDefault="000631F9" w:rsidP="000631F9">
      <w:pPr>
        <w:ind w:firstLine="708"/>
        <w:rPr>
          <w:sz w:val="28"/>
          <w:szCs w:val="28"/>
        </w:rPr>
      </w:pPr>
    </w:p>
    <w:p w14:paraId="58FF6BD8" w14:textId="59D9216C" w:rsidR="000631F9" w:rsidRDefault="000631F9" w:rsidP="000631F9">
      <w:pPr>
        <w:ind w:firstLine="708"/>
        <w:rPr>
          <w:sz w:val="28"/>
          <w:szCs w:val="28"/>
        </w:rPr>
      </w:pPr>
    </w:p>
    <w:p w14:paraId="79E411E9" w14:textId="3D900424" w:rsidR="000631F9" w:rsidRDefault="000631F9" w:rsidP="000631F9">
      <w:pPr>
        <w:ind w:firstLine="708"/>
        <w:rPr>
          <w:sz w:val="28"/>
          <w:szCs w:val="28"/>
        </w:rPr>
      </w:pPr>
    </w:p>
    <w:p w14:paraId="58FBB384" w14:textId="4B22B202" w:rsidR="000631F9" w:rsidRDefault="000631F9" w:rsidP="000631F9">
      <w:pPr>
        <w:ind w:firstLine="708"/>
        <w:rPr>
          <w:sz w:val="28"/>
          <w:szCs w:val="28"/>
        </w:rPr>
      </w:pPr>
    </w:p>
    <w:p w14:paraId="0D13D584" w14:textId="4CF2D3D0" w:rsidR="000631F9" w:rsidRDefault="000631F9" w:rsidP="000631F9">
      <w:pPr>
        <w:ind w:firstLine="708"/>
        <w:rPr>
          <w:sz w:val="28"/>
          <w:szCs w:val="28"/>
        </w:rPr>
      </w:pPr>
    </w:p>
    <w:p w14:paraId="1AB4A882" w14:textId="1FB143D1" w:rsidR="000631F9" w:rsidRDefault="000631F9" w:rsidP="000631F9">
      <w:pPr>
        <w:ind w:firstLine="708"/>
        <w:rPr>
          <w:sz w:val="28"/>
          <w:szCs w:val="28"/>
        </w:rPr>
      </w:pPr>
    </w:p>
    <w:p w14:paraId="6E83726E" w14:textId="43C9C711" w:rsidR="000631F9" w:rsidRDefault="000631F9" w:rsidP="000631F9">
      <w:pPr>
        <w:ind w:firstLine="708"/>
        <w:rPr>
          <w:sz w:val="28"/>
          <w:szCs w:val="28"/>
        </w:rPr>
      </w:pPr>
    </w:p>
    <w:p w14:paraId="2EE6C09A" w14:textId="65779D39" w:rsidR="000631F9" w:rsidRDefault="000631F9" w:rsidP="000631F9">
      <w:pPr>
        <w:ind w:firstLine="708"/>
        <w:rPr>
          <w:sz w:val="28"/>
          <w:szCs w:val="28"/>
        </w:rPr>
      </w:pPr>
    </w:p>
    <w:p w14:paraId="38D78646" w14:textId="3F46FADB" w:rsidR="000631F9" w:rsidRDefault="000631F9" w:rsidP="000631F9">
      <w:pPr>
        <w:ind w:firstLine="708"/>
        <w:rPr>
          <w:sz w:val="28"/>
          <w:szCs w:val="28"/>
        </w:rPr>
      </w:pPr>
    </w:p>
    <w:p w14:paraId="21126BB7" w14:textId="5ABB223F" w:rsidR="000631F9" w:rsidRDefault="000631F9" w:rsidP="000631F9">
      <w:pPr>
        <w:ind w:firstLine="708"/>
        <w:rPr>
          <w:sz w:val="28"/>
          <w:szCs w:val="28"/>
        </w:rPr>
      </w:pPr>
    </w:p>
    <w:p w14:paraId="581DB1C3" w14:textId="06396EBE" w:rsidR="000631F9" w:rsidRDefault="000631F9" w:rsidP="000631F9">
      <w:pPr>
        <w:ind w:firstLine="708"/>
        <w:rPr>
          <w:sz w:val="28"/>
          <w:szCs w:val="28"/>
        </w:rPr>
      </w:pPr>
    </w:p>
    <w:p w14:paraId="645A2DE3" w14:textId="729F4683" w:rsidR="000631F9" w:rsidRDefault="000631F9" w:rsidP="000631F9">
      <w:pPr>
        <w:ind w:firstLine="708"/>
        <w:rPr>
          <w:sz w:val="28"/>
          <w:szCs w:val="28"/>
        </w:rPr>
      </w:pPr>
    </w:p>
    <w:p w14:paraId="636102C1" w14:textId="1BB38700" w:rsidR="000631F9" w:rsidRDefault="000631F9" w:rsidP="000631F9">
      <w:pPr>
        <w:ind w:firstLine="708"/>
        <w:rPr>
          <w:sz w:val="28"/>
          <w:szCs w:val="28"/>
        </w:rPr>
      </w:pPr>
    </w:p>
    <w:p w14:paraId="514EB928" w14:textId="5422092C" w:rsidR="000631F9" w:rsidRDefault="000631F9" w:rsidP="000631F9">
      <w:pPr>
        <w:ind w:firstLine="708"/>
        <w:rPr>
          <w:sz w:val="28"/>
          <w:szCs w:val="28"/>
        </w:rPr>
      </w:pPr>
    </w:p>
    <w:p w14:paraId="38C6CE6D" w14:textId="3DEA0596" w:rsidR="000631F9" w:rsidRDefault="000631F9" w:rsidP="000631F9">
      <w:pPr>
        <w:ind w:firstLine="708"/>
        <w:rPr>
          <w:sz w:val="28"/>
          <w:szCs w:val="28"/>
        </w:rPr>
      </w:pPr>
    </w:p>
    <w:p w14:paraId="55E52B1A" w14:textId="53B35597" w:rsidR="000631F9" w:rsidRDefault="000631F9" w:rsidP="000631F9">
      <w:pPr>
        <w:ind w:firstLine="708"/>
        <w:rPr>
          <w:sz w:val="28"/>
          <w:szCs w:val="28"/>
        </w:rPr>
      </w:pPr>
    </w:p>
    <w:p w14:paraId="21E77732" w14:textId="47D47DE0" w:rsidR="000631F9" w:rsidRDefault="000631F9" w:rsidP="000631F9">
      <w:pPr>
        <w:ind w:firstLine="708"/>
        <w:rPr>
          <w:sz w:val="28"/>
          <w:szCs w:val="28"/>
        </w:rPr>
      </w:pPr>
    </w:p>
    <w:p w14:paraId="3DEDC381" w14:textId="6572107D" w:rsidR="000631F9" w:rsidRDefault="000631F9" w:rsidP="000631F9">
      <w:pPr>
        <w:ind w:firstLine="708"/>
        <w:rPr>
          <w:sz w:val="28"/>
          <w:szCs w:val="28"/>
        </w:rPr>
      </w:pPr>
    </w:p>
    <w:p w14:paraId="63EF8970" w14:textId="77787B74" w:rsidR="000631F9" w:rsidRDefault="000631F9" w:rsidP="000631F9">
      <w:pPr>
        <w:ind w:firstLine="708"/>
        <w:rPr>
          <w:sz w:val="28"/>
          <w:szCs w:val="28"/>
        </w:rPr>
      </w:pPr>
    </w:p>
    <w:p w14:paraId="64251550" w14:textId="7DAF87C8" w:rsidR="000631F9" w:rsidRDefault="000631F9" w:rsidP="000631F9">
      <w:pPr>
        <w:ind w:firstLine="708"/>
        <w:rPr>
          <w:sz w:val="28"/>
          <w:szCs w:val="28"/>
        </w:rPr>
      </w:pPr>
    </w:p>
    <w:p w14:paraId="51F90F2C" w14:textId="77777777" w:rsidR="000631F9" w:rsidRDefault="000631F9" w:rsidP="000631F9">
      <w:pPr>
        <w:ind w:firstLine="708"/>
        <w:rPr>
          <w:sz w:val="28"/>
          <w:szCs w:val="28"/>
        </w:rPr>
      </w:pPr>
    </w:p>
    <w:p w14:paraId="1C0A8093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</w:p>
    <w:p w14:paraId="42E435D7" w14:textId="1D36838E" w:rsidR="000631F9" w:rsidRDefault="000631F9" w:rsidP="00D24ABB">
      <w:pPr>
        <w:pStyle w:val="1"/>
      </w:pPr>
      <w:bookmarkStart w:id="11" w:name="_Toc172222571"/>
      <w:r>
        <w:lastRenderedPageBreak/>
        <w:t>Создание макета будущего веб-приложения</w:t>
      </w:r>
      <w:bookmarkEnd w:id="11"/>
    </w:p>
    <w:p w14:paraId="7D4A0F36" w14:textId="77777777" w:rsidR="00B7758B" w:rsidRPr="00B7758B" w:rsidRDefault="00B7758B" w:rsidP="00B7758B"/>
    <w:p w14:paraId="677A222A" w14:textId="7FB7708E" w:rsidR="000631F9" w:rsidRDefault="000631F9" w:rsidP="000631F9">
      <w:pPr>
        <w:ind w:firstLine="708"/>
        <w:jc w:val="both"/>
        <w:rPr>
          <w:sz w:val="28"/>
          <w:szCs w:val="28"/>
        </w:rPr>
      </w:pPr>
      <w:proofErr w:type="spellStart"/>
      <w:r w:rsidRPr="000631F9">
        <w:rPr>
          <w:sz w:val="28"/>
          <w:szCs w:val="28"/>
        </w:rPr>
        <w:t>Figma</w:t>
      </w:r>
      <w:proofErr w:type="spellEnd"/>
      <w:r w:rsidRPr="000631F9">
        <w:rPr>
          <w:sz w:val="28"/>
          <w:szCs w:val="28"/>
        </w:rPr>
        <w:t xml:space="preserve"> — это мощный инструмент для дизайна интерфейсов и прототипирования, который используется профессиональными дизайнерами для создания макетов веб-страниц, мобильных приложений и других цифровых продуктов. В отличие от многих других графических редакторов, </w:t>
      </w:r>
      <w:proofErr w:type="spellStart"/>
      <w:r w:rsidRPr="000631F9">
        <w:rPr>
          <w:sz w:val="28"/>
          <w:szCs w:val="28"/>
        </w:rPr>
        <w:t>Figma</w:t>
      </w:r>
      <w:proofErr w:type="spellEnd"/>
      <w:r w:rsidRPr="000631F9">
        <w:rPr>
          <w:sz w:val="28"/>
          <w:szCs w:val="28"/>
        </w:rPr>
        <w:t xml:space="preserve"> работает в браузере и поддерживает совместную работу в реальном времени, что делает её идеальным выбором для командных проектов и удалённой работы.</w:t>
      </w:r>
    </w:p>
    <w:p w14:paraId="3B65F2FE" w14:textId="77777777" w:rsidR="00B7758B" w:rsidRDefault="00B7758B" w:rsidP="000631F9">
      <w:pPr>
        <w:ind w:firstLine="708"/>
        <w:jc w:val="both"/>
        <w:rPr>
          <w:sz w:val="28"/>
          <w:szCs w:val="28"/>
        </w:rPr>
      </w:pPr>
    </w:p>
    <w:p w14:paraId="6F4DEF05" w14:textId="5127DA68" w:rsidR="00B7758B" w:rsidRDefault="00B7758B" w:rsidP="00B7758B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F43798" wp14:editId="69767019">
            <wp:extent cx="3920947" cy="2025229"/>
            <wp:effectExtent l="0" t="0" r="3810" b="0"/>
            <wp:docPr id="54" name="Рисунок 5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65" cy="202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A359" w14:textId="77777777" w:rsidR="00B7758B" w:rsidRPr="000631F9" w:rsidRDefault="00B7758B" w:rsidP="000631F9">
      <w:pPr>
        <w:ind w:firstLine="708"/>
        <w:jc w:val="both"/>
        <w:rPr>
          <w:sz w:val="28"/>
          <w:szCs w:val="28"/>
        </w:rPr>
      </w:pPr>
    </w:p>
    <w:p w14:paraId="537D9367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proofErr w:type="spellStart"/>
      <w:r w:rsidRPr="000631F9">
        <w:rPr>
          <w:sz w:val="28"/>
          <w:szCs w:val="28"/>
        </w:rPr>
        <w:t>Figma</w:t>
      </w:r>
      <w:proofErr w:type="spellEnd"/>
      <w:r w:rsidRPr="000631F9">
        <w:rPr>
          <w:sz w:val="28"/>
          <w:szCs w:val="28"/>
        </w:rPr>
        <w:t xml:space="preserve"> предоставляет множество инструментов для создания дизайна, включая векторные и растровые редакторы, текстовые инструменты, возможность использования слоёв и компонентов. Кроме того, она поддерживает создание интерактивных прототипов, которые позволяют визуализировать и тестировать пользовательский интерфейс до его реализации в коде.</w:t>
      </w:r>
    </w:p>
    <w:p w14:paraId="138CB0B6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 xml:space="preserve">Создание макета контактной формы в </w:t>
      </w:r>
      <w:proofErr w:type="spellStart"/>
      <w:r w:rsidRPr="000631F9">
        <w:rPr>
          <w:sz w:val="28"/>
          <w:szCs w:val="28"/>
        </w:rPr>
        <w:t>Figma</w:t>
      </w:r>
      <w:proofErr w:type="spellEnd"/>
      <w:r w:rsidRPr="000631F9">
        <w:rPr>
          <w:sz w:val="28"/>
          <w:szCs w:val="28"/>
        </w:rPr>
        <w:t xml:space="preserve"> включает несколько ключевых этапов. Вначале нужно определить основные элементы формы, такие как поля для ввода имени, электронной почты, сообщения и кнопки отправки. Затем можно приступить к их визуальному оформлению, используя инструменты </w:t>
      </w:r>
      <w:proofErr w:type="spellStart"/>
      <w:r w:rsidRPr="000631F9">
        <w:rPr>
          <w:sz w:val="28"/>
          <w:szCs w:val="28"/>
        </w:rPr>
        <w:t>Figma</w:t>
      </w:r>
      <w:proofErr w:type="spellEnd"/>
      <w:r w:rsidRPr="000631F9">
        <w:rPr>
          <w:sz w:val="28"/>
          <w:szCs w:val="28"/>
        </w:rPr>
        <w:t xml:space="preserve"> для настройки цветов, шрифтов, границ и других стилевых характеристик.</w:t>
      </w:r>
    </w:p>
    <w:p w14:paraId="1763E4E0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 xml:space="preserve">Одним из преимуществ использования </w:t>
      </w:r>
      <w:proofErr w:type="spellStart"/>
      <w:r w:rsidRPr="000631F9">
        <w:rPr>
          <w:sz w:val="28"/>
          <w:szCs w:val="28"/>
        </w:rPr>
        <w:t>Figma</w:t>
      </w:r>
      <w:proofErr w:type="spellEnd"/>
      <w:r w:rsidRPr="000631F9">
        <w:rPr>
          <w:sz w:val="28"/>
          <w:szCs w:val="28"/>
        </w:rPr>
        <w:t xml:space="preserve"> для создания макета является возможность работы с компонентами и стилями. Компоненты позволяют создавать повторно используемые элементы, которые можно легко обновлять во всём проекте. Например, если вы создадите кнопку отправки как компонент, вы сможете изменить её стиль в одном месте, и все экземпляры этой кнопки автоматически обновятся. Стилевые системы позволяют задавать глобальные стили для элементов, что упрощает поддержание </w:t>
      </w:r>
      <w:proofErr w:type="spellStart"/>
      <w:r w:rsidRPr="000631F9">
        <w:rPr>
          <w:sz w:val="28"/>
          <w:szCs w:val="28"/>
        </w:rPr>
        <w:t>консистентности</w:t>
      </w:r>
      <w:proofErr w:type="spellEnd"/>
      <w:r w:rsidRPr="000631F9">
        <w:rPr>
          <w:sz w:val="28"/>
          <w:szCs w:val="28"/>
        </w:rPr>
        <w:t xml:space="preserve"> в дизайне.</w:t>
      </w:r>
    </w:p>
    <w:p w14:paraId="6E502609" w14:textId="77777777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 xml:space="preserve">После создания визуального макета можно настроить интерактивность, добавив </w:t>
      </w:r>
      <w:proofErr w:type="spellStart"/>
      <w:r w:rsidRPr="000631F9">
        <w:rPr>
          <w:sz w:val="28"/>
          <w:szCs w:val="28"/>
        </w:rPr>
        <w:t>кликабельные</w:t>
      </w:r>
      <w:proofErr w:type="spellEnd"/>
      <w:r w:rsidRPr="000631F9">
        <w:rPr>
          <w:sz w:val="28"/>
          <w:szCs w:val="28"/>
        </w:rPr>
        <w:t xml:space="preserve"> области и переходы между различными состояниями </w:t>
      </w:r>
      <w:r w:rsidRPr="000631F9">
        <w:rPr>
          <w:sz w:val="28"/>
          <w:szCs w:val="28"/>
        </w:rPr>
        <w:lastRenderedPageBreak/>
        <w:t>формы. Это поможет лучше понять, как форма будет работать в реальном приложении, и выявить возможные улучшения или проблемы на раннем этапе.</w:t>
      </w:r>
    </w:p>
    <w:p w14:paraId="13D01E1C" w14:textId="4F6198A8" w:rsid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 xml:space="preserve">Кроме того, </w:t>
      </w:r>
      <w:proofErr w:type="spellStart"/>
      <w:r w:rsidRPr="000631F9">
        <w:rPr>
          <w:sz w:val="28"/>
          <w:szCs w:val="28"/>
        </w:rPr>
        <w:t>Figma</w:t>
      </w:r>
      <w:proofErr w:type="spellEnd"/>
      <w:r w:rsidRPr="000631F9">
        <w:rPr>
          <w:sz w:val="28"/>
          <w:szCs w:val="28"/>
        </w:rPr>
        <w:t xml:space="preserve"> поддерживает возможность комментариев и обсуждений внутри самого макета. Это позволяет дизайнерам и разработчикам эффективно сотрудничать, обсуждать идеи и предлагать изменения прямо в контексте проекта. Возможность совместной работы в реальном времени означает, что несколько человек могут работать над одним и тем же макетом одновременно, видеть изменения друг друга и вносить правки синхронно.</w:t>
      </w:r>
    </w:p>
    <w:p w14:paraId="6E2A361A" w14:textId="7783A8DC" w:rsidR="00B7758B" w:rsidRPr="000631F9" w:rsidRDefault="00B7758B" w:rsidP="00B7758B">
      <w:pPr>
        <w:ind w:firstLine="708"/>
        <w:jc w:val="center"/>
        <w:rPr>
          <w:sz w:val="28"/>
          <w:szCs w:val="28"/>
        </w:rPr>
      </w:pPr>
      <w:r w:rsidRPr="00B7758B">
        <w:rPr>
          <w:noProof/>
          <w:sz w:val="28"/>
          <w:szCs w:val="28"/>
        </w:rPr>
        <w:drawing>
          <wp:inline distT="0" distB="0" distL="0" distR="0" wp14:anchorId="10F1F962" wp14:editId="2B7792EB">
            <wp:extent cx="4930169" cy="2450592"/>
            <wp:effectExtent l="0" t="0" r="3810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1866" cy="24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CEA2" w14:textId="77777777" w:rsidR="004932E9" w:rsidRDefault="004932E9" w:rsidP="000631F9">
      <w:pPr>
        <w:ind w:firstLine="708"/>
        <w:jc w:val="both"/>
        <w:rPr>
          <w:sz w:val="28"/>
          <w:szCs w:val="28"/>
        </w:rPr>
      </w:pPr>
    </w:p>
    <w:p w14:paraId="321FCEF2" w14:textId="5EAF879F" w:rsidR="000631F9" w:rsidRPr="000631F9" w:rsidRDefault="000631F9" w:rsidP="000631F9">
      <w:pPr>
        <w:ind w:firstLine="708"/>
        <w:jc w:val="both"/>
        <w:rPr>
          <w:sz w:val="28"/>
          <w:szCs w:val="28"/>
        </w:rPr>
      </w:pPr>
      <w:r w:rsidRPr="000631F9">
        <w:rPr>
          <w:sz w:val="28"/>
          <w:szCs w:val="28"/>
        </w:rPr>
        <w:t xml:space="preserve">Когда макет контактной формы завершён, его можно легко экспортировать в различные форматы, такие как PNG, SVG или PDF, для использования в дальнейшей разработке. Также </w:t>
      </w:r>
      <w:proofErr w:type="spellStart"/>
      <w:r w:rsidRPr="000631F9">
        <w:rPr>
          <w:sz w:val="28"/>
          <w:szCs w:val="28"/>
        </w:rPr>
        <w:t>Figma</w:t>
      </w:r>
      <w:proofErr w:type="spellEnd"/>
      <w:r w:rsidRPr="000631F9">
        <w:rPr>
          <w:sz w:val="28"/>
          <w:szCs w:val="28"/>
        </w:rPr>
        <w:t xml:space="preserve"> предоставляет возможность генерировать CSS-код для элементов, что упрощает процесс интеграции дизайна в реальный веб-сайт.</w:t>
      </w:r>
    </w:p>
    <w:p w14:paraId="4BDF744F" w14:textId="4F4F381D" w:rsidR="000631F9" w:rsidRDefault="000631F9" w:rsidP="000631F9"/>
    <w:p w14:paraId="2D28A02E" w14:textId="0A95D0EB" w:rsidR="00B7758B" w:rsidRDefault="00B7758B" w:rsidP="000631F9"/>
    <w:p w14:paraId="307C706F" w14:textId="30F21A7B" w:rsidR="00B7758B" w:rsidRDefault="00B7758B" w:rsidP="000631F9"/>
    <w:p w14:paraId="52EEB773" w14:textId="2B009DA8" w:rsidR="00B7758B" w:rsidRDefault="00B7758B" w:rsidP="000631F9"/>
    <w:p w14:paraId="51ACF891" w14:textId="73C8B7E7" w:rsidR="00B7758B" w:rsidRDefault="00B7758B" w:rsidP="000631F9"/>
    <w:p w14:paraId="764401F7" w14:textId="2A0C540C" w:rsidR="00B7758B" w:rsidRDefault="00B7758B" w:rsidP="000631F9"/>
    <w:p w14:paraId="360118D1" w14:textId="6321D633" w:rsidR="00B7758B" w:rsidRDefault="00B7758B" w:rsidP="000631F9"/>
    <w:p w14:paraId="24235F49" w14:textId="7C0B378D" w:rsidR="00B7758B" w:rsidRDefault="00B7758B" w:rsidP="000631F9"/>
    <w:p w14:paraId="555F19BA" w14:textId="3C6AD800" w:rsidR="00B7758B" w:rsidRDefault="00B7758B" w:rsidP="000631F9"/>
    <w:p w14:paraId="69ED5343" w14:textId="50A01452" w:rsidR="00B7758B" w:rsidRDefault="00B7758B" w:rsidP="000631F9"/>
    <w:p w14:paraId="2838659B" w14:textId="169EC0A8" w:rsidR="00B7758B" w:rsidRDefault="00B7758B" w:rsidP="000631F9"/>
    <w:p w14:paraId="63519C3C" w14:textId="4CE39445" w:rsidR="00B7758B" w:rsidRDefault="00B7758B" w:rsidP="000631F9"/>
    <w:p w14:paraId="51BBF92D" w14:textId="33531295" w:rsidR="00B7758B" w:rsidRDefault="00B7758B" w:rsidP="000631F9"/>
    <w:p w14:paraId="14FCB2CD" w14:textId="3D641FB1" w:rsidR="00B7758B" w:rsidRDefault="00B7758B" w:rsidP="000631F9"/>
    <w:p w14:paraId="45208C23" w14:textId="0CACF575" w:rsidR="00B7758B" w:rsidRDefault="00B7758B" w:rsidP="000631F9"/>
    <w:p w14:paraId="62513BB4" w14:textId="616C5D0D" w:rsidR="00B7758B" w:rsidRDefault="00B7758B" w:rsidP="000631F9"/>
    <w:p w14:paraId="153AB4CF" w14:textId="0837310F" w:rsidR="00B7758B" w:rsidRDefault="00B7758B" w:rsidP="000631F9"/>
    <w:p w14:paraId="4861C758" w14:textId="6A294BF7" w:rsidR="00B7758B" w:rsidRDefault="00B7758B" w:rsidP="000631F9"/>
    <w:p w14:paraId="4D542A22" w14:textId="77777777" w:rsidR="00B7758B" w:rsidRPr="000631F9" w:rsidRDefault="00B7758B" w:rsidP="000631F9"/>
    <w:p w14:paraId="48ADA3B7" w14:textId="620AA4B6" w:rsidR="00B7758B" w:rsidRDefault="00B7758B" w:rsidP="00D24ABB">
      <w:pPr>
        <w:pStyle w:val="1"/>
      </w:pPr>
      <w:bookmarkStart w:id="12" w:name="_Toc172222572"/>
      <w:r>
        <w:lastRenderedPageBreak/>
        <w:t>Вёрстка</w:t>
      </w:r>
      <w:bookmarkEnd w:id="12"/>
    </w:p>
    <w:p w14:paraId="4D5DCDE2" w14:textId="77777777" w:rsidR="008F35EA" w:rsidRPr="008F35EA" w:rsidRDefault="008F35EA" w:rsidP="008F35EA"/>
    <w:p w14:paraId="406F48ED" w14:textId="238FE32B" w:rsidR="00B7758B" w:rsidRPr="00B7758B" w:rsidRDefault="00B7758B" w:rsidP="008F35EA">
      <w:pPr>
        <w:ind w:firstLine="708"/>
        <w:jc w:val="both"/>
        <w:rPr>
          <w:b/>
          <w:bCs/>
          <w:sz w:val="28"/>
          <w:szCs w:val="28"/>
        </w:rPr>
      </w:pPr>
      <w:r w:rsidRPr="00B7758B">
        <w:rPr>
          <w:sz w:val="28"/>
          <w:szCs w:val="28"/>
        </w:rPr>
        <w:t xml:space="preserve">Создание контактной формы, требует продуманного подхода к структуре и стилизации. </w:t>
      </w:r>
    </w:p>
    <w:p w14:paraId="084D84E4" w14:textId="77777777" w:rsidR="00B7758B" w:rsidRPr="00B7758B" w:rsidRDefault="00B7758B" w:rsidP="008F35EA">
      <w:pPr>
        <w:ind w:firstLine="360"/>
        <w:jc w:val="both"/>
        <w:rPr>
          <w:sz w:val="28"/>
          <w:szCs w:val="28"/>
        </w:rPr>
      </w:pPr>
      <w:r w:rsidRPr="00B7758B">
        <w:rPr>
          <w:sz w:val="28"/>
          <w:szCs w:val="28"/>
        </w:rPr>
        <w:t>Контактная форма состоит из следующих элементов:</w:t>
      </w:r>
    </w:p>
    <w:p w14:paraId="107D0D2A" w14:textId="286EBFC1" w:rsidR="008F35EA" w:rsidRDefault="00B7758B" w:rsidP="008F35EA">
      <w:pPr>
        <w:numPr>
          <w:ilvl w:val="0"/>
          <w:numId w:val="26"/>
        </w:numPr>
        <w:jc w:val="both"/>
        <w:rPr>
          <w:sz w:val="28"/>
          <w:szCs w:val="28"/>
        </w:rPr>
      </w:pPr>
      <w:r w:rsidRPr="00B7758B">
        <w:rPr>
          <w:sz w:val="28"/>
          <w:szCs w:val="28"/>
        </w:rPr>
        <w:t>Заголовок формы.</w:t>
      </w:r>
    </w:p>
    <w:p w14:paraId="3BBF0B22" w14:textId="77777777" w:rsidR="008F35EA" w:rsidRDefault="008F35EA" w:rsidP="008F35EA">
      <w:pPr>
        <w:ind w:left="360"/>
        <w:jc w:val="both"/>
        <w:rPr>
          <w:sz w:val="28"/>
          <w:szCs w:val="28"/>
        </w:rPr>
      </w:pPr>
    </w:p>
    <w:p w14:paraId="20EFDBAC" w14:textId="2B1ADDC9" w:rsidR="00B7758B" w:rsidRDefault="008F35EA" w:rsidP="008F35EA">
      <w:pPr>
        <w:ind w:left="360"/>
        <w:jc w:val="both"/>
        <w:rPr>
          <w:sz w:val="28"/>
          <w:szCs w:val="28"/>
        </w:rPr>
      </w:pPr>
      <w:r w:rsidRPr="008F35EA">
        <w:rPr>
          <w:sz w:val="28"/>
          <w:szCs w:val="28"/>
        </w:rPr>
        <w:t xml:space="preserve"> </w:t>
      </w:r>
      <w:r w:rsidRPr="008F35EA">
        <w:rPr>
          <w:noProof/>
          <w:sz w:val="28"/>
          <w:szCs w:val="28"/>
        </w:rPr>
        <w:drawing>
          <wp:inline distT="0" distB="0" distL="0" distR="0" wp14:anchorId="5738A300" wp14:editId="32D226DE">
            <wp:extent cx="4477375" cy="523948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37F8" w14:textId="77777777" w:rsidR="008F35EA" w:rsidRPr="00B7758B" w:rsidRDefault="008F35EA" w:rsidP="008F35EA">
      <w:pPr>
        <w:ind w:left="360"/>
        <w:jc w:val="both"/>
        <w:rPr>
          <w:sz w:val="28"/>
          <w:szCs w:val="28"/>
        </w:rPr>
      </w:pPr>
    </w:p>
    <w:p w14:paraId="2CCB1BD8" w14:textId="236C691F" w:rsidR="00B7758B" w:rsidRDefault="00B7758B" w:rsidP="008F35EA">
      <w:pPr>
        <w:numPr>
          <w:ilvl w:val="0"/>
          <w:numId w:val="26"/>
        </w:numPr>
        <w:jc w:val="both"/>
        <w:rPr>
          <w:sz w:val="28"/>
          <w:szCs w:val="28"/>
        </w:rPr>
      </w:pPr>
      <w:r w:rsidRPr="00B7758B">
        <w:rPr>
          <w:sz w:val="28"/>
          <w:szCs w:val="28"/>
        </w:rPr>
        <w:t>Иконка телефона.</w:t>
      </w:r>
    </w:p>
    <w:p w14:paraId="11098BC1" w14:textId="77777777" w:rsidR="008F35EA" w:rsidRDefault="008F35EA" w:rsidP="008F35EA">
      <w:pPr>
        <w:ind w:left="360"/>
        <w:jc w:val="both"/>
        <w:rPr>
          <w:sz w:val="28"/>
          <w:szCs w:val="28"/>
        </w:rPr>
      </w:pPr>
    </w:p>
    <w:p w14:paraId="7B50150A" w14:textId="36431526" w:rsidR="008F35EA" w:rsidRDefault="008F35EA" w:rsidP="008F35EA">
      <w:pPr>
        <w:ind w:left="360"/>
        <w:jc w:val="both"/>
        <w:rPr>
          <w:sz w:val="28"/>
          <w:szCs w:val="28"/>
        </w:rPr>
      </w:pPr>
      <w:r w:rsidRPr="008F35EA">
        <w:rPr>
          <w:noProof/>
          <w:sz w:val="28"/>
          <w:szCs w:val="28"/>
        </w:rPr>
        <w:drawing>
          <wp:inline distT="0" distB="0" distL="0" distR="0" wp14:anchorId="511B3D42" wp14:editId="1D09FE45">
            <wp:extent cx="1190791" cy="80021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28D3" w14:textId="77777777" w:rsidR="008F35EA" w:rsidRPr="00B7758B" w:rsidRDefault="008F35EA" w:rsidP="008F35EA">
      <w:pPr>
        <w:ind w:left="360"/>
        <w:jc w:val="both"/>
        <w:rPr>
          <w:sz w:val="28"/>
          <w:szCs w:val="28"/>
        </w:rPr>
      </w:pPr>
    </w:p>
    <w:p w14:paraId="06F7F674" w14:textId="15F3D7CD" w:rsidR="00B7758B" w:rsidRDefault="00B7758B" w:rsidP="008F35EA">
      <w:pPr>
        <w:numPr>
          <w:ilvl w:val="0"/>
          <w:numId w:val="26"/>
        </w:numPr>
        <w:jc w:val="both"/>
        <w:rPr>
          <w:sz w:val="28"/>
          <w:szCs w:val="28"/>
        </w:rPr>
      </w:pPr>
      <w:r w:rsidRPr="00B7758B">
        <w:rPr>
          <w:sz w:val="28"/>
          <w:szCs w:val="28"/>
        </w:rPr>
        <w:t>Поля ввода для имени, электронной почты, номера телефона, страны и сообщения.</w:t>
      </w:r>
    </w:p>
    <w:p w14:paraId="46AA9449" w14:textId="77777777" w:rsidR="008F35EA" w:rsidRDefault="008F35EA" w:rsidP="008F35EA">
      <w:pPr>
        <w:ind w:left="360"/>
        <w:jc w:val="both"/>
        <w:rPr>
          <w:sz w:val="28"/>
          <w:szCs w:val="28"/>
        </w:rPr>
      </w:pPr>
    </w:p>
    <w:p w14:paraId="020503B4" w14:textId="3E10A73C" w:rsidR="008F35EA" w:rsidRDefault="008F35EA" w:rsidP="008F35EA">
      <w:pPr>
        <w:ind w:left="360"/>
        <w:jc w:val="both"/>
        <w:rPr>
          <w:sz w:val="28"/>
          <w:szCs w:val="28"/>
        </w:rPr>
      </w:pPr>
      <w:r w:rsidRPr="008F35EA">
        <w:rPr>
          <w:noProof/>
          <w:sz w:val="28"/>
          <w:szCs w:val="28"/>
        </w:rPr>
        <w:drawing>
          <wp:inline distT="0" distB="0" distL="0" distR="0" wp14:anchorId="5B53FF4D" wp14:editId="370B0D79">
            <wp:extent cx="4052621" cy="1999668"/>
            <wp:effectExtent l="0" t="0" r="5080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3731" cy="20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7F31" w14:textId="77777777" w:rsidR="008F35EA" w:rsidRPr="00B7758B" w:rsidRDefault="008F35EA" w:rsidP="008F35EA">
      <w:pPr>
        <w:ind w:left="360"/>
        <w:jc w:val="both"/>
        <w:rPr>
          <w:sz w:val="28"/>
          <w:szCs w:val="28"/>
        </w:rPr>
      </w:pPr>
    </w:p>
    <w:p w14:paraId="71B67077" w14:textId="304057FE" w:rsidR="00B7758B" w:rsidRDefault="00B7758B" w:rsidP="008F35EA">
      <w:pPr>
        <w:numPr>
          <w:ilvl w:val="0"/>
          <w:numId w:val="26"/>
        </w:numPr>
        <w:jc w:val="both"/>
        <w:rPr>
          <w:sz w:val="28"/>
          <w:szCs w:val="28"/>
        </w:rPr>
      </w:pPr>
      <w:r w:rsidRPr="00B7758B">
        <w:rPr>
          <w:sz w:val="28"/>
          <w:szCs w:val="28"/>
        </w:rPr>
        <w:t>Кнопка отправки.</w:t>
      </w:r>
    </w:p>
    <w:p w14:paraId="2F7C7F32" w14:textId="77777777" w:rsidR="008F35EA" w:rsidRDefault="008F35EA" w:rsidP="008F35EA">
      <w:pPr>
        <w:ind w:left="360"/>
        <w:jc w:val="both"/>
        <w:rPr>
          <w:sz w:val="28"/>
          <w:szCs w:val="28"/>
        </w:rPr>
      </w:pPr>
    </w:p>
    <w:p w14:paraId="529C8934" w14:textId="5628656C" w:rsidR="008F35EA" w:rsidRDefault="008F35EA" w:rsidP="008F35EA">
      <w:pPr>
        <w:ind w:left="360"/>
        <w:jc w:val="both"/>
        <w:rPr>
          <w:sz w:val="28"/>
          <w:szCs w:val="28"/>
        </w:rPr>
      </w:pPr>
      <w:r w:rsidRPr="008F35EA">
        <w:rPr>
          <w:noProof/>
          <w:sz w:val="28"/>
          <w:szCs w:val="28"/>
        </w:rPr>
        <w:drawing>
          <wp:inline distT="0" distB="0" distL="0" distR="0" wp14:anchorId="4CCCA848" wp14:editId="6260A254">
            <wp:extent cx="1905266" cy="619211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CC47" w14:textId="77777777" w:rsidR="008F35EA" w:rsidRPr="00B7758B" w:rsidRDefault="008F35EA" w:rsidP="008F35EA">
      <w:pPr>
        <w:ind w:left="360"/>
        <w:jc w:val="both"/>
        <w:rPr>
          <w:sz w:val="28"/>
          <w:szCs w:val="28"/>
        </w:rPr>
      </w:pPr>
    </w:p>
    <w:p w14:paraId="7F058B80" w14:textId="77777777" w:rsidR="00B7758B" w:rsidRPr="00B7758B" w:rsidRDefault="00B7758B" w:rsidP="008F35EA">
      <w:pPr>
        <w:ind w:firstLine="360"/>
        <w:jc w:val="both"/>
        <w:rPr>
          <w:sz w:val="28"/>
          <w:szCs w:val="28"/>
        </w:rPr>
      </w:pPr>
      <w:r w:rsidRPr="00B7758B">
        <w:rPr>
          <w:sz w:val="28"/>
          <w:szCs w:val="28"/>
        </w:rPr>
        <w:t>Каждый элемент имеет свою роль и функциональность, и важно расположить их в логическом порядке внутри HTML-контейнера формы.</w:t>
      </w:r>
    </w:p>
    <w:p w14:paraId="41C5C53F" w14:textId="77777777" w:rsidR="00B7758B" w:rsidRPr="00B7758B" w:rsidRDefault="00B7758B" w:rsidP="008F35EA">
      <w:pPr>
        <w:ind w:firstLine="360"/>
        <w:jc w:val="both"/>
        <w:rPr>
          <w:sz w:val="28"/>
          <w:szCs w:val="28"/>
        </w:rPr>
      </w:pPr>
      <w:r w:rsidRPr="00B7758B">
        <w:rPr>
          <w:sz w:val="28"/>
          <w:szCs w:val="28"/>
        </w:rPr>
        <w:t>Для оформления формы используются стили CSS. Вот основные аспекты стилизации:</w:t>
      </w:r>
    </w:p>
    <w:p w14:paraId="7953539B" w14:textId="77777777" w:rsidR="008F35EA" w:rsidRDefault="00B7758B" w:rsidP="008F35EA">
      <w:pPr>
        <w:ind w:firstLine="360"/>
        <w:jc w:val="both"/>
        <w:rPr>
          <w:sz w:val="28"/>
          <w:szCs w:val="28"/>
        </w:rPr>
      </w:pPr>
      <w:r w:rsidRPr="00B7758B">
        <w:rPr>
          <w:b/>
          <w:bCs/>
          <w:sz w:val="28"/>
          <w:szCs w:val="28"/>
        </w:rPr>
        <w:lastRenderedPageBreak/>
        <w:t>Контейнер формы:</w:t>
      </w:r>
      <w:r w:rsidRPr="00B7758B">
        <w:rPr>
          <w:sz w:val="28"/>
          <w:szCs w:val="28"/>
        </w:rPr>
        <w:t xml:space="preserve"> Контейнер формы имеет фон, границу и внутренние отступы, которые обеспечивают визуальное отделение формы от остального содержания страницы. </w:t>
      </w:r>
    </w:p>
    <w:p w14:paraId="33ED4FB2" w14:textId="18F7E686" w:rsidR="008F35EA" w:rsidRPr="008F35EA" w:rsidRDefault="008F35EA" w:rsidP="008F35EA">
      <w:pPr>
        <w:ind w:firstLine="360"/>
        <w:jc w:val="both"/>
        <w:rPr>
          <w:sz w:val="28"/>
          <w:szCs w:val="28"/>
          <w:lang w:val="en-US"/>
        </w:rPr>
      </w:pPr>
      <w:r w:rsidRPr="008F35EA">
        <w:rPr>
          <w:sz w:val="28"/>
          <w:szCs w:val="28"/>
          <w:lang w:val="en-US"/>
        </w:rPr>
        <w:t>#</w:t>
      </w:r>
      <w:proofErr w:type="gramStart"/>
      <w:r w:rsidRPr="008F35EA">
        <w:rPr>
          <w:sz w:val="28"/>
          <w:szCs w:val="28"/>
          <w:lang w:val="en-US"/>
        </w:rPr>
        <w:t>container</w:t>
      </w:r>
      <w:proofErr w:type="gramEnd"/>
      <w:r w:rsidRPr="008F35EA">
        <w:rPr>
          <w:sz w:val="28"/>
          <w:szCs w:val="28"/>
          <w:lang w:val="en-US"/>
        </w:rPr>
        <w:t xml:space="preserve"> {</w:t>
      </w:r>
    </w:p>
    <w:p w14:paraId="321723ED" w14:textId="77777777" w:rsidR="008F35EA" w:rsidRPr="008F35EA" w:rsidRDefault="008F35EA" w:rsidP="008F35EA">
      <w:pPr>
        <w:ind w:firstLine="360"/>
        <w:jc w:val="both"/>
        <w:rPr>
          <w:sz w:val="28"/>
          <w:szCs w:val="28"/>
          <w:lang w:val="en-US"/>
        </w:rPr>
      </w:pPr>
      <w:r w:rsidRPr="008F35EA">
        <w:rPr>
          <w:sz w:val="28"/>
          <w:szCs w:val="28"/>
          <w:lang w:val="en-US"/>
        </w:rPr>
        <w:t>  border: 3px solid #474544;</w:t>
      </w:r>
    </w:p>
    <w:p w14:paraId="3CCA00C8" w14:textId="77777777" w:rsidR="008F35EA" w:rsidRPr="008F35EA" w:rsidRDefault="008F35EA" w:rsidP="008F35EA">
      <w:pPr>
        <w:ind w:firstLine="360"/>
        <w:jc w:val="both"/>
        <w:rPr>
          <w:sz w:val="28"/>
          <w:szCs w:val="28"/>
          <w:lang w:val="en-US"/>
        </w:rPr>
      </w:pPr>
      <w:r w:rsidRPr="008F35EA">
        <w:rPr>
          <w:sz w:val="28"/>
          <w:szCs w:val="28"/>
          <w:lang w:val="en-US"/>
        </w:rPr>
        <w:t>  max-width: 768px;</w:t>
      </w:r>
    </w:p>
    <w:p w14:paraId="2C8CCFA6" w14:textId="77777777" w:rsidR="008F35EA" w:rsidRPr="008F35EA" w:rsidRDefault="008F35EA" w:rsidP="008F35EA">
      <w:pPr>
        <w:ind w:firstLine="360"/>
        <w:jc w:val="both"/>
        <w:rPr>
          <w:sz w:val="28"/>
          <w:szCs w:val="28"/>
          <w:lang w:val="en-US"/>
        </w:rPr>
      </w:pPr>
      <w:r w:rsidRPr="008F35EA">
        <w:rPr>
          <w:sz w:val="28"/>
          <w:szCs w:val="28"/>
          <w:lang w:val="en-US"/>
        </w:rPr>
        <w:t>  margin: 60px auto;</w:t>
      </w:r>
    </w:p>
    <w:p w14:paraId="3106E8B9" w14:textId="77777777" w:rsidR="008F35EA" w:rsidRPr="007F5837" w:rsidRDefault="008F35EA" w:rsidP="008F35EA">
      <w:pPr>
        <w:ind w:firstLine="360"/>
        <w:jc w:val="both"/>
        <w:rPr>
          <w:sz w:val="28"/>
          <w:szCs w:val="28"/>
          <w:lang w:val="en-US"/>
        </w:rPr>
      </w:pPr>
      <w:r w:rsidRPr="008F35EA">
        <w:rPr>
          <w:sz w:val="28"/>
          <w:szCs w:val="28"/>
          <w:lang w:val="en-US"/>
        </w:rPr>
        <w:t xml:space="preserve">  </w:t>
      </w:r>
      <w:r w:rsidRPr="007F5837">
        <w:rPr>
          <w:sz w:val="28"/>
          <w:szCs w:val="28"/>
          <w:lang w:val="en-US"/>
        </w:rPr>
        <w:t>position: relative;</w:t>
      </w:r>
    </w:p>
    <w:p w14:paraId="711ADDBE" w14:textId="77777777" w:rsidR="008F35EA" w:rsidRPr="008F35EA" w:rsidRDefault="008F35EA" w:rsidP="008F35EA">
      <w:pPr>
        <w:ind w:firstLine="360"/>
        <w:jc w:val="both"/>
        <w:rPr>
          <w:sz w:val="28"/>
          <w:szCs w:val="28"/>
        </w:rPr>
      </w:pPr>
      <w:r w:rsidRPr="008F35EA">
        <w:rPr>
          <w:sz w:val="28"/>
          <w:szCs w:val="28"/>
        </w:rPr>
        <w:t>}</w:t>
      </w:r>
    </w:p>
    <w:p w14:paraId="5B2CCF10" w14:textId="2EB9A860" w:rsidR="00B7758B" w:rsidRPr="00B7758B" w:rsidRDefault="00B7758B" w:rsidP="008F35EA">
      <w:pPr>
        <w:ind w:firstLine="360"/>
        <w:jc w:val="both"/>
        <w:rPr>
          <w:sz w:val="28"/>
          <w:szCs w:val="28"/>
        </w:rPr>
      </w:pPr>
    </w:p>
    <w:p w14:paraId="61107619" w14:textId="219E725F" w:rsidR="00B7758B" w:rsidRDefault="00B7758B" w:rsidP="008F35EA">
      <w:pPr>
        <w:ind w:firstLine="360"/>
        <w:jc w:val="both"/>
        <w:rPr>
          <w:sz w:val="28"/>
          <w:szCs w:val="28"/>
        </w:rPr>
      </w:pPr>
      <w:r w:rsidRPr="00B7758B">
        <w:rPr>
          <w:b/>
          <w:bCs/>
          <w:sz w:val="28"/>
          <w:szCs w:val="28"/>
        </w:rPr>
        <w:t>Заголовок формы:</w:t>
      </w:r>
      <w:r w:rsidRPr="00B7758B">
        <w:rPr>
          <w:sz w:val="28"/>
          <w:szCs w:val="28"/>
        </w:rPr>
        <w:t xml:space="preserve"> Заголовок "</w:t>
      </w:r>
      <w:proofErr w:type="spellStart"/>
      <w:r w:rsidRPr="00B7758B">
        <w:rPr>
          <w:sz w:val="28"/>
          <w:szCs w:val="28"/>
        </w:rPr>
        <w:t>Feedback</w:t>
      </w:r>
      <w:proofErr w:type="spellEnd"/>
      <w:r w:rsidRPr="00B7758B">
        <w:rPr>
          <w:sz w:val="28"/>
          <w:szCs w:val="28"/>
        </w:rPr>
        <w:t xml:space="preserve"> Form" расположен в верхней части формы и оформлен с использованием крупного шрифта, чтобы привлечь внимание пользователя. </w:t>
      </w:r>
    </w:p>
    <w:p w14:paraId="569657E3" w14:textId="27D3B864" w:rsidR="008F35EA" w:rsidRPr="008F35EA" w:rsidRDefault="008F35EA" w:rsidP="008F35EA">
      <w:pPr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Html:</w:t>
      </w:r>
    </w:p>
    <w:p w14:paraId="554A7320" w14:textId="00559213" w:rsidR="008F35EA" w:rsidRDefault="008F35EA" w:rsidP="008F35EA">
      <w:pPr>
        <w:ind w:firstLine="360"/>
        <w:jc w:val="both"/>
        <w:rPr>
          <w:sz w:val="28"/>
          <w:szCs w:val="28"/>
          <w:lang w:val="en-US"/>
        </w:rPr>
      </w:pPr>
      <w:r w:rsidRPr="008F35EA">
        <w:rPr>
          <w:sz w:val="28"/>
          <w:szCs w:val="28"/>
          <w:lang w:val="en-US"/>
        </w:rPr>
        <w:t>&lt;h1&gt;&amp;bull; Feedback form &amp;bull;&lt;/h1&gt;</w:t>
      </w:r>
    </w:p>
    <w:p w14:paraId="6DD189CA" w14:textId="7C6CB058" w:rsidR="008F35EA" w:rsidRDefault="008F35EA" w:rsidP="008F35EA">
      <w:pPr>
        <w:ind w:firstLine="3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28B84F0A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h1 {</w:t>
      </w:r>
    </w:p>
    <w:p w14:paraId="41BCFBFD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color: #474544;</w:t>
      </w:r>
    </w:p>
    <w:p w14:paraId="0A1BEC16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font-size: 32px;</w:t>
      </w:r>
    </w:p>
    <w:p w14:paraId="6C3CACEE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font-weight: 700;</w:t>
      </w:r>
    </w:p>
    <w:p w14:paraId="6EC3155A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letter-spacing: 7px;</w:t>
      </w:r>
    </w:p>
    <w:p w14:paraId="4D17174E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text-align: center;</w:t>
      </w:r>
    </w:p>
    <w:p w14:paraId="09E5DDB0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text-transform: uppercase;</w:t>
      </w:r>
    </w:p>
    <w:p w14:paraId="52764DF4" w14:textId="77777777" w:rsidR="002C05E9" w:rsidRPr="002C05E9" w:rsidRDefault="002C05E9" w:rsidP="002C05E9">
      <w:pPr>
        <w:ind w:firstLine="360"/>
        <w:jc w:val="both"/>
        <w:rPr>
          <w:sz w:val="28"/>
          <w:szCs w:val="28"/>
        </w:rPr>
      </w:pPr>
      <w:r w:rsidRPr="002C05E9">
        <w:rPr>
          <w:sz w:val="28"/>
          <w:szCs w:val="28"/>
        </w:rPr>
        <w:t>}</w:t>
      </w:r>
    </w:p>
    <w:p w14:paraId="70B622DE" w14:textId="77777777" w:rsidR="002C05E9" w:rsidRPr="007F5837" w:rsidRDefault="002C05E9" w:rsidP="008F35EA">
      <w:pPr>
        <w:ind w:firstLine="360"/>
        <w:jc w:val="both"/>
        <w:rPr>
          <w:sz w:val="28"/>
          <w:szCs w:val="28"/>
        </w:rPr>
      </w:pPr>
    </w:p>
    <w:p w14:paraId="095CAA00" w14:textId="77777777" w:rsidR="008F35EA" w:rsidRPr="007F5837" w:rsidRDefault="008F35EA" w:rsidP="008F35EA">
      <w:pPr>
        <w:ind w:firstLine="360"/>
        <w:jc w:val="both"/>
        <w:rPr>
          <w:sz w:val="28"/>
          <w:szCs w:val="28"/>
        </w:rPr>
      </w:pPr>
    </w:p>
    <w:p w14:paraId="4F8F7C64" w14:textId="51AC8D8B" w:rsidR="00B7758B" w:rsidRPr="00B7758B" w:rsidRDefault="00B7758B" w:rsidP="008F35EA">
      <w:pPr>
        <w:ind w:firstLine="360"/>
        <w:jc w:val="both"/>
        <w:rPr>
          <w:sz w:val="28"/>
          <w:szCs w:val="28"/>
        </w:rPr>
      </w:pPr>
      <w:r w:rsidRPr="00B7758B">
        <w:rPr>
          <w:b/>
          <w:bCs/>
          <w:sz w:val="28"/>
          <w:szCs w:val="28"/>
        </w:rPr>
        <w:t>Иконка телефона:</w:t>
      </w:r>
      <w:r w:rsidRPr="00B7758B">
        <w:rPr>
          <w:sz w:val="28"/>
          <w:szCs w:val="28"/>
        </w:rPr>
        <w:t xml:space="preserve"> Иконка телефона размещается под заголовком и служит визуальным элементом, указывающим на контактный характер формы. </w:t>
      </w:r>
    </w:p>
    <w:p w14:paraId="4EA3E3F7" w14:textId="4854DE70" w:rsidR="00B7758B" w:rsidRDefault="00B7758B" w:rsidP="008F35EA">
      <w:pPr>
        <w:ind w:firstLine="360"/>
        <w:jc w:val="both"/>
        <w:rPr>
          <w:sz w:val="28"/>
          <w:szCs w:val="28"/>
        </w:rPr>
      </w:pPr>
      <w:r w:rsidRPr="00B7758B">
        <w:rPr>
          <w:b/>
          <w:bCs/>
          <w:sz w:val="28"/>
          <w:szCs w:val="28"/>
        </w:rPr>
        <w:t>Поля ввода:</w:t>
      </w:r>
      <w:r w:rsidRPr="00B7758B">
        <w:rPr>
          <w:sz w:val="28"/>
          <w:szCs w:val="28"/>
        </w:rPr>
        <w:t xml:space="preserve"> Поля ввода для имени, электронной почты, номера телефона и страны имеют одинаковую стилизацию для создания консистентного внешнего вида. Они включают тонкие границы</w:t>
      </w:r>
      <w:r w:rsidR="008F35EA">
        <w:rPr>
          <w:sz w:val="28"/>
          <w:szCs w:val="28"/>
        </w:rPr>
        <w:t xml:space="preserve"> и</w:t>
      </w:r>
      <w:r w:rsidRPr="00B7758B">
        <w:rPr>
          <w:sz w:val="28"/>
          <w:szCs w:val="28"/>
        </w:rPr>
        <w:t xml:space="preserve"> внутренние отступы </w:t>
      </w:r>
    </w:p>
    <w:p w14:paraId="7AE64F57" w14:textId="5ECEE990" w:rsidR="002C05E9" w:rsidRPr="007F5837" w:rsidRDefault="002C05E9" w:rsidP="008F35EA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7F5837">
        <w:rPr>
          <w:sz w:val="28"/>
          <w:szCs w:val="28"/>
        </w:rPr>
        <w:t>:</w:t>
      </w:r>
    </w:p>
    <w:p w14:paraId="00AC60DF" w14:textId="77777777" w:rsidR="002C05E9" w:rsidRPr="007F5837" w:rsidRDefault="002C05E9" w:rsidP="002C05E9">
      <w:pPr>
        <w:ind w:firstLine="360"/>
        <w:jc w:val="both"/>
        <w:rPr>
          <w:sz w:val="28"/>
          <w:szCs w:val="28"/>
        </w:rPr>
      </w:pPr>
      <w:r w:rsidRPr="007F5837">
        <w:rPr>
          <w:sz w:val="28"/>
          <w:szCs w:val="28"/>
        </w:rPr>
        <w:t>&lt;</w:t>
      </w:r>
      <w:r w:rsidRPr="002C05E9">
        <w:rPr>
          <w:sz w:val="28"/>
          <w:szCs w:val="28"/>
          <w:lang w:val="en-US"/>
        </w:rPr>
        <w:t>div</w:t>
      </w:r>
      <w:r w:rsidRPr="007F5837">
        <w:rPr>
          <w:sz w:val="28"/>
          <w:szCs w:val="28"/>
        </w:rPr>
        <w:t xml:space="preserve"> </w:t>
      </w:r>
      <w:r w:rsidRPr="002C05E9">
        <w:rPr>
          <w:sz w:val="28"/>
          <w:szCs w:val="28"/>
          <w:lang w:val="en-US"/>
        </w:rPr>
        <w:t>class</w:t>
      </w:r>
      <w:r w:rsidRPr="007F5837">
        <w:rPr>
          <w:sz w:val="28"/>
          <w:szCs w:val="28"/>
        </w:rPr>
        <w:t>="</w:t>
      </w:r>
      <w:r w:rsidRPr="002C05E9">
        <w:rPr>
          <w:sz w:val="28"/>
          <w:szCs w:val="28"/>
          <w:lang w:val="en-US"/>
        </w:rPr>
        <w:t>name</w:t>
      </w:r>
      <w:r w:rsidRPr="007F5837">
        <w:rPr>
          <w:sz w:val="28"/>
          <w:szCs w:val="28"/>
        </w:rPr>
        <w:t>"&gt;</w:t>
      </w:r>
    </w:p>
    <w:p w14:paraId="700CF665" w14:textId="3DEAFAAC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</w:t>
      </w:r>
      <w:r w:rsidRPr="007F5837">
        <w:rPr>
          <w:sz w:val="28"/>
          <w:szCs w:val="28"/>
        </w:rPr>
        <w:t xml:space="preserve"> </w:t>
      </w:r>
      <w:r w:rsidRPr="002C05E9">
        <w:rPr>
          <w:sz w:val="28"/>
          <w:szCs w:val="28"/>
          <w:lang w:val="en-US"/>
        </w:rPr>
        <w:t> </w:t>
      </w:r>
      <w:r w:rsidRPr="007F5837">
        <w:rPr>
          <w:sz w:val="28"/>
          <w:szCs w:val="28"/>
        </w:rPr>
        <w:t xml:space="preserve"> </w:t>
      </w:r>
      <w:r w:rsidRPr="002C05E9">
        <w:rPr>
          <w:sz w:val="28"/>
          <w:szCs w:val="28"/>
          <w:lang w:val="en-US"/>
        </w:rPr>
        <w:t> </w:t>
      </w:r>
      <w:r w:rsidRPr="007F5837">
        <w:rPr>
          <w:sz w:val="28"/>
          <w:szCs w:val="28"/>
        </w:rPr>
        <w:t xml:space="preserve"> </w:t>
      </w:r>
      <w:r w:rsidRPr="002C05E9">
        <w:rPr>
          <w:sz w:val="28"/>
          <w:szCs w:val="28"/>
          <w:lang w:val="en-US"/>
        </w:rPr>
        <w:t> </w:t>
      </w:r>
      <w:r w:rsidRPr="007F5837">
        <w:rPr>
          <w:sz w:val="28"/>
          <w:szCs w:val="28"/>
        </w:rPr>
        <w:t xml:space="preserve"> </w:t>
      </w:r>
      <w:r w:rsidRPr="002C05E9">
        <w:rPr>
          <w:sz w:val="28"/>
          <w:szCs w:val="28"/>
          <w:lang w:val="en-US"/>
        </w:rPr>
        <w:t> </w:t>
      </w:r>
      <w:r w:rsidRPr="007F5837">
        <w:rPr>
          <w:sz w:val="28"/>
          <w:szCs w:val="28"/>
        </w:rPr>
        <w:t xml:space="preserve"> </w:t>
      </w:r>
      <w:r w:rsidRPr="002C05E9">
        <w:rPr>
          <w:sz w:val="28"/>
          <w:szCs w:val="28"/>
          <w:lang w:val="en-US"/>
        </w:rPr>
        <w:t> </w:t>
      </w:r>
      <w:r w:rsidRPr="007F5837">
        <w:rPr>
          <w:sz w:val="28"/>
          <w:szCs w:val="28"/>
        </w:rPr>
        <w:t xml:space="preserve"> </w:t>
      </w:r>
      <w:r w:rsidRPr="002C05E9">
        <w:rPr>
          <w:sz w:val="28"/>
          <w:szCs w:val="28"/>
          <w:lang w:val="en-US"/>
        </w:rPr>
        <w:t>&lt;label for="name"&gt;&lt;/label&gt;</w:t>
      </w:r>
    </w:p>
    <w:p w14:paraId="3C55610D" w14:textId="518DD1CD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&lt;input type="text" placeholder="Name" name="name" id="</w:t>
      </w:r>
      <w:proofErr w:type="spellStart"/>
      <w:r w:rsidRPr="002C05E9">
        <w:rPr>
          <w:sz w:val="28"/>
          <w:szCs w:val="28"/>
          <w:lang w:val="en-US"/>
        </w:rPr>
        <w:t>name_input</w:t>
      </w:r>
      <w:proofErr w:type="spellEnd"/>
      <w:r w:rsidRPr="002C05E9">
        <w:rPr>
          <w:sz w:val="28"/>
          <w:szCs w:val="28"/>
          <w:lang w:val="en-US"/>
        </w:rPr>
        <w:t>" required&gt;</w:t>
      </w:r>
    </w:p>
    <w:p w14:paraId="3279055E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 &lt;/div&gt;</w:t>
      </w:r>
    </w:p>
    <w:p w14:paraId="67CFB239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 &lt;div class="email"&gt;</w:t>
      </w:r>
    </w:p>
    <w:p w14:paraId="25F53510" w14:textId="7C114149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    &lt;label for="email"&gt;&lt;/label&gt;</w:t>
      </w:r>
    </w:p>
    <w:p w14:paraId="4B01600F" w14:textId="1670AFB4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</w:t>
      </w:r>
      <w:r>
        <w:rPr>
          <w:sz w:val="28"/>
          <w:szCs w:val="28"/>
          <w:lang w:val="en-US"/>
        </w:rPr>
        <w:tab/>
      </w:r>
      <w:r w:rsidRPr="002C05E9">
        <w:rPr>
          <w:sz w:val="28"/>
          <w:szCs w:val="28"/>
          <w:lang w:val="en-US"/>
        </w:rPr>
        <w:t>&lt;input type="email" placeholder="e-mail" name="email" id="</w:t>
      </w:r>
      <w:proofErr w:type="spellStart"/>
      <w:r w:rsidRPr="002C05E9">
        <w:rPr>
          <w:sz w:val="28"/>
          <w:szCs w:val="28"/>
          <w:lang w:val="en-US"/>
        </w:rPr>
        <w:t>email_input</w:t>
      </w:r>
      <w:proofErr w:type="spellEnd"/>
      <w:r w:rsidRPr="002C05E9">
        <w:rPr>
          <w:sz w:val="28"/>
          <w:szCs w:val="28"/>
          <w:lang w:val="en-US"/>
        </w:rPr>
        <w:t>" required&gt;</w:t>
      </w:r>
    </w:p>
    <w:p w14:paraId="0ECEF09A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 &lt;/div&gt;</w:t>
      </w:r>
    </w:p>
    <w:p w14:paraId="33F0EC8F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 &lt;div class="telephone"&gt;</w:t>
      </w:r>
    </w:p>
    <w:p w14:paraId="3CAFEEA9" w14:textId="5356224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 xml:space="preserve">                </w:t>
      </w:r>
      <w:r>
        <w:rPr>
          <w:sz w:val="28"/>
          <w:szCs w:val="28"/>
          <w:lang w:val="en-US"/>
        </w:rPr>
        <w:t xml:space="preserve">  </w:t>
      </w:r>
      <w:r w:rsidRPr="002C05E9">
        <w:rPr>
          <w:sz w:val="28"/>
          <w:szCs w:val="28"/>
          <w:lang w:val="en-US"/>
        </w:rPr>
        <w:t>&lt;label for="telephone"&gt;&lt;/label&gt;</w:t>
      </w:r>
    </w:p>
    <w:p w14:paraId="44639286" w14:textId="54915014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lastRenderedPageBreak/>
        <w:t>     </w:t>
      </w:r>
      <w:r>
        <w:rPr>
          <w:sz w:val="28"/>
          <w:szCs w:val="28"/>
          <w:lang w:val="en-US"/>
        </w:rPr>
        <w:t xml:space="preserve"> </w:t>
      </w:r>
      <w:r w:rsidRPr="002C05E9">
        <w:rPr>
          <w:sz w:val="28"/>
          <w:szCs w:val="28"/>
          <w:lang w:val="en-US"/>
        </w:rPr>
        <w:t>&lt;input type="text" placeholder="number" name="telephone" id="</w:t>
      </w:r>
      <w:proofErr w:type="spellStart"/>
      <w:r w:rsidRPr="002C05E9">
        <w:rPr>
          <w:sz w:val="28"/>
          <w:szCs w:val="28"/>
          <w:lang w:val="en-US"/>
        </w:rPr>
        <w:t>telephone_input</w:t>
      </w:r>
      <w:proofErr w:type="spellEnd"/>
      <w:r w:rsidRPr="002C05E9">
        <w:rPr>
          <w:sz w:val="28"/>
          <w:szCs w:val="28"/>
          <w:lang w:val="en-US"/>
        </w:rPr>
        <w:t>" required&gt;</w:t>
      </w:r>
    </w:p>
    <w:p w14:paraId="3AF9034F" w14:textId="2A6DD0E4" w:rsidR="002C05E9" w:rsidRPr="007F5837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 xml:space="preserve">            </w:t>
      </w:r>
      <w:r w:rsidRPr="007F5837">
        <w:rPr>
          <w:sz w:val="28"/>
          <w:szCs w:val="28"/>
          <w:lang w:val="en-US"/>
        </w:rPr>
        <w:t>&lt;/div&gt;</w:t>
      </w:r>
    </w:p>
    <w:p w14:paraId="51F37F29" w14:textId="16ED6703" w:rsid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25BDB1E2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 xml:space="preserve">input[type='text'], input[type='email'], select, </w:t>
      </w:r>
      <w:proofErr w:type="spellStart"/>
      <w:r w:rsidRPr="002C05E9">
        <w:rPr>
          <w:sz w:val="28"/>
          <w:szCs w:val="28"/>
          <w:lang w:val="en-US"/>
        </w:rPr>
        <w:t>textarea</w:t>
      </w:r>
      <w:proofErr w:type="spellEnd"/>
      <w:r w:rsidRPr="002C05E9">
        <w:rPr>
          <w:sz w:val="28"/>
          <w:szCs w:val="28"/>
          <w:lang w:val="en-US"/>
        </w:rPr>
        <w:t xml:space="preserve"> {</w:t>
      </w:r>
    </w:p>
    <w:p w14:paraId="795DE4F1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background: none;</w:t>
      </w:r>
    </w:p>
    <w:p w14:paraId="2224FA72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border: none;</w:t>
      </w:r>
    </w:p>
    <w:p w14:paraId="7FA8BBDB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border-bottom: 2px solid #474544;</w:t>
      </w:r>
    </w:p>
    <w:p w14:paraId="073BB59A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font-family: 'Montserrat';</w:t>
      </w:r>
    </w:p>
    <w:p w14:paraId="18B27DEF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color: #474544;</w:t>
      </w:r>
    </w:p>
    <w:p w14:paraId="1295FB04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font-size: 1em;</w:t>
      </w:r>
    </w:p>
    <w:p w14:paraId="1ECB7CFB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font-weight: 400;</w:t>
      </w:r>
    </w:p>
    <w:p w14:paraId="7F866952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letter-spacing: 3px;</w:t>
      </w:r>
    </w:p>
    <w:p w14:paraId="62835B35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margin: 0 0 1.875em 0;</w:t>
      </w:r>
    </w:p>
    <w:p w14:paraId="644EFA29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padding: 0 0 0.875em 0;</w:t>
      </w:r>
    </w:p>
    <w:p w14:paraId="44DFE50A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text-transform: uppercase;</w:t>
      </w:r>
    </w:p>
    <w:p w14:paraId="5C628AEC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width: 100%;</w:t>
      </w:r>
    </w:p>
    <w:p w14:paraId="4B7854DA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box-sizing: border-box;</w:t>
      </w:r>
    </w:p>
    <w:p w14:paraId="625C1638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}</w:t>
      </w:r>
    </w:p>
    <w:p w14:paraId="5E7CA5D9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input[type='text'</w:t>
      </w:r>
      <w:proofErr w:type="gramStart"/>
      <w:r w:rsidRPr="002C05E9">
        <w:rPr>
          <w:sz w:val="28"/>
          <w:szCs w:val="28"/>
          <w:lang w:val="en-US"/>
        </w:rPr>
        <w:t>]:focus</w:t>
      </w:r>
      <w:proofErr w:type="gramEnd"/>
      <w:r w:rsidRPr="002C05E9">
        <w:rPr>
          <w:sz w:val="28"/>
          <w:szCs w:val="28"/>
          <w:lang w:val="en-US"/>
        </w:rPr>
        <w:t xml:space="preserve">, input[type='email']:focus, </w:t>
      </w:r>
      <w:proofErr w:type="spellStart"/>
      <w:r w:rsidRPr="002C05E9">
        <w:rPr>
          <w:sz w:val="28"/>
          <w:szCs w:val="28"/>
          <w:lang w:val="en-US"/>
        </w:rPr>
        <w:t>textarea:focus</w:t>
      </w:r>
      <w:proofErr w:type="spellEnd"/>
      <w:r w:rsidRPr="002C05E9">
        <w:rPr>
          <w:sz w:val="28"/>
          <w:szCs w:val="28"/>
          <w:lang w:val="en-US"/>
        </w:rPr>
        <w:t xml:space="preserve"> {</w:t>
      </w:r>
    </w:p>
    <w:p w14:paraId="6EF36087" w14:textId="77777777" w:rsidR="002C05E9" w:rsidRPr="002C05E9" w:rsidRDefault="002C05E9" w:rsidP="002C05E9">
      <w:pPr>
        <w:ind w:firstLine="360"/>
        <w:jc w:val="both"/>
        <w:rPr>
          <w:sz w:val="28"/>
          <w:szCs w:val="28"/>
        </w:rPr>
      </w:pPr>
      <w:r w:rsidRPr="002C05E9">
        <w:rPr>
          <w:sz w:val="28"/>
          <w:szCs w:val="28"/>
          <w:lang w:val="en-US"/>
        </w:rPr>
        <w:t xml:space="preserve">  </w:t>
      </w:r>
      <w:proofErr w:type="spellStart"/>
      <w:r w:rsidRPr="002C05E9">
        <w:rPr>
          <w:sz w:val="28"/>
          <w:szCs w:val="28"/>
        </w:rPr>
        <w:t>outline</w:t>
      </w:r>
      <w:proofErr w:type="spellEnd"/>
      <w:r w:rsidRPr="002C05E9">
        <w:rPr>
          <w:sz w:val="28"/>
          <w:szCs w:val="28"/>
        </w:rPr>
        <w:t xml:space="preserve">: </w:t>
      </w:r>
      <w:proofErr w:type="spellStart"/>
      <w:r w:rsidRPr="002C05E9">
        <w:rPr>
          <w:sz w:val="28"/>
          <w:szCs w:val="28"/>
        </w:rPr>
        <w:t>none</w:t>
      </w:r>
      <w:proofErr w:type="spellEnd"/>
      <w:r w:rsidRPr="002C05E9">
        <w:rPr>
          <w:sz w:val="28"/>
          <w:szCs w:val="28"/>
        </w:rPr>
        <w:t>;</w:t>
      </w:r>
    </w:p>
    <w:p w14:paraId="42E32DAD" w14:textId="6BCFB842" w:rsidR="002C05E9" w:rsidRPr="00B7758B" w:rsidRDefault="002C05E9" w:rsidP="002C05E9">
      <w:pPr>
        <w:ind w:firstLine="360"/>
        <w:jc w:val="both"/>
        <w:rPr>
          <w:sz w:val="28"/>
          <w:szCs w:val="28"/>
        </w:rPr>
      </w:pPr>
      <w:r w:rsidRPr="002C05E9">
        <w:rPr>
          <w:sz w:val="28"/>
          <w:szCs w:val="28"/>
        </w:rPr>
        <w:t>}</w:t>
      </w:r>
    </w:p>
    <w:p w14:paraId="006D5A31" w14:textId="1ADCBF8E" w:rsidR="00B7758B" w:rsidRDefault="00B7758B" w:rsidP="008F35EA">
      <w:pPr>
        <w:ind w:firstLine="360"/>
        <w:jc w:val="both"/>
        <w:rPr>
          <w:sz w:val="28"/>
          <w:szCs w:val="28"/>
        </w:rPr>
      </w:pPr>
      <w:r w:rsidRPr="00B7758B">
        <w:rPr>
          <w:b/>
          <w:bCs/>
          <w:sz w:val="28"/>
          <w:szCs w:val="28"/>
        </w:rPr>
        <w:t>Поле выбора страны:</w:t>
      </w:r>
      <w:r w:rsidRPr="00B7758B">
        <w:rPr>
          <w:sz w:val="28"/>
          <w:szCs w:val="28"/>
        </w:rPr>
        <w:t xml:space="preserve"> Поле выбора страны оформлено как выпадающее меню, что позволяет пользователю выбрать свою страну из списка. Стилизация этого элемента включает границы, шрифты и внутренние отступы, аналогичные полям ввода.</w:t>
      </w:r>
    </w:p>
    <w:p w14:paraId="21AD5C91" w14:textId="50F79628" w:rsidR="002C05E9" w:rsidRDefault="002C05E9" w:rsidP="008F35EA">
      <w:pPr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Html:</w:t>
      </w:r>
    </w:p>
    <w:p w14:paraId="548DB12A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&lt;div class="country"&gt;</w:t>
      </w:r>
    </w:p>
    <w:p w14:paraId="5AD283EE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     &lt;label for="country"&gt;&lt;/label&gt;</w:t>
      </w:r>
    </w:p>
    <w:p w14:paraId="591C1BF9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     &lt;select name="country" id="</w:t>
      </w:r>
      <w:proofErr w:type="spellStart"/>
      <w:r w:rsidRPr="002C05E9">
        <w:rPr>
          <w:sz w:val="28"/>
          <w:szCs w:val="28"/>
          <w:lang w:val="en-US"/>
        </w:rPr>
        <w:t>country_input</w:t>
      </w:r>
      <w:proofErr w:type="spellEnd"/>
      <w:r w:rsidRPr="002C05E9">
        <w:rPr>
          <w:sz w:val="28"/>
          <w:szCs w:val="28"/>
          <w:lang w:val="en-US"/>
        </w:rPr>
        <w:t>" required&gt;</w:t>
      </w:r>
    </w:p>
    <w:p w14:paraId="266A097C" w14:textId="44881B9B" w:rsid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     &lt;option disabled hidden selected&gt;Country&lt;/option&gt;</w:t>
      </w:r>
    </w:p>
    <w:p w14:paraId="6CB4D257" w14:textId="77777777" w:rsidR="002C05E9" w:rsidRPr="002C05E9" w:rsidRDefault="002C05E9" w:rsidP="002C05E9">
      <w:pPr>
        <w:ind w:firstLine="360"/>
        <w:jc w:val="both"/>
        <w:rPr>
          <w:sz w:val="28"/>
          <w:szCs w:val="28"/>
        </w:rPr>
      </w:pPr>
      <w:r w:rsidRPr="002C05E9">
        <w:rPr>
          <w:sz w:val="28"/>
          <w:szCs w:val="28"/>
        </w:rPr>
        <w:t>&lt;/</w:t>
      </w:r>
      <w:proofErr w:type="spellStart"/>
      <w:r w:rsidRPr="002C05E9">
        <w:rPr>
          <w:sz w:val="28"/>
          <w:szCs w:val="28"/>
        </w:rPr>
        <w:t>select</w:t>
      </w:r>
      <w:proofErr w:type="spellEnd"/>
      <w:r w:rsidRPr="002C05E9">
        <w:rPr>
          <w:sz w:val="28"/>
          <w:szCs w:val="28"/>
        </w:rPr>
        <w:t>&gt;</w:t>
      </w:r>
    </w:p>
    <w:p w14:paraId="6FF64F89" w14:textId="50D0652C" w:rsidR="002C05E9" w:rsidRPr="002C05E9" w:rsidRDefault="002C05E9" w:rsidP="002C05E9">
      <w:pPr>
        <w:ind w:firstLine="360"/>
        <w:jc w:val="both"/>
        <w:rPr>
          <w:sz w:val="28"/>
          <w:szCs w:val="28"/>
        </w:rPr>
      </w:pPr>
      <w:r w:rsidRPr="002C05E9">
        <w:rPr>
          <w:sz w:val="28"/>
          <w:szCs w:val="28"/>
        </w:rPr>
        <w:t>&lt;/</w:t>
      </w:r>
      <w:proofErr w:type="spellStart"/>
      <w:r w:rsidRPr="002C05E9">
        <w:rPr>
          <w:sz w:val="28"/>
          <w:szCs w:val="28"/>
        </w:rPr>
        <w:t>div</w:t>
      </w:r>
      <w:proofErr w:type="spellEnd"/>
      <w:r w:rsidRPr="002C05E9">
        <w:rPr>
          <w:sz w:val="28"/>
          <w:szCs w:val="28"/>
        </w:rPr>
        <w:t>&gt;</w:t>
      </w:r>
    </w:p>
    <w:p w14:paraId="3497EBFD" w14:textId="77777777" w:rsidR="002C05E9" w:rsidRPr="007F5837" w:rsidRDefault="002C05E9" w:rsidP="002C05E9">
      <w:pPr>
        <w:ind w:firstLine="360"/>
        <w:jc w:val="both"/>
        <w:rPr>
          <w:sz w:val="28"/>
          <w:szCs w:val="28"/>
        </w:rPr>
      </w:pPr>
    </w:p>
    <w:p w14:paraId="311014B8" w14:textId="77777777" w:rsidR="002C05E9" w:rsidRPr="007F5837" w:rsidRDefault="002C05E9" w:rsidP="008F35EA">
      <w:pPr>
        <w:ind w:firstLine="360"/>
        <w:jc w:val="both"/>
        <w:rPr>
          <w:sz w:val="28"/>
          <w:szCs w:val="28"/>
        </w:rPr>
      </w:pPr>
    </w:p>
    <w:p w14:paraId="7E29CD02" w14:textId="65C62EBC" w:rsidR="00B7758B" w:rsidRDefault="00B7758B" w:rsidP="008F35EA">
      <w:pPr>
        <w:ind w:firstLine="360"/>
        <w:jc w:val="both"/>
        <w:rPr>
          <w:sz w:val="28"/>
          <w:szCs w:val="28"/>
        </w:rPr>
      </w:pPr>
      <w:r w:rsidRPr="00B7758B">
        <w:rPr>
          <w:b/>
          <w:bCs/>
          <w:sz w:val="28"/>
          <w:szCs w:val="28"/>
        </w:rPr>
        <w:t>Поле для сообщения:</w:t>
      </w:r>
      <w:r w:rsidRPr="00B7758B">
        <w:rPr>
          <w:sz w:val="28"/>
          <w:szCs w:val="28"/>
        </w:rPr>
        <w:t xml:space="preserve"> Поле для сообщения отличается от остальных полей тем, что оно больше по высоте и предназначено для ввода большого объема текста. Оно имеет аналогичную стилизацию с тонкими границами и внутренними отступами.</w:t>
      </w:r>
    </w:p>
    <w:p w14:paraId="24520368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&lt;div class="message"&gt;</w:t>
      </w:r>
    </w:p>
    <w:p w14:paraId="795977DB" w14:textId="42DEB21A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 &lt;label for="message"&gt;&lt;/label&gt;</w:t>
      </w:r>
    </w:p>
    <w:p w14:paraId="78580CE8" w14:textId="40A24CAE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&lt;</w:t>
      </w:r>
      <w:proofErr w:type="spellStart"/>
      <w:r w:rsidRPr="002C05E9">
        <w:rPr>
          <w:sz w:val="28"/>
          <w:szCs w:val="28"/>
          <w:lang w:val="en-US"/>
        </w:rPr>
        <w:t>textarea</w:t>
      </w:r>
      <w:proofErr w:type="spellEnd"/>
      <w:r w:rsidRPr="002C05E9">
        <w:rPr>
          <w:sz w:val="28"/>
          <w:szCs w:val="28"/>
          <w:lang w:val="en-US"/>
        </w:rPr>
        <w:t xml:space="preserve"> name="message" placeholder="message" id="</w:t>
      </w:r>
      <w:proofErr w:type="spellStart"/>
      <w:r w:rsidRPr="002C05E9">
        <w:rPr>
          <w:sz w:val="28"/>
          <w:szCs w:val="28"/>
          <w:lang w:val="en-US"/>
        </w:rPr>
        <w:t>message_input</w:t>
      </w:r>
      <w:proofErr w:type="spellEnd"/>
      <w:r w:rsidRPr="002C05E9">
        <w:rPr>
          <w:sz w:val="28"/>
          <w:szCs w:val="28"/>
          <w:lang w:val="en-US"/>
        </w:rPr>
        <w:t>" cols="30" rows="5" required&gt;&lt;/</w:t>
      </w:r>
      <w:proofErr w:type="spellStart"/>
      <w:r w:rsidRPr="002C05E9">
        <w:rPr>
          <w:sz w:val="28"/>
          <w:szCs w:val="28"/>
          <w:lang w:val="en-US"/>
        </w:rPr>
        <w:t>textarea</w:t>
      </w:r>
      <w:proofErr w:type="spellEnd"/>
      <w:r w:rsidRPr="002C05E9">
        <w:rPr>
          <w:sz w:val="28"/>
          <w:szCs w:val="28"/>
          <w:lang w:val="en-US"/>
        </w:rPr>
        <w:t>&gt;</w:t>
      </w:r>
    </w:p>
    <w:p w14:paraId="6BDF739A" w14:textId="60C76068" w:rsidR="002C05E9" w:rsidRPr="00B7758B" w:rsidRDefault="002C05E9" w:rsidP="002C05E9">
      <w:pPr>
        <w:ind w:firstLine="360"/>
        <w:jc w:val="both"/>
        <w:rPr>
          <w:sz w:val="28"/>
          <w:szCs w:val="28"/>
        </w:rPr>
      </w:pPr>
      <w:r w:rsidRPr="002C05E9">
        <w:rPr>
          <w:sz w:val="28"/>
          <w:szCs w:val="28"/>
          <w:lang w:val="en-US"/>
        </w:rPr>
        <w:t xml:space="preserve">  </w:t>
      </w:r>
      <w:r w:rsidRPr="002C05E9">
        <w:rPr>
          <w:sz w:val="28"/>
          <w:szCs w:val="28"/>
        </w:rPr>
        <w:t>&lt;/</w:t>
      </w:r>
      <w:proofErr w:type="spellStart"/>
      <w:r w:rsidRPr="002C05E9">
        <w:rPr>
          <w:sz w:val="28"/>
          <w:szCs w:val="28"/>
        </w:rPr>
        <w:t>div</w:t>
      </w:r>
      <w:proofErr w:type="spellEnd"/>
      <w:r w:rsidRPr="002C05E9">
        <w:rPr>
          <w:sz w:val="28"/>
          <w:szCs w:val="28"/>
        </w:rPr>
        <w:t>&gt;</w:t>
      </w:r>
    </w:p>
    <w:p w14:paraId="24AAC34F" w14:textId="314FDAFD" w:rsidR="00B7758B" w:rsidRDefault="00B7758B" w:rsidP="008F35EA">
      <w:pPr>
        <w:ind w:firstLine="360"/>
        <w:jc w:val="both"/>
        <w:rPr>
          <w:sz w:val="28"/>
          <w:szCs w:val="28"/>
        </w:rPr>
      </w:pPr>
      <w:r w:rsidRPr="00B7758B">
        <w:rPr>
          <w:b/>
          <w:bCs/>
          <w:sz w:val="28"/>
          <w:szCs w:val="28"/>
        </w:rPr>
        <w:lastRenderedPageBreak/>
        <w:t>Кнопка отправки:</w:t>
      </w:r>
      <w:r w:rsidRPr="00B7758B">
        <w:rPr>
          <w:sz w:val="28"/>
          <w:szCs w:val="28"/>
        </w:rPr>
        <w:t xml:space="preserve"> Кнопка отправки "</w:t>
      </w:r>
      <w:proofErr w:type="spellStart"/>
      <w:r w:rsidRPr="00B7758B">
        <w:rPr>
          <w:sz w:val="28"/>
          <w:szCs w:val="28"/>
        </w:rPr>
        <w:t>Send</w:t>
      </w:r>
      <w:proofErr w:type="spellEnd"/>
      <w:r w:rsidRPr="00B7758B">
        <w:rPr>
          <w:sz w:val="28"/>
          <w:szCs w:val="28"/>
        </w:rPr>
        <w:t xml:space="preserve"> Message" расположена в нижней части формы и выделяется визуально, чтобы привлечь внимание пользователя. Она имеет стили, отличающиеся от полей ввода: более яркие цвета, рамки и отступы, а также эффект при наведении.</w:t>
      </w:r>
    </w:p>
    <w:p w14:paraId="5F90F8F8" w14:textId="284CA1DA" w:rsidR="002C05E9" w:rsidRPr="002C05E9" w:rsidRDefault="002C05E9" w:rsidP="008F35EA">
      <w:pPr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Html:</w:t>
      </w:r>
    </w:p>
    <w:p w14:paraId="34D82FD7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&lt;div class="submit"&gt;</w:t>
      </w:r>
    </w:p>
    <w:p w14:paraId="64B011E9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              &lt;input type="submit" value="Send Message" id="</w:t>
      </w:r>
      <w:proofErr w:type="spellStart"/>
      <w:r w:rsidRPr="002C05E9">
        <w:rPr>
          <w:sz w:val="28"/>
          <w:szCs w:val="28"/>
          <w:lang w:val="en-US"/>
        </w:rPr>
        <w:t>form_button</w:t>
      </w:r>
      <w:proofErr w:type="spellEnd"/>
      <w:r w:rsidRPr="002C05E9">
        <w:rPr>
          <w:sz w:val="28"/>
          <w:szCs w:val="28"/>
          <w:lang w:val="en-US"/>
        </w:rPr>
        <w:t>"&gt;</w:t>
      </w:r>
    </w:p>
    <w:p w14:paraId="51AC0A6F" w14:textId="1EE9EB7C" w:rsidR="002C05E9" w:rsidRPr="007F5837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7F5837">
        <w:rPr>
          <w:sz w:val="28"/>
          <w:szCs w:val="28"/>
          <w:lang w:val="en-US"/>
        </w:rPr>
        <w:t>&lt;/div&gt;</w:t>
      </w:r>
    </w:p>
    <w:p w14:paraId="0EFBABDF" w14:textId="7E6D1357" w:rsid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027AA184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#</w:t>
      </w:r>
      <w:proofErr w:type="gramStart"/>
      <w:r w:rsidRPr="002C05E9">
        <w:rPr>
          <w:sz w:val="28"/>
          <w:szCs w:val="28"/>
          <w:lang w:val="en-US"/>
        </w:rPr>
        <w:t>form</w:t>
      </w:r>
      <w:proofErr w:type="gramEnd"/>
      <w:r w:rsidRPr="002C05E9">
        <w:rPr>
          <w:sz w:val="28"/>
          <w:szCs w:val="28"/>
          <w:lang w:val="en-US"/>
        </w:rPr>
        <w:t>_button {</w:t>
      </w:r>
    </w:p>
    <w:p w14:paraId="3592F881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background: none;</w:t>
      </w:r>
    </w:p>
    <w:p w14:paraId="62544581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border: 2px solid #474544;</w:t>
      </w:r>
    </w:p>
    <w:p w14:paraId="55FB5222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color: #474544;</w:t>
      </w:r>
    </w:p>
    <w:p w14:paraId="258ACE40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cursor: pointer;</w:t>
      </w:r>
    </w:p>
    <w:p w14:paraId="5917364E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font-size: 0.875em;</w:t>
      </w:r>
    </w:p>
    <w:p w14:paraId="6A8B2BFE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font-weight: bold;</w:t>
      </w:r>
    </w:p>
    <w:p w14:paraId="7823B16C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outline: none;</w:t>
      </w:r>
    </w:p>
    <w:p w14:paraId="0C5A69A2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padding: 20px 35px;</w:t>
      </w:r>
    </w:p>
    <w:p w14:paraId="039326D3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text-transform: uppercase;</w:t>
      </w:r>
    </w:p>
    <w:p w14:paraId="3F451E41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  transition: all 0.3s;</w:t>
      </w:r>
    </w:p>
    <w:p w14:paraId="59A686E4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}</w:t>
      </w:r>
    </w:p>
    <w:p w14:paraId="6491CC84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</w:p>
    <w:p w14:paraId="485FCF2D" w14:textId="77777777" w:rsidR="002C05E9" w:rsidRPr="002C05E9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>#form_</w:t>
      </w:r>
      <w:proofErr w:type="gramStart"/>
      <w:r w:rsidRPr="002C05E9">
        <w:rPr>
          <w:sz w:val="28"/>
          <w:szCs w:val="28"/>
          <w:lang w:val="en-US"/>
        </w:rPr>
        <w:t>button:hover</w:t>
      </w:r>
      <w:proofErr w:type="gramEnd"/>
      <w:r w:rsidRPr="002C05E9">
        <w:rPr>
          <w:sz w:val="28"/>
          <w:szCs w:val="28"/>
          <w:lang w:val="en-US"/>
        </w:rPr>
        <w:t xml:space="preserve"> {</w:t>
      </w:r>
    </w:p>
    <w:p w14:paraId="1E9BC86B" w14:textId="77777777" w:rsidR="002C05E9" w:rsidRPr="007F5837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2C05E9">
        <w:rPr>
          <w:sz w:val="28"/>
          <w:szCs w:val="28"/>
          <w:lang w:val="en-US"/>
        </w:rPr>
        <w:t xml:space="preserve">  </w:t>
      </w:r>
      <w:r w:rsidRPr="007F5837">
        <w:rPr>
          <w:sz w:val="28"/>
          <w:szCs w:val="28"/>
          <w:lang w:val="en-US"/>
        </w:rPr>
        <w:t>background: #474544;</w:t>
      </w:r>
    </w:p>
    <w:p w14:paraId="596466E5" w14:textId="77777777" w:rsidR="002C05E9" w:rsidRPr="007F5837" w:rsidRDefault="002C05E9" w:rsidP="002C05E9">
      <w:pPr>
        <w:ind w:firstLine="360"/>
        <w:jc w:val="both"/>
        <w:rPr>
          <w:sz w:val="28"/>
          <w:szCs w:val="28"/>
          <w:lang w:val="en-US"/>
        </w:rPr>
      </w:pPr>
      <w:r w:rsidRPr="007F5837">
        <w:rPr>
          <w:sz w:val="28"/>
          <w:szCs w:val="28"/>
          <w:lang w:val="en-US"/>
        </w:rPr>
        <w:t>  color: #F2F3EB;</w:t>
      </w:r>
    </w:p>
    <w:p w14:paraId="7BCC379A" w14:textId="2A9524ED" w:rsidR="002C05E9" w:rsidRDefault="002C05E9" w:rsidP="002C05E9">
      <w:pPr>
        <w:ind w:firstLine="360"/>
        <w:jc w:val="both"/>
        <w:rPr>
          <w:sz w:val="28"/>
          <w:szCs w:val="28"/>
        </w:rPr>
      </w:pPr>
      <w:r w:rsidRPr="002C05E9">
        <w:rPr>
          <w:sz w:val="28"/>
          <w:szCs w:val="28"/>
        </w:rPr>
        <w:t>}</w:t>
      </w:r>
    </w:p>
    <w:p w14:paraId="36B65F5B" w14:textId="0D74F5F0" w:rsidR="00D24ABB" w:rsidRDefault="00D24ABB" w:rsidP="002C05E9">
      <w:pPr>
        <w:ind w:firstLine="360"/>
        <w:jc w:val="both"/>
        <w:rPr>
          <w:sz w:val="28"/>
          <w:szCs w:val="28"/>
        </w:rPr>
      </w:pPr>
    </w:p>
    <w:p w14:paraId="66913879" w14:textId="2FC745E7" w:rsidR="00D24ABB" w:rsidRDefault="00D24ABB" w:rsidP="00D24AB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написания кода использовался </w:t>
      </w:r>
      <w:r w:rsidRPr="00D24ABB">
        <w:rPr>
          <w:sz w:val="28"/>
          <w:szCs w:val="28"/>
        </w:rPr>
        <w:t xml:space="preserve">Visual Studio Code (VS Code) — это популярный редактор кода, разработанный Microsoft, который широко используется разработчиками для написания и редактирования кода благодаря своей мощной функциональности, поддержке различных языков программирования и интеграции с системами управления версиями, такими как </w:t>
      </w:r>
      <w:proofErr w:type="spellStart"/>
      <w:r w:rsidRPr="00D24ABB">
        <w:rPr>
          <w:sz w:val="28"/>
          <w:szCs w:val="28"/>
        </w:rPr>
        <w:t>Git</w:t>
      </w:r>
      <w:proofErr w:type="spellEnd"/>
      <w:r w:rsidRPr="00D24ABB">
        <w:rPr>
          <w:sz w:val="28"/>
          <w:szCs w:val="28"/>
        </w:rPr>
        <w:t>. Выбор Visual Studio Code для разработки контактной формы предлагает множество преимуществ, которые делают процесс разработки более эффективным и приятным.</w:t>
      </w:r>
    </w:p>
    <w:p w14:paraId="0AD17EDF" w14:textId="22E788F5" w:rsidR="00D24ABB" w:rsidRPr="002C05E9" w:rsidRDefault="00D24ABB" w:rsidP="00D24ABB">
      <w:pPr>
        <w:ind w:firstLine="360"/>
        <w:jc w:val="center"/>
        <w:rPr>
          <w:sz w:val="28"/>
          <w:szCs w:val="28"/>
        </w:rPr>
      </w:pPr>
      <w:r>
        <w:rPr>
          <w:rStyle w:val="FontStyle20"/>
          <w:i w:val="0"/>
          <w:noProof/>
          <w:sz w:val="28"/>
          <w:szCs w:val="28"/>
          <w:lang w:eastAsia="ru-RU"/>
        </w:rPr>
        <w:drawing>
          <wp:inline distT="0" distB="0" distL="0" distR="0" wp14:anchorId="277DEECF" wp14:editId="253F307A">
            <wp:extent cx="1149927" cy="1151757"/>
            <wp:effectExtent l="0" t="0" r="0" b="0"/>
            <wp:docPr id="5867604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17" cy="1170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8BEEB6" w14:textId="77777777" w:rsidR="002C05E9" w:rsidRPr="002C05E9" w:rsidRDefault="002C05E9" w:rsidP="002C05E9">
      <w:pPr>
        <w:ind w:firstLine="360"/>
        <w:jc w:val="both"/>
        <w:rPr>
          <w:sz w:val="28"/>
          <w:szCs w:val="28"/>
        </w:rPr>
      </w:pPr>
    </w:p>
    <w:p w14:paraId="26A811BA" w14:textId="77777777" w:rsidR="002C05E9" w:rsidRDefault="002C05E9" w:rsidP="008F35EA">
      <w:pPr>
        <w:ind w:firstLine="360"/>
        <w:jc w:val="both"/>
        <w:rPr>
          <w:sz w:val="28"/>
          <w:szCs w:val="28"/>
        </w:rPr>
      </w:pPr>
    </w:p>
    <w:p w14:paraId="7FC9E57A" w14:textId="08AAD093" w:rsidR="002C05E9" w:rsidRPr="007F5837" w:rsidRDefault="00D24ABB" w:rsidP="00D24ABB">
      <w:pPr>
        <w:pStyle w:val="1"/>
      </w:pPr>
      <w:bookmarkStart w:id="13" w:name="_Toc172222573"/>
      <w:r w:rsidRPr="00D24ABB">
        <w:lastRenderedPageBreak/>
        <w:t xml:space="preserve">Валидация с помощью </w:t>
      </w:r>
      <w:r w:rsidRPr="00D24ABB">
        <w:rPr>
          <w:lang w:val="en-US"/>
        </w:rPr>
        <w:t>JavaScript</w:t>
      </w:r>
      <w:bookmarkEnd w:id="13"/>
    </w:p>
    <w:p w14:paraId="1C105A9E" w14:textId="77777777" w:rsidR="00B212CA" w:rsidRPr="007F5837" w:rsidRDefault="00B212CA" w:rsidP="00B212CA"/>
    <w:p w14:paraId="4C548EE5" w14:textId="77777777" w:rsidR="00D24ABB" w:rsidRPr="00D24ABB" w:rsidRDefault="00D24ABB" w:rsidP="00B212CA">
      <w:pPr>
        <w:ind w:firstLine="708"/>
        <w:jc w:val="both"/>
        <w:rPr>
          <w:sz w:val="28"/>
          <w:szCs w:val="28"/>
        </w:rPr>
      </w:pPr>
      <w:r w:rsidRPr="00D24ABB">
        <w:rPr>
          <w:sz w:val="28"/>
          <w:szCs w:val="28"/>
        </w:rPr>
        <w:t>Валидация — это процесс проверки данных, введённых пользователем в форму, на соответствие определённым правилам или критериям. Основная цель валидации — обеспечить корректность, полноту и безопасность данных до их отправки на сервер. Валидация может выполняться как на стороне клиента (в браузере с помощью JavaScript), так и на стороне сервера.</w:t>
      </w:r>
    </w:p>
    <w:p w14:paraId="62FAD110" w14:textId="77777777" w:rsidR="00D24ABB" w:rsidRPr="00D24ABB" w:rsidRDefault="00D24ABB" w:rsidP="00D24ABB">
      <w:pPr>
        <w:ind w:firstLine="360"/>
        <w:rPr>
          <w:b/>
          <w:bCs/>
          <w:sz w:val="28"/>
          <w:szCs w:val="28"/>
        </w:rPr>
      </w:pPr>
      <w:r w:rsidRPr="00D24ABB">
        <w:rPr>
          <w:b/>
          <w:bCs/>
          <w:sz w:val="28"/>
          <w:szCs w:val="28"/>
        </w:rPr>
        <w:t>Типы валидации</w:t>
      </w:r>
    </w:p>
    <w:p w14:paraId="4B3345E7" w14:textId="77777777" w:rsidR="00D24ABB" w:rsidRPr="00D24ABB" w:rsidRDefault="00D24ABB" w:rsidP="00D24ABB">
      <w:pPr>
        <w:numPr>
          <w:ilvl w:val="0"/>
          <w:numId w:val="27"/>
        </w:numPr>
        <w:rPr>
          <w:sz w:val="28"/>
          <w:szCs w:val="28"/>
        </w:rPr>
      </w:pPr>
      <w:r w:rsidRPr="00D24ABB">
        <w:rPr>
          <w:b/>
          <w:bCs/>
          <w:sz w:val="28"/>
          <w:szCs w:val="28"/>
        </w:rPr>
        <w:t>Клиентская валидация:</w:t>
      </w:r>
    </w:p>
    <w:p w14:paraId="090D88C3" w14:textId="77777777" w:rsidR="00D24ABB" w:rsidRPr="00D24ABB" w:rsidRDefault="00D24ABB" w:rsidP="00D24ABB">
      <w:pPr>
        <w:numPr>
          <w:ilvl w:val="1"/>
          <w:numId w:val="27"/>
        </w:numPr>
        <w:rPr>
          <w:sz w:val="28"/>
          <w:szCs w:val="28"/>
        </w:rPr>
      </w:pPr>
      <w:r w:rsidRPr="00D24ABB">
        <w:rPr>
          <w:sz w:val="28"/>
          <w:szCs w:val="28"/>
        </w:rPr>
        <w:t>Выполняется в браузере до отправки формы на сервер.</w:t>
      </w:r>
    </w:p>
    <w:p w14:paraId="67444C25" w14:textId="77777777" w:rsidR="00D24ABB" w:rsidRPr="00D24ABB" w:rsidRDefault="00D24ABB" w:rsidP="00D24ABB">
      <w:pPr>
        <w:numPr>
          <w:ilvl w:val="1"/>
          <w:numId w:val="27"/>
        </w:numPr>
        <w:rPr>
          <w:sz w:val="28"/>
          <w:szCs w:val="28"/>
        </w:rPr>
      </w:pPr>
      <w:r w:rsidRPr="00D24ABB">
        <w:rPr>
          <w:sz w:val="28"/>
          <w:szCs w:val="28"/>
        </w:rPr>
        <w:t>Обеспечивает быстрый отклик для пользователя, показывая ошибки мгновенно.</w:t>
      </w:r>
    </w:p>
    <w:p w14:paraId="422A2732" w14:textId="77777777" w:rsidR="00D24ABB" w:rsidRPr="00D24ABB" w:rsidRDefault="00D24ABB" w:rsidP="00D24ABB">
      <w:pPr>
        <w:numPr>
          <w:ilvl w:val="1"/>
          <w:numId w:val="27"/>
        </w:numPr>
        <w:rPr>
          <w:sz w:val="28"/>
          <w:szCs w:val="28"/>
        </w:rPr>
      </w:pPr>
      <w:r w:rsidRPr="00D24ABB">
        <w:rPr>
          <w:sz w:val="28"/>
          <w:szCs w:val="28"/>
        </w:rPr>
        <w:t xml:space="preserve">Реализуется с помощью HTML5 атрибутов (например, </w:t>
      </w:r>
      <w:proofErr w:type="spellStart"/>
      <w:r w:rsidRPr="00D24ABB">
        <w:rPr>
          <w:sz w:val="28"/>
          <w:szCs w:val="28"/>
        </w:rPr>
        <w:t>required</w:t>
      </w:r>
      <w:proofErr w:type="spellEnd"/>
      <w:r w:rsidRPr="00D24ABB">
        <w:rPr>
          <w:sz w:val="28"/>
          <w:szCs w:val="28"/>
        </w:rPr>
        <w:t xml:space="preserve">, </w:t>
      </w:r>
      <w:proofErr w:type="spellStart"/>
      <w:r w:rsidRPr="00D24ABB">
        <w:rPr>
          <w:sz w:val="28"/>
          <w:szCs w:val="28"/>
        </w:rPr>
        <w:t>pattern</w:t>
      </w:r>
      <w:proofErr w:type="spellEnd"/>
      <w:r w:rsidRPr="00D24ABB">
        <w:rPr>
          <w:sz w:val="28"/>
          <w:szCs w:val="28"/>
        </w:rPr>
        <w:t>) и JavaScript.</w:t>
      </w:r>
    </w:p>
    <w:p w14:paraId="662E7763" w14:textId="77777777" w:rsidR="00D24ABB" w:rsidRPr="00D24ABB" w:rsidRDefault="00D24ABB" w:rsidP="00D24ABB">
      <w:pPr>
        <w:numPr>
          <w:ilvl w:val="0"/>
          <w:numId w:val="27"/>
        </w:numPr>
        <w:rPr>
          <w:sz w:val="28"/>
          <w:szCs w:val="28"/>
        </w:rPr>
      </w:pPr>
      <w:r w:rsidRPr="00D24ABB">
        <w:rPr>
          <w:b/>
          <w:bCs/>
          <w:sz w:val="28"/>
          <w:szCs w:val="28"/>
        </w:rPr>
        <w:t>Серверная валидация:</w:t>
      </w:r>
    </w:p>
    <w:p w14:paraId="1FA70315" w14:textId="77777777" w:rsidR="00D24ABB" w:rsidRPr="00D24ABB" w:rsidRDefault="00D24ABB" w:rsidP="00D24ABB">
      <w:pPr>
        <w:numPr>
          <w:ilvl w:val="1"/>
          <w:numId w:val="27"/>
        </w:numPr>
        <w:rPr>
          <w:sz w:val="28"/>
          <w:szCs w:val="28"/>
        </w:rPr>
      </w:pPr>
      <w:r w:rsidRPr="00D24ABB">
        <w:rPr>
          <w:sz w:val="28"/>
          <w:szCs w:val="28"/>
        </w:rPr>
        <w:t>Выполняется на сервере после отправки данных.</w:t>
      </w:r>
    </w:p>
    <w:p w14:paraId="652E089B" w14:textId="77777777" w:rsidR="00D24ABB" w:rsidRPr="00D24ABB" w:rsidRDefault="00D24ABB" w:rsidP="00D24ABB">
      <w:pPr>
        <w:numPr>
          <w:ilvl w:val="1"/>
          <w:numId w:val="27"/>
        </w:numPr>
        <w:rPr>
          <w:sz w:val="28"/>
          <w:szCs w:val="28"/>
        </w:rPr>
      </w:pPr>
      <w:r w:rsidRPr="00D24ABB">
        <w:rPr>
          <w:sz w:val="28"/>
          <w:szCs w:val="28"/>
        </w:rPr>
        <w:t>Обязательна для обеспечения безопасности, так как клиентская валидация может быть обойдена.</w:t>
      </w:r>
    </w:p>
    <w:p w14:paraId="320D0331" w14:textId="77777777" w:rsidR="00D24ABB" w:rsidRPr="00D24ABB" w:rsidRDefault="00D24ABB" w:rsidP="00D24ABB">
      <w:pPr>
        <w:numPr>
          <w:ilvl w:val="1"/>
          <w:numId w:val="27"/>
        </w:numPr>
        <w:rPr>
          <w:sz w:val="28"/>
          <w:szCs w:val="28"/>
        </w:rPr>
      </w:pPr>
      <w:r w:rsidRPr="00D24ABB">
        <w:rPr>
          <w:sz w:val="28"/>
          <w:szCs w:val="28"/>
        </w:rPr>
        <w:t>Используется для проверки данных перед их обработкой или сохранением в базе данных.</w:t>
      </w:r>
    </w:p>
    <w:p w14:paraId="38404352" w14:textId="77777777" w:rsidR="00D24ABB" w:rsidRPr="00D24ABB" w:rsidRDefault="00D24ABB" w:rsidP="00B212CA">
      <w:pPr>
        <w:ind w:firstLine="708"/>
        <w:rPr>
          <w:b/>
          <w:bCs/>
          <w:sz w:val="28"/>
          <w:szCs w:val="28"/>
        </w:rPr>
      </w:pPr>
      <w:r w:rsidRPr="00D24ABB">
        <w:rPr>
          <w:b/>
          <w:bCs/>
          <w:sz w:val="28"/>
          <w:szCs w:val="28"/>
        </w:rPr>
        <w:t>Валидация контактной формы</w:t>
      </w:r>
    </w:p>
    <w:p w14:paraId="1463766F" w14:textId="77777777" w:rsidR="00D24ABB" w:rsidRPr="00D24ABB" w:rsidRDefault="00D24ABB" w:rsidP="00D24ABB">
      <w:pPr>
        <w:rPr>
          <w:sz w:val="28"/>
          <w:szCs w:val="28"/>
        </w:rPr>
      </w:pPr>
      <w:r w:rsidRPr="00D24ABB">
        <w:rPr>
          <w:sz w:val="28"/>
          <w:szCs w:val="28"/>
        </w:rPr>
        <w:t>При разработке контактной формы необходимо убедиться, что все поля заполнены корректно. Например:</w:t>
      </w:r>
    </w:p>
    <w:p w14:paraId="46C34B67" w14:textId="77777777" w:rsidR="00D24ABB" w:rsidRPr="00D24ABB" w:rsidRDefault="00D24ABB" w:rsidP="00D24ABB">
      <w:pPr>
        <w:numPr>
          <w:ilvl w:val="0"/>
          <w:numId w:val="28"/>
        </w:numPr>
        <w:rPr>
          <w:sz w:val="28"/>
          <w:szCs w:val="28"/>
        </w:rPr>
      </w:pPr>
      <w:r w:rsidRPr="00D24ABB">
        <w:rPr>
          <w:sz w:val="28"/>
          <w:szCs w:val="28"/>
        </w:rPr>
        <w:t>Поле номера телефона должно содержать только цифры и соответствовать определённому формату.</w:t>
      </w:r>
    </w:p>
    <w:p w14:paraId="4D308868" w14:textId="3A711041" w:rsidR="00D24ABB" w:rsidRDefault="00D24ABB" w:rsidP="00D24ABB">
      <w:pPr>
        <w:numPr>
          <w:ilvl w:val="0"/>
          <w:numId w:val="28"/>
        </w:numPr>
        <w:rPr>
          <w:sz w:val="28"/>
          <w:szCs w:val="28"/>
        </w:rPr>
      </w:pPr>
      <w:r w:rsidRPr="00D24ABB">
        <w:rPr>
          <w:sz w:val="28"/>
          <w:szCs w:val="28"/>
        </w:rPr>
        <w:t>Поле выбора страны должно быть обязательно заполнено и не иметь значения по умолчанию, такого как "Country".</w:t>
      </w:r>
    </w:p>
    <w:p w14:paraId="737099A6" w14:textId="77777777" w:rsidR="00B212CA" w:rsidRPr="00B212CA" w:rsidRDefault="00B212CA" w:rsidP="00B212CA">
      <w:pPr>
        <w:ind w:left="360"/>
        <w:jc w:val="both"/>
        <w:rPr>
          <w:b/>
          <w:bCs/>
          <w:sz w:val="28"/>
          <w:szCs w:val="28"/>
        </w:rPr>
      </w:pPr>
      <w:r w:rsidRPr="00B212CA">
        <w:rPr>
          <w:b/>
          <w:bCs/>
          <w:sz w:val="28"/>
          <w:szCs w:val="28"/>
        </w:rPr>
        <w:t>Основные этапы кода</w:t>
      </w:r>
    </w:p>
    <w:p w14:paraId="41C35C7B" w14:textId="77777777" w:rsidR="00B212CA" w:rsidRPr="00B212CA" w:rsidRDefault="00B212CA" w:rsidP="00B212CA">
      <w:pPr>
        <w:numPr>
          <w:ilvl w:val="0"/>
          <w:numId w:val="29"/>
        </w:numPr>
        <w:jc w:val="both"/>
        <w:rPr>
          <w:sz w:val="28"/>
          <w:szCs w:val="28"/>
        </w:rPr>
      </w:pPr>
      <w:r w:rsidRPr="00B212CA">
        <w:rPr>
          <w:b/>
          <w:bCs/>
          <w:sz w:val="28"/>
          <w:szCs w:val="28"/>
        </w:rPr>
        <w:t>Инициализация:</w:t>
      </w:r>
    </w:p>
    <w:p w14:paraId="7EBFB92A" w14:textId="77777777" w:rsidR="00B212CA" w:rsidRPr="00B212CA" w:rsidRDefault="00B212CA" w:rsidP="00B212CA">
      <w:pPr>
        <w:numPr>
          <w:ilvl w:val="1"/>
          <w:numId w:val="29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 xml:space="preserve">Код выполняется после загрузки HTML-документа благодаря </w:t>
      </w:r>
      <w:proofErr w:type="spellStart"/>
      <w:proofErr w:type="gramStart"/>
      <w:r w:rsidRPr="00B212CA">
        <w:rPr>
          <w:sz w:val="28"/>
          <w:szCs w:val="28"/>
        </w:rPr>
        <w:t>document.addEventListener</w:t>
      </w:r>
      <w:proofErr w:type="spellEnd"/>
      <w:proofErr w:type="gramEnd"/>
      <w:r w:rsidRPr="00B212CA">
        <w:rPr>
          <w:sz w:val="28"/>
          <w:szCs w:val="28"/>
        </w:rPr>
        <w:t>('</w:t>
      </w:r>
      <w:proofErr w:type="spellStart"/>
      <w:r w:rsidRPr="00B212CA">
        <w:rPr>
          <w:sz w:val="28"/>
          <w:szCs w:val="28"/>
        </w:rPr>
        <w:t>DOMContentLoaded</w:t>
      </w:r>
      <w:proofErr w:type="spellEnd"/>
      <w:r w:rsidRPr="00B212CA">
        <w:rPr>
          <w:sz w:val="28"/>
          <w:szCs w:val="28"/>
        </w:rPr>
        <w:t>', ...).</w:t>
      </w:r>
    </w:p>
    <w:p w14:paraId="1C2F8256" w14:textId="77777777" w:rsidR="00B212CA" w:rsidRPr="00B212CA" w:rsidRDefault="00B212CA" w:rsidP="00B212CA">
      <w:pPr>
        <w:numPr>
          <w:ilvl w:val="1"/>
          <w:numId w:val="29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 xml:space="preserve">Получение элементов формы и полей ввода: </w:t>
      </w:r>
      <w:proofErr w:type="spellStart"/>
      <w:r w:rsidRPr="00B212CA">
        <w:rPr>
          <w:sz w:val="28"/>
          <w:szCs w:val="28"/>
        </w:rPr>
        <w:t>form</w:t>
      </w:r>
      <w:proofErr w:type="spellEnd"/>
      <w:r w:rsidRPr="00B212CA">
        <w:rPr>
          <w:sz w:val="28"/>
          <w:szCs w:val="28"/>
        </w:rPr>
        <w:t xml:space="preserve">, </w:t>
      </w:r>
      <w:proofErr w:type="spellStart"/>
      <w:r w:rsidRPr="00B212CA">
        <w:rPr>
          <w:sz w:val="28"/>
          <w:szCs w:val="28"/>
        </w:rPr>
        <w:t>telephoneInput</w:t>
      </w:r>
      <w:proofErr w:type="spellEnd"/>
      <w:r w:rsidRPr="00B212CA">
        <w:rPr>
          <w:sz w:val="28"/>
          <w:szCs w:val="28"/>
        </w:rPr>
        <w:t xml:space="preserve">, </w:t>
      </w:r>
      <w:proofErr w:type="spellStart"/>
      <w:r w:rsidRPr="00B212CA">
        <w:rPr>
          <w:sz w:val="28"/>
          <w:szCs w:val="28"/>
        </w:rPr>
        <w:t>countryInput</w:t>
      </w:r>
      <w:proofErr w:type="spellEnd"/>
      <w:r w:rsidRPr="00B212CA">
        <w:rPr>
          <w:sz w:val="28"/>
          <w:szCs w:val="28"/>
        </w:rPr>
        <w:t>.</w:t>
      </w:r>
    </w:p>
    <w:p w14:paraId="65A7DD4E" w14:textId="77777777" w:rsidR="00B212CA" w:rsidRPr="00B212CA" w:rsidRDefault="00B212CA" w:rsidP="00B212CA">
      <w:pPr>
        <w:numPr>
          <w:ilvl w:val="0"/>
          <w:numId w:val="29"/>
        </w:numPr>
        <w:jc w:val="both"/>
        <w:rPr>
          <w:sz w:val="28"/>
          <w:szCs w:val="28"/>
        </w:rPr>
      </w:pPr>
      <w:r w:rsidRPr="00B212CA">
        <w:rPr>
          <w:b/>
          <w:bCs/>
          <w:sz w:val="28"/>
          <w:szCs w:val="28"/>
        </w:rPr>
        <w:t>Функции валидации:</w:t>
      </w:r>
    </w:p>
    <w:p w14:paraId="73E1DEC9" w14:textId="77777777" w:rsidR="00B212CA" w:rsidRPr="00B212CA" w:rsidRDefault="00B212CA" w:rsidP="00B212CA">
      <w:pPr>
        <w:numPr>
          <w:ilvl w:val="1"/>
          <w:numId w:val="29"/>
        </w:numPr>
        <w:jc w:val="both"/>
        <w:rPr>
          <w:sz w:val="28"/>
          <w:szCs w:val="28"/>
        </w:rPr>
      </w:pPr>
      <w:proofErr w:type="spellStart"/>
      <w:proofErr w:type="gramStart"/>
      <w:r w:rsidRPr="00B212CA">
        <w:rPr>
          <w:sz w:val="28"/>
          <w:szCs w:val="28"/>
        </w:rPr>
        <w:t>validateTelephone</w:t>
      </w:r>
      <w:proofErr w:type="spellEnd"/>
      <w:r w:rsidRPr="00B212CA">
        <w:rPr>
          <w:sz w:val="28"/>
          <w:szCs w:val="28"/>
        </w:rPr>
        <w:t>(</w:t>
      </w:r>
      <w:proofErr w:type="gramEnd"/>
      <w:r w:rsidRPr="00B212CA">
        <w:rPr>
          <w:sz w:val="28"/>
          <w:szCs w:val="28"/>
        </w:rPr>
        <w:t>): Проверяет, соответствует ли введённый номер телефона регулярному выражению (10-15 цифр с возможным ведущим плюсом).</w:t>
      </w:r>
    </w:p>
    <w:p w14:paraId="3B2CC2FA" w14:textId="77777777" w:rsidR="00B212CA" w:rsidRPr="00B212CA" w:rsidRDefault="00B212CA" w:rsidP="00B212CA">
      <w:pPr>
        <w:numPr>
          <w:ilvl w:val="1"/>
          <w:numId w:val="29"/>
        </w:numPr>
        <w:jc w:val="both"/>
        <w:rPr>
          <w:sz w:val="28"/>
          <w:szCs w:val="28"/>
        </w:rPr>
      </w:pPr>
      <w:proofErr w:type="spellStart"/>
      <w:proofErr w:type="gramStart"/>
      <w:r w:rsidRPr="00B212CA">
        <w:rPr>
          <w:sz w:val="28"/>
          <w:szCs w:val="28"/>
        </w:rPr>
        <w:t>validateCountry</w:t>
      </w:r>
      <w:proofErr w:type="spellEnd"/>
      <w:r w:rsidRPr="00B212CA">
        <w:rPr>
          <w:sz w:val="28"/>
          <w:szCs w:val="28"/>
        </w:rPr>
        <w:t>(</w:t>
      </w:r>
      <w:proofErr w:type="gramEnd"/>
      <w:r w:rsidRPr="00B212CA">
        <w:rPr>
          <w:sz w:val="28"/>
          <w:szCs w:val="28"/>
        </w:rPr>
        <w:t>): Проверяет, выбрана ли страна из списка (значение не должно быть "Country").</w:t>
      </w:r>
    </w:p>
    <w:p w14:paraId="3F40B155" w14:textId="77777777" w:rsidR="00B212CA" w:rsidRPr="00B212CA" w:rsidRDefault="00B212CA" w:rsidP="00B212CA">
      <w:pPr>
        <w:numPr>
          <w:ilvl w:val="0"/>
          <w:numId w:val="29"/>
        </w:numPr>
        <w:jc w:val="both"/>
        <w:rPr>
          <w:sz w:val="28"/>
          <w:szCs w:val="28"/>
        </w:rPr>
      </w:pPr>
      <w:r w:rsidRPr="00B212CA">
        <w:rPr>
          <w:b/>
          <w:bCs/>
          <w:sz w:val="28"/>
          <w:szCs w:val="28"/>
        </w:rPr>
        <w:t>Обработка отправки формы:</w:t>
      </w:r>
    </w:p>
    <w:p w14:paraId="2FDFF2C8" w14:textId="77777777" w:rsidR="00B212CA" w:rsidRPr="00B212CA" w:rsidRDefault="00B212CA" w:rsidP="00B212CA">
      <w:pPr>
        <w:numPr>
          <w:ilvl w:val="1"/>
          <w:numId w:val="29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>При отправке формы выполняется проверка полей.</w:t>
      </w:r>
    </w:p>
    <w:p w14:paraId="3D71A186" w14:textId="77777777" w:rsidR="00B212CA" w:rsidRPr="00B212CA" w:rsidRDefault="00B212CA" w:rsidP="00B212CA">
      <w:pPr>
        <w:numPr>
          <w:ilvl w:val="1"/>
          <w:numId w:val="29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 xml:space="preserve">Если одно из полей не проходит валидацию, форма не отправляется, показывается сообщение об ошибке, и соответствующее поле подсвечивается </w:t>
      </w:r>
      <w:proofErr w:type="gramStart"/>
      <w:r w:rsidRPr="00B212CA">
        <w:rPr>
          <w:sz w:val="28"/>
          <w:szCs w:val="28"/>
        </w:rPr>
        <w:t>классом .</w:t>
      </w:r>
      <w:proofErr w:type="spellStart"/>
      <w:r w:rsidRPr="00B212CA">
        <w:rPr>
          <w:sz w:val="28"/>
          <w:szCs w:val="28"/>
        </w:rPr>
        <w:t>error</w:t>
      </w:r>
      <w:proofErr w:type="spellEnd"/>
      <w:proofErr w:type="gramEnd"/>
      <w:r w:rsidRPr="00B212CA">
        <w:rPr>
          <w:sz w:val="28"/>
          <w:szCs w:val="28"/>
        </w:rPr>
        <w:t>.</w:t>
      </w:r>
    </w:p>
    <w:p w14:paraId="4B4E545E" w14:textId="77777777" w:rsidR="00B212CA" w:rsidRPr="00B212CA" w:rsidRDefault="00B212CA" w:rsidP="00B212CA">
      <w:pPr>
        <w:numPr>
          <w:ilvl w:val="0"/>
          <w:numId w:val="29"/>
        </w:numPr>
        <w:jc w:val="both"/>
        <w:rPr>
          <w:sz w:val="28"/>
          <w:szCs w:val="28"/>
        </w:rPr>
      </w:pPr>
      <w:r w:rsidRPr="00B212CA">
        <w:rPr>
          <w:b/>
          <w:bCs/>
          <w:sz w:val="28"/>
          <w:szCs w:val="28"/>
        </w:rPr>
        <w:lastRenderedPageBreak/>
        <w:t>Реакция на изменение ввода:</w:t>
      </w:r>
    </w:p>
    <w:p w14:paraId="170766F4" w14:textId="77777777" w:rsidR="00B212CA" w:rsidRPr="00B212CA" w:rsidRDefault="00B212CA" w:rsidP="00B212CA">
      <w:pPr>
        <w:numPr>
          <w:ilvl w:val="1"/>
          <w:numId w:val="29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>Валидация номера телефона при каждом изменении ввода. Класс ошибки добавляется или убирается в зависимости от корректности ввода.</w:t>
      </w:r>
    </w:p>
    <w:p w14:paraId="12055916" w14:textId="77777777" w:rsidR="00B212CA" w:rsidRPr="00B212CA" w:rsidRDefault="00B212CA" w:rsidP="00B212CA">
      <w:pPr>
        <w:numPr>
          <w:ilvl w:val="1"/>
          <w:numId w:val="29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>Валидация выбора страны при изменении выбора. Класс ошибки добавляется или убирается в зависимости от выбора.</w:t>
      </w:r>
    </w:p>
    <w:p w14:paraId="72376E8A" w14:textId="77777777" w:rsidR="00B212CA" w:rsidRPr="00B212CA" w:rsidRDefault="00B212CA" w:rsidP="00B212CA">
      <w:pPr>
        <w:ind w:left="360"/>
        <w:jc w:val="both"/>
        <w:rPr>
          <w:b/>
          <w:bCs/>
          <w:sz w:val="28"/>
          <w:szCs w:val="28"/>
        </w:rPr>
      </w:pPr>
      <w:r w:rsidRPr="00B212CA">
        <w:rPr>
          <w:b/>
          <w:bCs/>
          <w:sz w:val="28"/>
          <w:szCs w:val="28"/>
        </w:rPr>
        <w:t>Основные функции</w:t>
      </w:r>
    </w:p>
    <w:p w14:paraId="5398A442" w14:textId="77777777" w:rsidR="00B212CA" w:rsidRPr="00B212CA" w:rsidRDefault="00B212CA" w:rsidP="00B212CA">
      <w:pPr>
        <w:numPr>
          <w:ilvl w:val="0"/>
          <w:numId w:val="30"/>
        </w:numPr>
        <w:jc w:val="both"/>
        <w:rPr>
          <w:sz w:val="28"/>
          <w:szCs w:val="28"/>
        </w:rPr>
      </w:pPr>
      <w:proofErr w:type="spellStart"/>
      <w:proofErr w:type="gramStart"/>
      <w:r w:rsidRPr="00B212CA">
        <w:rPr>
          <w:b/>
          <w:bCs/>
          <w:sz w:val="28"/>
          <w:szCs w:val="28"/>
        </w:rPr>
        <w:t>validateTelephone</w:t>
      </w:r>
      <w:proofErr w:type="spellEnd"/>
      <w:r w:rsidRPr="00B212CA">
        <w:rPr>
          <w:b/>
          <w:bCs/>
          <w:sz w:val="28"/>
          <w:szCs w:val="28"/>
        </w:rPr>
        <w:t>(</w:t>
      </w:r>
      <w:proofErr w:type="gramEnd"/>
      <w:r w:rsidRPr="00B212CA">
        <w:rPr>
          <w:b/>
          <w:bCs/>
          <w:sz w:val="28"/>
          <w:szCs w:val="28"/>
        </w:rPr>
        <w:t>):</w:t>
      </w:r>
    </w:p>
    <w:p w14:paraId="21E26932" w14:textId="77777777" w:rsidR="00B212CA" w:rsidRPr="00B212CA" w:rsidRDefault="00B212CA" w:rsidP="00B212CA">
      <w:pPr>
        <w:numPr>
          <w:ilvl w:val="1"/>
          <w:numId w:val="30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>Извлекает значение номера телефона.</w:t>
      </w:r>
    </w:p>
    <w:p w14:paraId="05EA6840" w14:textId="77777777" w:rsidR="00B212CA" w:rsidRPr="00B212CA" w:rsidRDefault="00B212CA" w:rsidP="00B212CA">
      <w:pPr>
        <w:numPr>
          <w:ilvl w:val="1"/>
          <w:numId w:val="30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>Проверяет его соответствие регулярному выражению.</w:t>
      </w:r>
    </w:p>
    <w:p w14:paraId="0CAE24DD" w14:textId="77777777" w:rsidR="00B212CA" w:rsidRPr="00B212CA" w:rsidRDefault="00B212CA" w:rsidP="00B212CA">
      <w:pPr>
        <w:numPr>
          <w:ilvl w:val="0"/>
          <w:numId w:val="30"/>
        </w:numPr>
        <w:jc w:val="both"/>
        <w:rPr>
          <w:sz w:val="28"/>
          <w:szCs w:val="28"/>
        </w:rPr>
      </w:pPr>
      <w:proofErr w:type="spellStart"/>
      <w:proofErr w:type="gramStart"/>
      <w:r w:rsidRPr="00B212CA">
        <w:rPr>
          <w:b/>
          <w:bCs/>
          <w:sz w:val="28"/>
          <w:szCs w:val="28"/>
        </w:rPr>
        <w:t>validateCountry</w:t>
      </w:r>
      <w:proofErr w:type="spellEnd"/>
      <w:r w:rsidRPr="00B212CA">
        <w:rPr>
          <w:b/>
          <w:bCs/>
          <w:sz w:val="28"/>
          <w:szCs w:val="28"/>
        </w:rPr>
        <w:t>(</w:t>
      </w:r>
      <w:proofErr w:type="gramEnd"/>
      <w:r w:rsidRPr="00B212CA">
        <w:rPr>
          <w:b/>
          <w:bCs/>
          <w:sz w:val="28"/>
          <w:szCs w:val="28"/>
        </w:rPr>
        <w:t>):</w:t>
      </w:r>
    </w:p>
    <w:p w14:paraId="0FC8DBF3" w14:textId="77777777" w:rsidR="00B212CA" w:rsidRPr="00B212CA" w:rsidRDefault="00B212CA" w:rsidP="00B212CA">
      <w:pPr>
        <w:numPr>
          <w:ilvl w:val="1"/>
          <w:numId w:val="30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>Проверяет, выбрано ли значение страны, отличное от "Country".</w:t>
      </w:r>
    </w:p>
    <w:p w14:paraId="27AAAC75" w14:textId="77777777" w:rsidR="00B212CA" w:rsidRPr="00B212CA" w:rsidRDefault="00B212CA" w:rsidP="00B212CA">
      <w:pPr>
        <w:numPr>
          <w:ilvl w:val="0"/>
          <w:numId w:val="30"/>
        </w:numPr>
        <w:jc w:val="both"/>
        <w:rPr>
          <w:sz w:val="28"/>
          <w:szCs w:val="28"/>
        </w:rPr>
      </w:pPr>
      <w:r w:rsidRPr="00B212CA">
        <w:rPr>
          <w:b/>
          <w:bCs/>
          <w:sz w:val="28"/>
          <w:szCs w:val="28"/>
        </w:rPr>
        <w:t xml:space="preserve">Обработка события </w:t>
      </w:r>
      <w:proofErr w:type="spellStart"/>
      <w:r w:rsidRPr="00B212CA">
        <w:rPr>
          <w:b/>
          <w:bCs/>
          <w:sz w:val="28"/>
          <w:szCs w:val="28"/>
        </w:rPr>
        <w:t>submit</w:t>
      </w:r>
      <w:proofErr w:type="spellEnd"/>
      <w:r w:rsidRPr="00B212CA">
        <w:rPr>
          <w:b/>
          <w:bCs/>
          <w:sz w:val="28"/>
          <w:szCs w:val="28"/>
        </w:rPr>
        <w:t>:</w:t>
      </w:r>
    </w:p>
    <w:p w14:paraId="59A6BA4D" w14:textId="77777777" w:rsidR="00B212CA" w:rsidRPr="00B212CA" w:rsidRDefault="00B212CA" w:rsidP="00B212CA">
      <w:pPr>
        <w:numPr>
          <w:ilvl w:val="1"/>
          <w:numId w:val="30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>Проверяет оба поля.</w:t>
      </w:r>
    </w:p>
    <w:p w14:paraId="6C4605D8" w14:textId="77777777" w:rsidR="00B212CA" w:rsidRPr="00B212CA" w:rsidRDefault="00B212CA" w:rsidP="00B212CA">
      <w:pPr>
        <w:numPr>
          <w:ilvl w:val="1"/>
          <w:numId w:val="30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>Если поля некорректны, предотвращает отправку формы, показывает сообщения об ошибках и подсвечивает некорректные поля.</w:t>
      </w:r>
    </w:p>
    <w:p w14:paraId="555B228F" w14:textId="77777777" w:rsidR="00B212CA" w:rsidRPr="00B212CA" w:rsidRDefault="00B212CA" w:rsidP="00B212CA">
      <w:pPr>
        <w:numPr>
          <w:ilvl w:val="0"/>
          <w:numId w:val="30"/>
        </w:numPr>
        <w:jc w:val="both"/>
        <w:rPr>
          <w:sz w:val="28"/>
          <w:szCs w:val="28"/>
        </w:rPr>
      </w:pPr>
      <w:r w:rsidRPr="00B212CA">
        <w:rPr>
          <w:b/>
          <w:bCs/>
          <w:sz w:val="28"/>
          <w:szCs w:val="28"/>
        </w:rPr>
        <w:t xml:space="preserve">Обработка событий </w:t>
      </w:r>
      <w:proofErr w:type="spellStart"/>
      <w:r w:rsidRPr="00B212CA">
        <w:rPr>
          <w:b/>
          <w:bCs/>
          <w:sz w:val="28"/>
          <w:szCs w:val="28"/>
        </w:rPr>
        <w:t>input</w:t>
      </w:r>
      <w:proofErr w:type="spellEnd"/>
      <w:r w:rsidRPr="00B212CA">
        <w:rPr>
          <w:b/>
          <w:bCs/>
          <w:sz w:val="28"/>
          <w:szCs w:val="28"/>
        </w:rPr>
        <w:t xml:space="preserve"> и </w:t>
      </w:r>
      <w:proofErr w:type="spellStart"/>
      <w:r w:rsidRPr="00B212CA">
        <w:rPr>
          <w:b/>
          <w:bCs/>
          <w:sz w:val="28"/>
          <w:szCs w:val="28"/>
        </w:rPr>
        <w:t>change</w:t>
      </w:r>
      <w:proofErr w:type="spellEnd"/>
      <w:r w:rsidRPr="00B212CA">
        <w:rPr>
          <w:b/>
          <w:bCs/>
          <w:sz w:val="28"/>
          <w:szCs w:val="28"/>
        </w:rPr>
        <w:t>:</w:t>
      </w:r>
    </w:p>
    <w:p w14:paraId="2449A1CA" w14:textId="77777777" w:rsidR="00B212CA" w:rsidRPr="00B212CA" w:rsidRDefault="00B212CA" w:rsidP="00B212CA">
      <w:pPr>
        <w:numPr>
          <w:ilvl w:val="1"/>
          <w:numId w:val="30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>Валидация номера телефона при каждом изменении ввода.</w:t>
      </w:r>
    </w:p>
    <w:p w14:paraId="37D0940E" w14:textId="77777777" w:rsidR="00B212CA" w:rsidRPr="00B212CA" w:rsidRDefault="00B212CA" w:rsidP="00B212CA">
      <w:pPr>
        <w:numPr>
          <w:ilvl w:val="1"/>
          <w:numId w:val="30"/>
        </w:numPr>
        <w:jc w:val="both"/>
        <w:rPr>
          <w:sz w:val="28"/>
          <w:szCs w:val="28"/>
        </w:rPr>
      </w:pPr>
      <w:r w:rsidRPr="00B212CA">
        <w:rPr>
          <w:sz w:val="28"/>
          <w:szCs w:val="28"/>
        </w:rPr>
        <w:t>Валидация выбора страны при изменении выбора.</w:t>
      </w:r>
    </w:p>
    <w:p w14:paraId="1E895193" w14:textId="77777777" w:rsidR="00B212CA" w:rsidRPr="00D24ABB" w:rsidRDefault="00B212CA" w:rsidP="00B212CA">
      <w:pPr>
        <w:ind w:left="360"/>
        <w:rPr>
          <w:sz w:val="28"/>
          <w:szCs w:val="28"/>
        </w:rPr>
      </w:pPr>
    </w:p>
    <w:p w14:paraId="3C3D4672" w14:textId="77777777" w:rsidR="00D24ABB" w:rsidRPr="00D24ABB" w:rsidRDefault="00D24ABB" w:rsidP="00D24ABB"/>
    <w:p w14:paraId="5B2468E0" w14:textId="662CA791" w:rsidR="00B7758B" w:rsidRDefault="00B7758B" w:rsidP="00B7758B"/>
    <w:p w14:paraId="5A254FB3" w14:textId="04B644FB" w:rsidR="00B212CA" w:rsidRDefault="00B212CA" w:rsidP="00B7758B"/>
    <w:p w14:paraId="5F80FD2A" w14:textId="78D206B2" w:rsidR="00B212CA" w:rsidRDefault="00B212CA" w:rsidP="00B7758B"/>
    <w:p w14:paraId="2C57DAA5" w14:textId="19F70155" w:rsidR="00B212CA" w:rsidRDefault="00B212CA" w:rsidP="00B7758B"/>
    <w:p w14:paraId="33FAC9D6" w14:textId="35809CD9" w:rsidR="00B212CA" w:rsidRDefault="00B212CA" w:rsidP="00B7758B"/>
    <w:p w14:paraId="220E08A6" w14:textId="7B815B7B" w:rsidR="00B212CA" w:rsidRDefault="00B212CA" w:rsidP="00B7758B"/>
    <w:p w14:paraId="2C9F8229" w14:textId="71BAE4BD" w:rsidR="00B212CA" w:rsidRDefault="00B212CA" w:rsidP="00B7758B"/>
    <w:p w14:paraId="29E61DCC" w14:textId="27AA9151" w:rsidR="00B212CA" w:rsidRDefault="00B212CA" w:rsidP="00B7758B"/>
    <w:p w14:paraId="5595889F" w14:textId="2C5203E3" w:rsidR="00B212CA" w:rsidRDefault="00B212CA" w:rsidP="00B7758B"/>
    <w:p w14:paraId="616BEF9C" w14:textId="719026B6" w:rsidR="00B212CA" w:rsidRDefault="00B212CA" w:rsidP="00B7758B"/>
    <w:p w14:paraId="422A0556" w14:textId="731D7289" w:rsidR="00B212CA" w:rsidRDefault="00B212CA" w:rsidP="00B7758B"/>
    <w:p w14:paraId="4BBFF21F" w14:textId="571187C2" w:rsidR="00B212CA" w:rsidRDefault="00B212CA" w:rsidP="00B7758B"/>
    <w:p w14:paraId="569208EC" w14:textId="3B0EF7D5" w:rsidR="00B212CA" w:rsidRDefault="00B212CA" w:rsidP="00B7758B"/>
    <w:p w14:paraId="4846828A" w14:textId="081F32FC" w:rsidR="00B212CA" w:rsidRDefault="00B212CA" w:rsidP="00B7758B"/>
    <w:p w14:paraId="2FF398DB" w14:textId="342FEA9E" w:rsidR="00B212CA" w:rsidRDefault="00B212CA" w:rsidP="00B7758B"/>
    <w:p w14:paraId="2D487B61" w14:textId="7AF09C47" w:rsidR="00B212CA" w:rsidRDefault="00B212CA" w:rsidP="00B7758B"/>
    <w:p w14:paraId="7BA8413B" w14:textId="74F8FF49" w:rsidR="00B212CA" w:rsidRDefault="00B212CA" w:rsidP="00B7758B"/>
    <w:p w14:paraId="0F669107" w14:textId="2B9CC8F5" w:rsidR="00B212CA" w:rsidRDefault="00B212CA" w:rsidP="00B7758B"/>
    <w:p w14:paraId="38D61E78" w14:textId="3FDED072" w:rsidR="00B212CA" w:rsidRDefault="00B212CA" w:rsidP="00B7758B"/>
    <w:p w14:paraId="61EF7D27" w14:textId="6D7FBA31" w:rsidR="00B212CA" w:rsidRDefault="00B212CA" w:rsidP="00B7758B"/>
    <w:p w14:paraId="5816CB6E" w14:textId="0CEA2CEF" w:rsidR="00B212CA" w:rsidRDefault="00B212CA" w:rsidP="00B7758B"/>
    <w:p w14:paraId="0ECA91E9" w14:textId="36E284C1" w:rsidR="00B212CA" w:rsidRDefault="00B212CA" w:rsidP="00B7758B"/>
    <w:p w14:paraId="2B0BBC47" w14:textId="710833A6" w:rsidR="00B212CA" w:rsidRDefault="00B212CA" w:rsidP="00B7758B"/>
    <w:p w14:paraId="62B25F57" w14:textId="01BB7EF9" w:rsidR="00B212CA" w:rsidRDefault="00B212CA" w:rsidP="00B7758B"/>
    <w:p w14:paraId="1102CAC3" w14:textId="24B4CFCC" w:rsidR="00B212CA" w:rsidRDefault="00B212CA" w:rsidP="00B7758B"/>
    <w:p w14:paraId="47949150" w14:textId="664A2971" w:rsidR="00B212CA" w:rsidRDefault="00B212CA" w:rsidP="00B7758B"/>
    <w:p w14:paraId="4624BAED" w14:textId="73D6C992" w:rsidR="00B212CA" w:rsidRPr="007F5837" w:rsidRDefault="00B212CA" w:rsidP="00B212CA">
      <w:pPr>
        <w:pStyle w:val="1"/>
      </w:pPr>
      <w:bookmarkStart w:id="14" w:name="_Toc172222574"/>
      <w:r>
        <w:lastRenderedPageBreak/>
        <w:t xml:space="preserve">Локальный сервер на </w:t>
      </w:r>
      <w:r>
        <w:rPr>
          <w:lang w:val="en-US"/>
        </w:rPr>
        <w:t>Node</w:t>
      </w:r>
      <w:r w:rsidRPr="00B212CA">
        <w:t>.</w:t>
      </w:r>
      <w:proofErr w:type="spellStart"/>
      <w:r>
        <w:rPr>
          <w:lang w:val="en-US"/>
        </w:rPr>
        <w:t>js</w:t>
      </w:r>
      <w:bookmarkEnd w:id="14"/>
      <w:proofErr w:type="spellEnd"/>
    </w:p>
    <w:p w14:paraId="11FFE50C" w14:textId="77777777" w:rsidR="00D32D09" w:rsidRPr="007F5837" w:rsidRDefault="00D32D09" w:rsidP="00D32D09"/>
    <w:p w14:paraId="17C59CDC" w14:textId="7FB837BF" w:rsidR="00B212CA" w:rsidRDefault="00B212CA" w:rsidP="00B212CA">
      <w:pPr>
        <w:ind w:firstLine="708"/>
        <w:jc w:val="both"/>
        <w:rPr>
          <w:sz w:val="28"/>
          <w:szCs w:val="28"/>
        </w:rPr>
      </w:pPr>
      <w:r w:rsidRPr="00B212CA">
        <w:rPr>
          <w:sz w:val="28"/>
          <w:szCs w:val="28"/>
        </w:rPr>
        <w:t xml:space="preserve">Node.js — это среда выполнения JavaScript на серверной стороне, построенная на движке V8 от Google </w:t>
      </w:r>
      <w:proofErr w:type="spellStart"/>
      <w:r w:rsidRPr="00B212CA">
        <w:rPr>
          <w:sz w:val="28"/>
          <w:szCs w:val="28"/>
        </w:rPr>
        <w:t>Chrome</w:t>
      </w:r>
      <w:proofErr w:type="spellEnd"/>
      <w:r w:rsidRPr="00B212CA">
        <w:rPr>
          <w:sz w:val="28"/>
          <w:szCs w:val="28"/>
        </w:rPr>
        <w:t>. Она позволяет разработчикам запускать JavaScript вне браузера, предоставляя мощные инструменты для создания масштабируемых сетевых приложений. Основной характеристикой Node.js является её однопоточная модель с асинхронной обработкой, что позволяет обрабатывать множество соединений одновременно без блокировки потока. Асинхронная природа Node.js делает её эффективной для задач ввода-вывода, таких как работа с файловой системой и сетевыми запросами.</w:t>
      </w:r>
    </w:p>
    <w:p w14:paraId="593F920C" w14:textId="0E447284" w:rsidR="00D32D09" w:rsidRPr="00B212CA" w:rsidRDefault="00D32D09" w:rsidP="00D32D09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7633B6" wp14:editId="755C5FDE">
            <wp:extent cx="3964838" cy="2432304"/>
            <wp:effectExtent l="0" t="0" r="0" b="6350"/>
            <wp:docPr id="60" name="Рисунок 6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04" cy="243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6051" w14:textId="77777777" w:rsidR="00B212CA" w:rsidRPr="00B212CA" w:rsidRDefault="00B212CA" w:rsidP="00B212CA">
      <w:pPr>
        <w:ind w:firstLine="708"/>
        <w:jc w:val="both"/>
        <w:rPr>
          <w:sz w:val="28"/>
          <w:szCs w:val="28"/>
        </w:rPr>
      </w:pPr>
      <w:r w:rsidRPr="00B212CA">
        <w:rPr>
          <w:sz w:val="28"/>
          <w:szCs w:val="28"/>
        </w:rPr>
        <w:t xml:space="preserve">Node.js включает в себя обширную стандартную библиотеку модулей, которые упрощают выполнение различных задач. Эти модули позволяют работать с файлами, создавать HTTP-серверы, обрабатывать потоки данных и выполнять многие другие функции. Важным компонентом Node.js является пакетный менеджер </w:t>
      </w:r>
      <w:proofErr w:type="spellStart"/>
      <w:r w:rsidRPr="00B212CA">
        <w:rPr>
          <w:sz w:val="28"/>
          <w:szCs w:val="28"/>
        </w:rPr>
        <w:t>npm</w:t>
      </w:r>
      <w:proofErr w:type="spellEnd"/>
      <w:r w:rsidRPr="00B212CA">
        <w:rPr>
          <w:sz w:val="28"/>
          <w:szCs w:val="28"/>
        </w:rPr>
        <w:t xml:space="preserve"> (</w:t>
      </w:r>
      <w:proofErr w:type="spellStart"/>
      <w:r w:rsidRPr="00B212CA">
        <w:rPr>
          <w:sz w:val="28"/>
          <w:szCs w:val="28"/>
        </w:rPr>
        <w:t>Node</w:t>
      </w:r>
      <w:proofErr w:type="spellEnd"/>
      <w:r w:rsidRPr="00B212CA">
        <w:rPr>
          <w:sz w:val="28"/>
          <w:szCs w:val="28"/>
        </w:rPr>
        <w:t xml:space="preserve"> </w:t>
      </w:r>
      <w:proofErr w:type="spellStart"/>
      <w:r w:rsidRPr="00B212CA">
        <w:rPr>
          <w:sz w:val="28"/>
          <w:szCs w:val="28"/>
        </w:rPr>
        <w:t>Package</w:t>
      </w:r>
      <w:proofErr w:type="spellEnd"/>
      <w:r w:rsidRPr="00B212CA">
        <w:rPr>
          <w:sz w:val="28"/>
          <w:szCs w:val="28"/>
        </w:rPr>
        <w:t xml:space="preserve"> Manager), который позволяет легко управлять зависимостями проекта и устанавливать необходимые пакеты из большого репозитория.</w:t>
      </w:r>
    </w:p>
    <w:p w14:paraId="35BEC656" w14:textId="77777777" w:rsidR="00B212CA" w:rsidRPr="00B212CA" w:rsidRDefault="00B212CA" w:rsidP="00B212CA">
      <w:pPr>
        <w:ind w:firstLine="708"/>
        <w:jc w:val="both"/>
        <w:rPr>
          <w:sz w:val="28"/>
          <w:szCs w:val="28"/>
        </w:rPr>
      </w:pPr>
      <w:r w:rsidRPr="00B212CA">
        <w:rPr>
          <w:sz w:val="28"/>
          <w:szCs w:val="28"/>
        </w:rPr>
        <w:t>Одним из ключевых преимуществ Node.js является высокая производительность, достигаемая благодаря использованию движка V8, который компилирует JavaScript в машинный код. Масштабируемость Node.js обеспечивается его событийной моделью и асинхронной обработкой, что делает её идеальной для создания сетевых приложений. Использование JavaScript на серверной стороне также упрощает разработку, позволяя использовать единый язык для всего стека.</w:t>
      </w:r>
    </w:p>
    <w:p w14:paraId="72CBB2F2" w14:textId="77777777" w:rsidR="00B212CA" w:rsidRPr="00B212CA" w:rsidRDefault="00B212CA" w:rsidP="00B212CA">
      <w:pPr>
        <w:ind w:firstLine="708"/>
        <w:jc w:val="both"/>
        <w:rPr>
          <w:sz w:val="28"/>
          <w:szCs w:val="28"/>
        </w:rPr>
      </w:pPr>
      <w:r w:rsidRPr="00B212CA">
        <w:rPr>
          <w:sz w:val="28"/>
          <w:szCs w:val="28"/>
        </w:rPr>
        <w:t xml:space="preserve">Node.js имеет активное сообщество разработчиков, что способствует постоянному улучшению платформы и появлению большого количества библиотек и инструментов. Она широко используется для создания веб-серверов, приложений реального времени, таких как чаты и игры, а также для </w:t>
      </w:r>
      <w:proofErr w:type="spellStart"/>
      <w:r w:rsidRPr="00B212CA">
        <w:rPr>
          <w:sz w:val="28"/>
          <w:szCs w:val="28"/>
        </w:rPr>
        <w:t>микросервисной</w:t>
      </w:r>
      <w:proofErr w:type="spellEnd"/>
      <w:r w:rsidRPr="00B212CA">
        <w:rPr>
          <w:sz w:val="28"/>
          <w:szCs w:val="28"/>
        </w:rPr>
        <w:t xml:space="preserve"> архитектуры. Node.js также часто применяется для создания серверных приложений, которые взаимодействуют с базами данных и внешними API, благодаря удобной работе с асинхронными операциями.</w:t>
      </w:r>
    </w:p>
    <w:p w14:paraId="0B9CE8BA" w14:textId="2102AC57" w:rsidR="00B212CA" w:rsidRDefault="00B212CA" w:rsidP="00B212CA">
      <w:pPr>
        <w:ind w:firstLine="708"/>
        <w:jc w:val="both"/>
        <w:rPr>
          <w:sz w:val="28"/>
          <w:szCs w:val="28"/>
        </w:rPr>
      </w:pPr>
      <w:r w:rsidRPr="00B212CA">
        <w:rPr>
          <w:sz w:val="28"/>
          <w:szCs w:val="28"/>
        </w:rPr>
        <w:lastRenderedPageBreak/>
        <w:t xml:space="preserve">Node.js предоставляет мощные инструменты для создания масштабируемых и эффективных серверных приложений. Её однопоточная модель, асинхронная обработка и обширная стандартная библиотека делают её идеальным выбором для различных задач, от создания веб-серверов до приложений реального времени и </w:t>
      </w:r>
      <w:proofErr w:type="spellStart"/>
      <w:r w:rsidRPr="00B212CA">
        <w:rPr>
          <w:sz w:val="28"/>
          <w:szCs w:val="28"/>
        </w:rPr>
        <w:t>микросервисов</w:t>
      </w:r>
      <w:proofErr w:type="spellEnd"/>
      <w:r w:rsidRPr="00B212CA">
        <w:rPr>
          <w:sz w:val="28"/>
          <w:szCs w:val="28"/>
        </w:rPr>
        <w:t>.</w:t>
      </w:r>
    </w:p>
    <w:p w14:paraId="24E77795" w14:textId="09DC6C2C" w:rsidR="00D32D09" w:rsidRPr="00D32D09" w:rsidRDefault="00D32D09" w:rsidP="00D32D09">
      <w:pPr>
        <w:ind w:firstLine="708"/>
        <w:jc w:val="both"/>
        <w:rPr>
          <w:b/>
          <w:bCs/>
          <w:sz w:val="28"/>
          <w:szCs w:val="28"/>
        </w:rPr>
      </w:pPr>
      <w:r w:rsidRPr="00D32D09">
        <w:rPr>
          <w:b/>
          <w:bCs/>
          <w:sz w:val="28"/>
          <w:szCs w:val="28"/>
        </w:rPr>
        <w:t>Чтобы создать сервер нужно:</w:t>
      </w:r>
    </w:p>
    <w:p w14:paraId="69AB613F" w14:textId="63172467" w:rsidR="00D32D09" w:rsidRPr="00D32D09" w:rsidRDefault="00D32D09" w:rsidP="00D32D09">
      <w:pPr>
        <w:numPr>
          <w:ilvl w:val="0"/>
          <w:numId w:val="31"/>
        </w:numPr>
        <w:jc w:val="both"/>
        <w:rPr>
          <w:sz w:val="28"/>
          <w:szCs w:val="28"/>
        </w:rPr>
      </w:pPr>
      <w:r w:rsidRPr="00D32D09">
        <w:rPr>
          <w:sz w:val="28"/>
          <w:szCs w:val="28"/>
        </w:rPr>
        <w:t>Загрузи</w:t>
      </w:r>
      <w:r>
        <w:rPr>
          <w:sz w:val="28"/>
          <w:szCs w:val="28"/>
        </w:rPr>
        <w:t>ть</w:t>
      </w:r>
      <w:r w:rsidRPr="00D32D09">
        <w:rPr>
          <w:sz w:val="28"/>
          <w:szCs w:val="28"/>
        </w:rPr>
        <w:t xml:space="preserve"> и установи</w:t>
      </w:r>
      <w:r>
        <w:rPr>
          <w:sz w:val="28"/>
          <w:szCs w:val="28"/>
        </w:rPr>
        <w:t>ть</w:t>
      </w:r>
      <w:r w:rsidRPr="00D32D09">
        <w:rPr>
          <w:sz w:val="28"/>
          <w:szCs w:val="28"/>
        </w:rPr>
        <w:t xml:space="preserve"> Node.js с официального сайта, что также установит </w:t>
      </w:r>
      <w:proofErr w:type="spellStart"/>
      <w:r w:rsidRPr="00D32D09">
        <w:rPr>
          <w:sz w:val="28"/>
          <w:szCs w:val="28"/>
        </w:rPr>
        <w:t>npm</w:t>
      </w:r>
      <w:proofErr w:type="spellEnd"/>
      <w:r w:rsidRPr="00D32D09">
        <w:rPr>
          <w:sz w:val="28"/>
          <w:szCs w:val="28"/>
        </w:rPr>
        <w:t xml:space="preserve"> (</w:t>
      </w:r>
      <w:proofErr w:type="spellStart"/>
      <w:r w:rsidRPr="00D32D09">
        <w:rPr>
          <w:sz w:val="28"/>
          <w:szCs w:val="28"/>
        </w:rPr>
        <w:t>Node</w:t>
      </w:r>
      <w:proofErr w:type="spellEnd"/>
      <w:r w:rsidRPr="00D32D09">
        <w:rPr>
          <w:sz w:val="28"/>
          <w:szCs w:val="28"/>
        </w:rPr>
        <w:t xml:space="preserve"> </w:t>
      </w:r>
      <w:proofErr w:type="spellStart"/>
      <w:r w:rsidRPr="00D32D09">
        <w:rPr>
          <w:sz w:val="28"/>
          <w:szCs w:val="28"/>
        </w:rPr>
        <w:t>Package</w:t>
      </w:r>
      <w:proofErr w:type="spellEnd"/>
      <w:r w:rsidRPr="00D32D09">
        <w:rPr>
          <w:sz w:val="28"/>
          <w:szCs w:val="28"/>
        </w:rPr>
        <w:t xml:space="preserve"> Manager).</w:t>
      </w:r>
    </w:p>
    <w:p w14:paraId="6EBEA9BE" w14:textId="110D59BA" w:rsidR="00D32D09" w:rsidRPr="00D32D09" w:rsidRDefault="00D32D09" w:rsidP="00D32D09">
      <w:pPr>
        <w:numPr>
          <w:ilvl w:val="0"/>
          <w:numId w:val="31"/>
        </w:numPr>
        <w:jc w:val="both"/>
        <w:rPr>
          <w:sz w:val="28"/>
          <w:szCs w:val="28"/>
        </w:rPr>
      </w:pPr>
      <w:r w:rsidRPr="00D32D09">
        <w:rPr>
          <w:sz w:val="28"/>
          <w:szCs w:val="28"/>
        </w:rPr>
        <w:t>Провер</w:t>
      </w:r>
      <w:r>
        <w:rPr>
          <w:sz w:val="28"/>
          <w:szCs w:val="28"/>
        </w:rPr>
        <w:t>ить</w:t>
      </w:r>
      <w:r w:rsidRPr="00D32D09">
        <w:rPr>
          <w:sz w:val="28"/>
          <w:szCs w:val="28"/>
        </w:rPr>
        <w:t xml:space="preserve"> установку, запустив команды </w:t>
      </w:r>
      <w:proofErr w:type="spellStart"/>
      <w:r w:rsidRPr="00D32D09">
        <w:rPr>
          <w:sz w:val="28"/>
          <w:szCs w:val="28"/>
        </w:rPr>
        <w:t>node</w:t>
      </w:r>
      <w:proofErr w:type="spellEnd"/>
      <w:r w:rsidRPr="00D32D09">
        <w:rPr>
          <w:sz w:val="28"/>
          <w:szCs w:val="28"/>
        </w:rPr>
        <w:t xml:space="preserve"> -v и </w:t>
      </w:r>
      <w:proofErr w:type="spellStart"/>
      <w:r w:rsidRPr="00D32D09">
        <w:rPr>
          <w:sz w:val="28"/>
          <w:szCs w:val="28"/>
        </w:rPr>
        <w:t>npm</w:t>
      </w:r>
      <w:proofErr w:type="spellEnd"/>
      <w:r w:rsidRPr="00D32D09">
        <w:rPr>
          <w:sz w:val="28"/>
          <w:szCs w:val="28"/>
        </w:rPr>
        <w:t xml:space="preserve"> -v в терминале.</w:t>
      </w:r>
    </w:p>
    <w:p w14:paraId="6A473A46" w14:textId="173901D9" w:rsidR="00D32D09" w:rsidRPr="00D32D09" w:rsidRDefault="00D32D09" w:rsidP="00D32D09">
      <w:pPr>
        <w:numPr>
          <w:ilvl w:val="0"/>
          <w:numId w:val="32"/>
        </w:numPr>
        <w:jc w:val="both"/>
        <w:rPr>
          <w:sz w:val="28"/>
          <w:szCs w:val="28"/>
        </w:rPr>
      </w:pPr>
      <w:r w:rsidRPr="00D32D09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D32D09">
        <w:rPr>
          <w:sz w:val="28"/>
          <w:szCs w:val="28"/>
        </w:rPr>
        <w:t xml:space="preserve"> новую папку для проекта.</w:t>
      </w:r>
    </w:p>
    <w:p w14:paraId="49936E4A" w14:textId="21463880" w:rsidR="00D32D09" w:rsidRPr="00D32D09" w:rsidRDefault="00D32D09" w:rsidP="00D32D09">
      <w:pPr>
        <w:numPr>
          <w:ilvl w:val="0"/>
          <w:numId w:val="32"/>
        </w:numPr>
        <w:jc w:val="both"/>
        <w:rPr>
          <w:sz w:val="28"/>
          <w:szCs w:val="28"/>
        </w:rPr>
      </w:pPr>
      <w:r w:rsidRPr="00D32D09">
        <w:rPr>
          <w:sz w:val="28"/>
          <w:szCs w:val="28"/>
        </w:rPr>
        <w:t>Перей</w:t>
      </w:r>
      <w:r>
        <w:rPr>
          <w:sz w:val="28"/>
          <w:szCs w:val="28"/>
        </w:rPr>
        <w:t>ти</w:t>
      </w:r>
      <w:r w:rsidRPr="00D32D09">
        <w:rPr>
          <w:sz w:val="28"/>
          <w:szCs w:val="28"/>
        </w:rPr>
        <w:t xml:space="preserve"> в эту папку через терминал и инициализир</w:t>
      </w:r>
      <w:r>
        <w:rPr>
          <w:sz w:val="28"/>
          <w:szCs w:val="28"/>
        </w:rPr>
        <w:t>овать</w:t>
      </w:r>
      <w:r w:rsidRPr="00D32D09">
        <w:rPr>
          <w:sz w:val="28"/>
          <w:szCs w:val="28"/>
        </w:rPr>
        <w:t xml:space="preserve"> новый проект командой </w:t>
      </w:r>
      <w:proofErr w:type="spellStart"/>
      <w:r w:rsidRPr="00D32D09">
        <w:rPr>
          <w:sz w:val="28"/>
          <w:szCs w:val="28"/>
        </w:rPr>
        <w:t>npm</w:t>
      </w:r>
      <w:proofErr w:type="spellEnd"/>
      <w:r w:rsidRPr="00D32D09">
        <w:rPr>
          <w:sz w:val="28"/>
          <w:szCs w:val="28"/>
        </w:rPr>
        <w:t xml:space="preserve"> </w:t>
      </w:r>
      <w:proofErr w:type="spellStart"/>
      <w:r w:rsidRPr="00D32D09">
        <w:rPr>
          <w:sz w:val="28"/>
          <w:szCs w:val="28"/>
        </w:rPr>
        <w:t>init</w:t>
      </w:r>
      <w:proofErr w:type="spellEnd"/>
      <w:r w:rsidRPr="00D32D09">
        <w:rPr>
          <w:sz w:val="28"/>
          <w:szCs w:val="28"/>
        </w:rPr>
        <w:t xml:space="preserve"> -y. Это создаст файл </w:t>
      </w:r>
      <w:proofErr w:type="spellStart"/>
      <w:proofErr w:type="gramStart"/>
      <w:r w:rsidRPr="00D32D09">
        <w:rPr>
          <w:sz w:val="28"/>
          <w:szCs w:val="28"/>
        </w:rPr>
        <w:t>package.json</w:t>
      </w:r>
      <w:proofErr w:type="spellEnd"/>
      <w:proofErr w:type="gramEnd"/>
      <w:r w:rsidRPr="00D32D09">
        <w:rPr>
          <w:sz w:val="28"/>
          <w:szCs w:val="28"/>
        </w:rPr>
        <w:t>, который будет содержать информацию о проекте и его зависимостях.</w:t>
      </w:r>
    </w:p>
    <w:p w14:paraId="2F32DBBA" w14:textId="6D779C94" w:rsidR="00D32D09" w:rsidRPr="00D32D09" w:rsidRDefault="00D32D09" w:rsidP="00D32D09">
      <w:pPr>
        <w:numPr>
          <w:ilvl w:val="0"/>
          <w:numId w:val="33"/>
        </w:numPr>
        <w:jc w:val="both"/>
        <w:rPr>
          <w:sz w:val="28"/>
          <w:szCs w:val="28"/>
        </w:rPr>
      </w:pPr>
      <w:r w:rsidRPr="00D32D09">
        <w:rPr>
          <w:sz w:val="28"/>
          <w:szCs w:val="28"/>
        </w:rPr>
        <w:t>Установит</w:t>
      </w:r>
      <w:r>
        <w:rPr>
          <w:sz w:val="28"/>
          <w:szCs w:val="28"/>
        </w:rPr>
        <w:t>ь</w:t>
      </w:r>
      <w:r w:rsidRPr="00D32D09">
        <w:rPr>
          <w:sz w:val="28"/>
          <w:szCs w:val="28"/>
        </w:rPr>
        <w:t xml:space="preserve"> пакет </w:t>
      </w:r>
      <w:proofErr w:type="spellStart"/>
      <w:r w:rsidRPr="00D32D09">
        <w:rPr>
          <w:sz w:val="28"/>
          <w:szCs w:val="28"/>
        </w:rPr>
        <w:t>express</w:t>
      </w:r>
      <w:proofErr w:type="spellEnd"/>
      <w:r w:rsidRPr="00D32D09">
        <w:rPr>
          <w:sz w:val="28"/>
          <w:szCs w:val="28"/>
        </w:rPr>
        <w:t>, который упрощает создание серверов в Node.js</w:t>
      </w:r>
      <w:r>
        <w:rPr>
          <w:sz w:val="28"/>
          <w:szCs w:val="28"/>
        </w:rPr>
        <w:t>.</w:t>
      </w:r>
      <w:r w:rsidRPr="00D32D09">
        <w:rPr>
          <w:sz w:val="28"/>
          <w:szCs w:val="28"/>
        </w:rPr>
        <w:t xml:space="preserve"> Выполните команду </w:t>
      </w:r>
      <w:proofErr w:type="spellStart"/>
      <w:r w:rsidRPr="00D32D09">
        <w:rPr>
          <w:sz w:val="28"/>
          <w:szCs w:val="28"/>
        </w:rPr>
        <w:t>npm</w:t>
      </w:r>
      <w:proofErr w:type="spellEnd"/>
      <w:r w:rsidRPr="00D32D09">
        <w:rPr>
          <w:sz w:val="28"/>
          <w:szCs w:val="28"/>
        </w:rPr>
        <w:t xml:space="preserve"> </w:t>
      </w:r>
      <w:proofErr w:type="spellStart"/>
      <w:r w:rsidRPr="00D32D09">
        <w:rPr>
          <w:sz w:val="28"/>
          <w:szCs w:val="28"/>
        </w:rPr>
        <w:t>install</w:t>
      </w:r>
      <w:proofErr w:type="spellEnd"/>
      <w:r w:rsidRPr="00D32D09">
        <w:rPr>
          <w:sz w:val="28"/>
          <w:szCs w:val="28"/>
        </w:rPr>
        <w:t xml:space="preserve"> </w:t>
      </w:r>
      <w:proofErr w:type="spellStart"/>
      <w:r w:rsidRPr="00D32D09">
        <w:rPr>
          <w:sz w:val="28"/>
          <w:szCs w:val="28"/>
        </w:rPr>
        <w:t>express</w:t>
      </w:r>
      <w:proofErr w:type="spellEnd"/>
      <w:r w:rsidRPr="00D32D09">
        <w:rPr>
          <w:sz w:val="28"/>
          <w:szCs w:val="28"/>
        </w:rPr>
        <w:t>.</w:t>
      </w:r>
    </w:p>
    <w:p w14:paraId="004060C2" w14:textId="1C48B312" w:rsidR="00D32D09" w:rsidRDefault="00D32D09" w:rsidP="00D32D09">
      <w:pPr>
        <w:numPr>
          <w:ilvl w:val="0"/>
          <w:numId w:val="34"/>
        </w:numPr>
        <w:jc w:val="both"/>
        <w:rPr>
          <w:sz w:val="28"/>
          <w:szCs w:val="28"/>
        </w:rPr>
      </w:pPr>
      <w:r w:rsidRPr="00D32D09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D32D09">
        <w:rPr>
          <w:sz w:val="28"/>
          <w:szCs w:val="28"/>
        </w:rPr>
        <w:t xml:space="preserve"> файл </w:t>
      </w:r>
      <w:r>
        <w:rPr>
          <w:sz w:val="28"/>
          <w:szCs w:val="28"/>
          <w:lang w:val="en-US"/>
        </w:rPr>
        <w:t>server</w:t>
      </w:r>
      <w:r w:rsidRPr="00D32D09">
        <w:rPr>
          <w:sz w:val="28"/>
          <w:szCs w:val="28"/>
        </w:rPr>
        <w:t>.</w:t>
      </w:r>
      <w:proofErr w:type="spellStart"/>
      <w:r w:rsidRPr="00D32D09">
        <w:rPr>
          <w:sz w:val="28"/>
          <w:szCs w:val="28"/>
        </w:rPr>
        <w:t>js</w:t>
      </w:r>
      <w:proofErr w:type="spellEnd"/>
      <w:r w:rsidRPr="00D32D09">
        <w:rPr>
          <w:sz w:val="28"/>
          <w:szCs w:val="28"/>
        </w:rPr>
        <w:t xml:space="preserve"> в корневой папке проекта. Этот файл будет содержать код вашего сервера.</w:t>
      </w:r>
    </w:p>
    <w:p w14:paraId="2231720F" w14:textId="571750A4" w:rsidR="00D32D09" w:rsidRDefault="00D17497" w:rsidP="00D17497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сохранения данных формы в текстовый файл я написал следующий код</w:t>
      </w:r>
      <w:r w:rsidRPr="00D17497">
        <w:rPr>
          <w:sz w:val="28"/>
          <w:szCs w:val="28"/>
        </w:rPr>
        <w:t>:</w:t>
      </w:r>
    </w:p>
    <w:p w14:paraId="7D917C2C" w14:textId="63AEB17B" w:rsidR="00D17497" w:rsidRDefault="00D17497" w:rsidP="00D17497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 w:rsidRPr="00D17497">
        <w:rPr>
          <w:sz w:val="28"/>
          <w:szCs w:val="28"/>
        </w:rPr>
        <w:t>Для начала импортируем необходимые модули</w:t>
      </w:r>
    </w:p>
    <w:p w14:paraId="3FDB99CB" w14:textId="77777777" w:rsidR="00517334" w:rsidRPr="00517334" w:rsidRDefault="00517334" w:rsidP="00517334">
      <w:pPr>
        <w:ind w:left="360"/>
        <w:jc w:val="both"/>
        <w:rPr>
          <w:sz w:val="28"/>
          <w:szCs w:val="28"/>
        </w:rPr>
      </w:pPr>
    </w:p>
    <w:p w14:paraId="5CAC880E" w14:textId="77777777" w:rsidR="00D17497" w:rsidRPr="00517334" w:rsidRDefault="00D17497" w:rsidP="00D17497">
      <w:pPr>
        <w:ind w:firstLine="360"/>
        <w:jc w:val="both"/>
        <w:rPr>
          <w:sz w:val="28"/>
          <w:szCs w:val="28"/>
          <w:lang w:val="en-US"/>
        </w:rPr>
      </w:pPr>
      <w:r w:rsidRPr="00517334">
        <w:rPr>
          <w:rStyle w:val="hljs-keyword"/>
          <w:rFonts w:eastAsiaTheme="majorEastAsia"/>
          <w:sz w:val="28"/>
          <w:szCs w:val="28"/>
          <w:lang w:val="en-US"/>
        </w:rPr>
        <w:t>const</w:t>
      </w:r>
      <w:r w:rsidRPr="00517334">
        <w:rPr>
          <w:sz w:val="28"/>
          <w:szCs w:val="28"/>
          <w:lang w:val="en-US"/>
        </w:rPr>
        <w:t xml:space="preserve"> express = </w:t>
      </w:r>
      <w:r w:rsidRPr="00517334">
        <w:rPr>
          <w:rStyle w:val="hljs-builtin"/>
          <w:rFonts w:eastAsiaTheme="majorEastAsia"/>
          <w:sz w:val="28"/>
          <w:szCs w:val="28"/>
          <w:lang w:val="en-US"/>
        </w:rPr>
        <w:t>require</w:t>
      </w:r>
      <w:r w:rsidRPr="00517334">
        <w:rPr>
          <w:sz w:val="28"/>
          <w:szCs w:val="28"/>
          <w:lang w:val="en-US"/>
        </w:rPr>
        <w:t>(</w:t>
      </w:r>
      <w:r w:rsidRPr="00517334">
        <w:rPr>
          <w:rStyle w:val="hljs-string"/>
          <w:sz w:val="28"/>
          <w:szCs w:val="28"/>
          <w:lang w:val="en-US"/>
        </w:rPr>
        <w:t>'express'</w:t>
      </w:r>
      <w:r w:rsidRPr="00517334">
        <w:rPr>
          <w:sz w:val="28"/>
          <w:szCs w:val="28"/>
          <w:lang w:val="en-US"/>
        </w:rPr>
        <w:t xml:space="preserve">); </w:t>
      </w:r>
    </w:p>
    <w:p w14:paraId="45DE8B72" w14:textId="77777777" w:rsidR="00D17497" w:rsidRPr="00517334" w:rsidRDefault="00D17497" w:rsidP="00D17497">
      <w:pPr>
        <w:ind w:firstLine="360"/>
        <w:jc w:val="both"/>
        <w:rPr>
          <w:sz w:val="28"/>
          <w:szCs w:val="28"/>
          <w:lang w:val="en-US"/>
        </w:rPr>
      </w:pPr>
      <w:r w:rsidRPr="00517334">
        <w:rPr>
          <w:rStyle w:val="hljs-keyword"/>
          <w:rFonts w:eastAsiaTheme="majorEastAsia"/>
          <w:sz w:val="28"/>
          <w:szCs w:val="28"/>
          <w:lang w:val="en-US"/>
        </w:rPr>
        <w:t>const</w:t>
      </w:r>
      <w:r w:rsidRPr="00517334">
        <w:rPr>
          <w:sz w:val="28"/>
          <w:szCs w:val="28"/>
          <w:lang w:val="en-US"/>
        </w:rPr>
        <w:t xml:space="preserve"> </w:t>
      </w:r>
      <w:proofErr w:type="spellStart"/>
      <w:r w:rsidRPr="00517334">
        <w:rPr>
          <w:sz w:val="28"/>
          <w:szCs w:val="28"/>
          <w:lang w:val="en-US"/>
        </w:rPr>
        <w:t>bodyParser</w:t>
      </w:r>
      <w:proofErr w:type="spellEnd"/>
      <w:r w:rsidRPr="00517334">
        <w:rPr>
          <w:sz w:val="28"/>
          <w:szCs w:val="28"/>
          <w:lang w:val="en-US"/>
        </w:rPr>
        <w:t xml:space="preserve"> = </w:t>
      </w:r>
      <w:r w:rsidRPr="00517334">
        <w:rPr>
          <w:rStyle w:val="hljs-builtin"/>
          <w:rFonts w:eastAsiaTheme="majorEastAsia"/>
          <w:sz w:val="28"/>
          <w:szCs w:val="28"/>
          <w:lang w:val="en-US"/>
        </w:rPr>
        <w:t>require</w:t>
      </w:r>
      <w:r w:rsidRPr="00517334">
        <w:rPr>
          <w:sz w:val="28"/>
          <w:szCs w:val="28"/>
          <w:lang w:val="en-US"/>
        </w:rPr>
        <w:t>(</w:t>
      </w:r>
      <w:r w:rsidRPr="00517334">
        <w:rPr>
          <w:rStyle w:val="hljs-string"/>
          <w:sz w:val="28"/>
          <w:szCs w:val="28"/>
          <w:lang w:val="en-US"/>
        </w:rPr>
        <w:t>'body-parser'</w:t>
      </w:r>
      <w:r w:rsidRPr="00517334">
        <w:rPr>
          <w:sz w:val="28"/>
          <w:szCs w:val="28"/>
          <w:lang w:val="en-US"/>
        </w:rPr>
        <w:t xml:space="preserve">); </w:t>
      </w:r>
    </w:p>
    <w:p w14:paraId="4673C6A3" w14:textId="77777777" w:rsidR="00D17497" w:rsidRPr="00517334" w:rsidRDefault="00D17497" w:rsidP="00D17497">
      <w:pPr>
        <w:ind w:firstLine="360"/>
        <w:jc w:val="both"/>
        <w:rPr>
          <w:sz w:val="28"/>
          <w:szCs w:val="28"/>
          <w:lang w:val="en-US"/>
        </w:rPr>
      </w:pPr>
      <w:r w:rsidRPr="00517334">
        <w:rPr>
          <w:rStyle w:val="hljs-keyword"/>
          <w:rFonts w:eastAsiaTheme="majorEastAsia"/>
          <w:sz w:val="28"/>
          <w:szCs w:val="28"/>
          <w:lang w:val="en-US"/>
        </w:rPr>
        <w:t>const</w:t>
      </w:r>
      <w:r w:rsidRPr="00517334">
        <w:rPr>
          <w:sz w:val="28"/>
          <w:szCs w:val="28"/>
          <w:lang w:val="en-US"/>
        </w:rPr>
        <w:t xml:space="preserve"> fs = </w:t>
      </w:r>
      <w:r w:rsidRPr="00517334">
        <w:rPr>
          <w:rStyle w:val="hljs-builtin"/>
          <w:rFonts w:eastAsiaTheme="majorEastAsia"/>
          <w:sz w:val="28"/>
          <w:szCs w:val="28"/>
          <w:lang w:val="en-US"/>
        </w:rPr>
        <w:t>require</w:t>
      </w:r>
      <w:r w:rsidRPr="00517334">
        <w:rPr>
          <w:sz w:val="28"/>
          <w:szCs w:val="28"/>
          <w:lang w:val="en-US"/>
        </w:rPr>
        <w:t>(</w:t>
      </w:r>
      <w:r w:rsidRPr="00517334">
        <w:rPr>
          <w:rStyle w:val="hljs-string"/>
          <w:sz w:val="28"/>
          <w:szCs w:val="28"/>
          <w:lang w:val="en-US"/>
        </w:rPr>
        <w:t>'fs'</w:t>
      </w:r>
      <w:r w:rsidRPr="00517334">
        <w:rPr>
          <w:sz w:val="28"/>
          <w:szCs w:val="28"/>
          <w:lang w:val="en-US"/>
        </w:rPr>
        <w:t xml:space="preserve">); </w:t>
      </w:r>
    </w:p>
    <w:p w14:paraId="3992A451" w14:textId="66A7DFFA" w:rsidR="00D17497" w:rsidRDefault="00D17497" w:rsidP="00D17497">
      <w:pPr>
        <w:ind w:firstLine="360"/>
        <w:jc w:val="both"/>
        <w:rPr>
          <w:sz w:val="28"/>
          <w:szCs w:val="28"/>
          <w:lang w:val="en-US"/>
        </w:rPr>
      </w:pPr>
      <w:r w:rsidRPr="00517334">
        <w:rPr>
          <w:rStyle w:val="hljs-keyword"/>
          <w:rFonts w:eastAsiaTheme="majorEastAsia"/>
          <w:sz w:val="28"/>
          <w:szCs w:val="28"/>
          <w:lang w:val="en-US"/>
        </w:rPr>
        <w:t>const</w:t>
      </w:r>
      <w:r w:rsidRPr="00517334">
        <w:rPr>
          <w:sz w:val="28"/>
          <w:szCs w:val="28"/>
          <w:lang w:val="en-US"/>
        </w:rPr>
        <w:t xml:space="preserve"> path = </w:t>
      </w:r>
      <w:r w:rsidRPr="00517334">
        <w:rPr>
          <w:rStyle w:val="hljs-builtin"/>
          <w:rFonts w:eastAsiaTheme="majorEastAsia"/>
          <w:sz w:val="28"/>
          <w:szCs w:val="28"/>
          <w:lang w:val="en-US"/>
        </w:rPr>
        <w:t>require</w:t>
      </w:r>
      <w:r w:rsidRPr="00517334">
        <w:rPr>
          <w:sz w:val="28"/>
          <w:szCs w:val="28"/>
          <w:lang w:val="en-US"/>
        </w:rPr>
        <w:t>(</w:t>
      </w:r>
      <w:r w:rsidRPr="00517334">
        <w:rPr>
          <w:rStyle w:val="hljs-string"/>
          <w:sz w:val="28"/>
          <w:szCs w:val="28"/>
          <w:lang w:val="en-US"/>
        </w:rPr>
        <w:t>'path'</w:t>
      </w:r>
      <w:r w:rsidRPr="00517334">
        <w:rPr>
          <w:sz w:val="28"/>
          <w:szCs w:val="28"/>
          <w:lang w:val="en-US"/>
        </w:rPr>
        <w:t>);</w:t>
      </w:r>
    </w:p>
    <w:p w14:paraId="514874DA" w14:textId="77777777" w:rsidR="00517334" w:rsidRPr="00517334" w:rsidRDefault="00517334" w:rsidP="00D17497">
      <w:pPr>
        <w:ind w:firstLine="360"/>
        <w:jc w:val="both"/>
        <w:rPr>
          <w:sz w:val="28"/>
          <w:szCs w:val="28"/>
          <w:lang w:val="en-US"/>
        </w:rPr>
      </w:pPr>
    </w:p>
    <w:p w14:paraId="512AAE9F" w14:textId="7F921F2C" w:rsidR="00D17497" w:rsidRDefault="00D17497" w:rsidP="00D17497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 w:rsidRPr="00D17497">
        <w:rPr>
          <w:sz w:val="28"/>
          <w:szCs w:val="28"/>
        </w:rPr>
        <w:t>Создание экземпляра приложения Express и настройка порта</w:t>
      </w:r>
    </w:p>
    <w:p w14:paraId="23C2E681" w14:textId="77777777" w:rsidR="00517334" w:rsidRPr="00517334" w:rsidRDefault="00517334" w:rsidP="00517334">
      <w:pPr>
        <w:ind w:left="360"/>
        <w:jc w:val="both"/>
        <w:rPr>
          <w:sz w:val="28"/>
          <w:szCs w:val="28"/>
        </w:rPr>
      </w:pPr>
    </w:p>
    <w:p w14:paraId="565E62A1" w14:textId="77777777" w:rsidR="00D17497" w:rsidRPr="00D17497" w:rsidRDefault="00D17497" w:rsidP="00D17497">
      <w:pPr>
        <w:ind w:firstLine="360"/>
        <w:jc w:val="both"/>
        <w:rPr>
          <w:sz w:val="28"/>
          <w:szCs w:val="28"/>
          <w:lang w:val="en-US"/>
        </w:rPr>
      </w:pPr>
      <w:r w:rsidRPr="00D17497">
        <w:rPr>
          <w:sz w:val="28"/>
          <w:szCs w:val="28"/>
          <w:lang w:val="en-US"/>
        </w:rPr>
        <w:t xml:space="preserve">const app = </w:t>
      </w:r>
      <w:proofErr w:type="gramStart"/>
      <w:r w:rsidRPr="00D17497">
        <w:rPr>
          <w:sz w:val="28"/>
          <w:szCs w:val="28"/>
          <w:lang w:val="en-US"/>
        </w:rPr>
        <w:t>express(</w:t>
      </w:r>
      <w:proofErr w:type="gramEnd"/>
      <w:r w:rsidRPr="00D17497">
        <w:rPr>
          <w:sz w:val="28"/>
          <w:szCs w:val="28"/>
          <w:lang w:val="en-US"/>
        </w:rPr>
        <w:t>);</w:t>
      </w:r>
    </w:p>
    <w:p w14:paraId="7DFA8CD5" w14:textId="45EB4D12" w:rsidR="00D17497" w:rsidRPr="007F5837" w:rsidRDefault="00D17497" w:rsidP="00D17497">
      <w:pPr>
        <w:ind w:firstLine="360"/>
        <w:jc w:val="both"/>
        <w:rPr>
          <w:sz w:val="28"/>
          <w:szCs w:val="28"/>
          <w:lang w:val="en-US"/>
        </w:rPr>
      </w:pPr>
      <w:r w:rsidRPr="007F5837">
        <w:rPr>
          <w:sz w:val="28"/>
          <w:szCs w:val="28"/>
          <w:lang w:val="en-US"/>
        </w:rPr>
        <w:t>const port = 3000;</w:t>
      </w:r>
    </w:p>
    <w:p w14:paraId="6EF87830" w14:textId="77777777" w:rsidR="00517334" w:rsidRPr="007F5837" w:rsidRDefault="00517334" w:rsidP="00D17497">
      <w:pPr>
        <w:ind w:firstLine="360"/>
        <w:jc w:val="both"/>
        <w:rPr>
          <w:sz w:val="28"/>
          <w:szCs w:val="28"/>
          <w:lang w:val="en-US"/>
        </w:rPr>
      </w:pPr>
    </w:p>
    <w:p w14:paraId="5054E01B" w14:textId="4D27C2AC" w:rsidR="00D17497" w:rsidRDefault="00D17497" w:rsidP="00D17497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 w:rsidRPr="00D17497">
        <w:rPr>
          <w:sz w:val="28"/>
          <w:szCs w:val="28"/>
        </w:rPr>
        <w:t xml:space="preserve">Настройка </w:t>
      </w:r>
      <w:proofErr w:type="spellStart"/>
      <w:r w:rsidRPr="00D17497">
        <w:rPr>
          <w:sz w:val="28"/>
          <w:szCs w:val="28"/>
        </w:rPr>
        <w:t>body-parser</w:t>
      </w:r>
      <w:proofErr w:type="spellEnd"/>
      <w:r w:rsidRPr="00D17497">
        <w:rPr>
          <w:sz w:val="28"/>
          <w:szCs w:val="28"/>
        </w:rPr>
        <w:t xml:space="preserve"> для обработки данных форм</w:t>
      </w:r>
    </w:p>
    <w:p w14:paraId="0964166E" w14:textId="77777777" w:rsidR="00517334" w:rsidRPr="00517334" w:rsidRDefault="00517334" w:rsidP="00517334">
      <w:pPr>
        <w:ind w:left="360"/>
        <w:jc w:val="both"/>
        <w:rPr>
          <w:sz w:val="28"/>
          <w:szCs w:val="28"/>
        </w:rPr>
      </w:pPr>
    </w:p>
    <w:p w14:paraId="7E27D482" w14:textId="77777777" w:rsidR="00D17497" w:rsidRPr="00D17497" w:rsidRDefault="00D17497" w:rsidP="00D17497">
      <w:pPr>
        <w:ind w:firstLine="3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D17497">
        <w:rPr>
          <w:sz w:val="28"/>
          <w:szCs w:val="28"/>
          <w:lang w:val="en-US"/>
        </w:rPr>
        <w:t>app.use</w:t>
      </w:r>
      <w:proofErr w:type="spellEnd"/>
      <w:r w:rsidRPr="00D17497">
        <w:rPr>
          <w:sz w:val="28"/>
          <w:szCs w:val="28"/>
          <w:lang w:val="en-US"/>
        </w:rPr>
        <w:t>(</w:t>
      </w:r>
      <w:proofErr w:type="spellStart"/>
      <w:proofErr w:type="gramEnd"/>
      <w:r w:rsidRPr="00D17497">
        <w:rPr>
          <w:sz w:val="28"/>
          <w:szCs w:val="28"/>
          <w:lang w:val="en-US"/>
        </w:rPr>
        <w:t>bodyParser.urlencoded</w:t>
      </w:r>
      <w:proofErr w:type="spellEnd"/>
      <w:r w:rsidRPr="00D17497">
        <w:rPr>
          <w:sz w:val="28"/>
          <w:szCs w:val="28"/>
          <w:lang w:val="en-US"/>
        </w:rPr>
        <w:t>({ extended: true }));</w:t>
      </w:r>
    </w:p>
    <w:p w14:paraId="035B9102" w14:textId="3CE50278" w:rsidR="00D17497" w:rsidRDefault="00D17497" w:rsidP="00D17497">
      <w:pPr>
        <w:ind w:firstLine="360"/>
        <w:jc w:val="both"/>
        <w:rPr>
          <w:sz w:val="28"/>
          <w:szCs w:val="28"/>
        </w:rPr>
      </w:pPr>
      <w:proofErr w:type="spellStart"/>
      <w:proofErr w:type="gramStart"/>
      <w:r w:rsidRPr="00D17497">
        <w:rPr>
          <w:sz w:val="28"/>
          <w:szCs w:val="28"/>
        </w:rPr>
        <w:t>app.use</w:t>
      </w:r>
      <w:proofErr w:type="spellEnd"/>
      <w:r w:rsidRPr="00D17497">
        <w:rPr>
          <w:sz w:val="28"/>
          <w:szCs w:val="28"/>
        </w:rPr>
        <w:t>(</w:t>
      </w:r>
      <w:proofErr w:type="spellStart"/>
      <w:proofErr w:type="gramEnd"/>
      <w:r w:rsidRPr="00D17497">
        <w:rPr>
          <w:sz w:val="28"/>
          <w:szCs w:val="28"/>
        </w:rPr>
        <w:t>bodyParser.json</w:t>
      </w:r>
      <w:proofErr w:type="spellEnd"/>
      <w:r w:rsidRPr="00D17497">
        <w:rPr>
          <w:sz w:val="28"/>
          <w:szCs w:val="28"/>
        </w:rPr>
        <w:t>());</w:t>
      </w:r>
    </w:p>
    <w:p w14:paraId="389C92F5" w14:textId="77777777" w:rsidR="00517334" w:rsidRDefault="00517334" w:rsidP="00D17497">
      <w:pPr>
        <w:ind w:firstLine="360"/>
        <w:jc w:val="both"/>
        <w:rPr>
          <w:sz w:val="28"/>
          <w:szCs w:val="28"/>
        </w:rPr>
      </w:pPr>
    </w:p>
    <w:p w14:paraId="0B4C4C06" w14:textId="69BE80EA" w:rsidR="00D17497" w:rsidRDefault="00D17497" w:rsidP="00D17497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 w:rsidRPr="00D17497">
        <w:rPr>
          <w:sz w:val="28"/>
          <w:szCs w:val="28"/>
        </w:rPr>
        <w:t>Настройка статической папки</w:t>
      </w:r>
    </w:p>
    <w:p w14:paraId="4C648EE3" w14:textId="77777777" w:rsidR="00517334" w:rsidRPr="00517334" w:rsidRDefault="00517334" w:rsidP="00517334">
      <w:pPr>
        <w:ind w:left="360"/>
        <w:jc w:val="both"/>
        <w:rPr>
          <w:sz w:val="28"/>
          <w:szCs w:val="28"/>
        </w:rPr>
      </w:pPr>
    </w:p>
    <w:p w14:paraId="47101331" w14:textId="692BD1CE" w:rsidR="00D17497" w:rsidRDefault="00D17497" w:rsidP="00D17497">
      <w:pPr>
        <w:ind w:left="3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D17497">
        <w:rPr>
          <w:sz w:val="28"/>
          <w:szCs w:val="28"/>
          <w:lang w:val="en-US"/>
        </w:rPr>
        <w:t>app.use</w:t>
      </w:r>
      <w:proofErr w:type="spellEnd"/>
      <w:r w:rsidRPr="00D17497">
        <w:rPr>
          <w:sz w:val="28"/>
          <w:szCs w:val="28"/>
          <w:lang w:val="en-US"/>
        </w:rPr>
        <w:t>(</w:t>
      </w:r>
      <w:proofErr w:type="spellStart"/>
      <w:proofErr w:type="gramEnd"/>
      <w:r w:rsidRPr="00D17497">
        <w:rPr>
          <w:sz w:val="28"/>
          <w:szCs w:val="28"/>
          <w:lang w:val="en-US"/>
        </w:rPr>
        <w:t>express.static</w:t>
      </w:r>
      <w:proofErr w:type="spellEnd"/>
      <w:r w:rsidRPr="00D17497">
        <w:rPr>
          <w:sz w:val="28"/>
          <w:szCs w:val="28"/>
          <w:lang w:val="en-US"/>
        </w:rPr>
        <w:t>(</w:t>
      </w:r>
      <w:proofErr w:type="spellStart"/>
      <w:r w:rsidRPr="00D17497">
        <w:rPr>
          <w:sz w:val="28"/>
          <w:szCs w:val="28"/>
          <w:lang w:val="en-US"/>
        </w:rPr>
        <w:t>path.join</w:t>
      </w:r>
      <w:proofErr w:type="spellEnd"/>
      <w:r w:rsidRPr="00D17497">
        <w:rPr>
          <w:sz w:val="28"/>
          <w:szCs w:val="28"/>
          <w:lang w:val="en-US"/>
        </w:rPr>
        <w:t>(__</w:t>
      </w:r>
      <w:proofErr w:type="spellStart"/>
      <w:r w:rsidRPr="00D17497">
        <w:rPr>
          <w:sz w:val="28"/>
          <w:szCs w:val="28"/>
          <w:lang w:val="en-US"/>
        </w:rPr>
        <w:t>dirname</w:t>
      </w:r>
      <w:proofErr w:type="spellEnd"/>
      <w:r w:rsidRPr="00D17497">
        <w:rPr>
          <w:sz w:val="28"/>
          <w:szCs w:val="28"/>
          <w:lang w:val="en-US"/>
        </w:rPr>
        <w:t>, 'public')));</w:t>
      </w:r>
    </w:p>
    <w:p w14:paraId="511CB017" w14:textId="77777777" w:rsidR="00517334" w:rsidRDefault="00517334" w:rsidP="00D17497">
      <w:pPr>
        <w:ind w:left="360"/>
        <w:jc w:val="both"/>
        <w:rPr>
          <w:sz w:val="28"/>
          <w:szCs w:val="28"/>
          <w:lang w:val="en-US"/>
        </w:rPr>
      </w:pPr>
    </w:p>
    <w:p w14:paraId="4D7C2D4A" w14:textId="546FFAAC" w:rsidR="00D17497" w:rsidRPr="00517334" w:rsidRDefault="00D17497" w:rsidP="00D17497">
      <w:pPr>
        <w:pStyle w:val="a3"/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D17497">
        <w:rPr>
          <w:sz w:val="28"/>
          <w:szCs w:val="28"/>
        </w:rPr>
        <w:t>Обработка POST-запроса формы</w:t>
      </w:r>
    </w:p>
    <w:p w14:paraId="66F08BF2" w14:textId="77777777" w:rsidR="00517334" w:rsidRPr="00517334" w:rsidRDefault="00517334" w:rsidP="00517334">
      <w:pPr>
        <w:ind w:left="360"/>
        <w:jc w:val="both"/>
        <w:rPr>
          <w:sz w:val="28"/>
          <w:szCs w:val="28"/>
          <w:lang w:val="en-US"/>
        </w:rPr>
      </w:pPr>
    </w:p>
    <w:p w14:paraId="67E7CE2F" w14:textId="246D5A57" w:rsidR="00D17497" w:rsidRDefault="00D17497" w:rsidP="00517334">
      <w:pPr>
        <w:ind w:left="3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517334">
        <w:rPr>
          <w:sz w:val="28"/>
          <w:szCs w:val="28"/>
          <w:lang w:val="en-US"/>
        </w:rPr>
        <w:t>app.post</w:t>
      </w:r>
      <w:proofErr w:type="spellEnd"/>
      <w:r w:rsidRPr="00517334">
        <w:rPr>
          <w:sz w:val="28"/>
          <w:szCs w:val="28"/>
          <w:lang w:val="en-US"/>
        </w:rPr>
        <w:t>(</w:t>
      </w:r>
      <w:proofErr w:type="gramEnd"/>
      <w:r w:rsidRPr="00517334">
        <w:rPr>
          <w:sz w:val="28"/>
          <w:szCs w:val="28"/>
          <w:lang w:val="en-US"/>
        </w:rPr>
        <w:t>'/submit-form', (req, res) =&gt; {...})</w:t>
      </w:r>
      <w:r w:rsidR="00517334" w:rsidRPr="00517334">
        <w:rPr>
          <w:sz w:val="28"/>
          <w:szCs w:val="28"/>
          <w:lang w:val="en-US"/>
        </w:rPr>
        <w:t xml:space="preserve"> -</w:t>
      </w:r>
      <w:r w:rsidRPr="00517334">
        <w:rPr>
          <w:sz w:val="28"/>
          <w:szCs w:val="28"/>
          <w:lang w:val="en-US"/>
        </w:rPr>
        <w:t xml:space="preserve"> </w:t>
      </w:r>
      <w:proofErr w:type="spellStart"/>
      <w:r w:rsidRPr="00517334">
        <w:rPr>
          <w:sz w:val="28"/>
          <w:szCs w:val="28"/>
          <w:lang w:val="en-US"/>
        </w:rPr>
        <w:t>Обрабатывает</w:t>
      </w:r>
      <w:proofErr w:type="spellEnd"/>
      <w:r w:rsidRPr="00517334">
        <w:rPr>
          <w:sz w:val="28"/>
          <w:szCs w:val="28"/>
          <w:lang w:val="en-US"/>
        </w:rPr>
        <w:t xml:space="preserve"> POST-</w:t>
      </w:r>
      <w:proofErr w:type="spellStart"/>
      <w:r w:rsidRPr="00517334">
        <w:rPr>
          <w:sz w:val="28"/>
          <w:szCs w:val="28"/>
          <w:lang w:val="en-US"/>
        </w:rPr>
        <w:t>запросы</w:t>
      </w:r>
      <w:proofErr w:type="spellEnd"/>
      <w:r w:rsidRPr="00517334">
        <w:rPr>
          <w:sz w:val="28"/>
          <w:szCs w:val="28"/>
          <w:lang w:val="en-US"/>
        </w:rPr>
        <w:t xml:space="preserve"> </w:t>
      </w:r>
      <w:proofErr w:type="spellStart"/>
      <w:r w:rsidRPr="00517334">
        <w:rPr>
          <w:sz w:val="28"/>
          <w:szCs w:val="28"/>
          <w:lang w:val="en-US"/>
        </w:rPr>
        <w:t>на</w:t>
      </w:r>
      <w:proofErr w:type="spellEnd"/>
      <w:r w:rsidRPr="00517334">
        <w:rPr>
          <w:sz w:val="28"/>
          <w:szCs w:val="28"/>
          <w:lang w:val="en-US"/>
        </w:rPr>
        <w:t xml:space="preserve"> </w:t>
      </w:r>
      <w:proofErr w:type="spellStart"/>
      <w:r w:rsidRPr="00517334">
        <w:rPr>
          <w:sz w:val="28"/>
          <w:szCs w:val="28"/>
          <w:lang w:val="en-US"/>
        </w:rPr>
        <w:t>маршрут</w:t>
      </w:r>
      <w:proofErr w:type="spellEnd"/>
      <w:r w:rsidRPr="00517334">
        <w:rPr>
          <w:sz w:val="28"/>
          <w:szCs w:val="28"/>
          <w:lang w:val="en-US"/>
        </w:rPr>
        <w:t xml:space="preserve"> /submit-form.</w:t>
      </w:r>
    </w:p>
    <w:p w14:paraId="632D4076" w14:textId="77777777" w:rsidR="00517334" w:rsidRPr="00517334" w:rsidRDefault="00517334" w:rsidP="00517334">
      <w:pPr>
        <w:jc w:val="both"/>
        <w:rPr>
          <w:sz w:val="28"/>
          <w:szCs w:val="28"/>
          <w:lang w:val="en-US"/>
        </w:rPr>
      </w:pPr>
    </w:p>
    <w:p w14:paraId="42DDC1A8" w14:textId="65D79105" w:rsidR="00D17497" w:rsidRDefault="00D17497" w:rsidP="00D17497">
      <w:pPr>
        <w:ind w:left="360"/>
        <w:jc w:val="both"/>
        <w:rPr>
          <w:sz w:val="28"/>
          <w:szCs w:val="28"/>
          <w:lang w:val="en-US"/>
        </w:rPr>
      </w:pPr>
      <w:proofErr w:type="gramStart"/>
      <w:r w:rsidRPr="00D17497">
        <w:rPr>
          <w:sz w:val="28"/>
          <w:szCs w:val="28"/>
          <w:lang w:val="en-US"/>
        </w:rPr>
        <w:t>{ name</w:t>
      </w:r>
      <w:proofErr w:type="gramEnd"/>
      <w:r w:rsidRPr="00D17497">
        <w:rPr>
          <w:sz w:val="28"/>
          <w:szCs w:val="28"/>
          <w:lang w:val="en-US"/>
        </w:rPr>
        <w:t xml:space="preserve">, email, telephone, country, message } = </w:t>
      </w:r>
      <w:proofErr w:type="spellStart"/>
      <w:r w:rsidRPr="00D17497">
        <w:rPr>
          <w:sz w:val="28"/>
          <w:szCs w:val="28"/>
          <w:lang w:val="en-US"/>
        </w:rPr>
        <w:t>req.body</w:t>
      </w:r>
      <w:proofErr w:type="spellEnd"/>
      <w:r w:rsidR="00517334" w:rsidRPr="00517334">
        <w:rPr>
          <w:sz w:val="28"/>
          <w:szCs w:val="28"/>
          <w:lang w:val="en-US"/>
        </w:rPr>
        <w:t xml:space="preserve"> -</w:t>
      </w:r>
      <w:r w:rsidRPr="00D17497">
        <w:rPr>
          <w:sz w:val="28"/>
          <w:szCs w:val="28"/>
          <w:lang w:val="en-US"/>
        </w:rPr>
        <w:t xml:space="preserve"> </w:t>
      </w:r>
      <w:proofErr w:type="spellStart"/>
      <w:r w:rsidRPr="00D17497">
        <w:rPr>
          <w:sz w:val="28"/>
          <w:szCs w:val="28"/>
          <w:lang w:val="en-US"/>
        </w:rPr>
        <w:t>Извлекает</w:t>
      </w:r>
      <w:proofErr w:type="spellEnd"/>
      <w:r w:rsidRPr="00D17497">
        <w:rPr>
          <w:sz w:val="28"/>
          <w:szCs w:val="28"/>
          <w:lang w:val="en-US"/>
        </w:rPr>
        <w:t xml:space="preserve"> </w:t>
      </w:r>
      <w:proofErr w:type="spellStart"/>
      <w:r w:rsidRPr="00D17497">
        <w:rPr>
          <w:sz w:val="28"/>
          <w:szCs w:val="28"/>
          <w:lang w:val="en-US"/>
        </w:rPr>
        <w:t>данные</w:t>
      </w:r>
      <w:proofErr w:type="spellEnd"/>
      <w:r w:rsidRPr="00D17497">
        <w:rPr>
          <w:sz w:val="28"/>
          <w:szCs w:val="28"/>
          <w:lang w:val="en-US"/>
        </w:rPr>
        <w:t xml:space="preserve"> </w:t>
      </w:r>
      <w:proofErr w:type="spellStart"/>
      <w:r w:rsidRPr="00D17497">
        <w:rPr>
          <w:sz w:val="28"/>
          <w:szCs w:val="28"/>
          <w:lang w:val="en-US"/>
        </w:rPr>
        <w:t>формы</w:t>
      </w:r>
      <w:proofErr w:type="spellEnd"/>
      <w:r w:rsidRPr="00D17497">
        <w:rPr>
          <w:sz w:val="28"/>
          <w:szCs w:val="28"/>
          <w:lang w:val="en-US"/>
        </w:rPr>
        <w:t xml:space="preserve"> </w:t>
      </w:r>
      <w:proofErr w:type="spellStart"/>
      <w:r w:rsidRPr="00D17497">
        <w:rPr>
          <w:sz w:val="28"/>
          <w:szCs w:val="28"/>
          <w:lang w:val="en-US"/>
        </w:rPr>
        <w:t>из</w:t>
      </w:r>
      <w:proofErr w:type="spellEnd"/>
      <w:r w:rsidRPr="00D17497">
        <w:rPr>
          <w:sz w:val="28"/>
          <w:szCs w:val="28"/>
          <w:lang w:val="en-US"/>
        </w:rPr>
        <w:t xml:space="preserve"> </w:t>
      </w:r>
      <w:proofErr w:type="spellStart"/>
      <w:r w:rsidRPr="00D17497">
        <w:rPr>
          <w:sz w:val="28"/>
          <w:szCs w:val="28"/>
          <w:lang w:val="en-US"/>
        </w:rPr>
        <w:t>тела</w:t>
      </w:r>
      <w:proofErr w:type="spellEnd"/>
      <w:r w:rsidRPr="00D17497">
        <w:rPr>
          <w:sz w:val="28"/>
          <w:szCs w:val="28"/>
          <w:lang w:val="en-US"/>
        </w:rPr>
        <w:t xml:space="preserve"> </w:t>
      </w:r>
      <w:proofErr w:type="spellStart"/>
      <w:r w:rsidRPr="00D17497">
        <w:rPr>
          <w:sz w:val="28"/>
          <w:szCs w:val="28"/>
          <w:lang w:val="en-US"/>
        </w:rPr>
        <w:t>запроса</w:t>
      </w:r>
      <w:proofErr w:type="spellEnd"/>
      <w:r w:rsidRPr="00D17497">
        <w:rPr>
          <w:sz w:val="28"/>
          <w:szCs w:val="28"/>
          <w:lang w:val="en-US"/>
        </w:rPr>
        <w:t>.</w:t>
      </w:r>
    </w:p>
    <w:p w14:paraId="07D9EF87" w14:textId="77777777" w:rsidR="00517334" w:rsidRPr="00D17497" w:rsidRDefault="00517334" w:rsidP="00D17497">
      <w:pPr>
        <w:ind w:left="360"/>
        <w:jc w:val="both"/>
        <w:rPr>
          <w:sz w:val="28"/>
          <w:szCs w:val="28"/>
          <w:lang w:val="en-US"/>
        </w:rPr>
      </w:pPr>
    </w:p>
    <w:p w14:paraId="505B290A" w14:textId="0D09572E" w:rsidR="00D17497" w:rsidRDefault="00D17497" w:rsidP="00D17497">
      <w:pPr>
        <w:ind w:left="360"/>
        <w:jc w:val="both"/>
        <w:rPr>
          <w:sz w:val="28"/>
          <w:szCs w:val="28"/>
        </w:rPr>
      </w:pPr>
      <w:r w:rsidRPr="00D17497">
        <w:rPr>
          <w:sz w:val="28"/>
          <w:szCs w:val="28"/>
          <w:lang w:val="en-US"/>
        </w:rPr>
        <w:t>const</w:t>
      </w:r>
      <w:r w:rsidRPr="00D17497">
        <w:rPr>
          <w:sz w:val="28"/>
          <w:szCs w:val="28"/>
        </w:rPr>
        <w:t xml:space="preserve"> </w:t>
      </w:r>
      <w:proofErr w:type="spellStart"/>
      <w:r w:rsidRPr="00D17497">
        <w:rPr>
          <w:sz w:val="28"/>
          <w:szCs w:val="28"/>
          <w:lang w:val="en-US"/>
        </w:rPr>
        <w:t>formData</w:t>
      </w:r>
      <w:proofErr w:type="spellEnd"/>
      <w:r w:rsidRPr="00D17497">
        <w:rPr>
          <w:sz w:val="28"/>
          <w:szCs w:val="28"/>
        </w:rPr>
        <w:t xml:space="preserve"> = {...}</w:t>
      </w:r>
      <w:r w:rsidR="00517334">
        <w:rPr>
          <w:sz w:val="28"/>
          <w:szCs w:val="28"/>
        </w:rPr>
        <w:t xml:space="preserve"> -</w:t>
      </w:r>
      <w:r w:rsidRPr="00D17497">
        <w:rPr>
          <w:sz w:val="28"/>
          <w:szCs w:val="28"/>
        </w:rPr>
        <w:t xml:space="preserve"> Создает объект с данными формы и текущим временным штампом.</w:t>
      </w:r>
    </w:p>
    <w:p w14:paraId="3A622EEB" w14:textId="77777777" w:rsidR="00517334" w:rsidRPr="00D17497" w:rsidRDefault="00517334" w:rsidP="00D17497">
      <w:pPr>
        <w:ind w:left="360"/>
        <w:jc w:val="both"/>
        <w:rPr>
          <w:sz w:val="28"/>
          <w:szCs w:val="28"/>
        </w:rPr>
      </w:pPr>
    </w:p>
    <w:p w14:paraId="2DE02E3B" w14:textId="549C3D8B" w:rsidR="00D17497" w:rsidRDefault="00D17497" w:rsidP="00D17497">
      <w:pPr>
        <w:ind w:left="360"/>
        <w:jc w:val="both"/>
        <w:rPr>
          <w:sz w:val="28"/>
          <w:szCs w:val="28"/>
        </w:rPr>
      </w:pPr>
      <w:proofErr w:type="gramStart"/>
      <w:r w:rsidRPr="00D17497">
        <w:rPr>
          <w:sz w:val="28"/>
          <w:szCs w:val="28"/>
          <w:lang w:val="en-US"/>
        </w:rPr>
        <w:t>fs</w:t>
      </w:r>
      <w:r w:rsidRPr="00D17497">
        <w:rPr>
          <w:sz w:val="28"/>
          <w:szCs w:val="28"/>
        </w:rPr>
        <w:t>.</w:t>
      </w:r>
      <w:proofErr w:type="spellStart"/>
      <w:r w:rsidRPr="00D17497">
        <w:rPr>
          <w:sz w:val="28"/>
          <w:szCs w:val="28"/>
          <w:lang w:val="en-US"/>
        </w:rPr>
        <w:t>appendFile</w:t>
      </w:r>
      <w:proofErr w:type="spellEnd"/>
      <w:proofErr w:type="gramEnd"/>
      <w:r w:rsidRPr="00D17497">
        <w:rPr>
          <w:sz w:val="28"/>
          <w:szCs w:val="28"/>
        </w:rPr>
        <w:t>('</w:t>
      </w:r>
      <w:r w:rsidRPr="00D17497">
        <w:rPr>
          <w:sz w:val="28"/>
          <w:szCs w:val="28"/>
          <w:lang w:val="en-US"/>
        </w:rPr>
        <w:t>form</w:t>
      </w:r>
      <w:r w:rsidRPr="00D17497">
        <w:rPr>
          <w:sz w:val="28"/>
          <w:szCs w:val="28"/>
        </w:rPr>
        <w:t>-</w:t>
      </w:r>
      <w:r w:rsidRPr="00D17497">
        <w:rPr>
          <w:sz w:val="28"/>
          <w:szCs w:val="28"/>
          <w:lang w:val="en-US"/>
        </w:rPr>
        <w:t>data</w:t>
      </w:r>
      <w:r w:rsidRPr="00D17497">
        <w:rPr>
          <w:sz w:val="28"/>
          <w:szCs w:val="28"/>
        </w:rPr>
        <w:t>.</w:t>
      </w:r>
      <w:r w:rsidRPr="00D17497">
        <w:rPr>
          <w:sz w:val="28"/>
          <w:szCs w:val="28"/>
          <w:lang w:val="en-US"/>
        </w:rPr>
        <w:t>txt</w:t>
      </w:r>
      <w:r w:rsidRPr="00D17497">
        <w:rPr>
          <w:sz w:val="28"/>
          <w:szCs w:val="28"/>
        </w:rPr>
        <w:t xml:space="preserve">', </w:t>
      </w:r>
      <w:r w:rsidRPr="00D17497">
        <w:rPr>
          <w:sz w:val="28"/>
          <w:szCs w:val="28"/>
          <w:lang w:val="en-US"/>
        </w:rPr>
        <w:t>JSON</w:t>
      </w:r>
      <w:r w:rsidRPr="00D17497">
        <w:rPr>
          <w:sz w:val="28"/>
          <w:szCs w:val="28"/>
        </w:rPr>
        <w:t>.</w:t>
      </w:r>
      <w:proofErr w:type="spellStart"/>
      <w:r w:rsidRPr="00D17497">
        <w:rPr>
          <w:sz w:val="28"/>
          <w:szCs w:val="28"/>
          <w:lang w:val="en-US"/>
        </w:rPr>
        <w:t>stringify</w:t>
      </w:r>
      <w:proofErr w:type="spellEnd"/>
      <w:r w:rsidRPr="00D17497">
        <w:rPr>
          <w:sz w:val="28"/>
          <w:szCs w:val="28"/>
        </w:rPr>
        <w:t>(</w:t>
      </w:r>
      <w:proofErr w:type="spellStart"/>
      <w:r w:rsidRPr="00D17497">
        <w:rPr>
          <w:sz w:val="28"/>
          <w:szCs w:val="28"/>
          <w:lang w:val="en-US"/>
        </w:rPr>
        <w:t>formData</w:t>
      </w:r>
      <w:proofErr w:type="spellEnd"/>
      <w:r w:rsidRPr="00D17497">
        <w:rPr>
          <w:sz w:val="28"/>
          <w:szCs w:val="28"/>
        </w:rPr>
        <w:t>) + '\</w:t>
      </w:r>
      <w:r w:rsidRPr="00D17497">
        <w:rPr>
          <w:sz w:val="28"/>
          <w:szCs w:val="28"/>
          <w:lang w:val="en-US"/>
        </w:rPr>
        <w:t>n</w:t>
      </w:r>
      <w:r w:rsidRPr="00D17497">
        <w:rPr>
          <w:sz w:val="28"/>
          <w:szCs w:val="28"/>
        </w:rPr>
        <w:t>', (</w:t>
      </w:r>
      <w:r w:rsidRPr="00D17497">
        <w:rPr>
          <w:sz w:val="28"/>
          <w:szCs w:val="28"/>
          <w:lang w:val="en-US"/>
        </w:rPr>
        <w:t>err</w:t>
      </w:r>
      <w:r w:rsidRPr="00D17497">
        <w:rPr>
          <w:sz w:val="28"/>
          <w:szCs w:val="28"/>
        </w:rPr>
        <w:t>) =&gt; {...})</w:t>
      </w:r>
      <w:r w:rsidR="00517334">
        <w:rPr>
          <w:sz w:val="28"/>
          <w:szCs w:val="28"/>
        </w:rPr>
        <w:t xml:space="preserve"> -</w:t>
      </w:r>
      <w:r w:rsidRPr="00D17497">
        <w:rPr>
          <w:sz w:val="28"/>
          <w:szCs w:val="28"/>
        </w:rPr>
        <w:t xml:space="preserve"> Сохраняет данные формы в файл </w:t>
      </w:r>
      <w:r w:rsidRPr="00D17497">
        <w:rPr>
          <w:sz w:val="28"/>
          <w:szCs w:val="28"/>
          <w:lang w:val="en-US"/>
        </w:rPr>
        <w:t>form</w:t>
      </w:r>
      <w:r w:rsidRPr="00D17497">
        <w:rPr>
          <w:sz w:val="28"/>
          <w:szCs w:val="28"/>
        </w:rPr>
        <w:t>-</w:t>
      </w:r>
      <w:r w:rsidRPr="00D17497">
        <w:rPr>
          <w:sz w:val="28"/>
          <w:szCs w:val="28"/>
          <w:lang w:val="en-US"/>
        </w:rPr>
        <w:t>data</w:t>
      </w:r>
      <w:r w:rsidRPr="00D17497">
        <w:rPr>
          <w:sz w:val="28"/>
          <w:szCs w:val="28"/>
        </w:rPr>
        <w:t>.</w:t>
      </w:r>
      <w:r w:rsidRPr="00D17497">
        <w:rPr>
          <w:sz w:val="28"/>
          <w:szCs w:val="28"/>
          <w:lang w:val="en-US"/>
        </w:rPr>
        <w:t>txt</w:t>
      </w:r>
      <w:r w:rsidRPr="00D17497">
        <w:rPr>
          <w:sz w:val="28"/>
          <w:szCs w:val="28"/>
        </w:rPr>
        <w:t>. Если возникает ошибка при сохранении, сервер отправляет клиенту ответ с ошибкой 500; в противном случае сервер отправляет ответ, что форма успешно отправлена.</w:t>
      </w:r>
    </w:p>
    <w:p w14:paraId="08F1D983" w14:textId="41322C2A" w:rsidR="00517334" w:rsidRDefault="00517334" w:rsidP="00D17497">
      <w:pPr>
        <w:ind w:left="360"/>
        <w:jc w:val="both"/>
        <w:rPr>
          <w:sz w:val="28"/>
          <w:szCs w:val="28"/>
        </w:rPr>
      </w:pPr>
    </w:p>
    <w:p w14:paraId="3CD51C3A" w14:textId="57A2AFC4" w:rsidR="00517334" w:rsidRDefault="00517334" w:rsidP="00517334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 w:rsidRPr="00517334">
        <w:rPr>
          <w:sz w:val="28"/>
          <w:szCs w:val="28"/>
        </w:rPr>
        <w:t>Запуск сервера</w:t>
      </w:r>
    </w:p>
    <w:p w14:paraId="173DD3C3" w14:textId="77777777" w:rsidR="00517334" w:rsidRPr="00517334" w:rsidRDefault="00517334" w:rsidP="00517334">
      <w:pPr>
        <w:ind w:left="360"/>
        <w:jc w:val="both"/>
        <w:rPr>
          <w:sz w:val="28"/>
          <w:szCs w:val="28"/>
        </w:rPr>
      </w:pPr>
    </w:p>
    <w:p w14:paraId="109136AA" w14:textId="4FC7E263" w:rsidR="00517334" w:rsidRDefault="00517334" w:rsidP="00517334">
      <w:pPr>
        <w:ind w:left="360"/>
        <w:jc w:val="both"/>
        <w:rPr>
          <w:sz w:val="28"/>
          <w:szCs w:val="28"/>
        </w:rPr>
      </w:pPr>
      <w:proofErr w:type="spellStart"/>
      <w:proofErr w:type="gramStart"/>
      <w:r w:rsidRPr="00517334">
        <w:rPr>
          <w:sz w:val="28"/>
          <w:szCs w:val="28"/>
        </w:rPr>
        <w:t>app.listen</w:t>
      </w:r>
      <w:proofErr w:type="spellEnd"/>
      <w:proofErr w:type="gramEnd"/>
      <w:r w:rsidRPr="00517334">
        <w:rPr>
          <w:sz w:val="28"/>
          <w:szCs w:val="28"/>
        </w:rPr>
        <w:t>(</w:t>
      </w:r>
      <w:proofErr w:type="spellStart"/>
      <w:r w:rsidRPr="00517334">
        <w:rPr>
          <w:sz w:val="28"/>
          <w:szCs w:val="28"/>
        </w:rPr>
        <w:t>port</w:t>
      </w:r>
      <w:proofErr w:type="spellEnd"/>
      <w:r w:rsidRPr="00517334">
        <w:rPr>
          <w:sz w:val="28"/>
          <w:szCs w:val="28"/>
        </w:rPr>
        <w:t>, () =&gt; {...}): Запускает сервер на указанном порту. Когда сервер запускается, выводится сообщение в консоль, что он работает на http://localhost:3000.</w:t>
      </w:r>
    </w:p>
    <w:p w14:paraId="4244D498" w14:textId="659CA2E2" w:rsidR="00517334" w:rsidRDefault="00517334" w:rsidP="00517334">
      <w:pPr>
        <w:ind w:left="360"/>
        <w:jc w:val="both"/>
        <w:rPr>
          <w:sz w:val="28"/>
          <w:szCs w:val="28"/>
        </w:rPr>
      </w:pPr>
    </w:p>
    <w:p w14:paraId="4521A5DF" w14:textId="7C58F636" w:rsidR="00517334" w:rsidRDefault="00517334" w:rsidP="00517334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Чтобы запустить сервер нужно</w:t>
      </w:r>
      <w:r>
        <w:rPr>
          <w:sz w:val="28"/>
          <w:szCs w:val="28"/>
          <w:lang w:val="en-US"/>
        </w:rPr>
        <w:t>:</w:t>
      </w:r>
    </w:p>
    <w:p w14:paraId="7BEA6A5A" w14:textId="77777777" w:rsidR="00517334" w:rsidRDefault="00517334" w:rsidP="00517334">
      <w:pPr>
        <w:ind w:left="360"/>
        <w:jc w:val="both"/>
        <w:rPr>
          <w:sz w:val="28"/>
          <w:szCs w:val="28"/>
          <w:lang w:val="en-US"/>
        </w:rPr>
      </w:pPr>
    </w:p>
    <w:p w14:paraId="5BC48DB5" w14:textId="62393D23" w:rsidR="00517334" w:rsidRDefault="00517334" w:rsidP="00517334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Открыть командную строку и перейти в корневую папку проекта с помощью команды </w:t>
      </w:r>
      <w:r w:rsidRPr="00517334">
        <w:rPr>
          <w:b/>
          <w:bCs/>
          <w:sz w:val="28"/>
          <w:szCs w:val="28"/>
          <w:lang w:val="en-US"/>
        </w:rPr>
        <w:t>cd</w:t>
      </w:r>
      <w:r w:rsidRPr="00517334">
        <w:rPr>
          <w:b/>
          <w:bCs/>
          <w:sz w:val="28"/>
          <w:szCs w:val="28"/>
        </w:rPr>
        <w:t xml:space="preserve"> ‘</w:t>
      </w:r>
      <w:r w:rsidRPr="00517334">
        <w:rPr>
          <w:sz w:val="28"/>
          <w:szCs w:val="28"/>
        </w:rPr>
        <w:t>путь к проекту’</w:t>
      </w:r>
    </w:p>
    <w:p w14:paraId="48EB4AB2" w14:textId="13D17218" w:rsidR="00517334" w:rsidRPr="00517334" w:rsidRDefault="00517334" w:rsidP="00517334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команду </w:t>
      </w:r>
      <w:r w:rsidRPr="00517334">
        <w:rPr>
          <w:b/>
          <w:bCs/>
          <w:sz w:val="28"/>
          <w:szCs w:val="28"/>
          <w:lang w:val="en-US"/>
        </w:rPr>
        <w:t>node</w:t>
      </w:r>
      <w:r w:rsidRPr="00517334">
        <w:rPr>
          <w:b/>
          <w:bCs/>
          <w:sz w:val="28"/>
          <w:szCs w:val="28"/>
        </w:rPr>
        <w:t xml:space="preserve"> </w:t>
      </w:r>
      <w:r w:rsidRPr="00517334">
        <w:rPr>
          <w:b/>
          <w:bCs/>
          <w:sz w:val="28"/>
          <w:szCs w:val="28"/>
          <w:lang w:val="en-US"/>
        </w:rPr>
        <w:t>server</w:t>
      </w:r>
      <w:r w:rsidRPr="00517334">
        <w:rPr>
          <w:b/>
          <w:bCs/>
          <w:sz w:val="28"/>
          <w:szCs w:val="28"/>
        </w:rPr>
        <w:t>.</w:t>
      </w:r>
      <w:r w:rsidRPr="00517334">
        <w:rPr>
          <w:b/>
          <w:bCs/>
          <w:sz w:val="28"/>
          <w:szCs w:val="28"/>
          <w:lang w:val="en-US"/>
        </w:rPr>
        <w:t>js</w:t>
      </w:r>
    </w:p>
    <w:p w14:paraId="6512AE66" w14:textId="77777777" w:rsidR="00517334" w:rsidRPr="00517334" w:rsidRDefault="00517334" w:rsidP="00517334">
      <w:pPr>
        <w:ind w:left="360"/>
        <w:jc w:val="both"/>
        <w:rPr>
          <w:sz w:val="28"/>
          <w:szCs w:val="28"/>
        </w:rPr>
      </w:pPr>
    </w:p>
    <w:p w14:paraId="478AA20C" w14:textId="3E3B6311" w:rsidR="00517334" w:rsidRDefault="00517334" w:rsidP="00517334">
      <w:pPr>
        <w:pStyle w:val="a3"/>
        <w:ind w:left="1080"/>
        <w:rPr>
          <w:sz w:val="28"/>
          <w:szCs w:val="28"/>
          <w:lang w:val="en-US"/>
        </w:rPr>
      </w:pPr>
      <w:r w:rsidRPr="00517334">
        <w:rPr>
          <w:noProof/>
          <w:sz w:val="28"/>
          <w:szCs w:val="28"/>
          <w:lang w:val="en-US"/>
        </w:rPr>
        <w:drawing>
          <wp:inline distT="0" distB="0" distL="0" distR="0" wp14:anchorId="0EA903EA" wp14:editId="0BA6A9EC">
            <wp:extent cx="4894351" cy="2710597"/>
            <wp:effectExtent l="0" t="0" r="190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3774" cy="27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4D82" w14:textId="3412B595" w:rsidR="00517334" w:rsidRDefault="00517334" w:rsidP="00517334">
      <w:pPr>
        <w:pStyle w:val="a3"/>
        <w:ind w:left="1080"/>
        <w:rPr>
          <w:sz w:val="28"/>
          <w:szCs w:val="28"/>
          <w:lang w:val="en-US"/>
        </w:rPr>
      </w:pPr>
    </w:p>
    <w:p w14:paraId="4CCCE813" w14:textId="01D27779" w:rsidR="00517334" w:rsidRPr="007F5837" w:rsidRDefault="00517334" w:rsidP="00517334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Сервер запущен. Переходим по адресу </w:t>
      </w:r>
      <w:r w:rsidRPr="00517334">
        <w:rPr>
          <w:sz w:val="28"/>
          <w:szCs w:val="28"/>
        </w:rPr>
        <w:t xml:space="preserve">http://localhost:3000, </w:t>
      </w:r>
      <w:r>
        <w:rPr>
          <w:sz w:val="28"/>
          <w:szCs w:val="28"/>
        </w:rPr>
        <w:t>вводим данные и нажимаем отправить</w:t>
      </w:r>
      <w:r w:rsidR="00D40795">
        <w:rPr>
          <w:sz w:val="28"/>
          <w:szCs w:val="28"/>
        </w:rPr>
        <w:t>.</w:t>
      </w:r>
    </w:p>
    <w:p w14:paraId="58E38DE9" w14:textId="510C7F92" w:rsidR="00517334" w:rsidRPr="00517334" w:rsidRDefault="00D40795" w:rsidP="00D40795">
      <w:pPr>
        <w:pStyle w:val="a3"/>
        <w:ind w:left="1080"/>
        <w:rPr>
          <w:sz w:val="28"/>
          <w:szCs w:val="28"/>
        </w:rPr>
      </w:pPr>
      <w:r w:rsidRPr="00D40795">
        <w:rPr>
          <w:noProof/>
          <w:sz w:val="28"/>
          <w:szCs w:val="28"/>
        </w:rPr>
        <w:lastRenderedPageBreak/>
        <w:drawing>
          <wp:inline distT="0" distB="0" distL="0" distR="0" wp14:anchorId="6786EB10" wp14:editId="6EAA303B">
            <wp:extent cx="4949171" cy="2626156"/>
            <wp:effectExtent l="0" t="0" r="4445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5874" cy="26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F226" w14:textId="4443D6AB" w:rsidR="00B212CA" w:rsidRDefault="00B212CA" w:rsidP="00B212CA"/>
    <w:p w14:paraId="798F2932" w14:textId="242DF487" w:rsidR="00D40795" w:rsidRDefault="00D40795" w:rsidP="00B212CA">
      <w:pPr>
        <w:rPr>
          <w:sz w:val="28"/>
          <w:szCs w:val="28"/>
        </w:rPr>
      </w:pPr>
      <w:r w:rsidRPr="00D40795">
        <w:rPr>
          <w:sz w:val="28"/>
          <w:szCs w:val="28"/>
        </w:rPr>
        <w:t xml:space="preserve">Заходим в </w:t>
      </w:r>
      <w:r w:rsidRPr="00D40795">
        <w:rPr>
          <w:sz w:val="28"/>
          <w:szCs w:val="28"/>
          <w:lang w:val="en-US"/>
        </w:rPr>
        <w:t>form</w:t>
      </w:r>
      <w:r w:rsidRPr="00D40795">
        <w:rPr>
          <w:sz w:val="28"/>
          <w:szCs w:val="28"/>
        </w:rPr>
        <w:t>-</w:t>
      </w:r>
      <w:r w:rsidRPr="00D40795">
        <w:rPr>
          <w:sz w:val="28"/>
          <w:szCs w:val="28"/>
          <w:lang w:val="en-US"/>
        </w:rPr>
        <w:t>data</w:t>
      </w:r>
      <w:r w:rsidRPr="00D40795">
        <w:rPr>
          <w:sz w:val="28"/>
          <w:szCs w:val="28"/>
        </w:rPr>
        <w:t>.</w:t>
      </w:r>
      <w:r w:rsidRPr="00D40795">
        <w:rPr>
          <w:sz w:val="28"/>
          <w:szCs w:val="28"/>
          <w:lang w:val="en-US"/>
        </w:rPr>
        <w:t>txt</w:t>
      </w:r>
      <w:r w:rsidRPr="00D40795">
        <w:rPr>
          <w:sz w:val="28"/>
          <w:szCs w:val="28"/>
        </w:rPr>
        <w:t xml:space="preserve"> и видим отправленные данные </w:t>
      </w:r>
    </w:p>
    <w:p w14:paraId="120AAD7F" w14:textId="77777777" w:rsidR="00D40795" w:rsidRDefault="00D40795" w:rsidP="00B212CA">
      <w:pPr>
        <w:rPr>
          <w:sz w:val="28"/>
          <w:szCs w:val="28"/>
        </w:rPr>
      </w:pPr>
    </w:p>
    <w:p w14:paraId="43AA168A" w14:textId="1ECE437A" w:rsidR="00D40795" w:rsidRPr="00D40795" w:rsidRDefault="00D40795" w:rsidP="00D40795">
      <w:pPr>
        <w:rPr>
          <w:sz w:val="28"/>
          <w:szCs w:val="28"/>
        </w:rPr>
      </w:pPr>
      <w:r w:rsidRPr="00D40795">
        <w:rPr>
          <w:noProof/>
          <w:sz w:val="28"/>
          <w:szCs w:val="28"/>
        </w:rPr>
        <w:drawing>
          <wp:inline distT="0" distB="0" distL="0" distR="0" wp14:anchorId="69FF54AB" wp14:editId="694C0378">
            <wp:extent cx="5940425" cy="606425"/>
            <wp:effectExtent l="0" t="0" r="3175" b="3175"/>
            <wp:docPr id="586760384" name="Рисунок 58676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B0F0" w14:textId="77777777" w:rsidR="00D40795" w:rsidRDefault="00D40795" w:rsidP="00D40795"/>
    <w:p w14:paraId="79384D1D" w14:textId="77777777" w:rsidR="00D40795" w:rsidRDefault="00D40795" w:rsidP="00D40795"/>
    <w:p w14:paraId="362E9EFD" w14:textId="77777777" w:rsidR="00D40795" w:rsidRDefault="00D40795" w:rsidP="00D40795"/>
    <w:p w14:paraId="5CC0FCF0" w14:textId="77777777" w:rsidR="00D40795" w:rsidRDefault="00D40795" w:rsidP="00D40795"/>
    <w:p w14:paraId="0EC8CB8B" w14:textId="77777777" w:rsidR="00D40795" w:rsidRDefault="00D40795" w:rsidP="00D40795"/>
    <w:p w14:paraId="3EF09021" w14:textId="77777777" w:rsidR="00D40795" w:rsidRDefault="00D40795" w:rsidP="00D40795"/>
    <w:p w14:paraId="09E52678" w14:textId="77777777" w:rsidR="00D40795" w:rsidRDefault="00D40795" w:rsidP="00D40795"/>
    <w:p w14:paraId="4D0B8586" w14:textId="77777777" w:rsidR="00D40795" w:rsidRDefault="00D40795" w:rsidP="00D40795"/>
    <w:p w14:paraId="14B5D6D6" w14:textId="77777777" w:rsidR="00D40795" w:rsidRDefault="00D40795" w:rsidP="00D40795"/>
    <w:p w14:paraId="4AB8D442" w14:textId="77777777" w:rsidR="00D40795" w:rsidRDefault="00D40795" w:rsidP="00D40795"/>
    <w:p w14:paraId="1E250057" w14:textId="77777777" w:rsidR="00D40795" w:rsidRDefault="00D40795" w:rsidP="00D40795"/>
    <w:p w14:paraId="45F6ED16" w14:textId="77777777" w:rsidR="00D40795" w:rsidRDefault="00D40795" w:rsidP="00D40795"/>
    <w:p w14:paraId="66F6654E" w14:textId="073D369E" w:rsidR="00D40795" w:rsidRDefault="00D40795" w:rsidP="00D40795"/>
    <w:p w14:paraId="5264F62F" w14:textId="6D50DE74" w:rsidR="00D40795" w:rsidRDefault="00D40795" w:rsidP="00D40795"/>
    <w:p w14:paraId="5272ECC5" w14:textId="1DF2194F" w:rsidR="00D40795" w:rsidRDefault="00D40795" w:rsidP="00D40795"/>
    <w:p w14:paraId="6BC1BA12" w14:textId="020C4498" w:rsidR="00D40795" w:rsidRDefault="00D40795" w:rsidP="00D40795"/>
    <w:p w14:paraId="2BB03F08" w14:textId="236ED826" w:rsidR="00D40795" w:rsidRDefault="00D40795" w:rsidP="00D40795"/>
    <w:p w14:paraId="6E66E3CC" w14:textId="7C3DF993" w:rsidR="00D40795" w:rsidRDefault="00D40795" w:rsidP="00D40795"/>
    <w:p w14:paraId="709C6EF7" w14:textId="3C59EF98" w:rsidR="00D40795" w:rsidRDefault="00D40795" w:rsidP="00D40795"/>
    <w:p w14:paraId="6149696B" w14:textId="585E077C" w:rsidR="00D40795" w:rsidRDefault="00D40795" w:rsidP="00D40795"/>
    <w:p w14:paraId="2A52032E" w14:textId="2750BB1A" w:rsidR="00D40795" w:rsidRDefault="00D40795" w:rsidP="00D40795"/>
    <w:p w14:paraId="5F26A18C" w14:textId="68104E2D" w:rsidR="00D40795" w:rsidRDefault="00D40795" w:rsidP="00D40795"/>
    <w:p w14:paraId="5493F7C7" w14:textId="77777777" w:rsidR="00D40795" w:rsidRDefault="00D40795" w:rsidP="00D40795"/>
    <w:p w14:paraId="341DEC66" w14:textId="77777777" w:rsidR="00D40795" w:rsidRDefault="00D40795" w:rsidP="00D40795"/>
    <w:p w14:paraId="356AA8AE" w14:textId="77777777" w:rsidR="00D40795" w:rsidRDefault="00D40795" w:rsidP="00D40795"/>
    <w:p w14:paraId="6D163006" w14:textId="20CF78E7" w:rsidR="00D40795" w:rsidRDefault="00D40795" w:rsidP="00D40795">
      <w:pPr>
        <w:pStyle w:val="1"/>
        <w:jc w:val="left"/>
      </w:pPr>
    </w:p>
    <w:p w14:paraId="525DEA4B" w14:textId="1D8854DD" w:rsidR="00D40795" w:rsidRPr="00D40795" w:rsidRDefault="00D40795" w:rsidP="00D40795"/>
    <w:p w14:paraId="608C3A21" w14:textId="7B86E79B" w:rsidR="00B77477" w:rsidRDefault="00FE7370" w:rsidP="00D24ABB">
      <w:pPr>
        <w:pStyle w:val="1"/>
      </w:pPr>
      <w:bookmarkStart w:id="15" w:name="_Toc172222575"/>
      <w:r w:rsidRPr="00AD15B9">
        <w:lastRenderedPageBreak/>
        <w:t>Заключение</w:t>
      </w:r>
      <w:bookmarkEnd w:id="15"/>
    </w:p>
    <w:p w14:paraId="01701F39" w14:textId="77777777" w:rsidR="00D40795" w:rsidRPr="00D40795" w:rsidRDefault="00D40795" w:rsidP="00D40795"/>
    <w:p w14:paraId="6A5B0865" w14:textId="4FD38451" w:rsidR="00D40795" w:rsidRPr="00D40795" w:rsidRDefault="00D40795" w:rsidP="00D40795">
      <w:pPr>
        <w:ind w:firstLine="708"/>
        <w:jc w:val="both"/>
        <w:rPr>
          <w:sz w:val="28"/>
          <w:szCs w:val="28"/>
        </w:rPr>
      </w:pPr>
      <w:r w:rsidRPr="00D40795">
        <w:rPr>
          <w:sz w:val="28"/>
          <w:szCs w:val="28"/>
        </w:rPr>
        <w:t>Я успешно выполн</w:t>
      </w:r>
      <w:r>
        <w:rPr>
          <w:sz w:val="28"/>
          <w:szCs w:val="28"/>
        </w:rPr>
        <w:t>ил</w:t>
      </w:r>
      <w:r w:rsidRPr="00D40795">
        <w:rPr>
          <w:sz w:val="28"/>
          <w:szCs w:val="28"/>
        </w:rPr>
        <w:t xml:space="preserve"> все задачи, поставленные в начале практики по JavaScript. В процессе изучения я освоил современные методы разработки веб-приложений, фреймворки и инструменты, используемые в этой области. Это позволило мне применить практические навыки, необходимые для будущей профессиональной деятельности.</w:t>
      </w:r>
    </w:p>
    <w:p w14:paraId="415DF22B" w14:textId="77C5D4F0" w:rsidR="00D40795" w:rsidRPr="00D40795" w:rsidRDefault="00D40795" w:rsidP="00D40795">
      <w:pPr>
        <w:ind w:firstLine="708"/>
        <w:jc w:val="both"/>
        <w:rPr>
          <w:sz w:val="28"/>
          <w:szCs w:val="28"/>
        </w:rPr>
      </w:pPr>
      <w:r w:rsidRPr="00D40795">
        <w:rPr>
          <w:sz w:val="28"/>
          <w:szCs w:val="28"/>
        </w:rPr>
        <w:t xml:space="preserve">Практика по JavaScript значительно расширила мой опыт в создании веб-приложений. Я улучшил свои </w:t>
      </w:r>
      <w:r>
        <w:rPr>
          <w:sz w:val="28"/>
          <w:szCs w:val="28"/>
        </w:rPr>
        <w:t>навыки в программировании</w:t>
      </w:r>
      <w:r w:rsidRPr="00D40795">
        <w:rPr>
          <w:sz w:val="28"/>
          <w:szCs w:val="28"/>
        </w:rPr>
        <w:t>, углубил понимание языка JavaScript и его возможностей, а также приобрел ценный опыт в процессе разработки веб-приложений.</w:t>
      </w:r>
    </w:p>
    <w:p w14:paraId="4E947574" w14:textId="77777777" w:rsidR="00D40795" w:rsidRPr="00D40795" w:rsidRDefault="00D40795" w:rsidP="00D40795"/>
    <w:p w14:paraId="4069FD80" w14:textId="77777777" w:rsidR="00D40795" w:rsidRPr="00D40795" w:rsidRDefault="00D40795" w:rsidP="00D40795"/>
    <w:p w14:paraId="3DD8F291" w14:textId="77777777" w:rsidR="00D40795" w:rsidRPr="00D40795" w:rsidRDefault="00D40795" w:rsidP="00D40795"/>
    <w:p w14:paraId="7E9EDDD3" w14:textId="14D5FA9A" w:rsidR="00D6296D" w:rsidRDefault="00D6296D" w:rsidP="00D6296D">
      <w:pPr>
        <w:rPr>
          <w:rFonts w:ascii="Arial Narrow" w:hAnsi="Arial Narrow"/>
        </w:rPr>
      </w:pPr>
    </w:p>
    <w:p w14:paraId="6FFB9EE3" w14:textId="230B6C78" w:rsidR="00D40795" w:rsidRDefault="00D40795" w:rsidP="00D6296D">
      <w:pPr>
        <w:rPr>
          <w:rFonts w:ascii="Arial Narrow" w:hAnsi="Arial Narrow"/>
        </w:rPr>
      </w:pPr>
    </w:p>
    <w:p w14:paraId="084CF0C5" w14:textId="0ABD5963" w:rsidR="00D40795" w:rsidRDefault="00D40795" w:rsidP="00D6296D">
      <w:pPr>
        <w:rPr>
          <w:rFonts w:ascii="Arial Narrow" w:hAnsi="Arial Narrow"/>
        </w:rPr>
      </w:pPr>
    </w:p>
    <w:p w14:paraId="1D1AD7B3" w14:textId="29D1B25D" w:rsidR="00D40795" w:rsidRDefault="00D40795" w:rsidP="00D6296D">
      <w:pPr>
        <w:rPr>
          <w:rFonts w:ascii="Arial Narrow" w:hAnsi="Arial Narrow"/>
        </w:rPr>
      </w:pPr>
    </w:p>
    <w:p w14:paraId="6CB4666F" w14:textId="5FCAA98E" w:rsidR="00D40795" w:rsidRDefault="00D40795" w:rsidP="00D6296D">
      <w:pPr>
        <w:rPr>
          <w:rFonts w:ascii="Arial Narrow" w:hAnsi="Arial Narrow"/>
        </w:rPr>
      </w:pPr>
    </w:p>
    <w:p w14:paraId="7CD7A8E3" w14:textId="787719C7" w:rsidR="00D40795" w:rsidRDefault="00D40795" w:rsidP="00D6296D">
      <w:pPr>
        <w:rPr>
          <w:rFonts w:ascii="Arial Narrow" w:hAnsi="Arial Narrow"/>
        </w:rPr>
      </w:pPr>
    </w:p>
    <w:p w14:paraId="0C24D750" w14:textId="7C64E0D1" w:rsidR="00D40795" w:rsidRDefault="00D40795" w:rsidP="00D6296D">
      <w:pPr>
        <w:rPr>
          <w:rFonts w:ascii="Arial Narrow" w:hAnsi="Arial Narrow"/>
        </w:rPr>
      </w:pPr>
    </w:p>
    <w:p w14:paraId="45119A13" w14:textId="4F50B753" w:rsidR="00D40795" w:rsidRDefault="00D40795" w:rsidP="00D6296D">
      <w:pPr>
        <w:rPr>
          <w:rFonts w:ascii="Arial Narrow" w:hAnsi="Arial Narrow"/>
        </w:rPr>
      </w:pPr>
    </w:p>
    <w:p w14:paraId="6695BE9F" w14:textId="19BEC0F1" w:rsidR="00D40795" w:rsidRDefault="00D40795" w:rsidP="00D6296D">
      <w:pPr>
        <w:rPr>
          <w:rFonts w:ascii="Arial Narrow" w:hAnsi="Arial Narrow"/>
        </w:rPr>
      </w:pPr>
    </w:p>
    <w:p w14:paraId="45FC9599" w14:textId="0603E354" w:rsidR="00D40795" w:rsidRDefault="00D40795" w:rsidP="00D6296D">
      <w:pPr>
        <w:rPr>
          <w:rFonts w:ascii="Arial Narrow" w:hAnsi="Arial Narrow"/>
        </w:rPr>
      </w:pPr>
    </w:p>
    <w:p w14:paraId="5E34D1B3" w14:textId="2B5DA51B" w:rsidR="00D40795" w:rsidRDefault="00D40795" w:rsidP="00D6296D">
      <w:pPr>
        <w:rPr>
          <w:rFonts w:ascii="Arial Narrow" w:hAnsi="Arial Narrow"/>
        </w:rPr>
      </w:pPr>
    </w:p>
    <w:p w14:paraId="4293D7EC" w14:textId="3CCF4DC7" w:rsidR="00D40795" w:rsidRDefault="00D40795" w:rsidP="00D6296D">
      <w:pPr>
        <w:rPr>
          <w:rFonts w:ascii="Arial Narrow" w:hAnsi="Arial Narrow"/>
        </w:rPr>
      </w:pPr>
    </w:p>
    <w:p w14:paraId="77E7AB59" w14:textId="0DA5704B" w:rsidR="00D40795" w:rsidRDefault="00D40795" w:rsidP="00D6296D">
      <w:pPr>
        <w:rPr>
          <w:rFonts w:ascii="Arial Narrow" w:hAnsi="Arial Narrow"/>
        </w:rPr>
      </w:pPr>
    </w:p>
    <w:p w14:paraId="1ED1A392" w14:textId="6B7CE5F6" w:rsidR="00D40795" w:rsidRDefault="00D40795" w:rsidP="00D6296D">
      <w:pPr>
        <w:rPr>
          <w:rFonts w:ascii="Arial Narrow" w:hAnsi="Arial Narrow"/>
        </w:rPr>
      </w:pPr>
    </w:p>
    <w:p w14:paraId="318F0AF9" w14:textId="57A4CEFE" w:rsidR="00D40795" w:rsidRDefault="00D40795" w:rsidP="00D6296D">
      <w:pPr>
        <w:rPr>
          <w:rFonts w:ascii="Arial Narrow" w:hAnsi="Arial Narrow"/>
        </w:rPr>
      </w:pPr>
    </w:p>
    <w:p w14:paraId="68A5CCA0" w14:textId="3BA7F49C" w:rsidR="00D40795" w:rsidRDefault="00D40795" w:rsidP="00D6296D">
      <w:pPr>
        <w:rPr>
          <w:rFonts w:ascii="Arial Narrow" w:hAnsi="Arial Narrow"/>
        </w:rPr>
      </w:pPr>
    </w:p>
    <w:p w14:paraId="355FE063" w14:textId="3A2FF607" w:rsidR="00D40795" w:rsidRDefault="00D40795" w:rsidP="00D6296D">
      <w:pPr>
        <w:rPr>
          <w:rFonts w:ascii="Arial Narrow" w:hAnsi="Arial Narrow"/>
        </w:rPr>
      </w:pPr>
    </w:p>
    <w:p w14:paraId="5CFE4FFF" w14:textId="234FC13B" w:rsidR="00D40795" w:rsidRDefault="00D40795" w:rsidP="00D6296D">
      <w:pPr>
        <w:rPr>
          <w:rFonts w:ascii="Arial Narrow" w:hAnsi="Arial Narrow"/>
        </w:rPr>
      </w:pPr>
    </w:p>
    <w:p w14:paraId="45B4B4DF" w14:textId="408BB0F1" w:rsidR="00D40795" w:rsidRDefault="00D40795" w:rsidP="00D6296D">
      <w:pPr>
        <w:rPr>
          <w:rFonts w:ascii="Arial Narrow" w:hAnsi="Arial Narrow"/>
        </w:rPr>
      </w:pPr>
    </w:p>
    <w:p w14:paraId="4A0FF6E6" w14:textId="617FBE3A" w:rsidR="00D40795" w:rsidRDefault="00D40795" w:rsidP="00D6296D">
      <w:pPr>
        <w:rPr>
          <w:rFonts w:ascii="Arial Narrow" w:hAnsi="Arial Narrow"/>
        </w:rPr>
      </w:pPr>
    </w:p>
    <w:p w14:paraId="7CB1ADC1" w14:textId="4763BA87" w:rsidR="00D40795" w:rsidRDefault="00D40795" w:rsidP="00D6296D">
      <w:pPr>
        <w:rPr>
          <w:rFonts w:ascii="Arial Narrow" w:hAnsi="Arial Narrow"/>
        </w:rPr>
      </w:pPr>
    </w:p>
    <w:p w14:paraId="57F798CB" w14:textId="50AD9616" w:rsidR="00D40795" w:rsidRDefault="00D40795" w:rsidP="00D6296D">
      <w:pPr>
        <w:rPr>
          <w:rFonts w:ascii="Arial Narrow" w:hAnsi="Arial Narrow"/>
        </w:rPr>
      </w:pPr>
    </w:p>
    <w:p w14:paraId="2E63AAE0" w14:textId="409F27E5" w:rsidR="00D40795" w:rsidRDefault="00D40795" w:rsidP="00D6296D">
      <w:pPr>
        <w:rPr>
          <w:rFonts w:ascii="Arial Narrow" w:hAnsi="Arial Narrow"/>
        </w:rPr>
      </w:pPr>
    </w:p>
    <w:p w14:paraId="34CA51D6" w14:textId="50B249D2" w:rsidR="00D40795" w:rsidRDefault="00D40795" w:rsidP="00D6296D">
      <w:pPr>
        <w:rPr>
          <w:rFonts w:ascii="Arial Narrow" w:hAnsi="Arial Narrow"/>
        </w:rPr>
      </w:pPr>
    </w:p>
    <w:p w14:paraId="62C6D747" w14:textId="013D9E68" w:rsidR="00D40795" w:rsidRDefault="00D40795" w:rsidP="00D6296D">
      <w:pPr>
        <w:rPr>
          <w:rFonts w:ascii="Arial Narrow" w:hAnsi="Arial Narrow"/>
        </w:rPr>
      </w:pPr>
    </w:p>
    <w:p w14:paraId="33F2A691" w14:textId="7EECD7A6" w:rsidR="00D40795" w:rsidRDefault="00D40795" w:rsidP="00D6296D">
      <w:pPr>
        <w:rPr>
          <w:rFonts w:ascii="Arial Narrow" w:hAnsi="Arial Narrow"/>
        </w:rPr>
      </w:pPr>
    </w:p>
    <w:p w14:paraId="5F19F1E1" w14:textId="01611CA2" w:rsidR="00D40795" w:rsidRDefault="00D40795" w:rsidP="00D6296D">
      <w:pPr>
        <w:rPr>
          <w:rFonts w:ascii="Arial Narrow" w:hAnsi="Arial Narrow"/>
        </w:rPr>
      </w:pPr>
    </w:p>
    <w:p w14:paraId="059428CE" w14:textId="1FEE11EC" w:rsidR="00D40795" w:rsidRDefault="00D40795" w:rsidP="00D6296D">
      <w:pPr>
        <w:rPr>
          <w:rFonts w:ascii="Arial Narrow" w:hAnsi="Arial Narrow"/>
        </w:rPr>
      </w:pPr>
    </w:p>
    <w:p w14:paraId="0B325AB8" w14:textId="25CF0014" w:rsidR="00D40795" w:rsidRDefault="00D40795" w:rsidP="00D6296D">
      <w:pPr>
        <w:rPr>
          <w:rFonts w:ascii="Arial Narrow" w:hAnsi="Arial Narrow"/>
        </w:rPr>
      </w:pPr>
    </w:p>
    <w:p w14:paraId="1142B614" w14:textId="474FDEF1" w:rsidR="00D40795" w:rsidRDefault="00D40795" w:rsidP="00D6296D">
      <w:pPr>
        <w:rPr>
          <w:rFonts w:ascii="Arial Narrow" w:hAnsi="Arial Narrow"/>
        </w:rPr>
      </w:pPr>
    </w:p>
    <w:p w14:paraId="5E289230" w14:textId="77777777" w:rsidR="00D40795" w:rsidRPr="007F5837" w:rsidRDefault="00D40795" w:rsidP="00D6296D">
      <w:pPr>
        <w:rPr>
          <w:rFonts w:ascii="Arial Narrow" w:hAnsi="Arial Narrow"/>
        </w:rPr>
      </w:pPr>
    </w:p>
    <w:p w14:paraId="2F823C7A" w14:textId="77777777" w:rsidR="00AD15B9" w:rsidRDefault="00AD15B9" w:rsidP="00AD15B9"/>
    <w:p w14:paraId="3256F07C" w14:textId="77777777" w:rsidR="00B77477" w:rsidRDefault="00B77477" w:rsidP="00B77477">
      <w:pPr>
        <w:jc w:val="both"/>
      </w:pPr>
    </w:p>
    <w:p w14:paraId="0B6BFCC7" w14:textId="77777777" w:rsidR="00B77477" w:rsidRDefault="00B77477" w:rsidP="00B77477">
      <w:pPr>
        <w:jc w:val="both"/>
      </w:pPr>
    </w:p>
    <w:bookmarkStart w:id="16" w:name="_Toc172222576" w:displacedByCustomXml="next"/>
    <w:bookmarkStart w:id="17" w:name="_Toc140640707" w:displacedByCustomXml="next"/>
    <w:bookmarkStart w:id="18" w:name="_Toc40092430" w:displacedByCustomXml="next"/>
    <w:bookmarkStart w:id="19" w:name="_Toc42264643" w:displacedByCustomXml="next"/>
    <w:sdt>
      <w:sdtPr>
        <w:rPr>
          <w:rFonts w:eastAsia="Times New Roman"/>
          <w:b w:val="0"/>
          <w:bCs w:val="0"/>
          <w:sz w:val="24"/>
          <w:szCs w:val="20"/>
        </w:rPr>
        <w:id w:val="-1184814221"/>
        <w:docPartObj>
          <w:docPartGallery w:val="Bibliographies"/>
          <w:docPartUnique/>
        </w:docPartObj>
      </w:sdtPr>
      <w:sdtEndPr/>
      <w:sdtContent>
        <w:p w14:paraId="2B912970" w14:textId="77777777" w:rsidR="00D40795" w:rsidRPr="00806BA0" w:rsidRDefault="00D40795" w:rsidP="00D40795">
          <w:pPr>
            <w:pStyle w:val="1"/>
          </w:pPr>
          <w:r w:rsidRPr="00806BA0">
            <w:t>Список литературы</w:t>
          </w:r>
          <w:bookmarkEnd w:id="17"/>
          <w:bookmarkEnd w:id="16"/>
        </w:p>
        <w:p w14:paraId="7AEF8307" w14:textId="77777777" w:rsidR="00D40795" w:rsidRPr="00DF3F7C" w:rsidRDefault="00D40795" w:rsidP="00D40795"/>
        <w:sdt>
          <w:sdtPr>
            <w:id w:val="111145805"/>
            <w:bibliography/>
          </w:sdtPr>
          <w:sdtEndPr/>
          <w:sdtContent>
            <w:p w14:paraId="51829F79" w14:textId="77777777" w:rsidR="00D40795" w:rsidRPr="00940F72" w:rsidRDefault="00D40795" w:rsidP="00D40795">
              <w:pPr>
                <w:rPr>
                  <w:sz w:val="28"/>
                  <w:szCs w:val="28"/>
                </w:rPr>
              </w:pPr>
              <w:r w:rsidRPr="00940F72">
                <w:rPr>
                  <w:sz w:val="28"/>
                  <w:szCs w:val="28"/>
                </w:rPr>
                <w:t xml:space="preserve">Современный учебник </w:t>
              </w:r>
              <w:r w:rsidRPr="00940F72">
                <w:rPr>
                  <w:sz w:val="28"/>
                  <w:szCs w:val="28"/>
                  <w:lang w:val="en-US"/>
                </w:rPr>
                <w:t>JavaScript</w:t>
              </w:r>
            </w:p>
            <w:p w14:paraId="1B2CCF95" w14:textId="77777777" w:rsidR="00D40795" w:rsidRPr="0095393A" w:rsidRDefault="00C9578A" w:rsidP="00D40795">
              <w:pPr>
                <w:rPr>
                  <w:sz w:val="28"/>
                  <w:szCs w:val="28"/>
                </w:rPr>
              </w:pPr>
              <w:hyperlink r:id="rId25" w:history="1">
                <w:r w:rsidR="00D40795" w:rsidRPr="002B62F4">
                  <w:rPr>
                    <w:rStyle w:val="ac"/>
                    <w:sz w:val="28"/>
                    <w:szCs w:val="28"/>
                  </w:rPr>
                  <w:t>https://learn.javascript.ru/</w:t>
                </w:r>
              </w:hyperlink>
            </w:p>
            <w:p w14:paraId="21244CD0" w14:textId="77777777" w:rsidR="00D40795" w:rsidRDefault="00D40795" w:rsidP="00D40795">
              <w:pPr>
                <w:rPr>
                  <w:sz w:val="28"/>
                  <w:szCs w:val="28"/>
                </w:rPr>
              </w:pPr>
            </w:p>
            <w:p w14:paraId="08A39E8F" w14:textId="61AF6F5A" w:rsidR="00D40795" w:rsidRPr="007F5837" w:rsidRDefault="007F5837" w:rsidP="00D40795">
              <w:pPr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  <w:lang w:val="en-US"/>
                </w:rPr>
                <w:t>Node</w:t>
              </w:r>
              <w:r w:rsidRPr="007F5837">
                <w:rPr>
                  <w:sz w:val="28"/>
                  <w:szCs w:val="28"/>
                </w:rPr>
                <w:t>.</w:t>
              </w:r>
              <w:proofErr w:type="spellStart"/>
              <w:r>
                <w:rPr>
                  <w:sz w:val="28"/>
                  <w:szCs w:val="28"/>
                  <w:lang w:val="en-US"/>
                </w:rPr>
                <w:t>js</w:t>
              </w:r>
              <w:proofErr w:type="spellEnd"/>
            </w:p>
            <w:p w14:paraId="7CDC99E5" w14:textId="2106BD95" w:rsidR="00D40795" w:rsidRPr="007F5837" w:rsidRDefault="007F5837" w:rsidP="00D40795">
              <w:pPr>
                <w:rPr>
                  <w:sz w:val="28"/>
                  <w:szCs w:val="28"/>
                </w:rPr>
              </w:pPr>
              <w:hyperlink r:id="rId26" w:history="1">
                <w:r w:rsidRPr="007F5837">
                  <w:rPr>
                    <w:rStyle w:val="ac"/>
                    <w:sz w:val="28"/>
                    <w:szCs w:val="28"/>
                  </w:rPr>
                  <w:t>https://nodejsdev.ru/guides/freecodecamp/</w:t>
                </w:r>
              </w:hyperlink>
            </w:p>
            <w:p w14:paraId="2339D6A9" w14:textId="77777777" w:rsidR="00D40795" w:rsidRPr="00D40795" w:rsidRDefault="00D40795" w:rsidP="00D40795">
              <w:pPr>
                <w:rPr>
                  <w:sz w:val="28"/>
                  <w:szCs w:val="28"/>
                </w:rPr>
              </w:pPr>
            </w:p>
            <w:p w14:paraId="7CECC936" w14:textId="1B7F8754" w:rsidR="00D40795" w:rsidRPr="007F5837" w:rsidRDefault="007F5837" w:rsidP="00D40795">
              <w:pPr>
                <w:rPr>
                  <w:sz w:val="28"/>
                  <w:szCs w:val="28"/>
                </w:rPr>
              </w:pPr>
              <w:proofErr w:type="spellStart"/>
              <w:r>
                <w:rPr>
                  <w:sz w:val="28"/>
                  <w:szCs w:val="28"/>
                  <w:lang w:val="en-US"/>
                </w:rPr>
                <w:t>Css</w:t>
              </w:r>
              <w:proofErr w:type="spellEnd"/>
              <w:r w:rsidRPr="007F5837">
                <w:rPr>
                  <w:sz w:val="28"/>
                  <w:szCs w:val="28"/>
                </w:rPr>
                <w:t>-</w:t>
              </w:r>
              <w:r>
                <w:rPr>
                  <w:sz w:val="28"/>
                  <w:szCs w:val="28"/>
                  <w:lang w:val="en-US"/>
                </w:rPr>
                <w:t>tricks</w:t>
              </w:r>
            </w:p>
            <w:p w14:paraId="22F0292F" w14:textId="6681DEA8" w:rsidR="00D40795" w:rsidRPr="007F5837" w:rsidRDefault="007F5837" w:rsidP="00D40795">
              <w:pPr>
                <w:rPr>
                  <w:rStyle w:val="ac"/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fldChar w:fldCharType="begin"/>
              </w:r>
              <w:r>
                <w:rPr>
                  <w:sz w:val="28"/>
                  <w:szCs w:val="28"/>
                </w:rPr>
                <w:instrText xml:space="preserve"> HYPERLINK "https://css-tricks.com" </w:instrText>
              </w:r>
              <w:r>
                <w:rPr>
                  <w:sz w:val="28"/>
                  <w:szCs w:val="28"/>
                </w:rPr>
              </w:r>
              <w:r>
                <w:rPr>
                  <w:sz w:val="28"/>
                  <w:szCs w:val="28"/>
                </w:rPr>
                <w:fldChar w:fldCharType="separate"/>
              </w:r>
              <w:r w:rsidRPr="007F5837">
                <w:rPr>
                  <w:rStyle w:val="ac"/>
                  <w:sz w:val="28"/>
                  <w:szCs w:val="28"/>
                </w:rPr>
                <w:t>https://css-tricks.com</w:t>
              </w:r>
            </w:p>
            <w:p w14:paraId="7268C09F" w14:textId="50FD4F4C" w:rsidR="00D40795" w:rsidRPr="007F5837" w:rsidRDefault="007F5837" w:rsidP="00D40795">
              <w:pPr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fldChar w:fldCharType="end"/>
              </w:r>
            </w:p>
            <w:p w14:paraId="37B277B8" w14:textId="067D2397" w:rsidR="00D40795" w:rsidRPr="007F5837" w:rsidRDefault="007F5837" w:rsidP="00D40795">
              <w:pPr>
                <w:rPr>
                  <w:sz w:val="28"/>
                  <w:szCs w:val="28"/>
                </w:rPr>
              </w:pPr>
              <w:proofErr w:type="spellStart"/>
              <w:r>
                <w:rPr>
                  <w:sz w:val="28"/>
                  <w:szCs w:val="28"/>
                  <w:lang w:val="en-US"/>
                </w:rPr>
                <w:t>Metanit</w:t>
              </w:r>
              <w:proofErr w:type="spellEnd"/>
            </w:p>
            <w:p w14:paraId="3AE4E3C5" w14:textId="77777777" w:rsidR="00D40795" w:rsidRPr="002F5927" w:rsidRDefault="00C9578A" w:rsidP="00D40795">
              <w:pPr>
                <w:rPr>
                  <w:sz w:val="28"/>
                  <w:szCs w:val="28"/>
                </w:rPr>
              </w:pPr>
              <w:hyperlink r:id="rId27" w:history="1">
                <w:r w:rsidR="00D40795" w:rsidRPr="0095393A">
                  <w:rPr>
                    <w:rStyle w:val="ac"/>
                    <w:sz w:val="28"/>
                    <w:szCs w:val="28"/>
                    <w:lang w:val="en-US"/>
                  </w:rPr>
                  <w:t>https</w:t>
                </w:r>
                <w:r w:rsidR="00D40795" w:rsidRPr="002F5927">
                  <w:rPr>
                    <w:rStyle w:val="ac"/>
                    <w:sz w:val="28"/>
                    <w:szCs w:val="28"/>
                  </w:rPr>
                  <w:t>://</w:t>
                </w:r>
                <w:proofErr w:type="spellStart"/>
                <w:r w:rsidR="00D40795" w:rsidRPr="0095393A">
                  <w:rPr>
                    <w:rStyle w:val="ac"/>
                    <w:sz w:val="28"/>
                    <w:szCs w:val="28"/>
                    <w:lang w:val="en-US"/>
                  </w:rPr>
                  <w:t>metanit</w:t>
                </w:r>
                <w:proofErr w:type="spellEnd"/>
                <w:r w:rsidR="00D40795" w:rsidRPr="002F5927">
                  <w:rPr>
                    <w:rStyle w:val="ac"/>
                    <w:sz w:val="28"/>
                    <w:szCs w:val="28"/>
                  </w:rPr>
                  <w:t>.</w:t>
                </w:r>
                <w:r w:rsidR="00D40795" w:rsidRPr="0095393A">
                  <w:rPr>
                    <w:rStyle w:val="ac"/>
                    <w:sz w:val="28"/>
                    <w:szCs w:val="28"/>
                    <w:lang w:val="en-US"/>
                  </w:rPr>
                  <w:t>com</w:t>
                </w:r>
                <w:r w:rsidR="00D40795" w:rsidRPr="002F5927">
                  <w:rPr>
                    <w:rStyle w:val="ac"/>
                    <w:sz w:val="28"/>
                    <w:szCs w:val="28"/>
                  </w:rPr>
                  <w:t>/</w:t>
                </w:r>
                <w:r w:rsidR="00D40795" w:rsidRPr="0095393A">
                  <w:rPr>
                    <w:rStyle w:val="ac"/>
                    <w:sz w:val="28"/>
                    <w:szCs w:val="28"/>
                    <w:lang w:val="en-US"/>
                  </w:rPr>
                  <w:t>web</w:t>
                </w:r>
                <w:r w:rsidR="00D40795" w:rsidRPr="002F5927">
                  <w:rPr>
                    <w:rStyle w:val="ac"/>
                    <w:sz w:val="28"/>
                    <w:szCs w:val="28"/>
                  </w:rPr>
                  <w:t>/</w:t>
                </w:r>
                <w:proofErr w:type="spellStart"/>
                <w:r w:rsidR="00D40795" w:rsidRPr="0095393A">
                  <w:rPr>
                    <w:rStyle w:val="ac"/>
                    <w:sz w:val="28"/>
                    <w:szCs w:val="28"/>
                    <w:lang w:val="en-US"/>
                  </w:rPr>
                  <w:t>javascript</w:t>
                </w:r>
                <w:proofErr w:type="spellEnd"/>
                <w:r w:rsidR="00D40795" w:rsidRPr="002F5927">
                  <w:rPr>
                    <w:rStyle w:val="ac"/>
                    <w:sz w:val="28"/>
                    <w:szCs w:val="28"/>
                  </w:rPr>
                  <w:t>/</w:t>
                </w:r>
              </w:hyperlink>
            </w:p>
            <w:p w14:paraId="7A02CEC2" w14:textId="77777777" w:rsidR="00D40795" w:rsidRPr="002F5927" w:rsidRDefault="00D40795" w:rsidP="00D40795">
              <w:pPr>
                <w:rPr>
                  <w:sz w:val="28"/>
                  <w:szCs w:val="28"/>
                </w:rPr>
              </w:pPr>
            </w:p>
            <w:p w14:paraId="58C2F2A5" w14:textId="77777777" w:rsidR="00D40795" w:rsidRPr="0095393A" w:rsidRDefault="00D40795" w:rsidP="00D40795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Figma</w:t>
              </w:r>
              <w:r w:rsidRPr="0095393A">
                <w:rPr>
                  <w:sz w:val="28"/>
                  <w:szCs w:val="28"/>
                  <w:lang w:val="en-US"/>
                </w:rPr>
                <w:t xml:space="preserve"> </w:t>
              </w:r>
              <w:r>
                <w:rPr>
                  <w:sz w:val="28"/>
                  <w:szCs w:val="28"/>
                  <w:lang w:val="en-US"/>
                </w:rPr>
                <w:t>Learn</w:t>
              </w:r>
            </w:p>
            <w:p w14:paraId="49E37BAF" w14:textId="77777777" w:rsidR="00D40795" w:rsidRDefault="00C9578A" w:rsidP="00D40795">
              <w:pPr>
                <w:rPr>
                  <w:rStyle w:val="ac"/>
                  <w:sz w:val="28"/>
                  <w:szCs w:val="28"/>
                  <w:lang w:val="en-US"/>
                </w:rPr>
              </w:pPr>
              <w:hyperlink r:id="rId28" w:history="1">
                <w:r w:rsidR="00D40795" w:rsidRPr="002B62F4">
                  <w:rPr>
                    <w:rStyle w:val="ac"/>
                    <w:sz w:val="28"/>
                    <w:szCs w:val="28"/>
                    <w:lang w:val="en-US"/>
                  </w:rPr>
                  <w:t>https</w:t>
                </w:r>
                <w:r w:rsidR="00D40795" w:rsidRPr="0095393A">
                  <w:rPr>
                    <w:rStyle w:val="ac"/>
                    <w:sz w:val="28"/>
                    <w:szCs w:val="28"/>
                    <w:lang w:val="en-US"/>
                  </w:rPr>
                  <w:t>://</w:t>
                </w:r>
                <w:r w:rsidR="00D40795" w:rsidRPr="002B62F4">
                  <w:rPr>
                    <w:rStyle w:val="ac"/>
                    <w:sz w:val="28"/>
                    <w:szCs w:val="28"/>
                    <w:lang w:val="en-US"/>
                  </w:rPr>
                  <w:t>help</w:t>
                </w:r>
                <w:r w:rsidR="00D40795" w:rsidRPr="0095393A">
                  <w:rPr>
                    <w:rStyle w:val="ac"/>
                    <w:sz w:val="28"/>
                    <w:szCs w:val="28"/>
                    <w:lang w:val="en-US"/>
                  </w:rPr>
                  <w:t>.</w:t>
                </w:r>
                <w:r w:rsidR="00D40795" w:rsidRPr="002B62F4">
                  <w:rPr>
                    <w:rStyle w:val="ac"/>
                    <w:sz w:val="28"/>
                    <w:szCs w:val="28"/>
                    <w:lang w:val="en-US"/>
                  </w:rPr>
                  <w:t>figma</w:t>
                </w:r>
                <w:r w:rsidR="00D40795" w:rsidRPr="0095393A">
                  <w:rPr>
                    <w:rStyle w:val="ac"/>
                    <w:sz w:val="28"/>
                    <w:szCs w:val="28"/>
                    <w:lang w:val="en-US"/>
                  </w:rPr>
                  <w:t>.</w:t>
                </w:r>
                <w:r w:rsidR="00D40795" w:rsidRPr="002B62F4">
                  <w:rPr>
                    <w:rStyle w:val="ac"/>
                    <w:sz w:val="28"/>
                    <w:szCs w:val="28"/>
                    <w:lang w:val="en-US"/>
                  </w:rPr>
                  <w:t>com</w:t>
                </w:r>
                <w:r w:rsidR="00D40795" w:rsidRPr="0095393A">
                  <w:rPr>
                    <w:rStyle w:val="ac"/>
                    <w:sz w:val="28"/>
                    <w:szCs w:val="28"/>
                    <w:lang w:val="en-US"/>
                  </w:rPr>
                  <w:t>/</w:t>
                </w:r>
                <w:r w:rsidR="00D40795" w:rsidRPr="002B62F4">
                  <w:rPr>
                    <w:rStyle w:val="ac"/>
                    <w:sz w:val="28"/>
                    <w:szCs w:val="28"/>
                    <w:lang w:val="en-US"/>
                  </w:rPr>
                  <w:t>hc</w:t>
                </w:r>
                <w:r w:rsidR="00D40795" w:rsidRPr="0095393A">
                  <w:rPr>
                    <w:rStyle w:val="ac"/>
                    <w:sz w:val="28"/>
                    <w:szCs w:val="28"/>
                    <w:lang w:val="en-US"/>
                  </w:rPr>
                  <w:t>/</w:t>
                </w:r>
                <w:r w:rsidR="00D40795" w:rsidRPr="002B62F4">
                  <w:rPr>
                    <w:rStyle w:val="ac"/>
                    <w:sz w:val="28"/>
                    <w:szCs w:val="28"/>
                    <w:lang w:val="en-US"/>
                  </w:rPr>
                  <w:t>en</w:t>
                </w:r>
                <w:r w:rsidR="00D40795" w:rsidRPr="0095393A">
                  <w:rPr>
                    <w:rStyle w:val="ac"/>
                    <w:sz w:val="28"/>
                    <w:szCs w:val="28"/>
                    <w:lang w:val="en-US"/>
                  </w:rPr>
                  <w:t>-</w:t>
                </w:r>
                <w:r w:rsidR="00D40795" w:rsidRPr="002B62F4">
                  <w:rPr>
                    <w:rStyle w:val="ac"/>
                    <w:sz w:val="28"/>
                    <w:szCs w:val="28"/>
                    <w:lang w:val="en-US"/>
                  </w:rPr>
                  <w:t>us</w:t>
                </w:r>
              </w:hyperlink>
            </w:p>
            <w:p w14:paraId="370CB6F3" w14:textId="77777777" w:rsidR="00D40795" w:rsidRDefault="00D40795" w:rsidP="00D40795">
              <w:pPr>
                <w:rPr>
                  <w:rStyle w:val="ac"/>
                  <w:sz w:val="28"/>
                  <w:szCs w:val="28"/>
                  <w:lang w:val="en-US"/>
                </w:rPr>
              </w:pPr>
            </w:p>
            <w:p w14:paraId="7DD361F7" w14:textId="2D84D3DC" w:rsidR="00D40795" w:rsidRPr="007F5837" w:rsidRDefault="007F5837" w:rsidP="00D40795">
              <w:pPr>
                <w:rPr>
                  <w:rStyle w:val="ac"/>
                  <w:color w:val="auto"/>
                  <w:sz w:val="28"/>
                  <w:szCs w:val="28"/>
                  <w:u w:val="none"/>
                  <w:lang w:val="en-US"/>
                </w:rPr>
              </w:pPr>
              <w:proofErr w:type="spellStart"/>
              <w:r w:rsidRPr="007F5837">
                <w:rPr>
                  <w:rStyle w:val="ac"/>
                  <w:color w:val="auto"/>
                  <w:sz w:val="28"/>
                  <w:szCs w:val="28"/>
                  <w:u w:val="none"/>
                  <w:lang w:val="en-US"/>
                </w:rPr>
                <w:t>TutsPlus</w:t>
              </w:r>
              <w:proofErr w:type="spellEnd"/>
            </w:p>
            <w:p w14:paraId="1E11E8A6" w14:textId="661EF1A1" w:rsidR="00D40795" w:rsidRPr="007F5837" w:rsidRDefault="007F5837" w:rsidP="00D40795">
              <w:pPr>
                <w:rPr>
                  <w:sz w:val="28"/>
                  <w:szCs w:val="28"/>
                  <w:lang w:val="en-US"/>
                </w:rPr>
              </w:pPr>
              <w:hyperlink r:id="rId29" w:history="1">
                <w:r w:rsidRPr="007F5837">
                  <w:rPr>
                    <w:rStyle w:val="ac"/>
                    <w:sz w:val="28"/>
                    <w:szCs w:val="28"/>
                    <w:lang w:val="en-US"/>
                  </w:rPr>
                  <w:t>https://code.tutsplus.com/guide-to-the-loop-in-wordpress--CRS-200905c/modifying-the-loop-using-</w:t>
                </w:r>
                <w:proofErr w:type="spellStart"/>
                <w:r w:rsidRPr="007F5837">
                  <w:rPr>
                    <w:rStyle w:val="ac"/>
                    <w:sz w:val="28"/>
                    <w:szCs w:val="28"/>
                    <w:lang w:val="en-US"/>
                  </w:rPr>
                  <w:t>pre_get_posts</w:t>
                </w:r>
                <w:proofErr w:type="spellEnd"/>
              </w:hyperlink>
            </w:p>
            <w:p w14:paraId="7D9994BB" w14:textId="77777777" w:rsidR="007F5837" w:rsidRPr="007F5837" w:rsidRDefault="007F5837" w:rsidP="00D40795">
              <w:pPr>
                <w:rPr>
                  <w:sz w:val="28"/>
                  <w:szCs w:val="28"/>
                  <w:lang w:val="en-US"/>
                </w:rPr>
              </w:pPr>
            </w:p>
            <w:p w14:paraId="3016F5C8" w14:textId="77777777" w:rsidR="00D40795" w:rsidRDefault="00D40795" w:rsidP="00D40795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htmlbook.ru</w:t>
              </w:r>
            </w:p>
            <w:p w14:paraId="7BDFCC73" w14:textId="77777777" w:rsidR="00D40795" w:rsidRDefault="00C9578A" w:rsidP="00D40795">
              <w:pPr>
                <w:rPr>
                  <w:sz w:val="28"/>
                  <w:szCs w:val="28"/>
                  <w:lang w:val="en-US"/>
                </w:rPr>
              </w:pPr>
              <w:hyperlink r:id="rId30" w:history="1">
                <w:r w:rsidR="00D40795" w:rsidRPr="002B62F4">
                  <w:rPr>
                    <w:rStyle w:val="ac"/>
                    <w:sz w:val="28"/>
                    <w:szCs w:val="28"/>
                    <w:lang w:val="en-US"/>
                  </w:rPr>
                  <w:t>http://htmlbook.ru/</w:t>
                </w:r>
              </w:hyperlink>
            </w:p>
            <w:p w14:paraId="53B34CF7" w14:textId="77777777" w:rsidR="00D40795" w:rsidRDefault="00D40795" w:rsidP="00D40795">
              <w:pPr>
                <w:rPr>
                  <w:sz w:val="28"/>
                  <w:szCs w:val="28"/>
                  <w:lang w:val="en-US"/>
                </w:rPr>
              </w:pPr>
            </w:p>
            <w:p w14:paraId="209C7CDE" w14:textId="77777777" w:rsidR="00D40795" w:rsidRDefault="00D40795" w:rsidP="00D40795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W3School</w:t>
              </w:r>
            </w:p>
            <w:p w14:paraId="2E6F2206" w14:textId="77777777" w:rsidR="00D40795" w:rsidRDefault="00C9578A" w:rsidP="00D40795">
              <w:pPr>
                <w:rPr>
                  <w:sz w:val="28"/>
                  <w:szCs w:val="28"/>
                  <w:lang w:val="en-US"/>
                </w:rPr>
              </w:pPr>
              <w:hyperlink r:id="rId31" w:history="1">
                <w:r w:rsidR="00D40795" w:rsidRPr="002B62F4">
                  <w:rPr>
                    <w:rStyle w:val="ac"/>
                    <w:sz w:val="28"/>
                    <w:szCs w:val="28"/>
                    <w:lang w:val="en-US"/>
                  </w:rPr>
                  <w:t>https://www.w3schools.com/</w:t>
                </w:r>
              </w:hyperlink>
            </w:p>
            <w:p w14:paraId="7878FDB1" w14:textId="77777777" w:rsidR="00D40795" w:rsidRDefault="00D40795" w:rsidP="00D40795">
              <w:pPr>
                <w:rPr>
                  <w:sz w:val="28"/>
                  <w:szCs w:val="28"/>
                  <w:lang w:val="en-US"/>
                </w:rPr>
              </w:pPr>
            </w:p>
            <w:p w14:paraId="54A9745F" w14:textId="77777777" w:rsidR="00D40795" w:rsidRDefault="00D40795" w:rsidP="00D40795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JavaScript.ru</w:t>
              </w:r>
            </w:p>
            <w:p w14:paraId="03E25122" w14:textId="77777777" w:rsidR="00D40795" w:rsidRDefault="00C9578A" w:rsidP="00D40795">
              <w:pPr>
                <w:rPr>
                  <w:sz w:val="28"/>
                  <w:szCs w:val="28"/>
                  <w:lang w:val="en-US"/>
                </w:rPr>
              </w:pPr>
              <w:hyperlink r:id="rId32" w:history="1">
                <w:r w:rsidR="00D40795" w:rsidRPr="002B62F4">
                  <w:rPr>
                    <w:rStyle w:val="ac"/>
                    <w:sz w:val="28"/>
                    <w:szCs w:val="28"/>
                    <w:lang w:val="en-US"/>
                  </w:rPr>
                  <w:t>https://javascript.ru/</w:t>
                </w:r>
              </w:hyperlink>
            </w:p>
            <w:p w14:paraId="1C4F390E" w14:textId="77777777" w:rsidR="00D40795" w:rsidRDefault="00D40795" w:rsidP="00D40795">
              <w:pPr>
                <w:rPr>
                  <w:sz w:val="28"/>
                  <w:szCs w:val="28"/>
                  <w:lang w:val="en-US"/>
                </w:rPr>
              </w:pPr>
            </w:p>
            <w:p w14:paraId="264C8E4D" w14:textId="77777777" w:rsidR="00D40795" w:rsidRDefault="00D40795" w:rsidP="00D40795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HTML Academy</w:t>
              </w:r>
            </w:p>
            <w:p w14:paraId="61FBECFF" w14:textId="77777777" w:rsidR="00D40795" w:rsidRDefault="00C9578A" w:rsidP="00D40795">
              <w:pPr>
                <w:rPr>
                  <w:sz w:val="28"/>
                  <w:szCs w:val="28"/>
                  <w:lang w:val="en-US"/>
                </w:rPr>
              </w:pPr>
              <w:hyperlink r:id="rId33" w:history="1">
                <w:r w:rsidR="00D40795" w:rsidRPr="002B62F4">
                  <w:rPr>
                    <w:rStyle w:val="ac"/>
                    <w:sz w:val="28"/>
                    <w:szCs w:val="28"/>
                    <w:lang w:val="en-US"/>
                  </w:rPr>
                  <w:t>https://htmlacademy.ru/</w:t>
                </w:r>
              </w:hyperlink>
            </w:p>
            <w:p w14:paraId="18BFE85A" w14:textId="77777777" w:rsidR="00D40795" w:rsidRDefault="00C9578A" w:rsidP="00D40795"/>
          </w:sdtContent>
        </w:sdt>
      </w:sdtContent>
    </w:sdt>
    <w:p w14:paraId="52D7602B" w14:textId="77777777" w:rsidR="00D40795" w:rsidRDefault="00D40795" w:rsidP="00D40795"/>
    <w:p w14:paraId="169939F2" w14:textId="0F50BD2D" w:rsidR="00D40795" w:rsidRDefault="00D40795" w:rsidP="00D40795">
      <w:pPr>
        <w:pStyle w:val="1"/>
        <w:jc w:val="left"/>
      </w:pPr>
    </w:p>
    <w:p w14:paraId="27762D08" w14:textId="77777777" w:rsidR="00D40795" w:rsidRPr="00D40795" w:rsidRDefault="00D40795" w:rsidP="00D40795"/>
    <w:p w14:paraId="00F14D82" w14:textId="77777777" w:rsidR="007F5837" w:rsidRDefault="007F5837" w:rsidP="007F5837"/>
    <w:p w14:paraId="13AA4E2E" w14:textId="77777777" w:rsidR="007F5837" w:rsidRDefault="007F5837" w:rsidP="007F5837"/>
    <w:p w14:paraId="36888AB3" w14:textId="77777777" w:rsidR="007F5837" w:rsidRDefault="007F5837" w:rsidP="007F5837"/>
    <w:p w14:paraId="6EE5C6F5" w14:textId="77777777" w:rsidR="007F5837" w:rsidRDefault="007F5837" w:rsidP="007F5837"/>
    <w:p w14:paraId="4D912C3E" w14:textId="77777777" w:rsidR="007F5837" w:rsidRDefault="007F5837" w:rsidP="007F5837"/>
    <w:p w14:paraId="22602155" w14:textId="5CEB74C5" w:rsidR="007F5837" w:rsidRDefault="007F5837" w:rsidP="00D24ABB">
      <w:pPr>
        <w:pStyle w:val="1"/>
      </w:pPr>
    </w:p>
    <w:p w14:paraId="4FEBA0ED" w14:textId="77777777" w:rsidR="007F5837" w:rsidRPr="007F5837" w:rsidRDefault="007F5837" w:rsidP="007F5837"/>
    <w:p w14:paraId="48CD11B2" w14:textId="385D0FCA" w:rsidR="00B77477" w:rsidRDefault="00351104" w:rsidP="00D24ABB">
      <w:pPr>
        <w:pStyle w:val="1"/>
      </w:pPr>
      <w:bookmarkStart w:id="20" w:name="_Toc172222577"/>
      <w:r>
        <w:lastRenderedPageBreak/>
        <w:t>Приложение</w:t>
      </w:r>
      <w:bookmarkEnd w:id="19"/>
      <w:bookmarkEnd w:id="18"/>
      <w:bookmarkEnd w:id="20"/>
    </w:p>
    <w:p w14:paraId="65338016" w14:textId="77777777" w:rsidR="007F5837" w:rsidRPr="007F5837" w:rsidRDefault="007F5837" w:rsidP="007F5837"/>
    <w:bookmarkEnd w:id="1"/>
    <w:p w14:paraId="11AA87A9" w14:textId="095A78C8" w:rsidR="00065CFB" w:rsidRPr="00F0391E" w:rsidRDefault="007F5837" w:rsidP="007F5837">
      <w:pPr>
        <w:jc w:val="center"/>
        <w:rPr>
          <w:rFonts w:eastAsia="Arial Unicode MS"/>
          <w:b/>
          <w:bCs/>
          <w:szCs w:val="24"/>
          <w:lang w:val="en-US"/>
        </w:rPr>
      </w:pPr>
      <w:r w:rsidRPr="00F0391E">
        <w:rPr>
          <w:rFonts w:eastAsia="Arial Unicode MS"/>
          <w:b/>
          <w:bCs/>
          <w:szCs w:val="24"/>
          <w:lang w:val="en-US"/>
        </w:rPr>
        <w:t>Index.html</w:t>
      </w:r>
    </w:p>
    <w:p w14:paraId="56232C3E" w14:textId="77777777" w:rsidR="00065CFB" w:rsidRPr="007F5837" w:rsidRDefault="00065CFB">
      <w:pPr>
        <w:rPr>
          <w:rFonts w:eastAsia="Arial Unicode MS"/>
          <w:szCs w:val="24"/>
          <w:lang w:val="en-US"/>
        </w:rPr>
      </w:pPr>
    </w:p>
    <w:p w14:paraId="1E653C2A" w14:textId="77777777" w:rsidR="00065CFB" w:rsidRPr="007F5837" w:rsidRDefault="00065CFB">
      <w:pPr>
        <w:rPr>
          <w:rFonts w:eastAsia="Arial Unicode MS"/>
          <w:szCs w:val="24"/>
          <w:lang w:val="en-US"/>
        </w:rPr>
      </w:pPr>
    </w:p>
    <w:p w14:paraId="60328973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>&lt;!DOCTYPE html&gt;</w:t>
      </w:r>
    </w:p>
    <w:p w14:paraId="0DCFD826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>&lt;html lang="</w:t>
      </w:r>
      <w:proofErr w:type="spellStart"/>
      <w:r w:rsidRPr="007F5837">
        <w:rPr>
          <w:rFonts w:eastAsia="Arial Unicode MS"/>
          <w:szCs w:val="24"/>
          <w:lang w:val="en-US"/>
        </w:rPr>
        <w:t>en</w:t>
      </w:r>
      <w:proofErr w:type="spellEnd"/>
      <w:r w:rsidRPr="007F5837">
        <w:rPr>
          <w:rFonts w:eastAsia="Arial Unicode MS"/>
          <w:szCs w:val="24"/>
          <w:lang w:val="en-US"/>
        </w:rPr>
        <w:t>"&gt;</w:t>
      </w:r>
    </w:p>
    <w:p w14:paraId="79A3D556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>&lt;head&gt;</w:t>
      </w:r>
    </w:p>
    <w:p w14:paraId="1D3C328A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&lt;meta charset="UTF-8"&gt;</w:t>
      </w:r>
    </w:p>
    <w:p w14:paraId="296B99FF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&lt;meta name="viewport" content="width=device-width, initial-scale=1.0"&gt;</w:t>
      </w:r>
    </w:p>
    <w:p w14:paraId="1FFF9884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&lt;title&gt;</w:t>
      </w:r>
      <w:r w:rsidRPr="007F5837">
        <w:rPr>
          <w:rFonts w:eastAsia="Arial Unicode MS"/>
          <w:szCs w:val="24"/>
        </w:rPr>
        <w:t>Контактная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форма</w:t>
      </w:r>
      <w:r w:rsidRPr="007F5837">
        <w:rPr>
          <w:rFonts w:eastAsia="Arial Unicode MS"/>
          <w:szCs w:val="24"/>
          <w:lang w:val="en-US"/>
        </w:rPr>
        <w:t>&lt;/title&gt;</w:t>
      </w:r>
    </w:p>
    <w:p w14:paraId="2B8AC15E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  <w:lang w:val="en-US"/>
        </w:rPr>
        <w:t xml:space="preserve">    &lt;link </w:t>
      </w:r>
      <w:proofErr w:type="spellStart"/>
      <w:r w:rsidRPr="007F5837">
        <w:rPr>
          <w:rFonts w:eastAsia="Arial Unicode MS"/>
          <w:szCs w:val="24"/>
          <w:lang w:val="en-US"/>
        </w:rPr>
        <w:t>rel</w:t>
      </w:r>
      <w:proofErr w:type="spellEnd"/>
      <w:r w:rsidRPr="007F5837">
        <w:rPr>
          <w:rFonts w:eastAsia="Arial Unicode MS"/>
          <w:szCs w:val="24"/>
          <w:lang w:val="en-US"/>
        </w:rPr>
        <w:t xml:space="preserve">="stylesheet" </w:t>
      </w:r>
      <w:proofErr w:type="spellStart"/>
      <w:r w:rsidRPr="007F5837">
        <w:rPr>
          <w:rFonts w:eastAsia="Arial Unicode MS"/>
          <w:szCs w:val="24"/>
          <w:lang w:val="en-US"/>
        </w:rPr>
        <w:t>href</w:t>
      </w:r>
      <w:proofErr w:type="spellEnd"/>
      <w:r w:rsidRPr="007F5837">
        <w:rPr>
          <w:rFonts w:eastAsia="Arial Unicode MS"/>
          <w:szCs w:val="24"/>
          <w:lang w:val="en-US"/>
        </w:rPr>
        <w:t>="</w:t>
      </w:r>
      <w:proofErr w:type="spellStart"/>
      <w:r w:rsidRPr="007F5837">
        <w:rPr>
          <w:rFonts w:eastAsia="Arial Unicode MS"/>
          <w:szCs w:val="24"/>
          <w:lang w:val="en-US"/>
        </w:rPr>
        <w:t>css</w:t>
      </w:r>
      <w:proofErr w:type="spellEnd"/>
      <w:r w:rsidRPr="007F5837">
        <w:rPr>
          <w:rFonts w:eastAsia="Arial Unicode MS"/>
          <w:szCs w:val="24"/>
          <w:lang w:val="en-US"/>
        </w:rPr>
        <w:t xml:space="preserve">/style.css"&gt;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Подключение файла стилей --&gt;</w:t>
      </w:r>
    </w:p>
    <w:p w14:paraId="0528FC95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>&lt;/</w:t>
      </w:r>
      <w:proofErr w:type="spellStart"/>
      <w:r w:rsidRPr="007F5837">
        <w:rPr>
          <w:rFonts w:eastAsia="Arial Unicode MS"/>
          <w:szCs w:val="24"/>
        </w:rPr>
        <w:t>head</w:t>
      </w:r>
      <w:proofErr w:type="spellEnd"/>
      <w:r w:rsidRPr="007F5837">
        <w:rPr>
          <w:rFonts w:eastAsia="Arial Unicode MS"/>
          <w:szCs w:val="24"/>
        </w:rPr>
        <w:t>&gt;</w:t>
      </w:r>
    </w:p>
    <w:p w14:paraId="106E93E8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>&lt;</w:t>
      </w:r>
      <w:proofErr w:type="spellStart"/>
      <w:r w:rsidRPr="007F5837">
        <w:rPr>
          <w:rFonts w:eastAsia="Arial Unicode MS"/>
          <w:szCs w:val="24"/>
        </w:rPr>
        <w:t>body</w:t>
      </w:r>
      <w:proofErr w:type="spellEnd"/>
      <w:r w:rsidRPr="007F5837">
        <w:rPr>
          <w:rFonts w:eastAsia="Arial Unicode MS"/>
          <w:szCs w:val="24"/>
        </w:rPr>
        <w:t>&gt;</w:t>
      </w:r>
    </w:p>
    <w:p w14:paraId="7D2CF276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&lt;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 xml:space="preserve"> </w:t>
      </w:r>
      <w:proofErr w:type="spellStart"/>
      <w:r w:rsidRPr="007F5837">
        <w:rPr>
          <w:rFonts w:eastAsia="Arial Unicode MS"/>
          <w:szCs w:val="24"/>
        </w:rPr>
        <w:t>id</w:t>
      </w:r>
      <w:proofErr w:type="spellEnd"/>
      <w:r w:rsidRPr="007F5837">
        <w:rPr>
          <w:rFonts w:eastAsia="Arial Unicode MS"/>
          <w:szCs w:val="24"/>
        </w:rPr>
        <w:t>="</w:t>
      </w:r>
      <w:proofErr w:type="spellStart"/>
      <w:r w:rsidRPr="007F5837">
        <w:rPr>
          <w:rFonts w:eastAsia="Arial Unicode MS"/>
          <w:szCs w:val="24"/>
        </w:rPr>
        <w:t>container</w:t>
      </w:r>
      <w:proofErr w:type="spellEnd"/>
      <w:r w:rsidRPr="007F5837">
        <w:rPr>
          <w:rFonts w:eastAsia="Arial Unicode MS"/>
          <w:szCs w:val="24"/>
        </w:rPr>
        <w:t xml:space="preserve">"&gt; </w:t>
      </w:r>
      <w:proofErr w:type="gramStart"/>
      <w:r w:rsidRPr="007F5837">
        <w:rPr>
          <w:rFonts w:eastAsia="Arial Unicode MS"/>
          <w:szCs w:val="24"/>
        </w:rPr>
        <w:t>&lt;!--</w:t>
      </w:r>
      <w:proofErr w:type="gramEnd"/>
      <w:r w:rsidRPr="007F5837">
        <w:rPr>
          <w:rFonts w:eastAsia="Arial Unicode MS"/>
          <w:szCs w:val="24"/>
        </w:rPr>
        <w:t xml:space="preserve"> Контейнер для всей формы --&gt;</w:t>
      </w:r>
    </w:p>
    <w:p w14:paraId="405E8823" w14:textId="77777777" w:rsidR="007F5837" w:rsidRPr="00F0391E" w:rsidRDefault="007F5837" w:rsidP="007F5837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</w:rPr>
        <w:t xml:space="preserve">        </w:t>
      </w:r>
      <w:r w:rsidRPr="007F5837">
        <w:rPr>
          <w:rFonts w:eastAsia="Arial Unicode MS"/>
          <w:szCs w:val="24"/>
          <w:lang w:val="en-US"/>
        </w:rPr>
        <w:t xml:space="preserve">&lt;h1&gt;&amp;bull; Feedback form &amp;bull;&lt;/h1&gt;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Заголовок</w:t>
      </w:r>
      <w:r w:rsidRPr="00F0391E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формы --&gt;</w:t>
      </w:r>
    </w:p>
    <w:p w14:paraId="05997684" w14:textId="77777777" w:rsidR="007F5837" w:rsidRPr="007F5837" w:rsidRDefault="007F5837" w:rsidP="007F5837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  <w:lang w:val="en-US"/>
        </w:rPr>
        <w:t xml:space="preserve">        </w:t>
      </w:r>
      <w:r w:rsidRPr="007F5837">
        <w:rPr>
          <w:rFonts w:eastAsia="Arial Unicode MS"/>
          <w:szCs w:val="24"/>
        </w:rPr>
        <w:t>&lt;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 xml:space="preserve"> </w:t>
      </w:r>
      <w:proofErr w:type="spellStart"/>
      <w:r w:rsidRPr="007F5837">
        <w:rPr>
          <w:rFonts w:eastAsia="Arial Unicode MS"/>
          <w:szCs w:val="24"/>
        </w:rPr>
        <w:t>class</w:t>
      </w:r>
      <w:proofErr w:type="spellEnd"/>
      <w:r w:rsidRPr="007F5837">
        <w:rPr>
          <w:rFonts w:eastAsia="Arial Unicode MS"/>
          <w:szCs w:val="24"/>
        </w:rPr>
        <w:t>="</w:t>
      </w:r>
      <w:proofErr w:type="spellStart"/>
      <w:r w:rsidRPr="007F5837">
        <w:rPr>
          <w:rFonts w:eastAsia="Arial Unicode MS"/>
          <w:szCs w:val="24"/>
        </w:rPr>
        <w:t>underline</w:t>
      </w:r>
      <w:proofErr w:type="spellEnd"/>
      <w:proofErr w:type="gramStart"/>
      <w:r w:rsidRPr="007F5837">
        <w:rPr>
          <w:rFonts w:eastAsia="Arial Unicode MS"/>
          <w:szCs w:val="24"/>
        </w:rPr>
        <w:t>"&gt;&lt;</w:t>
      </w:r>
      <w:proofErr w:type="gramEnd"/>
      <w:r w:rsidRPr="007F5837">
        <w:rPr>
          <w:rFonts w:eastAsia="Arial Unicode MS"/>
          <w:szCs w:val="24"/>
        </w:rPr>
        <w:t>/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>&gt; &lt;!-- Линия под заголовком для стилизации --&gt;</w:t>
      </w:r>
    </w:p>
    <w:p w14:paraId="6B646A96" w14:textId="436D542C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&lt;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 xml:space="preserve"> </w:t>
      </w:r>
      <w:proofErr w:type="spellStart"/>
      <w:r w:rsidRPr="007F5837">
        <w:rPr>
          <w:rFonts w:eastAsia="Arial Unicode MS"/>
          <w:szCs w:val="24"/>
        </w:rPr>
        <w:t>class</w:t>
      </w:r>
      <w:proofErr w:type="spellEnd"/>
      <w:r w:rsidRPr="007F5837">
        <w:rPr>
          <w:rFonts w:eastAsia="Arial Unicode MS"/>
          <w:szCs w:val="24"/>
        </w:rPr>
        <w:t>="</w:t>
      </w:r>
      <w:proofErr w:type="spellStart"/>
      <w:r w:rsidRPr="007F5837">
        <w:rPr>
          <w:rFonts w:eastAsia="Arial Unicode MS"/>
          <w:szCs w:val="24"/>
        </w:rPr>
        <w:t>icon_wrapper</w:t>
      </w:r>
      <w:proofErr w:type="spellEnd"/>
      <w:r w:rsidRPr="007F5837">
        <w:rPr>
          <w:rFonts w:eastAsia="Arial Unicode MS"/>
          <w:szCs w:val="24"/>
        </w:rPr>
        <w:t xml:space="preserve">"&gt; </w:t>
      </w:r>
    </w:p>
    <w:p w14:paraId="0659E505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        </w:t>
      </w:r>
      <w:r w:rsidRPr="007F5837">
        <w:rPr>
          <w:rFonts w:eastAsia="Arial Unicode MS"/>
          <w:szCs w:val="24"/>
          <w:lang w:val="en-US"/>
        </w:rPr>
        <w:t>&lt;</w:t>
      </w:r>
      <w:proofErr w:type="spellStart"/>
      <w:r w:rsidRPr="007F5837">
        <w:rPr>
          <w:rFonts w:eastAsia="Arial Unicode MS"/>
          <w:szCs w:val="24"/>
          <w:lang w:val="en-US"/>
        </w:rPr>
        <w:t>img</w:t>
      </w:r>
      <w:proofErr w:type="spellEnd"/>
      <w:r w:rsidRPr="007F5837">
        <w:rPr>
          <w:rFonts w:eastAsia="Arial Unicode MS"/>
          <w:szCs w:val="24"/>
          <w:lang w:val="en-US"/>
        </w:rPr>
        <w:t xml:space="preserve"> class="icon" </w:t>
      </w:r>
      <w:proofErr w:type="spellStart"/>
      <w:r w:rsidRPr="007F5837">
        <w:rPr>
          <w:rFonts w:eastAsia="Arial Unicode MS"/>
          <w:szCs w:val="24"/>
          <w:lang w:val="en-US"/>
        </w:rPr>
        <w:t>src</w:t>
      </w:r>
      <w:proofErr w:type="spellEnd"/>
      <w:r w:rsidRPr="007F5837">
        <w:rPr>
          <w:rFonts w:eastAsia="Arial Unicode MS"/>
          <w:szCs w:val="24"/>
          <w:lang w:val="en-US"/>
        </w:rPr>
        <w:t>="</w:t>
      </w:r>
      <w:proofErr w:type="spellStart"/>
      <w:r w:rsidRPr="007F5837">
        <w:rPr>
          <w:rFonts w:eastAsia="Arial Unicode MS"/>
          <w:szCs w:val="24"/>
          <w:lang w:val="en-US"/>
        </w:rPr>
        <w:t>img</w:t>
      </w:r>
      <w:proofErr w:type="spellEnd"/>
      <w:r w:rsidRPr="007F5837">
        <w:rPr>
          <w:rFonts w:eastAsia="Arial Unicode MS"/>
          <w:szCs w:val="24"/>
          <w:lang w:val="en-US"/>
        </w:rPr>
        <w:t xml:space="preserve">/image1.png" alt="Icon"&gt;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Иконка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формы</w:t>
      </w:r>
      <w:r w:rsidRPr="007F5837">
        <w:rPr>
          <w:rFonts w:eastAsia="Arial Unicode MS"/>
          <w:szCs w:val="24"/>
          <w:lang w:val="en-US"/>
        </w:rPr>
        <w:t xml:space="preserve"> --&gt;</w:t>
      </w:r>
    </w:p>
    <w:p w14:paraId="41B3B347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&lt;/div&gt;</w:t>
      </w:r>
    </w:p>
    <w:p w14:paraId="25F1890E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  <w:lang w:val="en-US"/>
        </w:rPr>
        <w:t xml:space="preserve">        &lt;form action="/submit-form" method="post" id="</w:t>
      </w:r>
      <w:proofErr w:type="spellStart"/>
      <w:r w:rsidRPr="007F5837">
        <w:rPr>
          <w:rFonts w:eastAsia="Arial Unicode MS"/>
          <w:szCs w:val="24"/>
          <w:lang w:val="en-US"/>
        </w:rPr>
        <w:t>contact_form</w:t>
      </w:r>
      <w:proofErr w:type="spellEnd"/>
      <w:r w:rsidRPr="007F5837">
        <w:rPr>
          <w:rFonts w:eastAsia="Arial Unicode MS"/>
          <w:szCs w:val="24"/>
          <w:lang w:val="en-US"/>
        </w:rPr>
        <w:t xml:space="preserve">"&gt;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Начало формы, отправка методом POST --&gt;</w:t>
      </w:r>
    </w:p>
    <w:p w14:paraId="3E23A4E5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&lt;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 xml:space="preserve"> </w:t>
      </w:r>
      <w:proofErr w:type="spellStart"/>
      <w:r w:rsidRPr="007F5837">
        <w:rPr>
          <w:rFonts w:eastAsia="Arial Unicode MS"/>
          <w:szCs w:val="24"/>
        </w:rPr>
        <w:t>class</w:t>
      </w:r>
      <w:proofErr w:type="spellEnd"/>
      <w:r w:rsidRPr="007F5837">
        <w:rPr>
          <w:rFonts w:eastAsia="Arial Unicode MS"/>
          <w:szCs w:val="24"/>
        </w:rPr>
        <w:t>="</w:t>
      </w:r>
      <w:proofErr w:type="spellStart"/>
      <w:r w:rsidRPr="007F5837">
        <w:rPr>
          <w:rFonts w:eastAsia="Arial Unicode MS"/>
          <w:szCs w:val="24"/>
        </w:rPr>
        <w:t>name</w:t>
      </w:r>
      <w:proofErr w:type="spellEnd"/>
      <w:r w:rsidRPr="007F5837">
        <w:rPr>
          <w:rFonts w:eastAsia="Arial Unicode MS"/>
          <w:szCs w:val="24"/>
        </w:rPr>
        <w:t xml:space="preserve">"&gt; </w:t>
      </w:r>
      <w:proofErr w:type="gramStart"/>
      <w:r w:rsidRPr="007F5837">
        <w:rPr>
          <w:rFonts w:eastAsia="Arial Unicode MS"/>
          <w:szCs w:val="24"/>
        </w:rPr>
        <w:t>&lt;!--</w:t>
      </w:r>
      <w:proofErr w:type="gramEnd"/>
      <w:r w:rsidRPr="007F5837">
        <w:rPr>
          <w:rFonts w:eastAsia="Arial Unicode MS"/>
          <w:szCs w:val="24"/>
        </w:rPr>
        <w:t xml:space="preserve"> Контейнер для поля имени --&gt;</w:t>
      </w:r>
    </w:p>
    <w:p w14:paraId="7879B19D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</w:rPr>
        <w:t xml:space="preserve">                </w:t>
      </w:r>
      <w:r w:rsidRPr="007F5837">
        <w:rPr>
          <w:rFonts w:eastAsia="Arial Unicode MS"/>
          <w:szCs w:val="24"/>
          <w:lang w:val="en-US"/>
        </w:rPr>
        <w:t xml:space="preserve">&lt;label for="name"&gt;&lt;/label&gt;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Метка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для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поля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имени</w:t>
      </w:r>
      <w:r w:rsidRPr="007F5837">
        <w:rPr>
          <w:rFonts w:eastAsia="Arial Unicode MS"/>
          <w:szCs w:val="24"/>
          <w:lang w:val="en-US"/>
        </w:rPr>
        <w:t xml:space="preserve"> --&gt;</w:t>
      </w:r>
    </w:p>
    <w:p w14:paraId="6F9FDEBA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  <w:lang w:val="en-US"/>
        </w:rPr>
        <w:t xml:space="preserve">                &lt;input type="text" placeholder="Name" name="name" id="</w:t>
      </w:r>
      <w:proofErr w:type="spellStart"/>
      <w:r w:rsidRPr="007F5837">
        <w:rPr>
          <w:rFonts w:eastAsia="Arial Unicode MS"/>
          <w:szCs w:val="24"/>
          <w:lang w:val="en-US"/>
        </w:rPr>
        <w:t>name_input</w:t>
      </w:r>
      <w:proofErr w:type="spellEnd"/>
      <w:r w:rsidRPr="007F5837">
        <w:rPr>
          <w:rFonts w:eastAsia="Arial Unicode MS"/>
          <w:szCs w:val="24"/>
          <w:lang w:val="en-US"/>
        </w:rPr>
        <w:t xml:space="preserve">" required&gt;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Поле ввода имени --&gt;</w:t>
      </w:r>
    </w:p>
    <w:p w14:paraId="633067CD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&lt;/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>&gt;</w:t>
      </w:r>
    </w:p>
    <w:p w14:paraId="530B0268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&lt;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 xml:space="preserve"> </w:t>
      </w:r>
      <w:proofErr w:type="spellStart"/>
      <w:r w:rsidRPr="007F5837">
        <w:rPr>
          <w:rFonts w:eastAsia="Arial Unicode MS"/>
          <w:szCs w:val="24"/>
        </w:rPr>
        <w:t>class</w:t>
      </w:r>
      <w:proofErr w:type="spellEnd"/>
      <w:r w:rsidRPr="007F5837">
        <w:rPr>
          <w:rFonts w:eastAsia="Arial Unicode MS"/>
          <w:szCs w:val="24"/>
        </w:rPr>
        <w:t>="</w:t>
      </w:r>
      <w:proofErr w:type="spellStart"/>
      <w:r w:rsidRPr="007F5837">
        <w:rPr>
          <w:rFonts w:eastAsia="Arial Unicode MS"/>
          <w:szCs w:val="24"/>
        </w:rPr>
        <w:t>email</w:t>
      </w:r>
      <w:proofErr w:type="spellEnd"/>
      <w:r w:rsidRPr="007F5837">
        <w:rPr>
          <w:rFonts w:eastAsia="Arial Unicode MS"/>
          <w:szCs w:val="24"/>
        </w:rPr>
        <w:t xml:space="preserve">"&gt; </w:t>
      </w:r>
      <w:proofErr w:type="gramStart"/>
      <w:r w:rsidRPr="007F5837">
        <w:rPr>
          <w:rFonts w:eastAsia="Arial Unicode MS"/>
          <w:szCs w:val="24"/>
        </w:rPr>
        <w:t>&lt;!--</w:t>
      </w:r>
      <w:proofErr w:type="gramEnd"/>
      <w:r w:rsidRPr="007F5837">
        <w:rPr>
          <w:rFonts w:eastAsia="Arial Unicode MS"/>
          <w:szCs w:val="24"/>
        </w:rPr>
        <w:t xml:space="preserve"> Контейнер для поля </w:t>
      </w:r>
      <w:proofErr w:type="spellStart"/>
      <w:r w:rsidRPr="007F5837">
        <w:rPr>
          <w:rFonts w:eastAsia="Arial Unicode MS"/>
          <w:szCs w:val="24"/>
        </w:rPr>
        <w:t>email</w:t>
      </w:r>
      <w:proofErr w:type="spellEnd"/>
      <w:r w:rsidRPr="007F5837">
        <w:rPr>
          <w:rFonts w:eastAsia="Arial Unicode MS"/>
          <w:szCs w:val="24"/>
        </w:rPr>
        <w:t xml:space="preserve"> --&gt;</w:t>
      </w:r>
    </w:p>
    <w:p w14:paraId="68682EF0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</w:rPr>
        <w:t xml:space="preserve">                </w:t>
      </w:r>
      <w:r w:rsidRPr="007F5837">
        <w:rPr>
          <w:rFonts w:eastAsia="Arial Unicode MS"/>
          <w:szCs w:val="24"/>
          <w:lang w:val="en-US"/>
        </w:rPr>
        <w:t xml:space="preserve">&lt;label for="email"&gt;&lt;/label&gt;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Метка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для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поля</w:t>
      </w:r>
      <w:r w:rsidRPr="007F5837">
        <w:rPr>
          <w:rFonts w:eastAsia="Arial Unicode MS"/>
          <w:szCs w:val="24"/>
          <w:lang w:val="en-US"/>
        </w:rPr>
        <w:t xml:space="preserve"> email --&gt;</w:t>
      </w:r>
    </w:p>
    <w:p w14:paraId="7FDDA13F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  <w:lang w:val="en-US"/>
        </w:rPr>
        <w:t xml:space="preserve">                &lt;input type="email" placeholder="e-mail" name="email" id="</w:t>
      </w:r>
      <w:proofErr w:type="spellStart"/>
      <w:r w:rsidRPr="007F5837">
        <w:rPr>
          <w:rFonts w:eastAsia="Arial Unicode MS"/>
          <w:szCs w:val="24"/>
          <w:lang w:val="en-US"/>
        </w:rPr>
        <w:t>email_input</w:t>
      </w:r>
      <w:proofErr w:type="spellEnd"/>
      <w:r w:rsidRPr="007F5837">
        <w:rPr>
          <w:rFonts w:eastAsia="Arial Unicode MS"/>
          <w:szCs w:val="24"/>
          <w:lang w:val="en-US"/>
        </w:rPr>
        <w:t xml:space="preserve">" required&gt;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 xml:space="preserve">Поле ввода </w:t>
      </w:r>
      <w:proofErr w:type="spellStart"/>
      <w:r w:rsidRPr="007F5837">
        <w:rPr>
          <w:rFonts w:eastAsia="Arial Unicode MS"/>
          <w:szCs w:val="24"/>
        </w:rPr>
        <w:t>email</w:t>
      </w:r>
      <w:proofErr w:type="spellEnd"/>
      <w:r w:rsidRPr="007F5837">
        <w:rPr>
          <w:rFonts w:eastAsia="Arial Unicode MS"/>
          <w:szCs w:val="24"/>
        </w:rPr>
        <w:t xml:space="preserve"> --&gt;</w:t>
      </w:r>
    </w:p>
    <w:p w14:paraId="747FFBF3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&lt;/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>&gt;</w:t>
      </w:r>
    </w:p>
    <w:p w14:paraId="6CF1821A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&lt;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 xml:space="preserve"> </w:t>
      </w:r>
      <w:proofErr w:type="spellStart"/>
      <w:r w:rsidRPr="007F5837">
        <w:rPr>
          <w:rFonts w:eastAsia="Arial Unicode MS"/>
          <w:szCs w:val="24"/>
        </w:rPr>
        <w:t>class</w:t>
      </w:r>
      <w:proofErr w:type="spellEnd"/>
      <w:r w:rsidRPr="007F5837">
        <w:rPr>
          <w:rFonts w:eastAsia="Arial Unicode MS"/>
          <w:szCs w:val="24"/>
        </w:rPr>
        <w:t>="</w:t>
      </w:r>
      <w:proofErr w:type="spellStart"/>
      <w:r w:rsidRPr="007F5837">
        <w:rPr>
          <w:rFonts w:eastAsia="Arial Unicode MS"/>
          <w:szCs w:val="24"/>
        </w:rPr>
        <w:t>telephone</w:t>
      </w:r>
      <w:proofErr w:type="spellEnd"/>
      <w:r w:rsidRPr="007F5837">
        <w:rPr>
          <w:rFonts w:eastAsia="Arial Unicode MS"/>
          <w:szCs w:val="24"/>
        </w:rPr>
        <w:t xml:space="preserve">"&gt; </w:t>
      </w:r>
      <w:proofErr w:type="gramStart"/>
      <w:r w:rsidRPr="007F5837">
        <w:rPr>
          <w:rFonts w:eastAsia="Arial Unicode MS"/>
          <w:szCs w:val="24"/>
        </w:rPr>
        <w:t>&lt;!--</w:t>
      </w:r>
      <w:proofErr w:type="gramEnd"/>
      <w:r w:rsidRPr="007F5837">
        <w:rPr>
          <w:rFonts w:eastAsia="Arial Unicode MS"/>
          <w:szCs w:val="24"/>
        </w:rPr>
        <w:t xml:space="preserve"> Контейнер для поля телефона --&gt;</w:t>
      </w:r>
    </w:p>
    <w:p w14:paraId="0818FDC9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</w:rPr>
        <w:t xml:space="preserve">                </w:t>
      </w:r>
      <w:r w:rsidRPr="007F5837">
        <w:rPr>
          <w:rFonts w:eastAsia="Arial Unicode MS"/>
          <w:szCs w:val="24"/>
          <w:lang w:val="en-US"/>
        </w:rPr>
        <w:t xml:space="preserve">&lt;label for="telephone"&gt;&lt;/label&gt;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Метка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для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поля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телефона</w:t>
      </w:r>
      <w:r w:rsidRPr="007F5837">
        <w:rPr>
          <w:rFonts w:eastAsia="Arial Unicode MS"/>
          <w:szCs w:val="24"/>
          <w:lang w:val="en-US"/>
        </w:rPr>
        <w:t xml:space="preserve"> --&gt;</w:t>
      </w:r>
    </w:p>
    <w:p w14:paraId="41CCAF82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  <w:lang w:val="en-US"/>
        </w:rPr>
        <w:t xml:space="preserve">                &lt;input type="text" placeholder="number" name="telephone" id="</w:t>
      </w:r>
      <w:proofErr w:type="spellStart"/>
      <w:r w:rsidRPr="007F5837">
        <w:rPr>
          <w:rFonts w:eastAsia="Arial Unicode MS"/>
          <w:szCs w:val="24"/>
          <w:lang w:val="en-US"/>
        </w:rPr>
        <w:t>telephone_input</w:t>
      </w:r>
      <w:proofErr w:type="spellEnd"/>
      <w:r w:rsidRPr="007F5837">
        <w:rPr>
          <w:rFonts w:eastAsia="Arial Unicode MS"/>
          <w:szCs w:val="24"/>
          <w:lang w:val="en-US"/>
        </w:rPr>
        <w:t xml:space="preserve">" required&gt;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Поле ввода телефона --&gt;</w:t>
      </w:r>
    </w:p>
    <w:p w14:paraId="6475DD80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&lt;/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>&gt;</w:t>
      </w:r>
    </w:p>
    <w:p w14:paraId="18BF5816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&lt;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 xml:space="preserve"> </w:t>
      </w:r>
      <w:proofErr w:type="spellStart"/>
      <w:r w:rsidRPr="007F5837">
        <w:rPr>
          <w:rFonts w:eastAsia="Arial Unicode MS"/>
          <w:szCs w:val="24"/>
        </w:rPr>
        <w:t>class</w:t>
      </w:r>
      <w:proofErr w:type="spellEnd"/>
      <w:r w:rsidRPr="007F5837">
        <w:rPr>
          <w:rFonts w:eastAsia="Arial Unicode MS"/>
          <w:szCs w:val="24"/>
        </w:rPr>
        <w:t>="</w:t>
      </w:r>
      <w:proofErr w:type="spellStart"/>
      <w:r w:rsidRPr="007F5837">
        <w:rPr>
          <w:rFonts w:eastAsia="Arial Unicode MS"/>
          <w:szCs w:val="24"/>
        </w:rPr>
        <w:t>country</w:t>
      </w:r>
      <w:proofErr w:type="spellEnd"/>
      <w:r w:rsidRPr="007F5837">
        <w:rPr>
          <w:rFonts w:eastAsia="Arial Unicode MS"/>
          <w:szCs w:val="24"/>
        </w:rPr>
        <w:t xml:space="preserve">"&gt; </w:t>
      </w:r>
      <w:proofErr w:type="gramStart"/>
      <w:r w:rsidRPr="007F5837">
        <w:rPr>
          <w:rFonts w:eastAsia="Arial Unicode MS"/>
          <w:szCs w:val="24"/>
        </w:rPr>
        <w:t>&lt;!--</w:t>
      </w:r>
      <w:proofErr w:type="gramEnd"/>
      <w:r w:rsidRPr="007F5837">
        <w:rPr>
          <w:rFonts w:eastAsia="Arial Unicode MS"/>
          <w:szCs w:val="24"/>
        </w:rPr>
        <w:t xml:space="preserve"> Контейнер для выбора страны --&gt;</w:t>
      </w:r>
    </w:p>
    <w:p w14:paraId="7FA2FCA2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    &lt;</w:t>
      </w:r>
      <w:proofErr w:type="spellStart"/>
      <w:r w:rsidRPr="007F5837">
        <w:rPr>
          <w:rFonts w:eastAsia="Arial Unicode MS"/>
          <w:szCs w:val="24"/>
        </w:rPr>
        <w:t>label</w:t>
      </w:r>
      <w:proofErr w:type="spellEnd"/>
      <w:r w:rsidRPr="007F5837">
        <w:rPr>
          <w:rFonts w:eastAsia="Arial Unicode MS"/>
          <w:szCs w:val="24"/>
        </w:rPr>
        <w:t xml:space="preserve"> </w:t>
      </w:r>
      <w:proofErr w:type="spellStart"/>
      <w:r w:rsidRPr="007F5837">
        <w:rPr>
          <w:rFonts w:eastAsia="Arial Unicode MS"/>
          <w:szCs w:val="24"/>
        </w:rPr>
        <w:t>for</w:t>
      </w:r>
      <w:proofErr w:type="spellEnd"/>
      <w:r w:rsidRPr="007F5837">
        <w:rPr>
          <w:rFonts w:eastAsia="Arial Unicode MS"/>
          <w:szCs w:val="24"/>
        </w:rPr>
        <w:t>="</w:t>
      </w:r>
      <w:proofErr w:type="spellStart"/>
      <w:r w:rsidRPr="007F5837">
        <w:rPr>
          <w:rFonts w:eastAsia="Arial Unicode MS"/>
          <w:szCs w:val="24"/>
        </w:rPr>
        <w:t>country</w:t>
      </w:r>
      <w:proofErr w:type="spellEnd"/>
      <w:proofErr w:type="gramStart"/>
      <w:r w:rsidRPr="007F5837">
        <w:rPr>
          <w:rFonts w:eastAsia="Arial Unicode MS"/>
          <w:szCs w:val="24"/>
        </w:rPr>
        <w:t>"&gt;&lt;</w:t>
      </w:r>
      <w:proofErr w:type="gramEnd"/>
      <w:r w:rsidRPr="007F5837">
        <w:rPr>
          <w:rFonts w:eastAsia="Arial Unicode MS"/>
          <w:szCs w:val="24"/>
        </w:rPr>
        <w:t>/</w:t>
      </w:r>
      <w:proofErr w:type="spellStart"/>
      <w:r w:rsidRPr="007F5837">
        <w:rPr>
          <w:rFonts w:eastAsia="Arial Unicode MS"/>
          <w:szCs w:val="24"/>
        </w:rPr>
        <w:t>label</w:t>
      </w:r>
      <w:proofErr w:type="spellEnd"/>
      <w:r w:rsidRPr="007F5837">
        <w:rPr>
          <w:rFonts w:eastAsia="Arial Unicode MS"/>
          <w:szCs w:val="24"/>
        </w:rPr>
        <w:t>&gt; &lt;!-- Метка для выбора страны --&gt;</w:t>
      </w:r>
    </w:p>
    <w:p w14:paraId="2AC2DF58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</w:rPr>
        <w:t xml:space="preserve">                </w:t>
      </w:r>
      <w:r w:rsidRPr="007F5837">
        <w:rPr>
          <w:rFonts w:eastAsia="Arial Unicode MS"/>
          <w:szCs w:val="24"/>
          <w:lang w:val="en-US"/>
        </w:rPr>
        <w:t>&lt;select name="country" id="</w:t>
      </w:r>
      <w:proofErr w:type="spellStart"/>
      <w:r w:rsidRPr="007F5837">
        <w:rPr>
          <w:rFonts w:eastAsia="Arial Unicode MS"/>
          <w:szCs w:val="24"/>
          <w:lang w:val="en-US"/>
        </w:rPr>
        <w:t>country_input</w:t>
      </w:r>
      <w:proofErr w:type="spellEnd"/>
      <w:r w:rsidRPr="007F5837">
        <w:rPr>
          <w:rFonts w:eastAsia="Arial Unicode MS"/>
          <w:szCs w:val="24"/>
          <w:lang w:val="en-US"/>
        </w:rPr>
        <w:t xml:space="preserve">" required&gt;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Выпадающий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список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для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выбора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страны</w:t>
      </w:r>
      <w:r w:rsidRPr="007F5837">
        <w:rPr>
          <w:rFonts w:eastAsia="Arial Unicode MS"/>
          <w:szCs w:val="24"/>
          <w:lang w:val="en-US"/>
        </w:rPr>
        <w:t xml:space="preserve"> --&gt;</w:t>
      </w:r>
    </w:p>
    <w:p w14:paraId="10FEFCA0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 disabled hidden selected&gt;Country&lt;/option&gt;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Опция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по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умолчанию</w:t>
      </w:r>
      <w:r w:rsidRPr="007F5837">
        <w:rPr>
          <w:rFonts w:eastAsia="Arial Unicode MS"/>
          <w:szCs w:val="24"/>
          <w:lang w:val="en-US"/>
        </w:rPr>
        <w:t xml:space="preserve"> --&gt;</w:t>
      </w:r>
    </w:p>
    <w:p w14:paraId="212E4ECF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&lt;option&gt;Russia&lt;/option&gt;</w:t>
      </w:r>
    </w:p>
    <w:p w14:paraId="08921606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&lt;option&gt;United States&lt;/option&gt;</w:t>
      </w:r>
    </w:p>
    <w:p w14:paraId="676387D8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&lt;option&gt;Canada&lt;/option&gt;</w:t>
      </w:r>
    </w:p>
    <w:p w14:paraId="705F54FD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&lt;option&gt;United Kingdom&lt;/option&gt;</w:t>
      </w:r>
    </w:p>
    <w:p w14:paraId="144C60DA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&lt;option&gt;Germany&lt;/option&gt;</w:t>
      </w:r>
    </w:p>
    <w:p w14:paraId="512C573F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&lt;option&gt;France&lt;/option&gt;</w:t>
      </w:r>
    </w:p>
    <w:p w14:paraId="2D1BF3BD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&lt;option&gt;Italy&lt;/option&gt;</w:t>
      </w:r>
    </w:p>
    <w:p w14:paraId="24626A0F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&lt;option&gt;Spain&lt;/option&gt;</w:t>
      </w:r>
    </w:p>
    <w:p w14:paraId="6E8B9777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&lt;option&gt;China&lt;/option&gt;</w:t>
      </w:r>
    </w:p>
    <w:p w14:paraId="7C3E9E26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lastRenderedPageBreak/>
        <w:t xml:space="preserve">                    &lt;option&gt;Japan&lt;/option&gt;</w:t>
      </w:r>
    </w:p>
    <w:p w14:paraId="094603A1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&lt;option&gt;Australia&lt;/option&gt;</w:t>
      </w:r>
    </w:p>
    <w:p w14:paraId="5E05F9A6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&lt;option&gt;India&lt;/option&gt;</w:t>
      </w:r>
    </w:p>
    <w:p w14:paraId="26473E0E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&lt;option&gt;Brazil&lt;/option&gt;</w:t>
      </w:r>
    </w:p>
    <w:p w14:paraId="16247661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&lt;option&gt;Mexico&lt;/option&gt;</w:t>
      </w:r>
    </w:p>
    <w:p w14:paraId="0FDE322B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&lt;option&gt;South Africa&lt;/option&gt;</w:t>
      </w:r>
    </w:p>
    <w:p w14:paraId="5A3767AC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&lt;option&gt;Argentina&lt;/option&gt;</w:t>
      </w:r>
    </w:p>
    <w:p w14:paraId="1A911956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&lt;option&gt;Netherlands&lt;/option&gt;</w:t>
      </w:r>
    </w:p>
    <w:p w14:paraId="4B85C8A4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&lt;option&gt;Switzerland&lt;/option&gt;</w:t>
      </w:r>
    </w:p>
    <w:p w14:paraId="666F1198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&lt;option&gt;Sweden&lt;/option&gt;</w:t>
      </w:r>
    </w:p>
    <w:p w14:paraId="4E02E223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&lt;option&gt;Norway&lt;/option&gt;</w:t>
      </w:r>
    </w:p>
    <w:p w14:paraId="5FAA4476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&lt;option&gt;Finland&lt;/option&gt;</w:t>
      </w:r>
    </w:p>
    <w:p w14:paraId="2211445A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&lt;option&gt;Denmark&lt;/option&gt;</w:t>
      </w:r>
    </w:p>
    <w:p w14:paraId="0B77F03D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&lt;option&gt;Belgium&lt;/option&gt;</w:t>
      </w:r>
    </w:p>
    <w:p w14:paraId="134808D6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&lt;option&gt;Austria&lt;/option&gt;</w:t>
      </w:r>
    </w:p>
    <w:p w14:paraId="4D87C7D1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&lt;option&gt;New Zealand&lt;/option&gt;</w:t>
      </w:r>
    </w:p>
    <w:p w14:paraId="6D09811A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&lt;option&gt;South Korea&lt;/option&gt;</w:t>
      </w:r>
    </w:p>
    <w:p w14:paraId="20AABD08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    &lt;option&gt;Singapore&lt;/option&gt;</w:t>
      </w:r>
    </w:p>
    <w:p w14:paraId="512295AD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    &lt;/select&gt;</w:t>
      </w:r>
    </w:p>
    <w:p w14:paraId="36D4E969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&lt;/div&gt;</w:t>
      </w:r>
    </w:p>
    <w:p w14:paraId="210B39A3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  <w:lang w:val="en-US"/>
        </w:rPr>
        <w:t xml:space="preserve">            </w:t>
      </w:r>
      <w:r w:rsidRPr="007F5837">
        <w:rPr>
          <w:rFonts w:eastAsia="Arial Unicode MS"/>
          <w:szCs w:val="24"/>
        </w:rPr>
        <w:t>&lt;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 xml:space="preserve"> </w:t>
      </w:r>
      <w:proofErr w:type="spellStart"/>
      <w:r w:rsidRPr="007F5837">
        <w:rPr>
          <w:rFonts w:eastAsia="Arial Unicode MS"/>
          <w:szCs w:val="24"/>
        </w:rPr>
        <w:t>class</w:t>
      </w:r>
      <w:proofErr w:type="spellEnd"/>
      <w:r w:rsidRPr="007F5837">
        <w:rPr>
          <w:rFonts w:eastAsia="Arial Unicode MS"/>
          <w:szCs w:val="24"/>
        </w:rPr>
        <w:t>="</w:t>
      </w:r>
      <w:proofErr w:type="spellStart"/>
      <w:r w:rsidRPr="007F5837">
        <w:rPr>
          <w:rFonts w:eastAsia="Arial Unicode MS"/>
          <w:szCs w:val="24"/>
        </w:rPr>
        <w:t>message</w:t>
      </w:r>
      <w:proofErr w:type="spellEnd"/>
      <w:r w:rsidRPr="007F5837">
        <w:rPr>
          <w:rFonts w:eastAsia="Arial Unicode MS"/>
          <w:szCs w:val="24"/>
        </w:rPr>
        <w:t xml:space="preserve">"&gt; </w:t>
      </w:r>
      <w:proofErr w:type="gramStart"/>
      <w:r w:rsidRPr="007F5837">
        <w:rPr>
          <w:rFonts w:eastAsia="Arial Unicode MS"/>
          <w:szCs w:val="24"/>
        </w:rPr>
        <w:t>&lt;!--</w:t>
      </w:r>
      <w:proofErr w:type="gramEnd"/>
      <w:r w:rsidRPr="007F5837">
        <w:rPr>
          <w:rFonts w:eastAsia="Arial Unicode MS"/>
          <w:szCs w:val="24"/>
        </w:rPr>
        <w:t xml:space="preserve"> Контейнер для текстового поля сообщения --&gt;</w:t>
      </w:r>
    </w:p>
    <w:p w14:paraId="46AEE98C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    &lt;</w:t>
      </w:r>
      <w:proofErr w:type="spellStart"/>
      <w:r w:rsidRPr="007F5837">
        <w:rPr>
          <w:rFonts w:eastAsia="Arial Unicode MS"/>
          <w:szCs w:val="24"/>
        </w:rPr>
        <w:t>label</w:t>
      </w:r>
      <w:proofErr w:type="spellEnd"/>
      <w:r w:rsidRPr="007F5837">
        <w:rPr>
          <w:rFonts w:eastAsia="Arial Unicode MS"/>
          <w:szCs w:val="24"/>
        </w:rPr>
        <w:t xml:space="preserve"> </w:t>
      </w:r>
      <w:proofErr w:type="spellStart"/>
      <w:r w:rsidRPr="007F5837">
        <w:rPr>
          <w:rFonts w:eastAsia="Arial Unicode MS"/>
          <w:szCs w:val="24"/>
        </w:rPr>
        <w:t>for</w:t>
      </w:r>
      <w:proofErr w:type="spellEnd"/>
      <w:r w:rsidRPr="007F5837">
        <w:rPr>
          <w:rFonts w:eastAsia="Arial Unicode MS"/>
          <w:szCs w:val="24"/>
        </w:rPr>
        <w:t>="</w:t>
      </w:r>
      <w:proofErr w:type="spellStart"/>
      <w:r w:rsidRPr="007F5837">
        <w:rPr>
          <w:rFonts w:eastAsia="Arial Unicode MS"/>
          <w:szCs w:val="24"/>
        </w:rPr>
        <w:t>message</w:t>
      </w:r>
      <w:proofErr w:type="spellEnd"/>
      <w:proofErr w:type="gramStart"/>
      <w:r w:rsidRPr="007F5837">
        <w:rPr>
          <w:rFonts w:eastAsia="Arial Unicode MS"/>
          <w:szCs w:val="24"/>
        </w:rPr>
        <w:t>"&gt;&lt;</w:t>
      </w:r>
      <w:proofErr w:type="gramEnd"/>
      <w:r w:rsidRPr="007F5837">
        <w:rPr>
          <w:rFonts w:eastAsia="Arial Unicode MS"/>
          <w:szCs w:val="24"/>
        </w:rPr>
        <w:t>/</w:t>
      </w:r>
      <w:proofErr w:type="spellStart"/>
      <w:r w:rsidRPr="007F5837">
        <w:rPr>
          <w:rFonts w:eastAsia="Arial Unicode MS"/>
          <w:szCs w:val="24"/>
        </w:rPr>
        <w:t>label</w:t>
      </w:r>
      <w:proofErr w:type="spellEnd"/>
      <w:r w:rsidRPr="007F5837">
        <w:rPr>
          <w:rFonts w:eastAsia="Arial Unicode MS"/>
          <w:szCs w:val="24"/>
        </w:rPr>
        <w:t>&gt; &lt;!-- Метка для текстового поля сообщения --&gt;</w:t>
      </w:r>
    </w:p>
    <w:p w14:paraId="3F4276B4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    </w:t>
      </w:r>
      <w:r w:rsidRPr="007F5837">
        <w:rPr>
          <w:rFonts w:eastAsia="Arial Unicode MS"/>
          <w:szCs w:val="24"/>
          <w:lang w:val="en-US"/>
        </w:rPr>
        <w:t>&lt;</w:t>
      </w:r>
      <w:proofErr w:type="spellStart"/>
      <w:r w:rsidRPr="007F5837">
        <w:rPr>
          <w:rFonts w:eastAsia="Arial Unicode MS"/>
          <w:szCs w:val="24"/>
          <w:lang w:val="en-US"/>
        </w:rPr>
        <w:t>textarea</w:t>
      </w:r>
      <w:proofErr w:type="spellEnd"/>
      <w:r w:rsidRPr="007F5837">
        <w:rPr>
          <w:rFonts w:eastAsia="Arial Unicode MS"/>
          <w:szCs w:val="24"/>
          <w:lang w:val="en-US"/>
        </w:rPr>
        <w:t xml:space="preserve"> name="message" placeholder="message" id="</w:t>
      </w:r>
      <w:proofErr w:type="spellStart"/>
      <w:r w:rsidRPr="007F5837">
        <w:rPr>
          <w:rFonts w:eastAsia="Arial Unicode MS"/>
          <w:szCs w:val="24"/>
          <w:lang w:val="en-US"/>
        </w:rPr>
        <w:t>message_input</w:t>
      </w:r>
      <w:proofErr w:type="spellEnd"/>
      <w:r w:rsidRPr="007F5837">
        <w:rPr>
          <w:rFonts w:eastAsia="Arial Unicode MS"/>
          <w:szCs w:val="24"/>
          <w:lang w:val="en-US"/>
        </w:rPr>
        <w:t>" cols="30" rows="5" required&gt;&lt;/</w:t>
      </w:r>
      <w:proofErr w:type="spellStart"/>
      <w:r w:rsidRPr="007F5837">
        <w:rPr>
          <w:rFonts w:eastAsia="Arial Unicode MS"/>
          <w:szCs w:val="24"/>
          <w:lang w:val="en-US"/>
        </w:rPr>
        <w:t>textarea</w:t>
      </w:r>
      <w:proofErr w:type="spellEnd"/>
      <w:r w:rsidRPr="007F5837">
        <w:rPr>
          <w:rFonts w:eastAsia="Arial Unicode MS"/>
          <w:szCs w:val="24"/>
          <w:lang w:val="en-US"/>
        </w:rPr>
        <w:t xml:space="preserve">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Текстовое поле для ввода сообщения --&gt;</w:t>
      </w:r>
    </w:p>
    <w:p w14:paraId="73D09EDF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&lt;/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>&gt;</w:t>
      </w:r>
    </w:p>
    <w:p w14:paraId="256BB5CB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 xml:space="preserve">            &lt;</w:t>
      </w:r>
      <w:proofErr w:type="spellStart"/>
      <w:r w:rsidRPr="007F5837">
        <w:rPr>
          <w:rFonts w:eastAsia="Arial Unicode MS"/>
          <w:szCs w:val="24"/>
        </w:rPr>
        <w:t>div</w:t>
      </w:r>
      <w:proofErr w:type="spellEnd"/>
      <w:r w:rsidRPr="007F5837">
        <w:rPr>
          <w:rFonts w:eastAsia="Arial Unicode MS"/>
          <w:szCs w:val="24"/>
        </w:rPr>
        <w:t xml:space="preserve"> </w:t>
      </w:r>
      <w:proofErr w:type="spellStart"/>
      <w:r w:rsidRPr="007F5837">
        <w:rPr>
          <w:rFonts w:eastAsia="Arial Unicode MS"/>
          <w:szCs w:val="24"/>
        </w:rPr>
        <w:t>class</w:t>
      </w:r>
      <w:proofErr w:type="spellEnd"/>
      <w:r w:rsidRPr="007F5837">
        <w:rPr>
          <w:rFonts w:eastAsia="Arial Unicode MS"/>
          <w:szCs w:val="24"/>
        </w:rPr>
        <w:t>="</w:t>
      </w:r>
      <w:proofErr w:type="spellStart"/>
      <w:r w:rsidRPr="007F5837">
        <w:rPr>
          <w:rFonts w:eastAsia="Arial Unicode MS"/>
          <w:szCs w:val="24"/>
        </w:rPr>
        <w:t>submit</w:t>
      </w:r>
      <w:proofErr w:type="spellEnd"/>
      <w:r w:rsidRPr="007F5837">
        <w:rPr>
          <w:rFonts w:eastAsia="Arial Unicode MS"/>
          <w:szCs w:val="24"/>
        </w:rPr>
        <w:t xml:space="preserve">"&gt; </w:t>
      </w:r>
      <w:proofErr w:type="gramStart"/>
      <w:r w:rsidRPr="007F5837">
        <w:rPr>
          <w:rFonts w:eastAsia="Arial Unicode MS"/>
          <w:szCs w:val="24"/>
        </w:rPr>
        <w:t>&lt;!--</w:t>
      </w:r>
      <w:proofErr w:type="gramEnd"/>
      <w:r w:rsidRPr="007F5837">
        <w:rPr>
          <w:rFonts w:eastAsia="Arial Unicode MS"/>
          <w:szCs w:val="24"/>
        </w:rPr>
        <w:t xml:space="preserve"> Контейнер для кнопки отправки --&gt;</w:t>
      </w:r>
    </w:p>
    <w:p w14:paraId="3029EC10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</w:rPr>
        <w:t xml:space="preserve">                </w:t>
      </w:r>
      <w:r w:rsidRPr="007F5837">
        <w:rPr>
          <w:rFonts w:eastAsia="Arial Unicode MS"/>
          <w:szCs w:val="24"/>
          <w:lang w:val="en-US"/>
        </w:rPr>
        <w:t>&lt;input type="submit" value="Send Message" id="</w:t>
      </w:r>
      <w:proofErr w:type="spellStart"/>
      <w:r w:rsidRPr="007F5837">
        <w:rPr>
          <w:rFonts w:eastAsia="Arial Unicode MS"/>
          <w:szCs w:val="24"/>
          <w:lang w:val="en-US"/>
        </w:rPr>
        <w:t>form_button</w:t>
      </w:r>
      <w:proofErr w:type="spellEnd"/>
      <w:r w:rsidRPr="007F5837">
        <w:rPr>
          <w:rFonts w:eastAsia="Arial Unicode MS"/>
          <w:szCs w:val="24"/>
          <w:lang w:val="en-US"/>
        </w:rPr>
        <w:t xml:space="preserve">"&gt;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Кнопка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отправки</w:t>
      </w:r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формы</w:t>
      </w:r>
      <w:r w:rsidRPr="007F5837">
        <w:rPr>
          <w:rFonts w:eastAsia="Arial Unicode MS"/>
          <w:szCs w:val="24"/>
          <w:lang w:val="en-US"/>
        </w:rPr>
        <w:t xml:space="preserve"> --&gt;</w:t>
      </w:r>
    </w:p>
    <w:p w14:paraId="5351E7F2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    &lt;/div&gt;</w:t>
      </w:r>
    </w:p>
    <w:p w14:paraId="083C095B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    &lt;/form&gt;</w:t>
      </w:r>
    </w:p>
    <w:p w14:paraId="023FA4C1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  <w:r w:rsidRPr="007F5837">
        <w:rPr>
          <w:rFonts w:eastAsia="Arial Unicode MS"/>
          <w:szCs w:val="24"/>
          <w:lang w:val="en-US"/>
        </w:rPr>
        <w:t xml:space="preserve">    &lt;/div&gt;</w:t>
      </w:r>
    </w:p>
    <w:p w14:paraId="5EA03888" w14:textId="77777777" w:rsidR="007F5837" w:rsidRPr="007F5837" w:rsidRDefault="007F5837" w:rsidP="007F5837">
      <w:pPr>
        <w:rPr>
          <w:rFonts w:eastAsia="Arial Unicode MS"/>
          <w:szCs w:val="24"/>
          <w:lang w:val="en-US"/>
        </w:rPr>
      </w:pPr>
    </w:p>
    <w:p w14:paraId="43A5B0FF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  <w:lang w:val="en-US"/>
        </w:rPr>
        <w:t xml:space="preserve">    &lt;script </w:t>
      </w:r>
      <w:proofErr w:type="spellStart"/>
      <w:r w:rsidRPr="007F5837">
        <w:rPr>
          <w:rFonts w:eastAsia="Arial Unicode MS"/>
          <w:szCs w:val="24"/>
          <w:lang w:val="en-US"/>
        </w:rPr>
        <w:t>src</w:t>
      </w:r>
      <w:proofErr w:type="spellEnd"/>
      <w:r w:rsidRPr="007F5837">
        <w:rPr>
          <w:rFonts w:eastAsia="Arial Unicode MS"/>
          <w:szCs w:val="24"/>
          <w:lang w:val="en-US"/>
        </w:rPr>
        <w:t>="</w:t>
      </w:r>
      <w:proofErr w:type="spellStart"/>
      <w:r w:rsidRPr="007F5837">
        <w:rPr>
          <w:rFonts w:eastAsia="Arial Unicode MS"/>
          <w:szCs w:val="24"/>
          <w:lang w:val="en-US"/>
        </w:rPr>
        <w:t>js</w:t>
      </w:r>
      <w:proofErr w:type="spellEnd"/>
      <w:r w:rsidRPr="007F5837">
        <w:rPr>
          <w:rFonts w:eastAsia="Arial Unicode MS"/>
          <w:szCs w:val="24"/>
          <w:lang w:val="en-US"/>
        </w:rPr>
        <w:t xml:space="preserve">/form.js"&gt;&lt;/script&gt; </w:t>
      </w:r>
      <w:proofErr w:type="gramStart"/>
      <w:r w:rsidRPr="007F5837">
        <w:rPr>
          <w:rFonts w:eastAsia="Arial Unicode MS"/>
          <w:szCs w:val="24"/>
          <w:lang w:val="en-US"/>
        </w:rPr>
        <w:t>&lt;!--</w:t>
      </w:r>
      <w:proofErr w:type="gramEnd"/>
      <w:r w:rsidRPr="007F5837">
        <w:rPr>
          <w:rFonts w:eastAsia="Arial Unicode MS"/>
          <w:szCs w:val="24"/>
          <w:lang w:val="en-US"/>
        </w:rPr>
        <w:t xml:space="preserve"> </w:t>
      </w:r>
      <w:r w:rsidRPr="007F5837">
        <w:rPr>
          <w:rFonts w:eastAsia="Arial Unicode MS"/>
          <w:szCs w:val="24"/>
        </w:rPr>
        <w:t>Подключение внешнего JavaScript файла --&gt;</w:t>
      </w:r>
    </w:p>
    <w:p w14:paraId="4683ED38" w14:textId="77777777" w:rsidR="007F5837" w:rsidRPr="007F5837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>&lt;/</w:t>
      </w:r>
      <w:proofErr w:type="spellStart"/>
      <w:r w:rsidRPr="007F5837">
        <w:rPr>
          <w:rFonts w:eastAsia="Arial Unicode MS"/>
          <w:szCs w:val="24"/>
        </w:rPr>
        <w:t>body</w:t>
      </w:r>
      <w:proofErr w:type="spellEnd"/>
      <w:r w:rsidRPr="007F5837">
        <w:rPr>
          <w:rFonts w:eastAsia="Arial Unicode MS"/>
          <w:szCs w:val="24"/>
        </w:rPr>
        <w:t>&gt;</w:t>
      </w:r>
    </w:p>
    <w:p w14:paraId="2CC1D17B" w14:textId="342CD2FF" w:rsidR="00065CFB" w:rsidRDefault="007F5837" w:rsidP="007F5837">
      <w:pPr>
        <w:rPr>
          <w:rFonts w:eastAsia="Arial Unicode MS"/>
          <w:szCs w:val="24"/>
        </w:rPr>
      </w:pPr>
      <w:r w:rsidRPr="007F5837">
        <w:rPr>
          <w:rFonts w:eastAsia="Arial Unicode MS"/>
          <w:szCs w:val="24"/>
        </w:rPr>
        <w:t>&lt;/</w:t>
      </w:r>
      <w:proofErr w:type="spellStart"/>
      <w:r w:rsidRPr="007F5837">
        <w:rPr>
          <w:rFonts w:eastAsia="Arial Unicode MS"/>
          <w:szCs w:val="24"/>
        </w:rPr>
        <w:t>html</w:t>
      </w:r>
      <w:proofErr w:type="spellEnd"/>
      <w:r w:rsidRPr="007F5837">
        <w:rPr>
          <w:rFonts w:eastAsia="Arial Unicode MS"/>
          <w:szCs w:val="24"/>
        </w:rPr>
        <w:t>&gt;</w:t>
      </w:r>
    </w:p>
    <w:p w14:paraId="36A74C77" w14:textId="72F57071" w:rsidR="007F5837" w:rsidRDefault="007F5837" w:rsidP="007F5837">
      <w:pPr>
        <w:rPr>
          <w:rFonts w:eastAsia="Arial Unicode MS"/>
          <w:szCs w:val="24"/>
        </w:rPr>
      </w:pPr>
    </w:p>
    <w:p w14:paraId="4CE7A147" w14:textId="6E4CCE2A" w:rsidR="00F0391E" w:rsidRPr="00F0391E" w:rsidRDefault="00F0391E" w:rsidP="00F0391E">
      <w:pPr>
        <w:jc w:val="center"/>
        <w:rPr>
          <w:rFonts w:eastAsia="Arial Unicode MS"/>
          <w:b/>
          <w:bCs/>
          <w:szCs w:val="24"/>
          <w:lang w:val="en-US"/>
        </w:rPr>
      </w:pPr>
      <w:r w:rsidRPr="00F0391E">
        <w:rPr>
          <w:rFonts w:eastAsia="Arial Unicode MS"/>
          <w:b/>
          <w:bCs/>
          <w:szCs w:val="24"/>
          <w:lang w:val="en-US"/>
        </w:rPr>
        <w:t>Form.js</w:t>
      </w:r>
    </w:p>
    <w:p w14:paraId="138E1121" w14:textId="4C33D9CE" w:rsidR="00F0391E" w:rsidRDefault="00F0391E" w:rsidP="00F0391E">
      <w:pPr>
        <w:jc w:val="center"/>
        <w:rPr>
          <w:rFonts w:eastAsia="Arial Unicode MS"/>
          <w:szCs w:val="24"/>
          <w:lang w:val="en-US"/>
        </w:rPr>
      </w:pPr>
    </w:p>
    <w:p w14:paraId="4366D3B3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proofErr w:type="spellStart"/>
      <w:proofErr w:type="gramStart"/>
      <w:r w:rsidRPr="00F0391E">
        <w:rPr>
          <w:rFonts w:eastAsia="Arial Unicode MS"/>
          <w:szCs w:val="24"/>
          <w:lang w:val="en-US"/>
        </w:rPr>
        <w:t>document.addEventListener</w:t>
      </w:r>
      <w:proofErr w:type="spellEnd"/>
      <w:proofErr w:type="gramEnd"/>
      <w:r w:rsidRPr="00F0391E">
        <w:rPr>
          <w:rFonts w:eastAsia="Arial Unicode MS"/>
          <w:szCs w:val="24"/>
          <w:lang w:val="en-US"/>
        </w:rPr>
        <w:t>('</w:t>
      </w:r>
      <w:proofErr w:type="spellStart"/>
      <w:r w:rsidRPr="00F0391E">
        <w:rPr>
          <w:rFonts w:eastAsia="Arial Unicode MS"/>
          <w:szCs w:val="24"/>
          <w:lang w:val="en-US"/>
        </w:rPr>
        <w:t>DOMContentLoaded</w:t>
      </w:r>
      <w:proofErr w:type="spellEnd"/>
      <w:r w:rsidRPr="00F0391E">
        <w:rPr>
          <w:rFonts w:eastAsia="Arial Unicode MS"/>
          <w:szCs w:val="24"/>
          <w:lang w:val="en-US"/>
        </w:rPr>
        <w:t xml:space="preserve">', function() { </w:t>
      </w:r>
    </w:p>
    <w:p w14:paraId="5AD45EE1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// </w:t>
      </w:r>
      <w:proofErr w:type="spellStart"/>
      <w:r w:rsidRPr="00F0391E">
        <w:rPr>
          <w:rFonts w:eastAsia="Arial Unicode MS"/>
          <w:szCs w:val="24"/>
          <w:lang w:val="en-US"/>
        </w:rPr>
        <w:t>Ждём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полной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загрузки</w:t>
      </w:r>
      <w:proofErr w:type="spellEnd"/>
      <w:r w:rsidRPr="00F0391E">
        <w:rPr>
          <w:rFonts w:eastAsia="Arial Unicode MS"/>
          <w:szCs w:val="24"/>
          <w:lang w:val="en-US"/>
        </w:rPr>
        <w:t xml:space="preserve"> HTML-</w:t>
      </w:r>
      <w:proofErr w:type="spellStart"/>
      <w:r w:rsidRPr="00F0391E">
        <w:rPr>
          <w:rFonts w:eastAsia="Arial Unicode MS"/>
          <w:szCs w:val="24"/>
          <w:lang w:val="en-US"/>
        </w:rPr>
        <w:t>документа</w:t>
      </w:r>
      <w:proofErr w:type="spellEnd"/>
    </w:p>
    <w:p w14:paraId="2048CA50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const form =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document.getElementById</w:t>
      </w:r>
      <w:proofErr w:type="spellEnd"/>
      <w:proofErr w:type="gramEnd"/>
      <w:r w:rsidRPr="00F0391E">
        <w:rPr>
          <w:rFonts w:eastAsia="Arial Unicode MS"/>
          <w:szCs w:val="24"/>
          <w:lang w:val="en-US"/>
        </w:rPr>
        <w:t>('</w:t>
      </w:r>
      <w:proofErr w:type="spellStart"/>
      <w:r w:rsidRPr="00F0391E">
        <w:rPr>
          <w:rFonts w:eastAsia="Arial Unicode MS"/>
          <w:szCs w:val="24"/>
          <w:lang w:val="en-US"/>
        </w:rPr>
        <w:t>contact_form</w:t>
      </w:r>
      <w:proofErr w:type="spellEnd"/>
      <w:r w:rsidRPr="00F0391E">
        <w:rPr>
          <w:rFonts w:eastAsia="Arial Unicode MS"/>
          <w:szCs w:val="24"/>
          <w:lang w:val="en-US"/>
        </w:rPr>
        <w:t xml:space="preserve">'); </w:t>
      </w:r>
    </w:p>
    <w:p w14:paraId="23861A1C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// </w:t>
      </w:r>
      <w:proofErr w:type="spellStart"/>
      <w:r w:rsidRPr="00F0391E">
        <w:rPr>
          <w:rFonts w:eastAsia="Arial Unicode MS"/>
          <w:szCs w:val="24"/>
          <w:lang w:val="en-US"/>
        </w:rPr>
        <w:t>Получаем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элемент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формы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по</w:t>
      </w:r>
      <w:proofErr w:type="spellEnd"/>
      <w:r w:rsidRPr="00F0391E">
        <w:rPr>
          <w:rFonts w:eastAsia="Arial Unicode MS"/>
          <w:szCs w:val="24"/>
          <w:lang w:val="en-US"/>
        </w:rPr>
        <w:t xml:space="preserve"> ID</w:t>
      </w:r>
    </w:p>
    <w:p w14:paraId="6AA45CBE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const </w:t>
      </w:r>
      <w:proofErr w:type="spellStart"/>
      <w:r w:rsidRPr="00F0391E">
        <w:rPr>
          <w:rFonts w:eastAsia="Arial Unicode MS"/>
          <w:szCs w:val="24"/>
          <w:lang w:val="en-US"/>
        </w:rPr>
        <w:t>telephoneInput</w:t>
      </w:r>
      <w:proofErr w:type="spellEnd"/>
      <w:r w:rsidRPr="00F0391E">
        <w:rPr>
          <w:rFonts w:eastAsia="Arial Unicode MS"/>
          <w:szCs w:val="24"/>
          <w:lang w:val="en-US"/>
        </w:rPr>
        <w:t xml:space="preserve"> =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document.getElementById</w:t>
      </w:r>
      <w:proofErr w:type="spellEnd"/>
      <w:proofErr w:type="gramEnd"/>
      <w:r w:rsidRPr="00F0391E">
        <w:rPr>
          <w:rFonts w:eastAsia="Arial Unicode MS"/>
          <w:szCs w:val="24"/>
          <w:lang w:val="en-US"/>
        </w:rPr>
        <w:t>('</w:t>
      </w:r>
      <w:proofErr w:type="spellStart"/>
      <w:r w:rsidRPr="00F0391E">
        <w:rPr>
          <w:rFonts w:eastAsia="Arial Unicode MS"/>
          <w:szCs w:val="24"/>
          <w:lang w:val="en-US"/>
        </w:rPr>
        <w:t>telephone_input</w:t>
      </w:r>
      <w:proofErr w:type="spellEnd"/>
      <w:r w:rsidRPr="00F0391E">
        <w:rPr>
          <w:rFonts w:eastAsia="Arial Unicode MS"/>
          <w:szCs w:val="24"/>
          <w:lang w:val="en-US"/>
        </w:rPr>
        <w:t xml:space="preserve">'); </w:t>
      </w:r>
    </w:p>
    <w:p w14:paraId="3E86C42F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  <w:lang w:val="en-US"/>
        </w:rPr>
        <w:t xml:space="preserve">    </w:t>
      </w:r>
      <w:r w:rsidRPr="00F0391E">
        <w:rPr>
          <w:rFonts w:eastAsia="Arial Unicode MS"/>
          <w:szCs w:val="24"/>
        </w:rPr>
        <w:t xml:space="preserve">// Получаем поле ввода телефона по </w:t>
      </w:r>
      <w:r w:rsidRPr="00F0391E">
        <w:rPr>
          <w:rFonts w:eastAsia="Arial Unicode MS"/>
          <w:szCs w:val="24"/>
          <w:lang w:val="en-US"/>
        </w:rPr>
        <w:t>ID</w:t>
      </w:r>
    </w:p>
    <w:p w14:paraId="53210CC6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</w:rPr>
        <w:t xml:space="preserve">    </w:t>
      </w:r>
      <w:r w:rsidRPr="00F0391E">
        <w:rPr>
          <w:rFonts w:eastAsia="Arial Unicode MS"/>
          <w:szCs w:val="24"/>
          <w:lang w:val="en-US"/>
        </w:rPr>
        <w:t xml:space="preserve">const </w:t>
      </w:r>
      <w:proofErr w:type="spellStart"/>
      <w:r w:rsidRPr="00F0391E">
        <w:rPr>
          <w:rFonts w:eastAsia="Arial Unicode MS"/>
          <w:szCs w:val="24"/>
          <w:lang w:val="en-US"/>
        </w:rPr>
        <w:t>countryInput</w:t>
      </w:r>
      <w:proofErr w:type="spellEnd"/>
      <w:r w:rsidRPr="00F0391E">
        <w:rPr>
          <w:rFonts w:eastAsia="Arial Unicode MS"/>
          <w:szCs w:val="24"/>
          <w:lang w:val="en-US"/>
        </w:rPr>
        <w:t xml:space="preserve"> =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document.getElementById</w:t>
      </w:r>
      <w:proofErr w:type="spellEnd"/>
      <w:proofErr w:type="gramEnd"/>
      <w:r w:rsidRPr="00F0391E">
        <w:rPr>
          <w:rFonts w:eastAsia="Arial Unicode MS"/>
          <w:szCs w:val="24"/>
          <w:lang w:val="en-US"/>
        </w:rPr>
        <w:t>('</w:t>
      </w:r>
      <w:proofErr w:type="spellStart"/>
      <w:r w:rsidRPr="00F0391E">
        <w:rPr>
          <w:rFonts w:eastAsia="Arial Unicode MS"/>
          <w:szCs w:val="24"/>
          <w:lang w:val="en-US"/>
        </w:rPr>
        <w:t>country_input</w:t>
      </w:r>
      <w:proofErr w:type="spellEnd"/>
      <w:r w:rsidRPr="00F0391E">
        <w:rPr>
          <w:rFonts w:eastAsia="Arial Unicode MS"/>
          <w:szCs w:val="24"/>
          <w:lang w:val="en-US"/>
        </w:rPr>
        <w:t xml:space="preserve">'); </w:t>
      </w:r>
    </w:p>
    <w:p w14:paraId="35F3EFA2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  <w:lang w:val="en-US"/>
        </w:rPr>
        <w:t xml:space="preserve">    </w:t>
      </w:r>
      <w:r w:rsidRPr="00F0391E">
        <w:rPr>
          <w:rFonts w:eastAsia="Arial Unicode MS"/>
          <w:szCs w:val="24"/>
        </w:rPr>
        <w:t xml:space="preserve">// Получаем поле выбора страны по </w:t>
      </w:r>
      <w:r w:rsidRPr="00F0391E">
        <w:rPr>
          <w:rFonts w:eastAsia="Arial Unicode MS"/>
          <w:szCs w:val="24"/>
          <w:lang w:val="en-US"/>
        </w:rPr>
        <w:t>ID</w:t>
      </w:r>
    </w:p>
    <w:p w14:paraId="6A3CDC50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</w:t>
      </w:r>
      <w:r w:rsidRPr="00F0391E">
        <w:rPr>
          <w:rFonts w:eastAsia="Arial Unicode MS"/>
          <w:szCs w:val="24"/>
          <w:lang w:val="en-US"/>
        </w:rPr>
        <w:t>const</w:t>
      </w:r>
      <w:r w:rsidRPr="00F0391E">
        <w:rPr>
          <w:rFonts w:eastAsia="Arial Unicode MS"/>
          <w:szCs w:val="24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telephoneRegex</w:t>
      </w:r>
      <w:proofErr w:type="spellEnd"/>
      <w:r w:rsidRPr="00F0391E">
        <w:rPr>
          <w:rFonts w:eastAsia="Arial Unicode MS"/>
          <w:szCs w:val="24"/>
        </w:rPr>
        <w:t xml:space="preserve"> = /^\</w:t>
      </w:r>
      <w:proofErr w:type="gramStart"/>
      <w:r w:rsidRPr="00F0391E">
        <w:rPr>
          <w:rFonts w:eastAsia="Arial Unicode MS"/>
          <w:szCs w:val="24"/>
        </w:rPr>
        <w:t>+?[</w:t>
      </w:r>
      <w:proofErr w:type="gramEnd"/>
      <w:r w:rsidRPr="00F0391E">
        <w:rPr>
          <w:rFonts w:eastAsia="Arial Unicode MS"/>
          <w:szCs w:val="24"/>
        </w:rPr>
        <w:t xml:space="preserve">0-9]{10,15}$/; </w:t>
      </w:r>
    </w:p>
    <w:p w14:paraId="3BDCC753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// Регулярное выражение для проверки номера телефона</w:t>
      </w:r>
    </w:p>
    <w:p w14:paraId="1FD781F6" w14:textId="77777777" w:rsidR="00F0391E" w:rsidRPr="00F0391E" w:rsidRDefault="00F0391E" w:rsidP="00F0391E">
      <w:pPr>
        <w:rPr>
          <w:rFonts w:eastAsia="Arial Unicode MS"/>
          <w:szCs w:val="24"/>
        </w:rPr>
      </w:pPr>
    </w:p>
    <w:p w14:paraId="29A186CC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</w:rPr>
        <w:t xml:space="preserve">    </w:t>
      </w:r>
      <w:r w:rsidRPr="00F0391E">
        <w:rPr>
          <w:rFonts w:eastAsia="Arial Unicode MS"/>
          <w:szCs w:val="24"/>
          <w:lang w:val="en-US"/>
        </w:rPr>
        <w:t xml:space="preserve">function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validateTelephone</w:t>
      </w:r>
      <w:proofErr w:type="spellEnd"/>
      <w:r w:rsidRPr="00F0391E">
        <w:rPr>
          <w:rFonts w:eastAsia="Arial Unicode MS"/>
          <w:szCs w:val="24"/>
          <w:lang w:val="en-US"/>
        </w:rPr>
        <w:t>(</w:t>
      </w:r>
      <w:proofErr w:type="gramEnd"/>
      <w:r w:rsidRPr="00F0391E">
        <w:rPr>
          <w:rFonts w:eastAsia="Arial Unicode MS"/>
          <w:szCs w:val="24"/>
          <w:lang w:val="en-US"/>
        </w:rPr>
        <w:t>) {</w:t>
      </w:r>
    </w:p>
    <w:p w14:paraId="34BCFE13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    const </w:t>
      </w:r>
      <w:proofErr w:type="spellStart"/>
      <w:r w:rsidRPr="00F0391E">
        <w:rPr>
          <w:rFonts w:eastAsia="Arial Unicode MS"/>
          <w:szCs w:val="24"/>
          <w:lang w:val="en-US"/>
        </w:rPr>
        <w:t>telephoneValue</w:t>
      </w:r>
      <w:proofErr w:type="spellEnd"/>
      <w:r w:rsidRPr="00F0391E">
        <w:rPr>
          <w:rFonts w:eastAsia="Arial Unicode MS"/>
          <w:szCs w:val="24"/>
          <w:lang w:val="en-US"/>
        </w:rPr>
        <w:t xml:space="preserve"> =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telephoneInput.value.trim</w:t>
      </w:r>
      <w:proofErr w:type="spellEnd"/>
      <w:proofErr w:type="gramEnd"/>
      <w:r w:rsidRPr="00F0391E">
        <w:rPr>
          <w:rFonts w:eastAsia="Arial Unicode MS"/>
          <w:szCs w:val="24"/>
          <w:lang w:val="en-US"/>
        </w:rPr>
        <w:t xml:space="preserve">(); </w:t>
      </w:r>
    </w:p>
    <w:p w14:paraId="516C010F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  <w:lang w:val="en-US"/>
        </w:rPr>
        <w:lastRenderedPageBreak/>
        <w:t xml:space="preserve">        </w:t>
      </w:r>
      <w:r w:rsidRPr="00F0391E">
        <w:rPr>
          <w:rFonts w:eastAsia="Arial Unicode MS"/>
          <w:szCs w:val="24"/>
        </w:rPr>
        <w:t>// Получаем значение телефона и убираем лишние пробелы</w:t>
      </w:r>
    </w:p>
    <w:p w14:paraId="37717457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</w:t>
      </w:r>
      <w:r w:rsidRPr="00F0391E">
        <w:rPr>
          <w:rFonts w:eastAsia="Arial Unicode MS"/>
          <w:szCs w:val="24"/>
          <w:lang w:val="en-US"/>
        </w:rPr>
        <w:t>return</w:t>
      </w:r>
      <w:r w:rsidRPr="00F0391E">
        <w:rPr>
          <w:rFonts w:eastAsia="Arial Unicode MS"/>
          <w:szCs w:val="24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telephoneRegex</w:t>
      </w:r>
      <w:proofErr w:type="spellEnd"/>
      <w:r w:rsidRPr="00F0391E">
        <w:rPr>
          <w:rFonts w:eastAsia="Arial Unicode MS"/>
          <w:szCs w:val="24"/>
        </w:rPr>
        <w:t>.</w:t>
      </w:r>
      <w:r w:rsidRPr="00F0391E">
        <w:rPr>
          <w:rFonts w:eastAsia="Arial Unicode MS"/>
          <w:szCs w:val="24"/>
          <w:lang w:val="en-US"/>
        </w:rPr>
        <w:t>test</w:t>
      </w:r>
      <w:r w:rsidRPr="00F0391E">
        <w:rPr>
          <w:rFonts w:eastAsia="Arial Unicode MS"/>
          <w:szCs w:val="24"/>
        </w:rPr>
        <w:t>(</w:t>
      </w:r>
      <w:proofErr w:type="spellStart"/>
      <w:r w:rsidRPr="00F0391E">
        <w:rPr>
          <w:rFonts w:eastAsia="Arial Unicode MS"/>
          <w:szCs w:val="24"/>
          <w:lang w:val="en-US"/>
        </w:rPr>
        <w:t>telephoneValue</w:t>
      </w:r>
      <w:proofErr w:type="spellEnd"/>
      <w:r w:rsidRPr="00F0391E">
        <w:rPr>
          <w:rFonts w:eastAsia="Arial Unicode MS"/>
          <w:szCs w:val="24"/>
        </w:rPr>
        <w:t xml:space="preserve">); </w:t>
      </w:r>
    </w:p>
    <w:p w14:paraId="168909EC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// Проверяем значение по регулярному выражению</w:t>
      </w:r>
    </w:p>
    <w:p w14:paraId="224E4DD2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</w:rPr>
        <w:t xml:space="preserve">    </w:t>
      </w:r>
      <w:r w:rsidRPr="00F0391E">
        <w:rPr>
          <w:rFonts w:eastAsia="Arial Unicode MS"/>
          <w:szCs w:val="24"/>
          <w:lang w:val="en-US"/>
        </w:rPr>
        <w:t>}</w:t>
      </w:r>
    </w:p>
    <w:p w14:paraId="310C35C6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</w:p>
    <w:p w14:paraId="3C77C785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function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validateCountry</w:t>
      </w:r>
      <w:proofErr w:type="spellEnd"/>
      <w:r w:rsidRPr="00F0391E">
        <w:rPr>
          <w:rFonts w:eastAsia="Arial Unicode MS"/>
          <w:szCs w:val="24"/>
          <w:lang w:val="en-US"/>
        </w:rPr>
        <w:t>(</w:t>
      </w:r>
      <w:proofErr w:type="gramEnd"/>
      <w:r w:rsidRPr="00F0391E">
        <w:rPr>
          <w:rFonts w:eastAsia="Arial Unicode MS"/>
          <w:szCs w:val="24"/>
          <w:lang w:val="en-US"/>
        </w:rPr>
        <w:t>) {</w:t>
      </w:r>
    </w:p>
    <w:p w14:paraId="5A2E03F2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  <w:lang w:val="en-US"/>
        </w:rPr>
        <w:t xml:space="preserve">        return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countryInput.value</w:t>
      </w:r>
      <w:proofErr w:type="spellEnd"/>
      <w:r w:rsidRPr="00F0391E">
        <w:rPr>
          <w:rFonts w:eastAsia="Arial Unicode MS"/>
          <w:szCs w:val="24"/>
          <w:lang w:val="en-US"/>
        </w:rPr>
        <w:t xml:space="preserve"> !</w:t>
      </w:r>
      <w:proofErr w:type="gramEnd"/>
      <w:r w:rsidRPr="00F0391E">
        <w:rPr>
          <w:rFonts w:eastAsia="Arial Unicode MS"/>
          <w:szCs w:val="24"/>
          <w:lang w:val="en-US"/>
        </w:rPr>
        <w:t xml:space="preserve">== </w:t>
      </w:r>
      <w:r w:rsidRPr="00F0391E">
        <w:rPr>
          <w:rFonts w:eastAsia="Arial Unicode MS"/>
          <w:szCs w:val="24"/>
        </w:rPr>
        <w:t>"</w:t>
      </w:r>
      <w:r w:rsidRPr="00F0391E">
        <w:rPr>
          <w:rFonts w:eastAsia="Arial Unicode MS"/>
          <w:szCs w:val="24"/>
          <w:lang w:val="en-US"/>
        </w:rPr>
        <w:t>Country</w:t>
      </w:r>
      <w:r w:rsidRPr="00F0391E">
        <w:rPr>
          <w:rFonts w:eastAsia="Arial Unicode MS"/>
          <w:szCs w:val="24"/>
        </w:rPr>
        <w:t xml:space="preserve">"; </w:t>
      </w:r>
    </w:p>
    <w:p w14:paraId="325A3175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// Проверяем, что выбрана не опция по умолчанию</w:t>
      </w:r>
    </w:p>
    <w:p w14:paraId="4928277A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</w:rPr>
        <w:t xml:space="preserve">    </w:t>
      </w:r>
      <w:r w:rsidRPr="00F0391E">
        <w:rPr>
          <w:rFonts w:eastAsia="Arial Unicode MS"/>
          <w:szCs w:val="24"/>
          <w:lang w:val="en-US"/>
        </w:rPr>
        <w:t>}</w:t>
      </w:r>
    </w:p>
    <w:p w14:paraId="247F4239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</w:p>
    <w:p w14:paraId="411C4273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form.addEventListener</w:t>
      </w:r>
      <w:proofErr w:type="spellEnd"/>
      <w:proofErr w:type="gramEnd"/>
      <w:r w:rsidRPr="00F0391E">
        <w:rPr>
          <w:rFonts w:eastAsia="Arial Unicode MS"/>
          <w:szCs w:val="24"/>
          <w:lang w:val="en-US"/>
        </w:rPr>
        <w:t xml:space="preserve">('submit', function(event) { </w:t>
      </w:r>
    </w:p>
    <w:p w14:paraId="742E0307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  <w:lang w:val="en-US"/>
        </w:rPr>
        <w:t xml:space="preserve">        </w:t>
      </w:r>
      <w:r w:rsidRPr="00F0391E">
        <w:rPr>
          <w:rFonts w:eastAsia="Arial Unicode MS"/>
          <w:szCs w:val="24"/>
        </w:rPr>
        <w:t>// Добавляем обработчик события отправки формы</w:t>
      </w:r>
    </w:p>
    <w:p w14:paraId="243707CD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</w:t>
      </w:r>
      <w:r w:rsidRPr="00F0391E">
        <w:rPr>
          <w:rFonts w:eastAsia="Arial Unicode MS"/>
          <w:szCs w:val="24"/>
          <w:lang w:val="en-US"/>
        </w:rPr>
        <w:t>let</w:t>
      </w:r>
      <w:r w:rsidRPr="00F0391E">
        <w:rPr>
          <w:rFonts w:eastAsia="Arial Unicode MS"/>
          <w:szCs w:val="24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isValid</w:t>
      </w:r>
      <w:proofErr w:type="spellEnd"/>
      <w:r w:rsidRPr="00F0391E">
        <w:rPr>
          <w:rFonts w:eastAsia="Arial Unicode MS"/>
          <w:szCs w:val="24"/>
        </w:rPr>
        <w:t xml:space="preserve"> = </w:t>
      </w:r>
      <w:r w:rsidRPr="00F0391E">
        <w:rPr>
          <w:rFonts w:eastAsia="Arial Unicode MS"/>
          <w:szCs w:val="24"/>
          <w:lang w:val="en-US"/>
        </w:rPr>
        <w:t>true</w:t>
      </w:r>
      <w:r w:rsidRPr="00F0391E">
        <w:rPr>
          <w:rFonts w:eastAsia="Arial Unicode MS"/>
          <w:szCs w:val="24"/>
        </w:rPr>
        <w:t xml:space="preserve">; </w:t>
      </w:r>
    </w:p>
    <w:p w14:paraId="6E32F872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// Флаг для проверки валидности формы</w:t>
      </w:r>
    </w:p>
    <w:p w14:paraId="3472175D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</w:t>
      </w:r>
      <w:r w:rsidRPr="00F0391E">
        <w:rPr>
          <w:rFonts w:eastAsia="Arial Unicode MS"/>
          <w:szCs w:val="24"/>
          <w:lang w:val="en-US"/>
        </w:rPr>
        <w:t>let</w:t>
      </w:r>
      <w:r w:rsidRPr="00F0391E">
        <w:rPr>
          <w:rFonts w:eastAsia="Arial Unicode MS"/>
          <w:szCs w:val="24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errorMessage</w:t>
      </w:r>
      <w:proofErr w:type="spellEnd"/>
      <w:r w:rsidRPr="00F0391E">
        <w:rPr>
          <w:rFonts w:eastAsia="Arial Unicode MS"/>
          <w:szCs w:val="24"/>
        </w:rPr>
        <w:t xml:space="preserve"> = ''; </w:t>
      </w:r>
    </w:p>
    <w:p w14:paraId="17F71EA2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// Строка для хранения сообщений об ошибках</w:t>
      </w:r>
    </w:p>
    <w:p w14:paraId="7E5EEA24" w14:textId="77777777" w:rsidR="00F0391E" w:rsidRPr="00F0391E" w:rsidRDefault="00F0391E" w:rsidP="00F0391E">
      <w:pPr>
        <w:rPr>
          <w:rFonts w:eastAsia="Arial Unicode MS"/>
          <w:szCs w:val="24"/>
        </w:rPr>
      </w:pPr>
    </w:p>
    <w:p w14:paraId="1A495740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</w:t>
      </w:r>
      <w:r w:rsidRPr="00F0391E">
        <w:rPr>
          <w:rFonts w:eastAsia="Arial Unicode MS"/>
          <w:szCs w:val="24"/>
          <w:lang w:val="en-US"/>
        </w:rPr>
        <w:t>if</w:t>
      </w:r>
      <w:r w:rsidRPr="00F0391E">
        <w:rPr>
          <w:rFonts w:eastAsia="Arial Unicode MS"/>
          <w:szCs w:val="24"/>
        </w:rPr>
        <w:t xml:space="preserve"> </w:t>
      </w:r>
      <w:proofErr w:type="gramStart"/>
      <w:r w:rsidRPr="00F0391E">
        <w:rPr>
          <w:rFonts w:eastAsia="Arial Unicode MS"/>
          <w:szCs w:val="24"/>
        </w:rPr>
        <w:t>(!</w:t>
      </w:r>
      <w:proofErr w:type="spellStart"/>
      <w:r w:rsidRPr="00F0391E">
        <w:rPr>
          <w:rFonts w:eastAsia="Arial Unicode MS"/>
          <w:szCs w:val="24"/>
          <w:lang w:val="en-US"/>
        </w:rPr>
        <w:t>validateTelephone</w:t>
      </w:r>
      <w:proofErr w:type="spellEnd"/>
      <w:proofErr w:type="gramEnd"/>
      <w:r w:rsidRPr="00F0391E">
        <w:rPr>
          <w:rFonts w:eastAsia="Arial Unicode MS"/>
          <w:szCs w:val="24"/>
        </w:rPr>
        <w:t xml:space="preserve">()) { </w:t>
      </w:r>
    </w:p>
    <w:p w14:paraId="0AA4E295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Если телефон не валиден</w:t>
      </w:r>
    </w:p>
    <w:p w14:paraId="729527AC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</w:t>
      </w:r>
      <w:proofErr w:type="spellStart"/>
      <w:r w:rsidRPr="00F0391E">
        <w:rPr>
          <w:rFonts w:eastAsia="Arial Unicode MS"/>
          <w:szCs w:val="24"/>
          <w:lang w:val="en-US"/>
        </w:rPr>
        <w:t>isValid</w:t>
      </w:r>
      <w:proofErr w:type="spellEnd"/>
      <w:r w:rsidRPr="00F0391E">
        <w:rPr>
          <w:rFonts w:eastAsia="Arial Unicode MS"/>
          <w:szCs w:val="24"/>
        </w:rPr>
        <w:t xml:space="preserve"> = </w:t>
      </w:r>
      <w:r w:rsidRPr="00F0391E">
        <w:rPr>
          <w:rFonts w:eastAsia="Arial Unicode MS"/>
          <w:szCs w:val="24"/>
          <w:lang w:val="en-US"/>
        </w:rPr>
        <w:t>false</w:t>
      </w:r>
      <w:r w:rsidRPr="00F0391E">
        <w:rPr>
          <w:rFonts w:eastAsia="Arial Unicode MS"/>
          <w:szCs w:val="24"/>
        </w:rPr>
        <w:t xml:space="preserve">; </w:t>
      </w:r>
    </w:p>
    <w:p w14:paraId="5F1FDE81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Устанавливаем флаг валидности в </w:t>
      </w:r>
      <w:r w:rsidRPr="00F0391E">
        <w:rPr>
          <w:rFonts w:eastAsia="Arial Unicode MS"/>
          <w:szCs w:val="24"/>
          <w:lang w:val="en-US"/>
        </w:rPr>
        <w:t>false</w:t>
      </w:r>
    </w:p>
    <w:p w14:paraId="64A7DFCA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</w:t>
      </w:r>
      <w:proofErr w:type="spellStart"/>
      <w:r w:rsidRPr="00F0391E">
        <w:rPr>
          <w:rFonts w:eastAsia="Arial Unicode MS"/>
          <w:szCs w:val="24"/>
          <w:lang w:val="en-US"/>
        </w:rPr>
        <w:t>telephoneInput</w:t>
      </w:r>
      <w:proofErr w:type="spellEnd"/>
      <w:r w:rsidRPr="00F0391E">
        <w:rPr>
          <w:rFonts w:eastAsia="Arial Unicode MS"/>
          <w:szCs w:val="24"/>
        </w:rPr>
        <w:t>.</w:t>
      </w:r>
      <w:proofErr w:type="spellStart"/>
      <w:r w:rsidRPr="00F0391E">
        <w:rPr>
          <w:rFonts w:eastAsia="Arial Unicode MS"/>
          <w:szCs w:val="24"/>
          <w:lang w:val="en-US"/>
        </w:rPr>
        <w:t>classList</w:t>
      </w:r>
      <w:proofErr w:type="spellEnd"/>
      <w:r w:rsidRPr="00F0391E">
        <w:rPr>
          <w:rFonts w:eastAsia="Arial Unicode MS"/>
          <w:szCs w:val="24"/>
        </w:rPr>
        <w:t>.</w:t>
      </w:r>
      <w:r w:rsidRPr="00F0391E">
        <w:rPr>
          <w:rFonts w:eastAsia="Arial Unicode MS"/>
          <w:szCs w:val="24"/>
          <w:lang w:val="en-US"/>
        </w:rPr>
        <w:t>add</w:t>
      </w:r>
      <w:r w:rsidRPr="00F0391E">
        <w:rPr>
          <w:rFonts w:eastAsia="Arial Unicode MS"/>
          <w:szCs w:val="24"/>
        </w:rPr>
        <w:t>('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 xml:space="preserve">'); </w:t>
      </w:r>
    </w:p>
    <w:p w14:paraId="17413BED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Добавляем класс 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>' к полю телефона</w:t>
      </w:r>
    </w:p>
    <w:p w14:paraId="3CA4AA05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</w:t>
      </w:r>
      <w:proofErr w:type="spellStart"/>
      <w:r w:rsidRPr="00F0391E">
        <w:rPr>
          <w:rFonts w:eastAsia="Arial Unicode MS"/>
          <w:szCs w:val="24"/>
          <w:lang w:val="en-US"/>
        </w:rPr>
        <w:t>errorMessage</w:t>
      </w:r>
      <w:proofErr w:type="spellEnd"/>
      <w:r w:rsidRPr="00F0391E">
        <w:rPr>
          <w:rFonts w:eastAsia="Arial Unicode MS"/>
          <w:szCs w:val="24"/>
        </w:rPr>
        <w:t xml:space="preserve"> += 'Пожалуйста, введите корректный номер телефона.\</w:t>
      </w:r>
      <w:r w:rsidRPr="00F0391E">
        <w:rPr>
          <w:rFonts w:eastAsia="Arial Unicode MS"/>
          <w:szCs w:val="24"/>
          <w:lang w:val="en-US"/>
        </w:rPr>
        <w:t>n</w:t>
      </w:r>
      <w:r w:rsidRPr="00F0391E">
        <w:rPr>
          <w:rFonts w:eastAsia="Arial Unicode MS"/>
          <w:szCs w:val="24"/>
        </w:rPr>
        <w:t xml:space="preserve">'; </w:t>
      </w:r>
    </w:p>
    <w:p w14:paraId="141B6121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Добавляем сообщение об ошибке</w:t>
      </w:r>
    </w:p>
    <w:p w14:paraId="7969E442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} </w:t>
      </w:r>
      <w:r w:rsidRPr="00F0391E">
        <w:rPr>
          <w:rFonts w:eastAsia="Arial Unicode MS"/>
          <w:szCs w:val="24"/>
          <w:lang w:val="en-US"/>
        </w:rPr>
        <w:t>else</w:t>
      </w:r>
      <w:r w:rsidRPr="00F0391E">
        <w:rPr>
          <w:rFonts w:eastAsia="Arial Unicode MS"/>
          <w:szCs w:val="24"/>
        </w:rPr>
        <w:t xml:space="preserve"> {</w:t>
      </w:r>
    </w:p>
    <w:p w14:paraId="6E66BDCC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telephoneInput</w:t>
      </w:r>
      <w:proofErr w:type="spellEnd"/>
      <w:r w:rsidRPr="00F0391E">
        <w:rPr>
          <w:rFonts w:eastAsia="Arial Unicode MS"/>
          <w:szCs w:val="24"/>
        </w:rPr>
        <w:t>.</w:t>
      </w:r>
      <w:proofErr w:type="spellStart"/>
      <w:r w:rsidRPr="00F0391E">
        <w:rPr>
          <w:rFonts w:eastAsia="Arial Unicode MS"/>
          <w:szCs w:val="24"/>
          <w:lang w:val="en-US"/>
        </w:rPr>
        <w:t>classList</w:t>
      </w:r>
      <w:proofErr w:type="spellEnd"/>
      <w:r w:rsidRPr="00F0391E">
        <w:rPr>
          <w:rFonts w:eastAsia="Arial Unicode MS"/>
          <w:szCs w:val="24"/>
        </w:rPr>
        <w:t>.</w:t>
      </w:r>
      <w:r w:rsidRPr="00F0391E">
        <w:rPr>
          <w:rFonts w:eastAsia="Arial Unicode MS"/>
          <w:szCs w:val="24"/>
          <w:lang w:val="en-US"/>
        </w:rPr>
        <w:t>remove</w:t>
      </w:r>
      <w:proofErr w:type="gramEnd"/>
      <w:r w:rsidRPr="00F0391E">
        <w:rPr>
          <w:rFonts w:eastAsia="Arial Unicode MS"/>
          <w:szCs w:val="24"/>
        </w:rPr>
        <w:t>('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 xml:space="preserve">'); </w:t>
      </w:r>
    </w:p>
    <w:p w14:paraId="768C24D5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Убираем класс 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>', если поле валидно</w:t>
      </w:r>
    </w:p>
    <w:p w14:paraId="796DE49B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}</w:t>
      </w:r>
    </w:p>
    <w:p w14:paraId="07E7F770" w14:textId="77777777" w:rsidR="00F0391E" w:rsidRPr="00F0391E" w:rsidRDefault="00F0391E" w:rsidP="00F0391E">
      <w:pPr>
        <w:rPr>
          <w:rFonts w:eastAsia="Arial Unicode MS"/>
          <w:szCs w:val="24"/>
        </w:rPr>
      </w:pPr>
    </w:p>
    <w:p w14:paraId="690C312B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</w:t>
      </w:r>
      <w:r w:rsidRPr="00F0391E">
        <w:rPr>
          <w:rFonts w:eastAsia="Arial Unicode MS"/>
          <w:szCs w:val="24"/>
          <w:lang w:val="en-US"/>
        </w:rPr>
        <w:t>if</w:t>
      </w:r>
      <w:r w:rsidRPr="00F0391E">
        <w:rPr>
          <w:rFonts w:eastAsia="Arial Unicode MS"/>
          <w:szCs w:val="24"/>
        </w:rPr>
        <w:t xml:space="preserve"> </w:t>
      </w:r>
      <w:proofErr w:type="gramStart"/>
      <w:r w:rsidRPr="00F0391E">
        <w:rPr>
          <w:rFonts w:eastAsia="Arial Unicode MS"/>
          <w:szCs w:val="24"/>
        </w:rPr>
        <w:t>(!</w:t>
      </w:r>
      <w:proofErr w:type="spellStart"/>
      <w:r w:rsidRPr="00F0391E">
        <w:rPr>
          <w:rFonts w:eastAsia="Arial Unicode MS"/>
          <w:szCs w:val="24"/>
          <w:lang w:val="en-US"/>
        </w:rPr>
        <w:t>validateCountry</w:t>
      </w:r>
      <w:proofErr w:type="spellEnd"/>
      <w:proofErr w:type="gramEnd"/>
      <w:r w:rsidRPr="00F0391E">
        <w:rPr>
          <w:rFonts w:eastAsia="Arial Unicode MS"/>
          <w:szCs w:val="24"/>
        </w:rPr>
        <w:t xml:space="preserve">()) { </w:t>
      </w:r>
    </w:p>
    <w:p w14:paraId="13C72247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Если страна не выбрана</w:t>
      </w:r>
    </w:p>
    <w:p w14:paraId="597AC799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</w:t>
      </w:r>
      <w:proofErr w:type="spellStart"/>
      <w:r w:rsidRPr="00F0391E">
        <w:rPr>
          <w:rFonts w:eastAsia="Arial Unicode MS"/>
          <w:szCs w:val="24"/>
          <w:lang w:val="en-US"/>
        </w:rPr>
        <w:t>isValid</w:t>
      </w:r>
      <w:proofErr w:type="spellEnd"/>
      <w:r w:rsidRPr="00F0391E">
        <w:rPr>
          <w:rFonts w:eastAsia="Arial Unicode MS"/>
          <w:szCs w:val="24"/>
        </w:rPr>
        <w:t xml:space="preserve"> = </w:t>
      </w:r>
      <w:r w:rsidRPr="00F0391E">
        <w:rPr>
          <w:rFonts w:eastAsia="Arial Unicode MS"/>
          <w:szCs w:val="24"/>
          <w:lang w:val="en-US"/>
        </w:rPr>
        <w:t>false</w:t>
      </w:r>
      <w:r w:rsidRPr="00F0391E">
        <w:rPr>
          <w:rFonts w:eastAsia="Arial Unicode MS"/>
          <w:szCs w:val="24"/>
        </w:rPr>
        <w:t xml:space="preserve">; </w:t>
      </w:r>
    </w:p>
    <w:p w14:paraId="56480F33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Устанавливаем флаг валидности в </w:t>
      </w:r>
      <w:r w:rsidRPr="00F0391E">
        <w:rPr>
          <w:rFonts w:eastAsia="Arial Unicode MS"/>
          <w:szCs w:val="24"/>
          <w:lang w:val="en-US"/>
        </w:rPr>
        <w:t>false</w:t>
      </w:r>
    </w:p>
    <w:p w14:paraId="257BF078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</w:t>
      </w:r>
      <w:proofErr w:type="spellStart"/>
      <w:r w:rsidRPr="00F0391E">
        <w:rPr>
          <w:rFonts w:eastAsia="Arial Unicode MS"/>
          <w:szCs w:val="24"/>
          <w:lang w:val="en-US"/>
        </w:rPr>
        <w:t>countryInput</w:t>
      </w:r>
      <w:proofErr w:type="spellEnd"/>
      <w:r w:rsidRPr="00F0391E">
        <w:rPr>
          <w:rFonts w:eastAsia="Arial Unicode MS"/>
          <w:szCs w:val="24"/>
        </w:rPr>
        <w:t>.</w:t>
      </w:r>
      <w:proofErr w:type="spellStart"/>
      <w:r w:rsidRPr="00F0391E">
        <w:rPr>
          <w:rFonts w:eastAsia="Arial Unicode MS"/>
          <w:szCs w:val="24"/>
          <w:lang w:val="en-US"/>
        </w:rPr>
        <w:t>classList</w:t>
      </w:r>
      <w:proofErr w:type="spellEnd"/>
      <w:r w:rsidRPr="00F0391E">
        <w:rPr>
          <w:rFonts w:eastAsia="Arial Unicode MS"/>
          <w:szCs w:val="24"/>
        </w:rPr>
        <w:t>.</w:t>
      </w:r>
      <w:r w:rsidRPr="00F0391E">
        <w:rPr>
          <w:rFonts w:eastAsia="Arial Unicode MS"/>
          <w:szCs w:val="24"/>
          <w:lang w:val="en-US"/>
        </w:rPr>
        <w:t>add</w:t>
      </w:r>
      <w:r w:rsidRPr="00F0391E">
        <w:rPr>
          <w:rFonts w:eastAsia="Arial Unicode MS"/>
          <w:szCs w:val="24"/>
        </w:rPr>
        <w:t>('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 xml:space="preserve">'); </w:t>
      </w:r>
    </w:p>
    <w:p w14:paraId="1EC4F660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Добавляем класс 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>' к полю выбора страны</w:t>
      </w:r>
    </w:p>
    <w:p w14:paraId="052C7EFF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</w:t>
      </w:r>
      <w:proofErr w:type="spellStart"/>
      <w:r w:rsidRPr="00F0391E">
        <w:rPr>
          <w:rFonts w:eastAsia="Arial Unicode MS"/>
          <w:szCs w:val="24"/>
          <w:lang w:val="en-US"/>
        </w:rPr>
        <w:t>errorMessage</w:t>
      </w:r>
      <w:proofErr w:type="spellEnd"/>
      <w:r w:rsidRPr="00F0391E">
        <w:rPr>
          <w:rFonts w:eastAsia="Arial Unicode MS"/>
          <w:szCs w:val="24"/>
        </w:rPr>
        <w:t xml:space="preserve"> += 'Пожалуйста, выберите страну.\</w:t>
      </w:r>
      <w:r w:rsidRPr="00F0391E">
        <w:rPr>
          <w:rFonts w:eastAsia="Arial Unicode MS"/>
          <w:szCs w:val="24"/>
          <w:lang w:val="en-US"/>
        </w:rPr>
        <w:t>n</w:t>
      </w:r>
      <w:r w:rsidRPr="00F0391E">
        <w:rPr>
          <w:rFonts w:eastAsia="Arial Unicode MS"/>
          <w:szCs w:val="24"/>
        </w:rPr>
        <w:t xml:space="preserve">'; </w:t>
      </w:r>
    </w:p>
    <w:p w14:paraId="1710A001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Добавляем сообщение об ошибке</w:t>
      </w:r>
    </w:p>
    <w:p w14:paraId="73D71602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} </w:t>
      </w:r>
      <w:r w:rsidRPr="00F0391E">
        <w:rPr>
          <w:rFonts w:eastAsia="Arial Unicode MS"/>
          <w:szCs w:val="24"/>
          <w:lang w:val="en-US"/>
        </w:rPr>
        <w:t>else</w:t>
      </w:r>
      <w:r w:rsidRPr="00F0391E">
        <w:rPr>
          <w:rFonts w:eastAsia="Arial Unicode MS"/>
          <w:szCs w:val="24"/>
        </w:rPr>
        <w:t xml:space="preserve"> {</w:t>
      </w:r>
    </w:p>
    <w:p w14:paraId="1D744E27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countryInput</w:t>
      </w:r>
      <w:proofErr w:type="spellEnd"/>
      <w:r w:rsidRPr="00F0391E">
        <w:rPr>
          <w:rFonts w:eastAsia="Arial Unicode MS"/>
          <w:szCs w:val="24"/>
        </w:rPr>
        <w:t>.</w:t>
      </w:r>
      <w:proofErr w:type="spellStart"/>
      <w:r w:rsidRPr="00F0391E">
        <w:rPr>
          <w:rFonts w:eastAsia="Arial Unicode MS"/>
          <w:szCs w:val="24"/>
          <w:lang w:val="en-US"/>
        </w:rPr>
        <w:t>classList</w:t>
      </w:r>
      <w:proofErr w:type="spellEnd"/>
      <w:r w:rsidRPr="00F0391E">
        <w:rPr>
          <w:rFonts w:eastAsia="Arial Unicode MS"/>
          <w:szCs w:val="24"/>
        </w:rPr>
        <w:t>.</w:t>
      </w:r>
      <w:r w:rsidRPr="00F0391E">
        <w:rPr>
          <w:rFonts w:eastAsia="Arial Unicode MS"/>
          <w:szCs w:val="24"/>
          <w:lang w:val="en-US"/>
        </w:rPr>
        <w:t>remove</w:t>
      </w:r>
      <w:proofErr w:type="gramEnd"/>
      <w:r w:rsidRPr="00F0391E">
        <w:rPr>
          <w:rFonts w:eastAsia="Arial Unicode MS"/>
          <w:szCs w:val="24"/>
        </w:rPr>
        <w:t>('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 xml:space="preserve">'); </w:t>
      </w:r>
    </w:p>
    <w:p w14:paraId="11E6F8BA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Убираем класс 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>', если поле валидно</w:t>
      </w:r>
    </w:p>
    <w:p w14:paraId="64E0A0C7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}</w:t>
      </w:r>
    </w:p>
    <w:p w14:paraId="1884EEC0" w14:textId="77777777" w:rsidR="00F0391E" w:rsidRPr="00F0391E" w:rsidRDefault="00F0391E" w:rsidP="00F0391E">
      <w:pPr>
        <w:rPr>
          <w:rFonts w:eastAsia="Arial Unicode MS"/>
          <w:szCs w:val="24"/>
        </w:rPr>
      </w:pPr>
    </w:p>
    <w:p w14:paraId="3EC80A46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</w:t>
      </w:r>
      <w:r w:rsidRPr="00F0391E">
        <w:rPr>
          <w:rFonts w:eastAsia="Arial Unicode MS"/>
          <w:szCs w:val="24"/>
          <w:lang w:val="en-US"/>
        </w:rPr>
        <w:t>if</w:t>
      </w:r>
      <w:r w:rsidRPr="00F0391E">
        <w:rPr>
          <w:rFonts w:eastAsia="Arial Unicode MS"/>
          <w:szCs w:val="24"/>
        </w:rPr>
        <w:t xml:space="preserve"> </w:t>
      </w:r>
      <w:proofErr w:type="gramStart"/>
      <w:r w:rsidRPr="00F0391E">
        <w:rPr>
          <w:rFonts w:eastAsia="Arial Unicode MS"/>
          <w:szCs w:val="24"/>
        </w:rPr>
        <w:t>(!</w:t>
      </w:r>
      <w:proofErr w:type="spellStart"/>
      <w:r w:rsidRPr="00F0391E">
        <w:rPr>
          <w:rFonts w:eastAsia="Arial Unicode MS"/>
          <w:szCs w:val="24"/>
          <w:lang w:val="en-US"/>
        </w:rPr>
        <w:t>isValid</w:t>
      </w:r>
      <w:proofErr w:type="spellEnd"/>
      <w:proofErr w:type="gramEnd"/>
      <w:r w:rsidRPr="00F0391E">
        <w:rPr>
          <w:rFonts w:eastAsia="Arial Unicode MS"/>
          <w:szCs w:val="24"/>
        </w:rPr>
        <w:t xml:space="preserve">) { </w:t>
      </w:r>
    </w:p>
    <w:p w14:paraId="1B3F070F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Если форма не валидна</w:t>
      </w:r>
    </w:p>
    <w:p w14:paraId="5BFE85F1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</w:t>
      </w:r>
      <w:proofErr w:type="gramStart"/>
      <w:r w:rsidRPr="00F0391E">
        <w:rPr>
          <w:rFonts w:eastAsia="Arial Unicode MS"/>
          <w:szCs w:val="24"/>
          <w:lang w:val="en-US"/>
        </w:rPr>
        <w:t>event</w:t>
      </w:r>
      <w:r w:rsidRPr="00F0391E">
        <w:rPr>
          <w:rFonts w:eastAsia="Arial Unicode MS"/>
          <w:szCs w:val="24"/>
        </w:rPr>
        <w:t>.</w:t>
      </w:r>
      <w:proofErr w:type="spellStart"/>
      <w:r w:rsidRPr="00F0391E">
        <w:rPr>
          <w:rFonts w:eastAsia="Arial Unicode MS"/>
          <w:szCs w:val="24"/>
          <w:lang w:val="en-US"/>
        </w:rPr>
        <w:t>preventDefault</w:t>
      </w:r>
      <w:proofErr w:type="spellEnd"/>
      <w:proofErr w:type="gramEnd"/>
      <w:r w:rsidRPr="00F0391E">
        <w:rPr>
          <w:rFonts w:eastAsia="Arial Unicode MS"/>
          <w:szCs w:val="24"/>
        </w:rPr>
        <w:t xml:space="preserve">(); </w:t>
      </w:r>
    </w:p>
    <w:p w14:paraId="4E6550EE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// Предотвращаем отправку формы</w:t>
      </w:r>
    </w:p>
    <w:p w14:paraId="1FDEA742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    </w:t>
      </w:r>
      <w:proofErr w:type="gramStart"/>
      <w:r w:rsidRPr="00F0391E">
        <w:rPr>
          <w:rFonts w:eastAsia="Arial Unicode MS"/>
          <w:szCs w:val="24"/>
          <w:lang w:val="en-US"/>
        </w:rPr>
        <w:t>alert</w:t>
      </w:r>
      <w:r w:rsidRPr="00F0391E">
        <w:rPr>
          <w:rFonts w:eastAsia="Arial Unicode MS"/>
          <w:szCs w:val="24"/>
        </w:rPr>
        <w:t>(</w:t>
      </w:r>
      <w:proofErr w:type="spellStart"/>
      <w:proofErr w:type="gramEnd"/>
      <w:r w:rsidRPr="00F0391E">
        <w:rPr>
          <w:rFonts w:eastAsia="Arial Unicode MS"/>
          <w:szCs w:val="24"/>
          <w:lang w:val="en-US"/>
        </w:rPr>
        <w:t>errorMessage</w:t>
      </w:r>
      <w:proofErr w:type="spellEnd"/>
      <w:r w:rsidRPr="00F0391E">
        <w:rPr>
          <w:rFonts w:eastAsia="Arial Unicode MS"/>
          <w:szCs w:val="24"/>
        </w:rPr>
        <w:t>.</w:t>
      </w:r>
      <w:r w:rsidRPr="00F0391E">
        <w:rPr>
          <w:rFonts w:eastAsia="Arial Unicode MS"/>
          <w:szCs w:val="24"/>
          <w:lang w:val="en-US"/>
        </w:rPr>
        <w:t>trim</w:t>
      </w:r>
      <w:r w:rsidRPr="00F0391E">
        <w:rPr>
          <w:rFonts w:eastAsia="Arial Unicode MS"/>
          <w:szCs w:val="24"/>
        </w:rPr>
        <w:t xml:space="preserve">()); </w:t>
      </w:r>
    </w:p>
    <w:p w14:paraId="3BC35EED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</w:rPr>
        <w:t xml:space="preserve">            </w:t>
      </w:r>
      <w:r w:rsidRPr="00F0391E">
        <w:rPr>
          <w:rFonts w:eastAsia="Arial Unicode MS"/>
          <w:szCs w:val="24"/>
          <w:lang w:val="en-US"/>
        </w:rPr>
        <w:t xml:space="preserve">// </w:t>
      </w:r>
      <w:proofErr w:type="spellStart"/>
      <w:r w:rsidRPr="00F0391E">
        <w:rPr>
          <w:rFonts w:eastAsia="Arial Unicode MS"/>
          <w:szCs w:val="24"/>
          <w:lang w:val="en-US"/>
        </w:rPr>
        <w:t>Показываем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сообщения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об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ошибках</w:t>
      </w:r>
      <w:proofErr w:type="spellEnd"/>
    </w:p>
    <w:p w14:paraId="511D7CAB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    }</w:t>
      </w:r>
    </w:p>
    <w:p w14:paraId="73448C67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});</w:t>
      </w:r>
    </w:p>
    <w:p w14:paraId="27CB34EB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</w:p>
    <w:p w14:paraId="39B9EB9F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</w:t>
      </w:r>
      <w:proofErr w:type="spellStart"/>
      <w:r w:rsidRPr="00F0391E">
        <w:rPr>
          <w:rFonts w:eastAsia="Arial Unicode MS"/>
          <w:szCs w:val="24"/>
          <w:lang w:val="en-US"/>
        </w:rPr>
        <w:t>telephoneInput.addEventListener</w:t>
      </w:r>
      <w:proofErr w:type="spellEnd"/>
      <w:r w:rsidRPr="00F0391E">
        <w:rPr>
          <w:rFonts w:eastAsia="Arial Unicode MS"/>
          <w:szCs w:val="24"/>
          <w:lang w:val="en-US"/>
        </w:rPr>
        <w:t xml:space="preserve">('input', </w:t>
      </w:r>
      <w:proofErr w:type="gramStart"/>
      <w:r w:rsidRPr="00F0391E">
        <w:rPr>
          <w:rFonts w:eastAsia="Arial Unicode MS"/>
          <w:szCs w:val="24"/>
          <w:lang w:val="en-US"/>
        </w:rPr>
        <w:t>function(</w:t>
      </w:r>
      <w:proofErr w:type="gramEnd"/>
      <w:r w:rsidRPr="00F0391E">
        <w:rPr>
          <w:rFonts w:eastAsia="Arial Unicode MS"/>
          <w:szCs w:val="24"/>
          <w:lang w:val="en-US"/>
        </w:rPr>
        <w:t xml:space="preserve">) { </w:t>
      </w:r>
    </w:p>
    <w:p w14:paraId="2C90FAD8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    // </w:t>
      </w:r>
      <w:proofErr w:type="spellStart"/>
      <w:r w:rsidRPr="00F0391E">
        <w:rPr>
          <w:rFonts w:eastAsia="Arial Unicode MS"/>
          <w:szCs w:val="24"/>
          <w:lang w:val="en-US"/>
        </w:rPr>
        <w:t>Добавляем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обработчик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события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ввода</w:t>
      </w:r>
      <w:proofErr w:type="spellEnd"/>
      <w:r w:rsidRPr="00F0391E">
        <w:rPr>
          <w:rFonts w:eastAsia="Arial Unicode MS"/>
          <w:szCs w:val="24"/>
          <w:lang w:val="en-US"/>
        </w:rPr>
        <w:t xml:space="preserve"> в </w:t>
      </w:r>
      <w:proofErr w:type="spellStart"/>
      <w:r w:rsidRPr="00F0391E">
        <w:rPr>
          <w:rFonts w:eastAsia="Arial Unicode MS"/>
          <w:szCs w:val="24"/>
          <w:lang w:val="en-US"/>
        </w:rPr>
        <w:t>поле</w:t>
      </w:r>
      <w:proofErr w:type="spellEnd"/>
      <w:r w:rsidRPr="00F0391E">
        <w:rPr>
          <w:rFonts w:eastAsia="Arial Unicode MS"/>
          <w:szCs w:val="24"/>
          <w:lang w:val="en-US"/>
        </w:rPr>
        <w:t xml:space="preserve"> </w:t>
      </w:r>
      <w:proofErr w:type="spellStart"/>
      <w:r w:rsidRPr="00F0391E">
        <w:rPr>
          <w:rFonts w:eastAsia="Arial Unicode MS"/>
          <w:szCs w:val="24"/>
          <w:lang w:val="en-US"/>
        </w:rPr>
        <w:t>телефона</w:t>
      </w:r>
      <w:proofErr w:type="spellEnd"/>
    </w:p>
    <w:p w14:paraId="50F40044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    if (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validateTelephone</w:t>
      </w:r>
      <w:proofErr w:type="spellEnd"/>
      <w:r w:rsidRPr="00F0391E">
        <w:rPr>
          <w:rFonts w:eastAsia="Arial Unicode MS"/>
          <w:szCs w:val="24"/>
          <w:lang w:val="en-US"/>
        </w:rPr>
        <w:t>(</w:t>
      </w:r>
      <w:proofErr w:type="gramEnd"/>
      <w:r w:rsidRPr="00F0391E">
        <w:rPr>
          <w:rFonts w:eastAsia="Arial Unicode MS"/>
          <w:szCs w:val="24"/>
          <w:lang w:val="en-US"/>
        </w:rPr>
        <w:t>)) {</w:t>
      </w:r>
    </w:p>
    <w:p w14:paraId="3BBB1BB4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       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telephoneInput.classList.remove</w:t>
      </w:r>
      <w:proofErr w:type="spellEnd"/>
      <w:proofErr w:type="gramEnd"/>
      <w:r w:rsidRPr="00F0391E">
        <w:rPr>
          <w:rFonts w:eastAsia="Arial Unicode MS"/>
          <w:szCs w:val="24"/>
          <w:lang w:val="en-US"/>
        </w:rPr>
        <w:t xml:space="preserve">('error'); </w:t>
      </w:r>
    </w:p>
    <w:p w14:paraId="14228A8E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  <w:lang w:val="en-US"/>
        </w:rPr>
        <w:t xml:space="preserve">            </w:t>
      </w:r>
      <w:r w:rsidRPr="00F0391E">
        <w:rPr>
          <w:rFonts w:eastAsia="Arial Unicode MS"/>
          <w:szCs w:val="24"/>
        </w:rPr>
        <w:t>// Убираем класс 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>', если телефон валиден</w:t>
      </w:r>
    </w:p>
    <w:p w14:paraId="0C2A2BFA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</w:rPr>
        <w:t xml:space="preserve">        </w:t>
      </w:r>
      <w:r w:rsidRPr="00F0391E">
        <w:rPr>
          <w:rFonts w:eastAsia="Arial Unicode MS"/>
          <w:szCs w:val="24"/>
          <w:lang w:val="en-US"/>
        </w:rPr>
        <w:t>} else {</w:t>
      </w:r>
    </w:p>
    <w:p w14:paraId="48E5C6C0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        </w:t>
      </w:r>
      <w:proofErr w:type="spellStart"/>
      <w:r w:rsidRPr="00F0391E">
        <w:rPr>
          <w:rFonts w:eastAsia="Arial Unicode MS"/>
          <w:szCs w:val="24"/>
          <w:lang w:val="en-US"/>
        </w:rPr>
        <w:t>telephoneInput.classList.add</w:t>
      </w:r>
      <w:proofErr w:type="spellEnd"/>
      <w:r w:rsidRPr="00F0391E">
        <w:rPr>
          <w:rFonts w:eastAsia="Arial Unicode MS"/>
          <w:szCs w:val="24"/>
          <w:lang w:val="en-US"/>
        </w:rPr>
        <w:t xml:space="preserve">('error'); </w:t>
      </w:r>
    </w:p>
    <w:p w14:paraId="32067EAE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  <w:lang w:val="en-US"/>
        </w:rPr>
        <w:t xml:space="preserve">            </w:t>
      </w:r>
      <w:r w:rsidRPr="00F0391E">
        <w:rPr>
          <w:rFonts w:eastAsia="Arial Unicode MS"/>
          <w:szCs w:val="24"/>
        </w:rPr>
        <w:t>// Добавляем класс 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>', если телефон не валиден</w:t>
      </w:r>
    </w:p>
    <w:p w14:paraId="3E36A543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}</w:t>
      </w:r>
    </w:p>
    <w:p w14:paraId="516EE331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});</w:t>
      </w:r>
    </w:p>
    <w:p w14:paraId="260E9F33" w14:textId="77777777" w:rsidR="00F0391E" w:rsidRPr="00F0391E" w:rsidRDefault="00F0391E" w:rsidP="00F0391E">
      <w:pPr>
        <w:rPr>
          <w:rFonts w:eastAsia="Arial Unicode MS"/>
          <w:szCs w:val="24"/>
        </w:rPr>
      </w:pPr>
    </w:p>
    <w:p w14:paraId="19FE3D8C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</w:t>
      </w:r>
      <w:proofErr w:type="spellStart"/>
      <w:r w:rsidRPr="00F0391E">
        <w:rPr>
          <w:rFonts w:eastAsia="Arial Unicode MS"/>
          <w:szCs w:val="24"/>
          <w:lang w:val="en-US"/>
        </w:rPr>
        <w:t>countryInput</w:t>
      </w:r>
      <w:proofErr w:type="spellEnd"/>
      <w:r w:rsidRPr="00F0391E">
        <w:rPr>
          <w:rFonts w:eastAsia="Arial Unicode MS"/>
          <w:szCs w:val="24"/>
        </w:rPr>
        <w:t>.</w:t>
      </w:r>
      <w:proofErr w:type="spellStart"/>
      <w:r w:rsidRPr="00F0391E">
        <w:rPr>
          <w:rFonts w:eastAsia="Arial Unicode MS"/>
          <w:szCs w:val="24"/>
          <w:lang w:val="en-US"/>
        </w:rPr>
        <w:t>addEventListener</w:t>
      </w:r>
      <w:proofErr w:type="spellEnd"/>
      <w:r w:rsidRPr="00F0391E">
        <w:rPr>
          <w:rFonts w:eastAsia="Arial Unicode MS"/>
          <w:szCs w:val="24"/>
        </w:rPr>
        <w:t>('</w:t>
      </w:r>
      <w:r w:rsidRPr="00F0391E">
        <w:rPr>
          <w:rFonts w:eastAsia="Arial Unicode MS"/>
          <w:szCs w:val="24"/>
          <w:lang w:val="en-US"/>
        </w:rPr>
        <w:t>change</w:t>
      </w:r>
      <w:r w:rsidRPr="00F0391E">
        <w:rPr>
          <w:rFonts w:eastAsia="Arial Unicode MS"/>
          <w:szCs w:val="24"/>
        </w:rPr>
        <w:t xml:space="preserve">', </w:t>
      </w:r>
      <w:proofErr w:type="gramStart"/>
      <w:r w:rsidRPr="00F0391E">
        <w:rPr>
          <w:rFonts w:eastAsia="Arial Unicode MS"/>
          <w:szCs w:val="24"/>
          <w:lang w:val="en-US"/>
        </w:rPr>
        <w:t>function</w:t>
      </w:r>
      <w:r w:rsidRPr="00F0391E">
        <w:rPr>
          <w:rFonts w:eastAsia="Arial Unicode MS"/>
          <w:szCs w:val="24"/>
        </w:rPr>
        <w:t>(</w:t>
      </w:r>
      <w:proofErr w:type="gramEnd"/>
      <w:r w:rsidRPr="00F0391E">
        <w:rPr>
          <w:rFonts w:eastAsia="Arial Unicode MS"/>
          <w:szCs w:val="24"/>
        </w:rPr>
        <w:t xml:space="preserve">) { </w:t>
      </w:r>
    </w:p>
    <w:p w14:paraId="498BEB6A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</w:rPr>
        <w:t xml:space="preserve">        // Добавляем обработчик события изменения выбора страны</w:t>
      </w:r>
    </w:p>
    <w:p w14:paraId="17D32D42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</w:rPr>
        <w:t xml:space="preserve">        </w:t>
      </w:r>
      <w:r w:rsidRPr="00F0391E">
        <w:rPr>
          <w:rFonts w:eastAsia="Arial Unicode MS"/>
          <w:szCs w:val="24"/>
          <w:lang w:val="en-US"/>
        </w:rPr>
        <w:t>if (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validateCountry</w:t>
      </w:r>
      <w:proofErr w:type="spellEnd"/>
      <w:r w:rsidRPr="00F0391E">
        <w:rPr>
          <w:rFonts w:eastAsia="Arial Unicode MS"/>
          <w:szCs w:val="24"/>
          <w:lang w:val="en-US"/>
        </w:rPr>
        <w:t>(</w:t>
      </w:r>
      <w:proofErr w:type="gramEnd"/>
      <w:r w:rsidRPr="00F0391E">
        <w:rPr>
          <w:rFonts w:eastAsia="Arial Unicode MS"/>
          <w:szCs w:val="24"/>
          <w:lang w:val="en-US"/>
        </w:rPr>
        <w:t>)) {</w:t>
      </w:r>
    </w:p>
    <w:p w14:paraId="1B7BF819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        </w:t>
      </w:r>
      <w:proofErr w:type="spellStart"/>
      <w:proofErr w:type="gramStart"/>
      <w:r w:rsidRPr="00F0391E">
        <w:rPr>
          <w:rFonts w:eastAsia="Arial Unicode MS"/>
          <w:szCs w:val="24"/>
          <w:lang w:val="en-US"/>
        </w:rPr>
        <w:t>countryInput.classList.remove</w:t>
      </w:r>
      <w:proofErr w:type="spellEnd"/>
      <w:proofErr w:type="gramEnd"/>
      <w:r w:rsidRPr="00F0391E">
        <w:rPr>
          <w:rFonts w:eastAsia="Arial Unicode MS"/>
          <w:szCs w:val="24"/>
          <w:lang w:val="en-US"/>
        </w:rPr>
        <w:t xml:space="preserve">('error'); </w:t>
      </w:r>
    </w:p>
    <w:p w14:paraId="7DE9969E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  <w:lang w:val="en-US"/>
        </w:rPr>
        <w:t xml:space="preserve">            </w:t>
      </w:r>
      <w:r w:rsidRPr="00F0391E">
        <w:rPr>
          <w:rFonts w:eastAsia="Arial Unicode MS"/>
          <w:szCs w:val="24"/>
        </w:rPr>
        <w:t>// Убираем класс 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>', если страна выбрана</w:t>
      </w:r>
    </w:p>
    <w:p w14:paraId="05442CCE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</w:rPr>
        <w:t xml:space="preserve">        </w:t>
      </w:r>
      <w:r w:rsidRPr="00F0391E">
        <w:rPr>
          <w:rFonts w:eastAsia="Arial Unicode MS"/>
          <w:szCs w:val="24"/>
          <w:lang w:val="en-US"/>
        </w:rPr>
        <w:t>} else {</w:t>
      </w:r>
    </w:p>
    <w:p w14:paraId="237782A0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        </w:t>
      </w:r>
      <w:proofErr w:type="spellStart"/>
      <w:r w:rsidRPr="00F0391E">
        <w:rPr>
          <w:rFonts w:eastAsia="Arial Unicode MS"/>
          <w:szCs w:val="24"/>
          <w:lang w:val="en-US"/>
        </w:rPr>
        <w:t>countryInput.classList.add</w:t>
      </w:r>
      <w:proofErr w:type="spellEnd"/>
      <w:r w:rsidRPr="00F0391E">
        <w:rPr>
          <w:rFonts w:eastAsia="Arial Unicode MS"/>
          <w:szCs w:val="24"/>
          <w:lang w:val="en-US"/>
        </w:rPr>
        <w:t xml:space="preserve">('error'); </w:t>
      </w:r>
    </w:p>
    <w:p w14:paraId="3ADAF8E9" w14:textId="77777777" w:rsidR="00F0391E" w:rsidRPr="00F0391E" w:rsidRDefault="00F0391E" w:rsidP="00F0391E">
      <w:pPr>
        <w:rPr>
          <w:rFonts w:eastAsia="Arial Unicode MS"/>
          <w:szCs w:val="24"/>
        </w:rPr>
      </w:pPr>
      <w:r w:rsidRPr="00F0391E">
        <w:rPr>
          <w:rFonts w:eastAsia="Arial Unicode MS"/>
          <w:szCs w:val="24"/>
          <w:lang w:val="en-US"/>
        </w:rPr>
        <w:t xml:space="preserve">            </w:t>
      </w:r>
      <w:r w:rsidRPr="00F0391E">
        <w:rPr>
          <w:rFonts w:eastAsia="Arial Unicode MS"/>
          <w:szCs w:val="24"/>
        </w:rPr>
        <w:t>// Добавляем класс '</w:t>
      </w:r>
      <w:r w:rsidRPr="00F0391E">
        <w:rPr>
          <w:rFonts w:eastAsia="Arial Unicode MS"/>
          <w:szCs w:val="24"/>
          <w:lang w:val="en-US"/>
        </w:rPr>
        <w:t>error</w:t>
      </w:r>
      <w:r w:rsidRPr="00F0391E">
        <w:rPr>
          <w:rFonts w:eastAsia="Arial Unicode MS"/>
          <w:szCs w:val="24"/>
        </w:rPr>
        <w:t>', если страна не выбрана</w:t>
      </w:r>
    </w:p>
    <w:p w14:paraId="7D8BD2BD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</w:rPr>
        <w:t xml:space="preserve">        </w:t>
      </w:r>
      <w:r w:rsidRPr="00F0391E">
        <w:rPr>
          <w:rFonts w:eastAsia="Arial Unicode MS"/>
          <w:szCs w:val="24"/>
          <w:lang w:val="en-US"/>
        </w:rPr>
        <w:t>}</w:t>
      </w:r>
    </w:p>
    <w:p w14:paraId="7820A387" w14:textId="77777777" w:rsidR="00F0391E" w:rsidRP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 xml:space="preserve">    });</w:t>
      </w:r>
    </w:p>
    <w:p w14:paraId="7C37A43A" w14:textId="6B9CAFBC" w:rsidR="00F0391E" w:rsidRDefault="00F0391E" w:rsidP="00F0391E">
      <w:pPr>
        <w:rPr>
          <w:rFonts w:eastAsia="Arial Unicode MS"/>
          <w:szCs w:val="24"/>
          <w:lang w:val="en-US"/>
        </w:rPr>
      </w:pPr>
      <w:r w:rsidRPr="00F0391E">
        <w:rPr>
          <w:rFonts w:eastAsia="Arial Unicode MS"/>
          <w:szCs w:val="24"/>
          <w:lang w:val="en-US"/>
        </w:rPr>
        <w:t>});</w:t>
      </w:r>
    </w:p>
    <w:p w14:paraId="750EB5D5" w14:textId="50629401" w:rsidR="00F0391E" w:rsidRDefault="00F0391E" w:rsidP="00F0391E">
      <w:pPr>
        <w:rPr>
          <w:rFonts w:eastAsia="Arial Unicode MS"/>
          <w:szCs w:val="24"/>
          <w:lang w:val="en-US"/>
        </w:rPr>
      </w:pPr>
    </w:p>
    <w:p w14:paraId="70D4CC4B" w14:textId="4B6F25FE" w:rsidR="00F0391E" w:rsidRPr="00F0391E" w:rsidRDefault="00F0391E" w:rsidP="00F0391E">
      <w:pPr>
        <w:jc w:val="center"/>
        <w:rPr>
          <w:rFonts w:eastAsia="Arial Unicode MS"/>
          <w:b/>
          <w:bCs/>
          <w:szCs w:val="24"/>
          <w:lang w:val="en-US"/>
        </w:rPr>
      </w:pPr>
      <w:r w:rsidRPr="00F0391E">
        <w:rPr>
          <w:rFonts w:eastAsia="Arial Unicode MS"/>
          <w:b/>
          <w:bCs/>
          <w:szCs w:val="24"/>
          <w:lang w:val="en-US"/>
        </w:rPr>
        <w:t>Style.css</w:t>
      </w:r>
    </w:p>
    <w:p w14:paraId="228E1455" w14:textId="02115280" w:rsidR="00065CFB" w:rsidRDefault="00065CFB"/>
    <w:p w14:paraId="5E55D7D3" w14:textId="77777777" w:rsidR="00F0391E" w:rsidRDefault="00F0391E" w:rsidP="00F0391E">
      <w:r>
        <w:t xml:space="preserve">@import </w:t>
      </w:r>
      <w:proofErr w:type="spellStart"/>
      <w:r>
        <w:t>url</w:t>
      </w:r>
      <w:proofErr w:type="spellEnd"/>
      <w:r>
        <w:t xml:space="preserve">(https://fonts.googleapis.com/css?family=Montserrat:400,700); </w:t>
      </w:r>
    </w:p>
    <w:p w14:paraId="1E45A10E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/* </w:t>
      </w:r>
      <w:r>
        <w:t>Импорт</w:t>
      </w:r>
      <w:r w:rsidRPr="00F0391E">
        <w:rPr>
          <w:lang w:val="en-US"/>
        </w:rPr>
        <w:t xml:space="preserve"> </w:t>
      </w:r>
      <w:r>
        <w:t>шрифта</w:t>
      </w:r>
      <w:r w:rsidRPr="00F0391E">
        <w:rPr>
          <w:lang w:val="en-US"/>
        </w:rPr>
        <w:t xml:space="preserve"> Montserrat */</w:t>
      </w:r>
    </w:p>
    <w:p w14:paraId="70406309" w14:textId="77777777" w:rsidR="00F0391E" w:rsidRPr="00F0391E" w:rsidRDefault="00F0391E" w:rsidP="00F0391E">
      <w:pPr>
        <w:rPr>
          <w:lang w:val="en-US"/>
        </w:rPr>
      </w:pPr>
    </w:p>
    <w:p w14:paraId="71243F03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html {</w:t>
      </w:r>
    </w:p>
    <w:p w14:paraId="169241EA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font-family: 'Montserrat', Arial; </w:t>
      </w:r>
    </w:p>
    <w:p w14:paraId="03F7702C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/* </w:t>
      </w:r>
      <w:r>
        <w:t>Шрифт</w:t>
      </w:r>
      <w:r w:rsidRPr="00F0391E">
        <w:rPr>
          <w:lang w:val="en-US"/>
        </w:rPr>
        <w:t xml:space="preserve"> </w:t>
      </w:r>
      <w:r>
        <w:t>по</w:t>
      </w:r>
      <w:r w:rsidRPr="00F0391E">
        <w:rPr>
          <w:lang w:val="en-US"/>
        </w:rPr>
        <w:t xml:space="preserve"> </w:t>
      </w:r>
      <w:r>
        <w:t>умолчанию</w:t>
      </w:r>
      <w:r w:rsidRPr="00F0391E">
        <w:rPr>
          <w:lang w:val="en-US"/>
        </w:rPr>
        <w:t xml:space="preserve"> */</w:t>
      </w:r>
    </w:p>
    <w:p w14:paraId="46970A5F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}</w:t>
      </w:r>
    </w:p>
    <w:p w14:paraId="2B75B5CE" w14:textId="77777777" w:rsidR="00F0391E" w:rsidRPr="00F0391E" w:rsidRDefault="00F0391E" w:rsidP="00F0391E">
      <w:pPr>
        <w:rPr>
          <w:lang w:val="en-US"/>
        </w:rPr>
      </w:pPr>
    </w:p>
    <w:p w14:paraId="5DCC6AC3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body {</w:t>
      </w:r>
    </w:p>
    <w:p w14:paraId="0628AD42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background: #c1e0fa; </w:t>
      </w:r>
    </w:p>
    <w:p w14:paraId="618B7E76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/* </w:t>
      </w:r>
      <w:r>
        <w:t>Фоновый</w:t>
      </w:r>
      <w:r w:rsidRPr="00F0391E">
        <w:rPr>
          <w:lang w:val="en-US"/>
        </w:rPr>
        <w:t xml:space="preserve"> </w:t>
      </w:r>
      <w:r>
        <w:t>цвет</w:t>
      </w:r>
      <w:r w:rsidRPr="00F0391E">
        <w:rPr>
          <w:lang w:val="en-US"/>
        </w:rPr>
        <w:t xml:space="preserve"> */</w:t>
      </w:r>
    </w:p>
    <w:p w14:paraId="3F7F6BA1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}</w:t>
      </w:r>
    </w:p>
    <w:p w14:paraId="1650D582" w14:textId="77777777" w:rsidR="00F0391E" w:rsidRPr="00F0391E" w:rsidRDefault="00F0391E" w:rsidP="00F0391E">
      <w:pPr>
        <w:rPr>
          <w:lang w:val="en-US"/>
        </w:rPr>
      </w:pPr>
    </w:p>
    <w:p w14:paraId="361BA3C9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#</w:t>
      </w:r>
      <w:proofErr w:type="gramStart"/>
      <w:r w:rsidRPr="00F0391E">
        <w:rPr>
          <w:lang w:val="en-US"/>
        </w:rPr>
        <w:t>container</w:t>
      </w:r>
      <w:proofErr w:type="gramEnd"/>
      <w:r w:rsidRPr="00F0391E">
        <w:rPr>
          <w:lang w:val="en-US"/>
        </w:rPr>
        <w:t xml:space="preserve"> {</w:t>
      </w:r>
    </w:p>
    <w:p w14:paraId="5D671B67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border: 3px solid #474544;</w:t>
      </w:r>
    </w:p>
    <w:p w14:paraId="57931FE6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max-width: 768px;</w:t>
      </w:r>
    </w:p>
    <w:p w14:paraId="423BA075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margin: 60px auto;</w:t>
      </w:r>
    </w:p>
    <w:p w14:paraId="0487838C" w14:textId="77777777" w:rsidR="00F0391E" w:rsidRDefault="00F0391E" w:rsidP="00F0391E">
      <w:r w:rsidRPr="00F0391E">
        <w:rPr>
          <w:lang w:val="en-US"/>
        </w:rP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5DCE3992" w14:textId="77777777" w:rsidR="00F0391E" w:rsidRDefault="00F0391E" w:rsidP="00F0391E">
      <w:r>
        <w:t xml:space="preserve">  /* Стиль для контейнера формы */</w:t>
      </w:r>
    </w:p>
    <w:p w14:paraId="4B837A38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}</w:t>
      </w:r>
    </w:p>
    <w:p w14:paraId="0DF48A91" w14:textId="77777777" w:rsidR="00F0391E" w:rsidRPr="00F0391E" w:rsidRDefault="00F0391E" w:rsidP="00F0391E">
      <w:pPr>
        <w:rPr>
          <w:lang w:val="en-US"/>
        </w:rPr>
      </w:pPr>
    </w:p>
    <w:p w14:paraId="79749671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form {</w:t>
      </w:r>
    </w:p>
    <w:p w14:paraId="08BC6EFB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padding: 37.5px;</w:t>
      </w:r>
    </w:p>
    <w:p w14:paraId="3FFA4576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margin: 10px;</w:t>
      </w:r>
    </w:p>
    <w:p w14:paraId="7F479522" w14:textId="77777777" w:rsidR="00F0391E" w:rsidRDefault="00F0391E" w:rsidP="00F0391E">
      <w:r w:rsidRPr="00F0391E">
        <w:rPr>
          <w:lang w:val="en-US"/>
        </w:rPr>
        <w:t xml:space="preserve">  </w:t>
      </w:r>
      <w:r>
        <w:t>/* Внутренние и внешние отступы для формы */</w:t>
      </w:r>
    </w:p>
    <w:p w14:paraId="78312E50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lastRenderedPageBreak/>
        <w:t>}</w:t>
      </w:r>
    </w:p>
    <w:p w14:paraId="11CAA1BC" w14:textId="77777777" w:rsidR="00F0391E" w:rsidRPr="00F0391E" w:rsidRDefault="00F0391E" w:rsidP="00F0391E">
      <w:pPr>
        <w:rPr>
          <w:lang w:val="en-US"/>
        </w:rPr>
      </w:pPr>
    </w:p>
    <w:p w14:paraId="25AB67B7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h1 {</w:t>
      </w:r>
    </w:p>
    <w:p w14:paraId="3BB696B8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color: #474544;</w:t>
      </w:r>
    </w:p>
    <w:p w14:paraId="66C0F65F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font-size: 32px;</w:t>
      </w:r>
    </w:p>
    <w:p w14:paraId="13B87913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font-weight: 700;</w:t>
      </w:r>
    </w:p>
    <w:p w14:paraId="27098A39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letter-spacing: 7px;</w:t>
      </w:r>
    </w:p>
    <w:p w14:paraId="340868A7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text-align: center;</w:t>
      </w:r>
    </w:p>
    <w:p w14:paraId="41A38E22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text-transform: uppercase;</w:t>
      </w:r>
    </w:p>
    <w:p w14:paraId="3A90826C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/* </w:t>
      </w:r>
      <w:r>
        <w:t>Стиль</w:t>
      </w:r>
      <w:r w:rsidRPr="00F0391E">
        <w:rPr>
          <w:lang w:val="en-US"/>
        </w:rPr>
        <w:t xml:space="preserve"> </w:t>
      </w:r>
      <w:r>
        <w:t>для</w:t>
      </w:r>
      <w:r w:rsidRPr="00F0391E">
        <w:rPr>
          <w:lang w:val="en-US"/>
        </w:rPr>
        <w:t xml:space="preserve"> </w:t>
      </w:r>
      <w:r>
        <w:t>заголовка</w:t>
      </w:r>
      <w:r w:rsidRPr="00F0391E">
        <w:rPr>
          <w:lang w:val="en-US"/>
        </w:rPr>
        <w:t xml:space="preserve"> */</w:t>
      </w:r>
    </w:p>
    <w:p w14:paraId="54E83B6E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}</w:t>
      </w:r>
    </w:p>
    <w:p w14:paraId="6C3CCEC3" w14:textId="77777777" w:rsidR="00F0391E" w:rsidRPr="00F0391E" w:rsidRDefault="00F0391E" w:rsidP="00F0391E">
      <w:pPr>
        <w:rPr>
          <w:lang w:val="en-US"/>
        </w:rPr>
      </w:pPr>
    </w:p>
    <w:p w14:paraId="73D50CF1" w14:textId="77777777" w:rsidR="00F0391E" w:rsidRPr="00F0391E" w:rsidRDefault="00F0391E" w:rsidP="00F0391E">
      <w:pPr>
        <w:rPr>
          <w:lang w:val="en-US"/>
        </w:rPr>
      </w:pPr>
      <w:proofErr w:type="gramStart"/>
      <w:r w:rsidRPr="00F0391E">
        <w:rPr>
          <w:lang w:val="en-US"/>
        </w:rPr>
        <w:t>.underline</w:t>
      </w:r>
      <w:proofErr w:type="gramEnd"/>
      <w:r w:rsidRPr="00F0391E">
        <w:rPr>
          <w:lang w:val="en-US"/>
        </w:rPr>
        <w:t xml:space="preserve"> {</w:t>
      </w:r>
    </w:p>
    <w:p w14:paraId="4F5E6E5D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border-bottom: 2px solid #474544;</w:t>
      </w:r>
    </w:p>
    <w:p w14:paraId="74BCC684" w14:textId="77777777" w:rsidR="00F0391E" w:rsidRDefault="00F0391E" w:rsidP="00F0391E">
      <w:r w:rsidRPr="00F0391E">
        <w:rPr>
          <w:lang w:val="en-US"/>
        </w:rPr>
        <w:t xml:space="preserve">  </w:t>
      </w:r>
      <w:proofErr w:type="spellStart"/>
      <w:r>
        <w:t>margin</w:t>
      </w:r>
      <w:proofErr w:type="spellEnd"/>
      <w:r>
        <w:t xml:space="preserve">: 0 </w:t>
      </w:r>
      <w:proofErr w:type="spellStart"/>
      <w:r>
        <w:t>auto</w:t>
      </w:r>
      <w:proofErr w:type="spellEnd"/>
      <w:r>
        <w:t>;</w:t>
      </w:r>
    </w:p>
    <w:p w14:paraId="0918A2E7" w14:textId="77777777" w:rsidR="00F0391E" w:rsidRDefault="00F0391E" w:rsidP="00F0391E">
      <w:r>
        <w:t xml:space="preserve">  </w:t>
      </w:r>
      <w:proofErr w:type="spellStart"/>
      <w:r>
        <w:t>width</w:t>
      </w:r>
      <w:proofErr w:type="spellEnd"/>
      <w:r>
        <w:t>: 100px;</w:t>
      </w:r>
    </w:p>
    <w:p w14:paraId="112E2F98" w14:textId="77777777" w:rsidR="00F0391E" w:rsidRDefault="00F0391E" w:rsidP="00F0391E">
      <w:r>
        <w:t xml:space="preserve">  /* Декоративная линия под заголовком */</w:t>
      </w:r>
    </w:p>
    <w:p w14:paraId="33E48C1F" w14:textId="77777777" w:rsidR="00F0391E" w:rsidRDefault="00F0391E" w:rsidP="00F0391E">
      <w:r>
        <w:t>}</w:t>
      </w:r>
    </w:p>
    <w:p w14:paraId="61E05A0D" w14:textId="77777777" w:rsidR="00F0391E" w:rsidRDefault="00F0391E" w:rsidP="00F0391E"/>
    <w:p w14:paraId="76EB87ED" w14:textId="77777777" w:rsidR="00F0391E" w:rsidRDefault="00F0391E" w:rsidP="00F0391E">
      <w:proofErr w:type="gramStart"/>
      <w:r>
        <w:t>.</w:t>
      </w:r>
      <w:proofErr w:type="spellStart"/>
      <w:r>
        <w:t>icon</w:t>
      </w:r>
      <w:proofErr w:type="gramEnd"/>
      <w:r>
        <w:t>_wrapper</w:t>
      </w:r>
      <w:proofErr w:type="spellEnd"/>
      <w:r>
        <w:t xml:space="preserve"> {</w:t>
      </w:r>
    </w:p>
    <w:p w14:paraId="44CA7BD2" w14:textId="77777777" w:rsidR="00F0391E" w:rsidRDefault="00F0391E" w:rsidP="00F0391E">
      <w:r>
        <w:t xml:space="preserve">  </w:t>
      </w:r>
      <w:proofErr w:type="spellStart"/>
      <w:r>
        <w:t>margin</w:t>
      </w:r>
      <w:proofErr w:type="spellEnd"/>
      <w:r>
        <w:t>: 40px;</w:t>
      </w:r>
    </w:p>
    <w:p w14:paraId="26FCF059" w14:textId="77777777" w:rsidR="00F0391E" w:rsidRDefault="00F0391E" w:rsidP="00F0391E">
      <w:r>
        <w:t xml:space="preserve">  /* Отступы для обертки иконки */</w:t>
      </w:r>
    </w:p>
    <w:p w14:paraId="509D3DA1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}</w:t>
      </w:r>
    </w:p>
    <w:p w14:paraId="3B522547" w14:textId="77777777" w:rsidR="00F0391E" w:rsidRPr="00F0391E" w:rsidRDefault="00F0391E" w:rsidP="00F0391E">
      <w:pPr>
        <w:rPr>
          <w:lang w:val="en-US"/>
        </w:rPr>
      </w:pPr>
    </w:p>
    <w:p w14:paraId="596CDBD3" w14:textId="77777777" w:rsidR="00F0391E" w:rsidRPr="00F0391E" w:rsidRDefault="00F0391E" w:rsidP="00F0391E">
      <w:pPr>
        <w:rPr>
          <w:lang w:val="en-US"/>
        </w:rPr>
      </w:pPr>
      <w:proofErr w:type="gramStart"/>
      <w:r w:rsidRPr="00F0391E">
        <w:rPr>
          <w:lang w:val="en-US"/>
        </w:rPr>
        <w:t>.icon</w:t>
      </w:r>
      <w:proofErr w:type="gramEnd"/>
      <w:r w:rsidRPr="00F0391E">
        <w:rPr>
          <w:lang w:val="en-US"/>
        </w:rPr>
        <w:t xml:space="preserve"> {</w:t>
      </w:r>
    </w:p>
    <w:p w14:paraId="403A0EFC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display: block;</w:t>
      </w:r>
    </w:p>
    <w:p w14:paraId="0E5DB184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margin: 0 auto;</w:t>
      </w:r>
    </w:p>
    <w:p w14:paraId="3B6FD1DF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width: 80px;</w:t>
      </w:r>
    </w:p>
    <w:p w14:paraId="4BD32556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height: 50px;</w:t>
      </w:r>
    </w:p>
    <w:p w14:paraId="7E4C3F76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/* </w:t>
      </w:r>
      <w:r>
        <w:t>Стиль</w:t>
      </w:r>
      <w:r w:rsidRPr="00F0391E">
        <w:rPr>
          <w:lang w:val="en-US"/>
        </w:rPr>
        <w:t xml:space="preserve"> </w:t>
      </w:r>
      <w:r>
        <w:t>для</w:t>
      </w:r>
      <w:r w:rsidRPr="00F0391E">
        <w:rPr>
          <w:lang w:val="en-US"/>
        </w:rPr>
        <w:t xml:space="preserve"> </w:t>
      </w:r>
      <w:r>
        <w:t>иконки</w:t>
      </w:r>
      <w:r w:rsidRPr="00F0391E">
        <w:rPr>
          <w:lang w:val="en-US"/>
        </w:rPr>
        <w:t xml:space="preserve"> */</w:t>
      </w:r>
    </w:p>
    <w:p w14:paraId="4E2B8F4C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}</w:t>
      </w:r>
    </w:p>
    <w:p w14:paraId="78253325" w14:textId="77777777" w:rsidR="00F0391E" w:rsidRPr="00F0391E" w:rsidRDefault="00F0391E" w:rsidP="00F0391E">
      <w:pPr>
        <w:rPr>
          <w:lang w:val="en-US"/>
        </w:rPr>
      </w:pPr>
    </w:p>
    <w:p w14:paraId="4627F8CB" w14:textId="77777777" w:rsidR="00F0391E" w:rsidRPr="00F0391E" w:rsidRDefault="00F0391E" w:rsidP="00F0391E">
      <w:pPr>
        <w:rPr>
          <w:lang w:val="en-US"/>
        </w:rPr>
      </w:pPr>
      <w:proofErr w:type="gramStart"/>
      <w:r w:rsidRPr="00F0391E">
        <w:rPr>
          <w:lang w:val="en-US"/>
        </w:rPr>
        <w:t>.email</w:t>
      </w:r>
      <w:proofErr w:type="gramEnd"/>
      <w:r w:rsidRPr="00F0391E">
        <w:rPr>
          <w:lang w:val="en-US"/>
        </w:rPr>
        <w:t>, .name {</w:t>
      </w:r>
    </w:p>
    <w:p w14:paraId="06806262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float: left;</w:t>
      </w:r>
    </w:p>
    <w:p w14:paraId="064B0CE4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width: 45%;</w:t>
      </w:r>
    </w:p>
    <w:p w14:paraId="083A3EA7" w14:textId="77777777" w:rsidR="00F0391E" w:rsidRDefault="00F0391E" w:rsidP="00F0391E">
      <w:r w:rsidRPr="00F0391E">
        <w:rPr>
          <w:lang w:val="en-US"/>
        </w:rPr>
        <w:t xml:space="preserve">  </w:t>
      </w:r>
      <w:r>
        <w:t xml:space="preserve">/* Стиль для полей </w:t>
      </w:r>
      <w:proofErr w:type="spellStart"/>
      <w:r>
        <w:t>email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 */</w:t>
      </w:r>
    </w:p>
    <w:p w14:paraId="3D824C82" w14:textId="77777777" w:rsidR="00F0391E" w:rsidRDefault="00F0391E" w:rsidP="00F0391E">
      <w:r>
        <w:t>}</w:t>
      </w:r>
    </w:p>
    <w:p w14:paraId="4ABDE7C6" w14:textId="77777777" w:rsidR="00F0391E" w:rsidRDefault="00F0391E" w:rsidP="00F0391E"/>
    <w:p w14:paraId="72717AE2" w14:textId="77777777" w:rsidR="00F0391E" w:rsidRDefault="00F0391E" w:rsidP="00F0391E">
      <w:proofErr w:type="gramStart"/>
      <w:r>
        <w:t>.</w:t>
      </w:r>
      <w:proofErr w:type="spellStart"/>
      <w:r>
        <w:t>email</w:t>
      </w:r>
      <w:proofErr w:type="spellEnd"/>
      <w:proofErr w:type="gramEnd"/>
      <w:r>
        <w:t xml:space="preserve"> {</w:t>
      </w:r>
    </w:p>
    <w:p w14:paraId="068415C8" w14:textId="77777777" w:rsidR="00F0391E" w:rsidRDefault="00F0391E" w:rsidP="00F0391E"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14445FDE" w14:textId="77777777" w:rsidR="00F0391E" w:rsidRPr="00F0391E" w:rsidRDefault="00F0391E" w:rsidP="00F0391E">
      <w:pPr>
        <w:rPr>
          <w:lang w:val="en-US"/>
        </w:rPr>
      </w:pPr>
      <w:r>
        <w:t xml:space="preserve">  /* Выравнивание </w:t>
      </w:r>
      <w:proofErr w:type="spellStart"/>
      <w:r>
        <w:t>email</w:t>
      </w:r>
      <w:proofErr w:type="spellEnd"/>
      <w:r>
        <w:t xml:space="preserve"> по правому краю </w:t>
      </w:r>
      <w:r w:rsidRPr="00F0391E">
        <w:rPr>
          <w:lang w:val="en-US"/>
        </w:rPr>
        <w:t>*/</w:t>
      </w:r>
    </w:p>
    <w:p w14:paraId="1E1E82B2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}</w:t>
      </w:r>
    </w:p>
    <w:p w14:paraId="13889F3D" w14:textId="77777777" w:rsidR="00F0391E" w:rsidRPr="00F0391E" w:rsidRDefault="00F0391E" w:rsidP="00F0391E">
      <w:pPr>
        <w:rPr>
          <w:lang w:val="en-US"/>
        </w:rPr>
      </w:pPr>
    </w:p>
    <w:p w14:paraId="7B519FF4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input[type='text'], input[type='email'], select, </w:t>
      </w:r>
      <w:proofErr w:type="spellStart"/>
      <w:r w:rsidRPr="00F0391E">
        <w:rPr>
          <w:lang w:val="en-US"/>
        </w:rPr>
        <w:t>textarea</w:t>
      </w:r>
      <w:proofErr w:type="spellEnd"/>
      <w:r w:rsidRPr="00F0391E">
        <w:rPr>
          <w:lang w:val="en-US"/>
        </w:rPr>
        <w:t xml:space="preserve"> {</w:t>
      </w:r>
    </w:p>
    <w:p w14:paraId="057247B5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background: none;</w:t>
      </w:r>
    </w:p>
    <w:p w14:paraId="0C35AC2B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border: none;</w:t>
      </w:r>
    </w:p>
    <w:p w14:paraId="021AB70E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border-bottom: 2px solid #474544;</w:t>
      </w:r>
    </w:p>
    <w:p w14:paraId="55ED47DC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font-family: 'Montserrat';</w:t>
      </w:r>
    </w:p>
    <w:p w14:paraId="0AEAB079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color: #474544;</w:t>
      </w:r>
    </w:p>
    <w:p w14:paraId="6880CB80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font-size: 1em;</w:t>
      </w:r>
    </w:p>
    <w:p w14:paraId="300BDA86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font-weight: 400;</w:t>
      </w:r>
    </w:p>
    <w:p w14:paraId="51CB052B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lastRenderedPageBreak/>
        <w:t xml:space="preserve">  letter-spacing: 3px;</w:t>
      </w:r>
    </w:p>
    <w:p w14:paraId="74922F30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margin: 0 0 1.875em 0;</w:t>
      </w:r>
    </w:p>
    <w:p w14:paraId="27294C36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padding: 0 0 0.875em 0;</w:t>
      </w:r>
    </w:p>
    <w:p w14:paraId="765D6C2F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text-transform: uppercase;</w:t>
      </w:r>
    </w:p>
    <w:p w14:paraId="790C4C98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width: 100%;</w:t>
      </w:r>
    </w:p>
    <w:p w14:paraId="67E3576E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box-sizing: border-box;</w:t>
      </w:r>
    </w:p>
    <w:p w14:paraId="179E0CAD" w14:textId="568CD97F" w:rsidR="00F0391E" w:rsidRDefault="00F0391E" w:rsidP="00F0391E">
      <w:r w:rsidRPr="00F0391E">
        <w:t xml:space="preserve">  </w:t>
      </w:r>
      <w:r>
        <w:t>/* Стиль для полей ввода</w:t>
      </w:r>
      <w:r w:rsidRPr="00F0391E">
        <w:t xml:space="preserve">, </w:t>
      </w:r>
      <w:r>
        <w:rPr>
          <w:lang w:val="en-US"/>
        </w:rPr>
        <w:t>select</w:t>
      </w:r>
      <w:r>
        <w:t xml:space="preserve"> и </w:t>
      </w:r>
      <w:proofErr w:type="spellStart"/>
      <w:r>
        <w:t>textarea</w:t>
      </w:r>
      <w:proofErr w:type="spellEnd"/>
      <w:r>
        <w:t xml:space="preserve"> */</w:t>
      </w:r>
    </w:p>
    <w:p w14:paraId="25590A0A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}</w:t>
      </w:r>
    </w:p>
    <w:p w14:paraId="63E2D628" w14:textId="77777777" w:rsidR="00F0391E" w:rsidRPr="00F0391E" w:rsidRDefault="00F0391E" w:rsidP="00F0391E">
      <w:pPr>
        <w:rPr>
          <w:lang w:val="en-US"/>
        </w:rPr>
      </w:pPr>
    </w:p>
    <w:p w14:paraId="103EA309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input[type='text'</w:t>
      </w:r>
      <w:proofErr w:type="gramStart"/>
      <w:r w:rsidRPr="00F0391E">
        <w:rPr>
          <w:lang w:val="en-US"/>
        </w:rPr>
        <w:t>]:focus</w:t>
      </w:r>
      <w:proofErr w:type="gramEnd"/>
      <w:r w:rsidRPr="00F0391E">
        <w:rPr>
          <w:lang w:val="en-US"/>
        </w:rPr>
        <w:t xml:space="preserve">, input[type='email']:focus, </w:t>
      </w:r>
      <w:proofErr w:type="spellStart"/>
      <w:r w:rsidRPr="00F0391E">
        <w:rPr>
          <w:lang w:val="en-US"/>
        </w:rPr>
        <w:t>textarea:focus</w:t>
      </w:r>
      <w:proofErr w:type="spellEnd"/>
      <w:r w:rsidRPr="00F0391E">
        <w:rPr>
          <w:lang w:val="en-US"/>
        </w:rPr>
        <w:t xml:space="preserve"> {</w:t>
      </w:r>
    </w:p>
    <w:p w14:paraId="4E015654" w14:textId="77777777" w:rsidR="00F0391E" w:rsidRDefault="00F0391E" w:rsidP="00F0391E">
      <w:r w:rsidRPr="00F0391E">
        <w:rPr>
          <w:lang w:val="en-US"/>
        </w:rPr>
        <w:t xml:space="preserve">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459A7FD" w14:textId="77777777" w:rsidR="00F0391E" w:rsidRDefault="00F0391E" w:rsidP="00F0391E">
      <w:r>
        <w:t xml:space="preserve">  /* Убрать обводку при фокусе */</w:t>
      </w:r>
    </w:p>
    <w:p w14:paraId="1E8E55BA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}</w:t>
      </w:r>
    </w:p>
    <w:p w14:paraId="557B789E" w14:textId="77777777" w:rsidR="00F0391E" w:rsidRPr="00F0391E" w:rsidRDefault="00F0391E" w:rsidP="00F0391E">
      <w:pPr>
        <w:rPr>
          <w:lang w:val="en-US"/>
        </w:rPr>
      </w:pPr>
    </w:p>
    <w:p w14:paraId="7CCF1A24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select {</w:t>
      </w:r>
    </w:p>
    <w:p w14:paraId="302AC1A1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background: </w:t>
      </w:r>
      <w:proofErr w:type="spellStart"/>
      <w:r w:rsidRPr="00F0391E">
        <w:rPr>
          <w:lang w:val="en-US"/>
        </w:rPr>
        <w:t>url</w:t>
      </w:r>
      <w:proofErr w:type="spellEnd"/>
      <w:r w:rsidRPr="00F0391E">
        <w:rPr>
          <w:lang w:val="en-US"/>
        </w:rPr>
        <w:t>(select.png) no-repeat right;</w:t>
      </w:r>
    </w:p>
    <w:p w14:paraId="7352FC5A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outline: none;</w:t>
      </w:r>
    </w:p>
    <w:p w14:paraId="51A7F1BE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-</w:t>
      </w:r>
      <w:proofErr w:type="spellStart"/>
      <w:r w:rsidRPr="00F0391E">
        <w:rPr>
          <w:lang w:val="en-US"/>
        </w:rPr>
        <w:t>moz</w:t>
      </w:r>
      <w:proofErr w:type="spellEnd"/>
      <w:r w:rsidRPr="00F0391E">
        <w:rPr>
          <w:lang w:val="en-US"/>
        </w:rPr>
        <w:t>-appearance: none;</w:t>
      </w:r>
    </w:p>
    <w:p w14:paraId="32F1F957" w14:textId="77777777" w:rsidR="00F0391E" w:rsidRDefault="00F0391E" w:rsidP="00F0391E">
      <w:r w:rsidRPr="00F0391E">
        <w:rPr>
          <w:lang w:val="en-US"/>
        </w:rPr>
        <w:t xml:space="preserve">  </w:t>
      </w:r>
      <w:r>
        <w:t>-</w:t>
      </w:r>
      <w:proofErr w:type="spellStart"/>
      <w:r>
        <w:t>webkit-appearance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7F746FD" w14:textId="77777777" w:rsidR="00F0391E" w:rsidRDefault="00F0391E" w:rsidP="00F0391E">
      <w:r>
        <w:t xml:space="preserve">  /* Стиль для выпадающего списка */</w:t>
      </w:r>
    </w:p>
    <w:p w14:paraId="346B1D38" w14:textId="77777777" w:rsidR="00F0391E" w:rsidRDefault="00F0391E" w:rsidP="00F0391E">
      <w:r>
        <w:t>}</w:t>
      </w:r>
    </w:p>
    <w:p w14:paraId="5BCE0D74" w14:textId="77777777" w:rsidR="00F0391E" w:rsidRPr="00F0391E" w:rsidRDefault="00F0391E" w:rsidP="00F0391E">
      <w:pPr>
        <w:rPr>
          <w:lang w:val="en-US"/>
        </w:rPr>
      </w:pPr>
    </w:p>
    <w:p w14:paraId="0AE70DA2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#</w:t>
      </w:r>
      <w:proofErr w:type="gramStart"/>
      <w:r w:rsidRPr="00F0391E">
        <w:rPr>
          <w:lang w:val="en-US"/>
        </w:rPr>
        <w:t>form</w:t>
      </w:r>
      <w:proofErr w:type="gramEnd"/>
      <w:r w:rsidRPr="00F0391E">
        <w:rPr>
          <w:lang w:val="en-US"/>
        </w:rPr>
        <w:t>_button {</w:t>
      </w:r>
    </w:p>
    <w:p w14:paraId="5D02C84E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background: none;</w:t>
      </w:r>
    </w:p>
    <w:p w14:paraId="4ECB4AFA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border: 2px solid #474544;</w:t>
      </w:r>
    </w:p>
    <w:p w14:paraId="68082F36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color: #474544;</w:t>
      </w:r>
    </w:p>
    <w:p w14:paraId="1D081505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cursor: pointer;</w:t>
      </w:r>
    </w:p>
    <w:p w14:paraId="5A1B1198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font-size: 0.875em;</w:t>
      </w:r>
    </w:p>
    <w:p w14:paraId="5B7ED793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font-weight: bold;</w:t>
      </w:r>
    </w:p>
    <w:p w14:paraId="2C20F6B3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outline: none;</w:t>
      </w:r>
    </w:p>
    <w:p w14:paraId="07A4F1C5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padding: 20px 35px;</w:t>
      </w:r>
    </w:p>
    <w:p w14:paraId="5DDBC3A5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text-transform: uppercase;</w:t>
      </w:r>
    </w:p>
    <w:p w14:paraId="52ED69CE" w14:textId="77777777" w:rsidR="00F0391E" w:rsidRDefault="00F0391E" w:rsidP="00F0391E">
      <w:r w:rsidRPr="00F0391E">
        <w:rPr>
          <w:lang w:val="en-US"/>
        </w:rP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0.3s;</w:t>
      </w:r>
    </w:p>
    <w:p w14:paraId="7900EE02" w14:textId="77777777" w:rsidR="00F0391E" w:rsidRDefault="00F0391E" w:rsidP="00F0391E">
      <w:r>
        <w:t xml:space="preserve">  /* Стиль для кнопки отправки формы */</w:t>
      </w:r>
    </w:p>
    <w:p w14:paraId="33B7AB54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}</w:t>
      </w:r>
    </w:p>
    <w:p w14:paraId="28347EDF" w14:textId="77777777" w:rsidR="00F0391E" w:rsidRPr="00F0391E" w:rsidRDefault="00F0391E" w:rsidP="00F0391E">
      <w:pPr>
        <w:rPr>
          <w:lang w:val="en-US"/>
        </w:rPr>
      </w:pPr>
    </w:p>
    <w:p w14:paraId="00F40430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>#form_</w:t>
      </w:r>
      <w:proofErr w:type="gramStart"/>
      <w:r w:rsidRPr="00F0391E">
        <w:rPr>
          <w:lang w:val="en-US"/>
        </w:rPr>
        <w:t>button:hover</w:t>
      </w:r>
      <w:proofErr w:type="gramEnd"/>
      <w:r w:rsidRPr="00F0391E">
        <w:rPr>
          <w:lang w:val="en-US"/>
        </w:rPr>
        <w:t xml:space="preserve"> {</w:t>
      </w:r>
    </w:p>
    <w:p w14:paraId="2C514A61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background: #474544;</w:t>
      </w:r>
    </w:p>
    <w:p w14:paraId="459F33C5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color: #F2F3EB;</w:t>
      </w:r>
    </w:p>
    <w:p w14:paraId="0791EB51" w14:textId="77777777" w:rsidR="00F0391E" w:rsidRDefault="00F0391E" w:rsidP="00F0391E">
      <w:r w:rsidRPr="00F0391E">
        <w:rPr>
          <w:lang w:val="en-US"/>
        </w:rPr>
        <w:t xml:space="preserve">  </w:t>
      </w:r>
      <w:r>
        <w:t>/* Стиль для кнопки при наведении */</w:t>
      </w:r>
    </w:p>
    <w:p w14:paraId="6D96A814" w14:textId="7480AFA1" w:rsidR="00F0391E" w:rsidRDefault="00F0391E" w:rsidP="00F0391E">
      <w:r>
        <w:t>}</w:t>
      </w:r>
    </w:p>
    <w:p w14:paraId="07DEB32B" w14:textId="058C3FE2" w:rsidR="00F0391E" w:rsidRDefault="00F0391E" w:rsidP="00F0391E"/>
    <w:p w14:paraId="707B6A9C" w14:textId="0640CC79" w:rsidR="00F0391E" w:rsidRDefault="00F0391E" w:rsidP="00F0391E">
      <w:pPr>
        <w:jc w:val="center"/>
        <w:rPr>
          <w:b/>
          <w:bCs/>
          <w:lang w:val="en-US"/>
        </w:rPr>
      </w:pPr>
      <w:r w:rsidRPr="00F0391E">
        <w:rPr>
          <w:b/>
          <w:bCs/>
          <w:lang w:val="en-US"/>
        </w:rPr>
        <w:t>Server.js</w:t>
      </w:r>
    </w:p>
    <w:p w14:paraId="0DB7D835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const express = require('express'); </w:t>
      </w:r>
    </w:p>
    <w:p w14:paraId="60EE1CA7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// </w:t>
      </w:r>
      <w:proofErr w:type="spellStart"/>
      <w:r w:rsidRPr="00F0391E">
        <w:rPr>
          <w:lang w:val="en-US"/>
        </w:rPr>
        <w:t>Импорт</w:t>
      </w:r>
      <w:proofErr w:type="spellEnd"/>
      <w:r w:rsidRPr="00F0391E">
        <w:rPr>
          <w:lang w:val="en-US"/>
        </w:rPr>
        <w:t xml:space="preserve"> </w:t>
      </w:r>
      <w:proofErr w:type="spellStart"/>
      <w:r w:rsidRPr="00F0391E">
        <w:rPr>
          <w:lang w:val="en-US"/>
        </w:rPr>
        <w:t>библиотеки</w:t>
      </w:r>
      <w:proofErr w:type="spellEnd"/>
      <w:r w:rsidRPr="00F0391E">
        <w:rPr>
          <w:lang w:val="en-US"/>
        </w:rPr>
        <w:t xml:space="preserve"> Express</w:t>
      </w:r>
    </w:p>
    <w:p w14:paraId="29CE23BD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const </w:t>
      </w:r>
      <w:proofErr w:type="spellStart"/>
      <w:r w:rsidRPr="00F0391E">
        <w:rPr>
          <w:lang w:val="en-US"/>
        </w:rPr>
        <w:t>bodyParser</w:t>
      </w:r>
      <w:proofErr w:type="spellEnd"/>
      <w:r w:rsidRPr="00F0391E">
        <w:rPr>
          <w:lang w:val="en-US"/>
        </w:rPr>
        <w:t xml:space="preserve"> = require('body-parser'); </w:t>
      </w:r>
    </w:p>
    <w:p w14:paraId="643DC0CE" w14:textId="77777777" w:rsidR="00F0391E" w:rsidRPr="00F0391E" w:rsidRDefault="00F0391E" w:rsidP="00F0391E">
      <w:r w:rsidRPr="00F0391E">
        <w:t xml:space="preserve">// Импорт библиотеки </w:t>
      </w:r>
      <w:r w:rsidRPr="00F0391E">
        <w:rPr>
          <w:lang w:val="en-US"/>
        </w:rPr>
        <w:t>body</w:t>
      </w:r>
      <w:r w:rsidRPr="00F0391E">
        <w:t>-</w:t>
      </w:r>
      <w:r w:rsidRPr="00F0391E">
        <w:rPr>
          <w:lang w:val="en-US"/>
        </w:rPr>
        <w:t>parser</w:t>
      </w:r>
      <w:r w:rsidRPr="00F0391E">
        <w:t xml:space="preserve"> для обработки данных форм</w:t>
      </w:r>
    </w:p>
    <w:p w14:paraId="301A930D" w14:textId="77777777" w:rsidR="00F0391E" w:rsidRPr="00F0391E" w:rsidRDefault="00F0391E" w:rsidP="00F0391E">
      <w:r w:rsidRPr="00F0391E">
        <w:rPr>
          <w:lang w:val="en-US"/>
        </w:rPr>
        <w:t>const</w:t>
      </w:r>
      <w:r w:rsidRPr="00F0391E">
        <w:t xml:space="preserve"> </w:t>
      </w:r>
      <w:r w:rsidRPr="00F0391E">
        <w:rPr>
          <w:lang w:val="en-US"/>
        </w:rPr>
        <w:t>fs</w:t>
      </w:r>
      <w:r w:rsidRPr="00F0391E">
        <w:t xml:space="preserve"> = </w:t>
      </w:r>
      <w:r w:rsidRPr="00F0391E">
        <w:rPr>
          <w:lang w:val="en-US"/>
        </w:rPr>
        <w:t>require</w:t>
      </w:r>
      <w:r w:rsidRPr="00F0391E">
        <w:t>('</w:t>
      </w:r>
      <w:r w:rsidRPr="00F0391E">
        <w:rPr>
          <w:lang w:val="en-US"/>
        </w:rPr>
        <w:t>fs</w:t>
      </w:r>
      <w:r w:rsidRPr="00F0391E">
        <w:t xml:space="preserve">'); </w:t>
      </w:r>
    </w:p>
    <w:p w14:paraId="06882900" w14:textId="77777777" w:rsidR="00F0391E" w:rsidRPr="00F0391E" w:rsidRDefault="00F0391E" w:rsidP="00F0391E">
      <w:r w:rsidRPr="00F0391E">
        <w:t>// Импорт модуля для работы с файловой системой</w:t>
      </w:r>
    </w:p>
    <w:p w14:paraId="30999F38" w14:textId="77777777" w:rsidR="00F0391E" w:rsidRPr="00F0391E" w:rsidRDefault="00F0391E" w:rsidP="00F0391E">
      <w:r w:rsidRPr="00F0391E">
        <w:rPr>
          <w:lang w:val="en-US"/>
        </w:rPr>
        <w:t>const</w:t>
      </w:r>
      <w:r w:rsidRPr="00F0391E">
        <w:t xml:space="preserve"> </w:t>
      </w:r>
      <w:r w:rsidRPr="00F0391E">
        <w:rPr>
          <w:lang w:val="en-US"/>
        </w:rPr>
        <w:t>path</w:t>
      </w:r>
      <w:r w:rsidRPr="00F0391E">
        <w:t xml:space="preserve"> = </w:t>
      </w:r>
      <w:r w:rsidRPr="00F0391E">
        <w:rPr>
          <w:lang w:val="en-US"/>
        </w:rPr>
        <w:t>require</w:t>
      </w:r>
      <w:r w:rsidRPr="00F0391E">
        <w:t>('</w:t>
      </w:r>
      <w:r w:rsidRPr="00F0391E">
        <w:rPr>
          <w:lang w:val="en-US"/>
        </w:rPr>
        <w:t>path</w:t>
      </w:r>
      <w:r w:rsidRPr="00F0391E">
        <w:t xml:space="preserve">'); </w:t>
      </w:r>
    </w:p>
    <w:p w14:paraId="107E065B" w14:textId="77777777" w:rsidR="00F0391E" w:rsidRPr="00F0391E" w:rsidRDefault="00F0391E" w:rsidP="00F0391E">
      <w:r w:rsidRPr="00F0391E">
        <w:t>// Импорт модуля для работы с путями файловой системы</w:t>
      </w:r>
    </w:p>
    <w:p w14:paraId="4DC690D2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lastRenderedPageBreak/>
        <w:t xml:space="preserve">const app = </w:t>
      </w:r>
      <w:proofErr w:type="gramStart"/>
      <w:r w:rsidRPr="00F0391E">
        <w:rPr>
          <w:lang w:val="en-US"/>
        </w:rPr>
        <w:t>express(</w:t>
      </w:r>
      <w:proofErr w:type="gramEnd"/>
      <w:r w:rsidRPr="00F0391E">
        <w:rPr>
          <w:lang w:val="en-US"/>
        </w:rPr>
        <w:t xml:space="preserve">); </w:t>
      </w:r>
    </w:p>
    <w:p w14:paraId="55AEB83B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// </w:t>
      </w:r>
      <w:proofErr w:type="spellStart"/>
      <w:r w:rsidRPr="00F0391E">
        <w:rPr>
          <w:lang w:val="en-US"/>
        </w:rPr>
        <w:t>Создание</w:t>
      </w:r>
      <w:proofErr w:type="spellEnd"/>
      <w:r w:rsidRPr="00F0391E">
        <w:rPr>
          <w:lang w:val="en-US"/>
        </w:rPr>
        <w:t xml:space="preserve"> </w:t>
      </w:r>
      <w:proofErr w:type="spellStart"/>
      <w:r w:rsidRPr="00F0391E">
        <w:rPr>
          <w:lang w:val="en-US"/>
        </w:rPr>
        <w:t>экземпляра</w:t>
      </w:r>
      <w:proofErr w:type="spellEnd"/>
      <w:r w:rsidRPr="00F0391E">
        <w:rPr>
          <w:lang w:val="en-US"/>
        </w:rPr>
        <w:t xml:space="preserve"> Express</w:t>
      </w:r>
    </w:p>
    <w:p w14:paraId="2ADE9783" w14:textId="77777777" w:rsidR="00F0391E" w:rsidRPr="00F0391E" w:rsidRDefault="00F0391E" w:rsidP="00F0391E">
      <w:r w:rsidRPr="00F0391E">
        <w:rPr>
          <w:lang w:val="en-US"/>
        </w:rPr>
        <w:t>const</w:t>
      </w:r>
      <w:r w:rsidRPr="00F0391E">
        <w:t xml:space="preserve"> </w:t>
      </w:r>
      <w:r w:rsidRPr="00F0391E">
        <w:rPr>
          <w:lang w:val="en-US"/>
        </w:rPr>
        <w:t>port</w:t>
      </w:r>
      <w:r w:rsidRPr="00F0391E">
        <w:t xml:space="preserve"> = 3000; </w:t>
      </w:r>
    </w:p>
    <w:p w14:paraId="38673B88" w14:textId="77777777" w:rsidR="00F0391E" w:rsidRPr="00F0391E" w:rsidRDefault="00F0391E" w:rsidP="00F0391E">
      <w:r w:rsidRPr="00F0391E">
        <w:t>// Установка порта для сервера</w:t>
      </w:r>
    </w:p>
    <w:p w14:paraId="6B639A0F" w14:textId="77777777" w:rsidR="00F0391E" w:rsidRPr="00F0391E" w:rsidRDefault="00F0391E" w:rsidP="00F0391E"/>
    <w:p w14:paraId="671A207E" w14:textId="77777777" w:rsidR="00F0391E" w:rsidRPr="00F0391E" w:rsidRDefault="00F0391E" w:rsidP="00F0391E">
      <w:r w:rsidRPr="00F0391E">
        <w:t xml:space="preserve">// Настройка </w:t>
      </w:r>
      <w:r w:rsidRPr="00F0391E">
        <w:rPr>
          <w:lang w:val="en-US"/>
        </w:rPr>
        <w:t>body</w:t>
      </w:r>
      <w:r w:rsidRPr="00F0391E">
        <w:t>-</w:t>
      </w:r>
      <w:r w:rsidRPr="00F0391E">
        <w:rPr>
          <w:lang w:val="en-US"/>
        </w:rPr>
        <w:t>parser</w:t>
      </w:r>
      <w:r w:rsidRPr="00F0391E">
        <w:t xml:space="preserve"> для обработки данных форм</w:t>
      </w:r>
    </w:p>
    <w:p w14:paraId="705D631A" w14:textId="77777777" w:rsidR="00F0391E" w:rsidRPr="00F0391E" w:rsidRDefault="00F0391E" w:rsidP="00F0391E">
      <w:pPr>
        <w:rPr>
          <w:lang w:val="en-US"/>
        </w:rPr>
      </w:pPr>
      <w:proofErr w:type="spellStart"/>
      <w:proofErr w:type="gramStart"/>
      <w:r w:rsidRPr="00F0391E">
        <w:rPr>
          <w:lang w:val="en-US"/>
        </w:rPr>
        <w:t>app.use</w:t>
      </w:r>
      <w:proofErr w:type="spellEnd"/>
      <w:r w:rsidRPr="00F0391E">
        <w:rPr>
          <w:lang w:val="en-US"/>
        </w:rPr>
        <w:t>(</w:t>
      </w:r>
      <w:proofErr w:type="spellStart"/>
      <w:proofErr w:type="gramEnd"/>
      <w:r w:rsidRPr="00F0391E">
        <w:rPr>
          <w:lang w:val="en-US"/>
        </w:rPr>
        <w:t>bodyParser.urlencoded</w:t>
      </w:r>
      <w:proofErr w:type="spellEnd"/>
      <w:r w:rsidRPr="00F0391E">
        <w:rPr>
          <w:lang w:val="en-US"/>
        </w:rPr>
        <w:t xml:space="preserve">({ extended: true })); </w:t>
      </w:r>
    </w:p>
    <w:p w14:paraId="49AFDAC6" w14:textId="77777777" w:rsidR="00F0391E" w:rsidRPr="00F0391E" w:rsidRDefault="00F0391E" w:rsidP="00F0391E">
      <w:r w:rsidRPr="00F0391E">
        <w:t xml:space="preserve">// Настройка для обработки данных форм в формате </w:t>
      </w:r>
      <w:r w:rsidRPr="00F0391E">
        <w:rPr>
          <w:lang w:val="en-US"/>
        </w:rPr>
        <w:t>URL</w:t>
      </w:r>
      <w:r w:rsidRPr="00F0391E">
        <w:t>-</w:t>
      </w:r>
      <w:r w:rsidRPr="00F0391E">
        <w:rPr>
          <w:lang w:val="en-US"/>
        </w:rPr>
        <w:t>encoded</w:t>
      </w:r>
    </w:p>
    <w:p w14:paraId="7A68C15B" w14:textId="77777777" w:rsidR="00F0391E" w:rsidRPr="00F0391E" w:rsidRDefault="00F0391E" w:rsidP="00F0391E">
      <w:proofErr w:type="gramStart"/>
      <w:r w:rsidRPr="00F0391E">
        <w:rPr>
          <w:lang w:val="en-US"/>
        </w:rPr>
        <w:t>app</w:t>
      </w:r>
      <w:r w:rsidRPr="00F0391E">
        <w:t>.</w:t>
      </w:r>
      <w:r w:rsidRPr="00F0391E">
        <w:rPr>
          <w:lang w:val="en-US"/>
        </w:rPr>
        <w:t>use</w:t>
      </w:r>
      <w:r w:rsidRPr="00F0391E">
        <w:t>(</w:t>
      </w:r>
      <w:proofErr w:type="spellStart"/>
      <w:proofErr w:type="gramEnd"/>
      <w:r w:rsidRPr="00F0391E">
        <w:rPr>
          <w:lang w:val="en-US"/>
        </w:rPr>
        <w:t>bodyParser</w:t>
      </w:r>
      <w:proofErr w:type="spellEnd"/>
      <w:r w:rsidRPr="00F0391E">
        <w:t>.</w:t>
      </w:r>
      <w:r w:rsidRPr="00F0391E">
        <w:rPr>
          <w:lang w:val="en-US"/>
        </w:rPr>
        <w:t>json</w:t>
      </w:r>
      <w:r w:rsidRPr="00F0391E">
        <w:t xml:space="preserve">()); </w:t>
      </w:r>
    </w:p>
    <w:p w14:paraId="1FCEC1B0" w14:textId="77777777" w:rsidR="00F0391E" w:rsidRPr="00F0391E" w:rsidRDefault="00F0391E" w:rsidP="00F0391E">
      <w:r w:rsidRPr="00F0391E">
        <w:t xml:space="preserve">// Настройка для обработки данных форм в формате </w:t>
      </w:r>
      <w:r w:rsidRPr="00F0391E">
        <w:rPr>
          <w:lang w:val="en-US"/>
        </w:rPr>
        <w:t>JSON</w:t>
      </w:r>
    </w:p>
    <w:p w14:paraId="59E939B4" w14:textId="77777777" w:rsidR="00F0391E" w:rsidRPr="00F0391E" w:rsidRDefault="00F0391E" w:rsidP="00F0391E"/>
    <w:p w14:paraId="63579424" w14:textId="77777777" w:rsidR="00F0391E" w:rsidRPr="00F0391E" w:rsidRDefault="00F0391E" w:rsidP="00F0391E">
      <w:pPr>
        <w:rPr>
          <w:lang w:val="en-US"/>
        </w:rPr>
      </w:pPr>
      <w:proofErr w:type="spellStart"/>
      <w:proofErr w:type="gramStart"/>
      <w:r w:rsidRPr="00F0391E">
        <w:rPr>
          <w:lang w:val="en-US"/>
        </w:rPr>
        <w:t>app.use</w:t>
      </w:r>
      <w:proofErr w:type="spellEnd"/>
      <w:r w:rsidRPr="00F0391E">
        <w:rPr>
          <w:lang w:val="en-US"/>
        </w:rPr>
        <w:t>(</w:t>
      </w:r>
      <w:proofErr w:type="spellStart"/>
      <w:proofErr w:type="gramEnd"/>
      <w:r w:rsidRPr="00F0391E">
        <w:rPr>
          <w:lang w:val="en-US"/>
        </w:rPr>
        <w:t>express.static</w:t>
      </w:r>
      <w:proofErr w:type="spellEnd"/>
      <w:r w:rsidRPr="00F0391E">
        <w:rPr>
          <w:lang w:val="en-US"/>
        </w:rPr>
        <w:t>(</w:t>
      </w:r>
      <w:proofErr w:type="spellStart"/>
      <w:r w:rsidRPr="00F0391E">
        <w:rPr>
          <w:lang w:val="en-US"/>
        </w:rPr>
        <w:t>path.join</w:t>
      </w:r>
      <w:proofErr w:type="spellEnd"/>
      <w:r w:rsidRPr="00F0391E">
        <w:rPr>
          <w:lang w:val="en-US"/>
        </w:rPr>
        <w:t>(__</w:t>
      </w:r>
      <w:proofErr w:type="spellStart"/>
      <w:r w:rsidRPr="00F0391E">
        <w:rPr>
          <w:lang w:val="en-US"/>
        </w:rPr>
        <w:t>dirname</w:t>
      </w:r>
      <w:proofErr w:type="spellEnd"/>
      <w:r w:rsidRPr="00F0391E">
        <w:rPr>
          <w:lang w:val="en-US"/>
        </w:rPr>
        <w:t xml:space="preserve">, 'public'))); </w:t>
      </w:r>
    </w:p>
    <w:p w14:paraId="31DB1C8B" w14:textId="77777777" w:rsidR="00F0391E" w:rsidRPr="00F0391E" w:rsidRDefault="00F0391E" w:rsidP="00F0391E">
      <w:r w:rsidRPr="00F0391E">
        <w:t>// Настройка для раздачи статических файлов из директории '</w:t>
      </w:r>
      <w:r w:rsidRPr="00F0391E">
        <w:rPr>
          <w:lang w:val="en-US"/>
        </w:rPr>
        <w:t>public</w:t>
      </w:r>
      <w:r w:rsidRPr="00F0391E">
        <w:t>'</w:t>
      </w:r>
    </w:p>
    <w:p w14:paraId="3DE2D6D0" w14:textId="77777777" w:rsidR="00F0391E" w:rsidRPr="00F0391E" w:rsidRDefault="00F0391E" w:rsidP="00F0391E"/>
    <w:p w14:paraId="4257CCFE" w14:textId="77777777" w:rsidR="00F0391E" w:rsidRPr="00F0391E" w:rsidRDefault="00F0391E" w:rsidP="00F0391E">
      <w:r w:rsidRPr="00F0391E">
        <w:t xml:space="preserve">// Обработка </w:t>
      </w:r>
      <w:r w:rsidRPr="00F0391E">
        <w:rPr>
          <w:lang w:val="en-US"/>
        </w:rPr>
        <w:t>POST</w:t>
      </w:r>
      <w:r w:rsidRPr="00F0391E">
        <w:t>-запроса формы</w:t>
      </w:r>
    </w:p>
    <w:p w14:paraId="3D600789" w14:textId="77777777" w:rsidR="00F0391E" w:rsidRPr="00F0391E" w:rsidRDefault="00F0391E" w:rsidP="00F0391E">
      <w:proofErr w:type="gramStart"/>
      <w:r w:rsidRPr="00F0391E">
        <w:rPr>
          <w:lang w:val="en-US"/>
        </w:rPr>
        <w:t>app</w:t>
      </w:r>
      <w:r w:rsidRPr="00F0391E">
        <w:t>.</w:t>
      </w:r>
      <w:r w:rsidRPr="00F0391E">
        <w:rPr>
          <w:lang w:val="en-US"/>
        </w:rPr>
        <w:t>post</w:t>
      </w:r>
      <w:r w:rsidRPr="00F0391E">
        <w:t>(</w:t>
      </w:r>
      <w:proofErr w:type="gramEnd"/>
      <w:r w:rsidRPr="00F0391E">
        <w:t>'/</w:t>
      </w:r>
      <w:r w:rsidRPr="00F0391E">
        <w:rPr>
          <w:lang w:val="en-US"/>
        </w:rPr>
        <w:t>submit</w:t>
      </w:r>
      <w:r w:rsidRPr="00F0391E">
        <w:t>-</w:t>
      </w:r>
      <w:r w:rsidRPr="00F0391E">
        <w:rPr>
          <w:lang w:val="en-US"/>
        </w:rPr>
        <w:t>form</w:t>
      </w:r>
      <w:r w:rsidRPr="00F0391E">
        <w:t>', (</w:t>
      </w:r>
      <w:r w:rsidRPr="00F0391E">
        <w:rPr>
          <w:lang w:val="en-US"/>
        </w:rPr>
        <w:t>req</w:t>
      </w:r>
      <w:r w:rsidRPr="00F0391E">
        <w:t xml:space="preserve">, </w:t>
      </w:r>
      <w:r w:rsidRPr="00F0391E">
        <w:rPr>
          <w:lang w:val="en-US"/>
        </w:rPr>
        <w:t>res</w:t>
      </w:r>
      <w:r w:rsidRPr="00F0391E">
        <w:t>) =&gt; {</w:t>
      </w:r>
    </w:p>
    <w:p w14:paraId="280DF5C0" w14:textId="77777777" w:rsidR="00F0391E" w:rsidRPr="00F0391E" w:rsidRDefault="00F0391E" w:rsidP="00F0391E">
      <w:pPr>
        <w:rPr>
          <w:lang w:val="en-US"/>
        </w:rPr>
      </w:pPr>
      <w:r w:rsidRPr="00F0391E">
        <w:t xml:space="preserve">    </w:t>
      </w:r>
      <w:r w:rsidRPr="00F0391E">
        <w:rPr>
          <w:lang w:val="en-US"/>
        </w:rPr>
        <w:t xml:space="preserve">const </w:t>
      </w:r>
      <w:proofErr w:type="gramStart"/>
      <w:r w:rsidRPr="00F0391E">
        <w:rPr>
          <w:lang w:val="en-US"/>
        </w:rPr>
        <w:t>{ name</w:t>
      </w:r>
      <w:proofErr w:type="gramEnd"/>
      <w:r w:rsidRPr="00F0391E">
        <w:rPr>
          <w:lang w:val="en-US"/>
        </w:rPr>
        <w:t xml:space="preserve">, email, telephone, country, message } = </w:t>
      </w:r>
      <w:proofErr w:type="spellStart"/>
      <w:r w:rsidRPr="00F0391E">
        <w:rPr>
          <w:lang w:val="en-US"/>
        </w:rPr>
        <w:t>req.body</w:t>
      </w:r>
      <w:proofErr w:type="spellEnd"/>
      <w:r w:rsidRPr="00F0391E">
        <w:rPr>
          <w:lang w:val="en-US"/>
        </w:rPr>
        <w:t xml:space="preserve">; </w:t>
      </w:r>
    </w:p>
    <w:p w14:paraId="3A999E91" w14:textId="77777777" w:rsidR="00F0391E" w:rsidRPr="00F0391E" w:rsidRDefault="00F0391E" w:rsidP="00F0391E">
      <w:r w:rsidRPr="00F0391E">
        <w:rPr>
          <w:lang w:val="en-US"/>
        </w:rPr>
        <w:t xml:space="preserve">    </w:t>
      </w:r>
      <w:r w:rsidRPr="00F0391E">
        <w:t>// Извлечение данных из тела запроса</w:t>
      </w:r>
    </w:p>
    <w:p w14:paraId="3264F605" w14:textId="77777777" w:rsidR="00F0391E" w:rsidRPr="00F0391E" w:rsidRDefault="00F0391E" w:rsidP="00F0391E">
      <w:r w:rsidRPr="00F0391E">
        <w:t xml:space="preserve">    </w:t>
      </w:r>
      <w:r w:rsidRPr="00F0391E">
        <w:rPr>
          <w:lang w:val="en-US"/>
        </w:rPr>
        <w:t>const</w:t>
      </w:r>
      <w:r w:rsidRPr="00F0391E">
        <w:t xml:space="preserve"> </w:t>
      </w:r>
      <w:proofErr w:type="spellStart"/>
      <w:r w:rsidRPr="00F0391E">
        <w:rPr>
          <w:lang w:val="en-US"/>
        </w:rPr>
        <w:t>formData</w:t>
      </w:r>
      <w:proofErr w:type="spellEnd"/>
      <w:r w:rsidRPr="00F0391E">
        <w:t xml:space="preserve"> = {</w:t>
      </w:r>
    </w:p>
    <w:p w14:paraId="663EF362" w14:textId="77777777" w:rsidR="00F0391E" w:rsidRPr="00F0391E" w:rsidRDefault="00F0391E" w:rsidP="00F0391E">
      <w:pPr>
        <w:rPr>
          <w:lang w:val="en-US"/>
        </w:rPr>
      </w:pPr>
      <w:r w:rsidRPr="00F0391E">
        <w:t xml:space="preserve">        </w:t>
      </w:r>
      <w:r w:rsidRPr="00F0391E">
        <w:rPr>
          <w:lang w:val="en-US"/>
        </w:rPr>
        <w:t>name,</w:t>
      </w:r>
    </w:p>
    <w:p w14:paraId="180BE114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      email,</w:t>
      </w:r>
    </w:p>
    <w:p w14:paraId="1AC67404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      telephone,</w:t>
      </w:r>
    </w:p>
    <w:p w14:paraId="4A5D7653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      country,</w:t>
      </w:r>
    </w:p>
    <w:p w14:paraId="7E9122D1" w14:textId="77777777" w:rsidR="00F0391E" w:rsidRPr="00F0391E" w:rsidRDefault="00F0391E" w:rsidP="00F0391E">
      <w:pPr>
        <w:rPr>
          <w:lang w:val="en-US"/>
        </w:rPr>
      </w:pPr>
      <w:r w:rsidRPr="00F0391E">
        <w:rPr>
          <w:lang w:val="en-US"/>
        </w:rPr>
        <w:t xml:space="preserve">        message,</w:t>
      </w:r>
    </w:p>
    <w:p w14:paraId="20F1B5DF" w14:textId="77777777" w:rsidR="00F0391E" w:rsidRPr="00F0391E" w:rsidRDefault="00F0391E" w:rsidP="00F0391E">
      <w:r w:rsidRPr="00F0391E">
        <w:rPr>
          <w:lang w:val="en-US"/>
        </w:rPr>
        <w:t xml:space="preserve">        timestamp</w:t>
      </w:r>
      <w:r w:rsidRPr="00F0391E">
        <w:t xml:space="preserve">: </w:t>
      </w:r>
      <w:r w:rsidRPr="00F0391E">
        <w:rPr>
          <w:lang w:val="en-US"/>
        </w:rPr>
        <w:t>new</w:t>
      </w:r>
      <w:r w:rsidRPr="00F0391E">
        <w:t xml:space="preserve"> </w:t>
      </w:r>
      <w:r w:rsidRPr="00F0391E">
        <w:rPr>
          <w:lang w:val="en-US"/>
        </w:rPr>
        <w:t>Date</w:t>
      </w:r>
      <w:r w:rsidRPr="00F0391E">
        <w:t>(</w:t>
      </w:r>
      <w:proofErr w:type="gramStart"/>
      <w:r w:rsidRPr="00F0391E">
        <w:t>).</w:t>
      </w:r>
      <w:proofErr w:type="spellStart"/>
      <w:r w:rsidRPr="00F0391E">
        <w:rPr>
          <w:lang w:val="en-US"/>
        </w:rPr>
        <w:t>toISOString</w:t>
      </w:r>
      <w:proofErr w:type="spellEnd"/>
      <w:proofErr w:type="gramEnd"/>
      <w:r w:rsidRPr="00F0391E">
        <w:t>()</w:t>
      </w:r>
    </w:p>
    <w:p w14:paraId="73DAEEEB" w14:textId="77777777" w:rsidR="00F0391E" w:rsidRPr="00F0391E" w:rsidRDefault="00F0391E" w:rsidP="00F0391E">
      <w:r w:rsidRPr="00F0391E">
        <w:t xml:space="preserve">    }; </w:t>
      </w:r>
    </w:p>
    <w:p w14:paraId="310CB571" w14:textId="77777777" w:rsidR="00F0391E" w:rsidRPr="00F0391E" w:rsidRDefault="00F0391E" w:rsidP="00F0391E">
      <w:r w:rsidRPr="00F0391E">
        <w:t xml:space="preserve">    // Создание объекта с данными формы и добавление временной метки</w:t>
      </w:r>
    </w:p>
    <w:p w14:paraId="4F99847F" w14:textId="77777777" w:rsidR="00F0391E" w:rsidRPr="00F0391E" w:rsidRDefault="00F0391E" w:rsidP="00F0391E"/>
    <w:p w14:paraId="4F7CCAD0" w14:textId="77777777" w:rsidR="00F0391E" w:rsidRPr="00F0391E" w:rsidRDefault="00F0391E" w:rsidP="00F0391E">
      <w:pPr>
        <w:rPr>
          <w:lang w:val="en-US"/>
        </w:rPr>
      </w:pPr>
      <w:r w:rsidRPr="00F0391E">
        <w:t xml:space="preserve">    </w:t>
      </w:r>
      <w:proofErr w:type="spellStart"/>
      <w:proofErr w:type="gramStart"/>
      <w:r w:rsidRPr="00F0391E">
        <w:rPr>
          <w:lang w:val="en-US"/>
        </w:rPr>
        <w:t>fs.appendFile</w:t>
      </w:r>
      <w:proofErr w:type="spellEnd"/>
      <w:proofErr w:type="gramEnd"/>
      <w:r w:rsidRPr="00F0391E">
        <w:rPr>
          <w:lang w:val="en-US"/>
        </w:rPr>
        <w:t xml:space="preserve">('form-data.txt', </w:t>
      </w:r>
      <w:proofErr w:type="spellStart"/>
      <w:r w:rsidRPr="00F0391E">
        <w:rPr>
          <w:lang w:val="en-US"/>
        </w:rPr>
        <w:t>JSON.stringify</w:t>
      </w:r>
      <w:proofErr w:type="spellEnd"/>
      <w:r w:rsidRPr="00F0391E">
        <w:rPr>
          <w:lang w:val="en-US"/>
        </w:rPr>
        <w:t>(</w:t>
      </w:r>
      <w:proofErr w:type="spellStart"/>
      <w:r w:rsidRPr="00F0391E">
        <w:rPr>
          <w:lang w:val="en-US"/>
        </w:rPr>
        <w:t>formData</w:t>
      </w:r>
      <w:proofErr w:type="spellEnd"/>
      <w:r w:rsidRPr="00F0391E">
        <w:rPr>
          <w:lang w:val="en-US"/>
        </w:rPr>
        <w:t xml:space="preserve">) + '\n', (err) =&gt; { </w:t>
      </w:r>
    </w:p>
    <w:p w14:paraId="017D5CC4" w14:textId="77777777" w:rsidR="00F0391E" w:rsidRPr="00F0391E" w:rsidRDefault="00F0391E" w:rsidP="00F0391E">
      <w:r w:rsidRPr="00F0391E">
        <w:rPr>
          <w:lang w:val="en-US"/>
        </w:rPr>
        <w:t xml:space="preserve">        </w:t>
      </w:r>
      <w:r w:rsidRPr="00F0391E">
        <w:t xml:space="preserve">// Сохранение данных формы в файл </w:t>
      </w:r>
      <w:r w:rsidRPr="00F0391E">
        <w:rPr>
          <w:lang w:val="en-US"/>
        </w:rPr>
        <w:t>form</w:t>
      </w:r>
      <w:r w:rsidRPr="00F0391E">
        <w:t>-</w:t>
      </w:r>
      <w:r w:rsidRPr="00F0391E">
        <w:rPr>
          <w:lang w:val="en-US"/>
        </w:rPr>
        <w:t>data</w:t>
      </w:r>
      <w:r w:rsidRPr="00F0391E">
        <w:t>.</w:t>
      </w:r>
      <w:r w:rsidRPr="00F0391E">
        <w:rPr>
          <w:lang w:val="en-US"/>
        </w:rPr>
        <w:t>txt</w:t>
      </w:r>
    </w:p>
    <w:p w14:paraId="415C7E74" w14:textId="77777777" w:rsidR="00F0391E" w:rsidRPr="00F0391E" w:rsidRDefault="00F0391E" w:rsidP="00F0391E">
      <w:r w:rsidRPr="00F0391E">
        <w:t xml:space="preserve">        </w:t>
      </w:r>
      <w:r w:rsidRPr="00F0391E">
        <w:rPr>
          <w:lang w:val="en-US"/>
        </w:rPr>
        <w:t>if</w:t>
      </w:r>
      <w:r w:rsidRPr="00F0391E">
        <w:t xml:space="preserve"> (</w:t>
      </w:r>
      <w:r w:rsidRPr="00F0391E">
        <w:rPr>
          <w:lang w:val="en-US"/>
        </w:rPr>
        <w:t>err</w:t>
      </w:r>
      <w:r w:rsidRPr="00F0391E">
        <w:t>) {</w:t>
      </w:r>
    </w:p>
    <w:p w14:paraId="146C0B46" w14:textId="77777777" w:rsidR="00F0391E" w:rsidRPr="00F0391E" w:rsidRDefault="00F0391E" w:rsidP="00F0391E">
      <w:r w:rsidRPr="00F0391E">
        <w:t xml:space="preserve">            </w:t>
      </w:r>
      <w:proofErr w:type="gramStart"/>
      <w:r w:rsidRPr="00F0391E">
        <w:rPr>
          <w:lang w:val="en-US"/>
        </w:rPr>
        <w:t>console</w:t>
      </w:r>
      <w:r w:rsidRPr="00F0391E">
        <w:t>.</w:t>
      </w:r>
      <w:r w:rsidRPr="00F0391E">
        <w:rPr>
          <w:lang w:val="en-US"/>
        </w:rPr>
        <w:t>error</w:t>
      </w:r>
      <w:proofErr w:type="gramEnd"/>
      <w:r w:rsidRPr="00F0391E">
        <w:t xml:space="preserve">('Ошибка при сохранении данных:', </w:t>
      </w:r>
      <w:r w:rsidRPr="00F0391E">
        <w:rPr>
          <w:lang w:val="en-US"/>
        </w:rPr>
        <w:t>err</w:t>
      </w:r>
      <w:r w:rsidRPr="00F0391E">
        <w:t xml:space="preserve">); </w:t>
      </w:r>
    </w:p>
    <w:p w14:paraId="0FF94749" w14:textId="77777777" w:rsidR="00F0391E" w:rsidRPr="00F0391E" w:rsidRDefault="00F0391E" w:rsidP="00F0391E">
      <w:r w:rsidRPr="00F0391E">
        <w:t xml:space="preserve">            // Логирование ошибки в консоль</w:t>
      </w:r>
    </w:p>
    <w:p w14:paraId="6930809A" w14:textId="77777777" w:rsidR="00F0391E" w:rsidRPr="00F0391E" w:rsidRDefault="00F0391E" w:rsidP="00F0391E">
      <w:r w:rsidRPr="00F0391E">
        <w:t xml:space="preserve">            </w:t>
      </w:r>
      <w:proofErr w:type="gramStart"/>
      <w:r w:rsidRPr="00F0391E">
        <w:rPr>
          <w:lang w:val="en-US"/>
        </w:rPr>
        <w:t>res</w:t>
      </w:r>
      <w:r w:rsidRPr="00F0391E">
        <w:t>.</w:t>
      </w:r>
      <w:r w:rsidRPr="00F0391E">
        <w:rPr>
          <w:lang w:val="en-US"/>
        </w:rPr>
        <w:t>status</w:t>
      </w:r>
      <w:proofErr w:type="gramEnd"/>
      <w:r w:rsidRPr="00F0391E">
        <w:t>(500).</w:t>
      </w:r>
      <w:r w:rsidRPr="00F0391E">
        <w:rPr>
          <w:lang w:val="en-US"/>
        </w:rPr>
        <w:t>send</w:t>
      </w:r>
      <w:r w:rsidRPr="00F0391E">
        <w:t xml:space="preserve">('Произошла ошибка при сохранении данных.'); </w:t>
      </w:r>
    </w:p>
    <w:p w14:paraId="04C27FEC" w14:textId="77777777" w:rsidR="00F0391E" w:rsidRPr="00F0391E" w:rsidRDefault="00F0391E" w:rsidP="00F0391E">
      <w:r w:rsidRPr="00F0391E">
        <w:t xml:space="preserve">            // Отправка ответа с ошибкой</w:t>
      </w:r>
    </w:p>
    <w:p w14:paraId="34B22A65" w14:textId="77777777" w:rsidR="00F0391E" w:rsidRPr="00F0391E" w:rsidRDefault="00F0391E" w:rsidP="00F0391E">
      <w:r w:rsidRPr="00F0391E">
        <w:t xml:space="preserve">        } </w:t>
      </w:r>
      <w:r w:rsidRPr="00F0391E">
        <w:rPr>
          <w:lang w:val="en-US"/>
        </w:rPr>
        <w:t>else</w:t>
      </w:r>
      <w:r w:rsidRPr="00F0391E">
        <w:t xml:space="preserve"> {</w:t>
      </w:r>
    </w:p>
    <w:p w14:paraId="32113E3B" w14:textId="77777777" w:rsidR="00F0391E" w:rsidRPr="00F0391E" w:rsidRDefault="00F0391E" w:rsidP="00F0391E">
      <w:r w:rsidRPr="00F0391E">
        <w:t xml:space="preserve">            </w:t>
      </w:r>
      <w:proofErr w:type="gramStart"/>
      <w:r w:rsidRPr="00F0391E">
        <w:rPr>
          <w:lang w:val="en-US"/>
        </w:rPr>
        <w:t>res</w:t>
      </w:r>
      <w:r w:rsidRPr="00F0391E">
        <w:t>.</w:t>
      </w:r>
      <w:r w:rsidRPr="00F0391E">
        <w:rPr>
          <w:lang w:val="en-US"/>
        </w:rPr>
        <w:t>send</w:t>
      </w:r>
      <w:proofErr w:type="gramEnd"/>
      <w:r w:rsidRPr="00F0391E">
        <w:t xml:space="preserve">('Форма успешно отправлена!'); </w:t>
      </w:r>
    </w:p>
    <w:p w14:paraId="5A8D3998" w14:textId="77777777" w:rsidR="00F0391E" w:rsidRPr="00F0391E" w:rsidRDefault="00F0391E" w:rsidP="00F0391E">
      <w:r w:rsidRPr="00F0391E">
        <w:t xml:space="preserve">            // Отправка успешного ответа</w:t>
      </w:r>
    </w:p>
    <w:p w14:paraId="76E76617" w14:textId="77777777" w:rsidR="00F0391E" w:rsidRPr="00F0391E" w:rsidRDefault="00F0391E" w:rsidP="00F0391E">
      <w:r w:rsidRPr="00F0391E">
        <w:t xml:space="preserve">        }</w:t>
      </w:r>
    </w:p>
    <w:p w14:paraId="26447372" w14:textId="77777777" w:rsidR="00F0391E" w:rsidRPr="00F0391E" w:rsidRDefault="00F0391E" w:rsidP="00F0391E">
      <w:r w:rsidRPr="00F0391E">
        <w:t xml:space="preserve">    });</w:t>
      </w:r>
    </w:p>
    <w:p w14:paraId="2B0DB641" w14:textId="77777777" w:rsidR="00F0391E" w:rsidRPr="00F0391E" w:rsidRDefault="00F0391E" w:rsidP="00F0391E">
      <w:r w:rsidRPr="00F0391E">
        <w:t>});</w:t>
      </w:r>
    </w:p>
    <w:p w14:paraId="4815AD49" w14:textId="77777777" w:rsidR="00F0391E" w:rsidRPr="00F0391E" w:rsidRDefault="00F0391E" w:rsidP="00F0391E"/>
    <w:p w14:paraId="02A5A2EA" w14:textId="77777777" w:rsidR="00F0391E" w:rsidRPr="00F0391E" w:rsidRDefault="00F0391E" w:rsidP="00F0391E">
      <w:proofErr w:type="gramStart"/>
      <w:r w:rsidRPr="00F0391E">
        <w:rPr>
          <w:lang w:val="en-US"/>
        </w:rPr>
        <w:t>app</w:t>
      </w:r>
      <w:r w:rsidRPr="00F0391E">
        <w:t>.</w:t>
      </w:r>
      <w:r w:rsidRPr="00F0391E">
        <w:rPr>
          <w:lang w:val="en-US"/>
        </w:rPr>
        <w:t>listen</w:t>
      </w:r>
      <w:proofErr w:type="gramEnd"/>
      <w:r w:rsidRPr="00F0391E">
        <w:t>(</w:t>
      </w:r>
      <w:r w:rsidRPr="00F0391E">
        <w:rPr>
          <w:lang w:val="en-US"/>
        </w:rPr>
        <w:t>port</w:t>
      </w:r>
      <w:r w:rsidRPr="00F0391E">
        <w:t>, () =&gt; {</w:t>
      </w:r>
    </w:p>
    <w:p w14:paraId="276792DF" w14:textId="77777777" w:rsidR="00F0391E" w:rsidRPr="00F0391E" w:rsidRDefault="00F0391E" w:rsidP="00F0391E">
      <w:r w:rsidRPr="00F0391E">
        <w:t xml:space="preserve">    </w:t>
      </w:r>
      <w:proofErr w:type="gramStart"/>
      <w:r w:rsidRPr="00F0391E">
        <w:rPr>
          <w:lang w:val="en-US"/>
        </w:rPr>
        <w:t>console</w:t>
      </w:r>
      <w:r w:rsidRPr="00F0391E">
        <w:t>.</w:t>
      </w:r>
      <w:r w:rsidRPr="00F0391E">
        <w:rPr>
          <w:lang w:val="en-US"/>
        </w:rPr>
        <w:t>log</w:t>
      </w:r>
      <w:r w:rsidRPr="00F0391E">
        <w:t>(</w:t>
      </w:r>
      <w:proofErr w:type="gramEnd"/>
      <w:r w:rsidRPr="00F0391E">
        <w:t xml:space="preserve">`Сервер запущен на </w:t>
      </w:r>
      <w:r w:rsidRPr="00F0391E">
        <w:rPr>
          <w:lang w:val="en-US"/>
        </w:rPr>
        <w:t>http</w:t>
      </w:r>
      <w:r w:rsidRPr="00F0391E">
        <w:t>://</w:t>
      </w:r>
      <w:r w:rsidRPr="00F0391E">
        <w:rPr>
          <w:lang w:val="en-US"/>
        </w:rPr>
        <w:t>localhost</w:t>
      </w:r>
      <w:r w:rsidRPr="00F0391E">
        <w:t>:${</w:t>
      </w:r>
      <w:r w:rsidRPr="00F0391E">
        <w:rPr>
          <w:lang w:val="en-US"/>
        </w:rPr>
        <w:t>port</w:t>
      </w:r>
      <w:r w:rsidRPr="00F0391E">
        <w:t xml:space="preserve">}`); </w:t>
      </w:r>
    </w:p>
    <w:p w14:paraId="4B7A40C4" w14:textId="77777777" w:rsidR="00F0391E" w:rsidRPr="00F0391E" w:rsidRDefault="00F0391E" w:rsidP="00F0391E">
      <w:r w:rsidRPr="00F0391E">
        <w:t xml:space="preserve">    // Запуск сервера и вывод сообщения в консоль</w:t>
      </w:r>
    </w:p>
    <w:p w14:paraId="7EF0FC72" w14:textId="2C13822F" w:rsidR="00F0391E" w:rsidRPr="00F0391E" w:rsidRDefault="00F0391E" w:rsidP="00F0391E">
      <w:r w:rsidRPr="00F0391E">
        <w:rPr>
          <w:lang w:val="en-US"/>
        </w:rPr>
        <w:t>});</w:t>
      </w:r>
    </w:p>
    <w:sectPr w:rsidR="00F0391E" w:rsidRPr="00F0391E" w:rsidSect="004F6762">
      <w:pgSz w:w="11906" w:h="16838"/>
      <w:pgMar w:top="1134" w:right="850" w:bottom="1134" w:left="1701" w:header="708" w:footer="1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ABB2E" w14:textId="77777777" w:rsidR="00C9578A" w:rsidRDefault="00C9578A" w:rsidP="003613B3">
      <w:r>
        <w:separator/>
      </w:r>
    </w:p>
  </w:endnote>
  <w:endnote w:type="continuationSeparator" w:id="0">
    <w:p w14:paraId="24425F28" w14:textId="77777777" w:rsidR="00C9578A" w:rsidRDefault="00C9578A" w:rsidP="0036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3080" w14:textId="559299CD" w:rsidR="004F6762" w:rsidRDefault="004F6762">
    <w:pPr>
      <w:pStyle w:val="a8"/>
    </w:pPr>
    <w:r>
      <w:rPr>
        <w:i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24E6A66A" wp14:editId="52CE941C">
              <wp:simplePos x="0" y="0"/>
              <wp:positionH relativeFrom="page">
                <wp:posOffset>723900</wp:posOffset>
              </wp:positionH>
              <wp:positionV relativeFrom="page">
                <wp:posOffset>424180</wp:posOffset>
              </wp:positionV>
              <wp:extent cx="6588760" cy="9744075"/>
              <wp:effectExtent l="0" t="0" r="21590" b="28575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744075"/>
                        <a:chOff x="0" y="0"/>
                        <a:chExt cx="20000" cy="20000"/>
                      </a:xfrm>
                    </wpg:grpSpPr>
                    <wps:wsp>
                      <wps:cNvPr id="2" name="Rectangle 1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2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DF8EC" w14:textId="77777777"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2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0B183" w14:textId="77777777"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2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09522" w14:textId="77777777"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35E7A" w14:textId="77777777"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344C" w14:textId="77777777"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10A57" w14:textId="77777777"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AF6AE" w14:textId="654388FB" w:rsidR="004F6762" w:rsidRPr="00F16DE7" w:rsidRDefault="00A931F7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931F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A931F7">
                              <w:rPr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A931F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Pr="00A931F7">
                              <w:rPr>
                                <w:sz w:val="18"/>
                                <w:szCs w:val="18"/>
                                <w:lang w:val="ru-RU"/>
                              </w:rPr>
                              <w:t>1</w:t>
                            </w:r>
                            <w:r w:rsidRPr="00A931F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D44AF" w14:textId="6695B149" w:rsidR="004F6762" w:rsidRPr="005659E3" w:rsidRDefault="008112A1" w:rsidP="001574D6">
                            <w:pPr>
                              <w:jc w:val="center"/>
                            </w:pPr>
                            <w:r>
                              <w:t>ПР</w:t>
                            </w:r>
                            <w:r w:rsidR="001574D6">
                              <w:t>-НГТУ-ИРИТ-ГИС-</w:t>
                            </w:r>
                            <w:r w:rsidR="00B60190">
                              <w:t>23-ИСТ-4-1</w:t>
                            </w:r>
                            <w:r w:rsidR="001574D6">
                              <w:t>-№</w:t>
                            </w:r>
                            <w:r w:rsidR="00575226">
                              <w:t>055</w:t>
                            </w:r>
                            <w:r w:rsidR="00B60190">
                              <w:t>95-23</w:t>
                            </w:r>
                          </w:p>
                          <w:p w14:paraId="3730F02D" w14:textId="77777777" w:rsidR="004F6762" w:rsidRPr="00A70668" w:rsidRDefault="004F6762" w:rsidP="003613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3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1659F" w14:textId="77777777" w:rsidR="004F6762" w:rsidRDefault="004F6762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F4AD7" w14:textId="77777777" w:rsidR="004F6762" w:rsidRPr="009B0F40" w:rsidRDefault="00301A1F" w:rsidP="003613B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Филинских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А.Д</w:t>
                              </w:r>
                              <w:r w:rsidR="009B7622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82" cy="355"/>
                          <a:chOff x="0" y="0"/>
                          <a:chExt cx="20338" cy="22977"/>
                        </a:xfrm>
                      </wpg:grpSpPr>
                      <wps:wsp>
                        <wps:cNvPr id="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345E6" w14:textId="77777777" w:rsidR="004F6762" w:rsidRDefault="004F6762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.            </w:t>
                              </w:r>
                            </w:p>
                            <w:p w14:paraId="256D6C83" w14:textId="77777777" w:rsidR="004F6762" w:rsidRDefault="004F6762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057" cy="2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C5AF3" w14:textId="085657CC" w:rsidR="004F6762" w:rsidRPr="00575226" w:rsidRDefault="00575226" w:rsidP="003613B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57522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Игонин Д.Е.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4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580E2" w14:textId="77777777" w:rsidR="004F6762" w:rsidRDefault="004F6762" w:rsidP="003613B3">
                              <w:pPr>
                                <w:pStyle w:val="aa"/>
                                <w:rPr>
                                  <w:lang w:val="ru-RU"/>
                                </w:rPr>
                              </w:pPr>
                            </w:p>
                            <w:p w14:paraId="35DE08F6" w14:textId="77777777" w:rsidR="004F6762" w:rsidRDefault="004F6762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50CA7" w14:textId="77777777" w:rsidR="004F6762" w:rsidRDefault="004F6762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4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27517" w14:textId="77777777" w:rsidR="004F6762" w:rsidRDefault="004F6762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CADF0" w14:textId="77777777" w:rsidR="004F6762" w:rsidRDefault="004F6762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4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177C1" w14:textId="77777777" w:rsidR="004F6762" w:rsidRDefault="004F6762" w:rsidP="003613B3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700D5" w14:textId="77777777" w:rsidR="004F6762" w:rsidRDefault="004F6762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5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52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9F082" w14:textId="557B9D49" w:rsidR="004F6762" w:rsidRPr="001574D6" w:rsidRDefault="00575226" w:rsidP="00575226">
                            <w:pPr>
                              <w:pStyle w:val="aa"/>
                              <w:spacing w:before="240" w:line="27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Контактная форма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5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5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E590D" w14:textId="77777777"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5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A8D76" w14:textId="77777777" w:rsidR="004F6762" w:rsidRDefault="004F676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5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02FD" w14:textId="233CB1D2" w:rsidR="004F6762" w:rsidRPr="00D94CE8" w:rsidRDefault="00F0391E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34</w:t>
                            </w:r>
                          </w:p>
                          <w:p w14:paraId="21778060" w14:textId="77777777" w:rsidR="004F6762" w:rsidRPr="00013E5C" w:rsidRDefault="004F6762" w:rsidP="003613B3">
                            <w:pPr>
                              <w:pStyle w:val="aa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5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D82CB" w14:textId="057D7472" w:rsidR="004F6762" w:rsidRPr="005659E3" w:rsidRDefault="001574D6" w:rsidP="008112A1">
                            <w:pPr>
                              <w:jc w:val="center"/>
                            </w:pPr>
                            <w:r>
                              <w:t>ГИС-</w:t>
                            </w:r>
                            <w:r w:rsidR="00575226">
                              <w:rPr>
                                <w:color w:val="FF0000"/>
                              </w:rPr>
                              <w:t>23-ИСТ-4-1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E6A66A" id="Group 12" o:spid="_x0000_s1026" style="position:absolute;margin-left:57pt;margin-top:33.4pt;width:518.8pt;height:767.2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">
              <v:rect id="Rectangle 1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2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789DF8EC" w14:textId="77777777"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240B183" w14:textId="77777777"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9209522" w14:textId="77777777"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0035E7A" w14:textId="77777777"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0396344C" w14:textId="77777777"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7C10A57" w14:textId="77777777"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BAF6AE" w14:textId="654388FB" w:rsidR="004F6762" w:rsidRPr="00F16DE7" w:rsidRDefault="00A931F7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A931F7">
                        <w:rPr>
                          <w:sz w:val="18"/>
                          <w:szCs w:val="18"/>
                          <w:lang w:val="ru-RU"/>
                        </w:rPr>
                        <w:fldChar w:fldCharType="begin"/>
                      </w:r>
                      <w:r w:rsidRPr="00A931F7">
                        <w:rPr>
                          <w:sz w:val="18"/>
                          <w:szCs w:val="18"/>
                          <w:lang w:val="ru-RU"/>
                        </w:rPr>
                        <w:instrText>PAGE   \* MERGEFORMAT</w:instrText>
                      </w:r>
                      <w:r w:rsidRPr="00A931F7">
                        <w:rPr>
                          <w:sz w:val="18"/>
                          <w:szCs w:val="18"/>
                          <w:lang w:val="ru-RU"/>
                        </w:rPr>
                        <w:fldChar w:fldCharType="separate"/>
                      </w:r>
                      <w:r w:rsidRPr="00A931F7">
                        <w:rPr>
                          <w:sz w:val="18"/>
                          <w:szCs w:val="18"/>
                          <w:lang w:val="ru-RU"/>
                        </w:rPr>
                        <w:t>1</w:t>
                      </w:r>
                      <w:r w:rsidRPr="00A931F7">
                        <w:rPr>
                          <w:sz w:val="18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3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9AD44AF" w14:textId="6695B149" w:rsidR="004F6762" w:rsidRPr="005659E3" w:rsidRDefault="008112A1" w:rsidP="001574D6">
                      <w:pPr>
                        <w:jc w:val="center"/>
                      </w:pPr>
                      <w:r>
                        <w:t>ПР</w:t>
                      </w:r>
                      <w:r w:rsidR="001574D6">
                        <w:t>-НГТУ-ИРИТ-ГИС-</w:t>
                      </w:r>
                      <w:r w:rsidR="00B60190">
                        <w:t>23-ИСТ-4-1</w:t>
                      </w:r>
                      <w:r w:rsidR="001574D6">
                        <w:t>-№</w:t>
                      </w:r>
                      <w:r w:rsidR="00575226">
                        <w:t>055</w:t>
                      </w:r>
                      <w:r w:rsidR="00B60190">
                        <w:t>95-23</w:t>
                      </w:r>
                    </w:p>
                    <w:p w14:paraId="3730F02D" w14:textId="77777777" w:rsidR="004F6762" w:rsidRPr="00A70668" w:rsidRDefault="004F6762" w:rsidP="003613B3"/>
                  </w:txbxContent>
                </v:textbox>
              </v:rect>
              <v:line id="Line 3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3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3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3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3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3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5E11659F" w14:textId="77777777" w:rsidR="004F6762" w:rsidRDefault="004F6762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76F4AD7" w14:textId="77777777" w:rsidR="004F6762" w:rsidRPr="009B0F40" w:rsidRDefault="00301A1F" w:rsidP="003613B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>Филинских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 xml:space="preserve"> А.Д</w:t>
                        </w:r>
                        <w:r w:rsidR="009B7622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9" o:spid="_x0000_s1053" style="position:absolute;left:39;top:18614;width:4882;height:355" coordsize="20338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4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531345E6" w14:textId="77777777" w:rsidR="004F6762" w:rsidRDefault="004F6762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.            </w:t>
                        </w:r>
                      </w:p>
                      <w:p w14:paraId="256D6C83" w14:textId="77777777" w:rsidR="004F6762" w:rsidRDefault="004F6762" w:rsidP="003613B3"/>
                    </w:txbxContent>
                  </v:textbox>
                </v:rect>
                <v:rect id="Rectangle 41" o:spid="_x0000_s1055" style="position:absolute;left:9281;width:11057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8AC5AF3" w14:textId="085657CC" w:rsidR="004F6762" w:rsidRPr="00575226" w:rsidRDefault="00575226" w:rsidP="003613B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575226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Игонин Д.Е.</w:t>
                        </w:r>
                      </w:p>
                    </w:txbxContent>
                  </v:textbox>
                </v:rect>
              </v:group>
              <v:group id="Group 4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4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B7580E2" w14:textId="77777777" w:rsidR="004F6762" w:rsidRDefault="004F6762" w:rsidP="003613B3">
                        <w:pPr>
                          <w:pStyle w:val="aa"/>
                          <w:rPr>
                            <w:lang w:val="ru-RU"/>
                          </w:rPr>
                        </w:pPr>
                      </w:p>
                      <w:p w14:paraId="35DE08F6" w14:textId="77777777" w:rsidR="004F6762" w:rsidRDefault="004F6762" w:rsidP="003613B3"/>
                    </w:txbxContent>
                  </v:textbox>
                </v:rect>
                <v:rect id="Rectangle 4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BF50CA7" w14:textId="77777777" w:rsidR="004F6762" w:rsidRDefault="004F6762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4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5F27517" w14:textId="77777777" w:rsidR="004F6762" w:rsidRDefault="004F6762" w:rsidP="003613B3"/>
                    </w:txbxContent>
                  </v:textbox>
                </v:rect>
                <v:rect id="Rectangle 4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45CADF0" w14:textId="77777777" w:rsidR="004F6762" w:rsidRDefault="004F6762" w:rsidP="003613B3"/>
                    </w:txbxContent>
                  </v:textbox>
                </v:rect>
              </v:group>
              <v:group id="Group 4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4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444177C1" w14:textId="77777777" w:rsidR="004F6762" w:rsidRDefault="004F6762" w:rsidP="003613B3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F3700D5" w14:textId="77777777" w:rsidR="004F6762" w:rsidRDefault="004F6762" w:rsidP="003613B3"/>
                    </w:txbxContent>
                  </v:textbox>
                </v:rect>
              </v:group>
              <v:line id="Line 5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52" o:spid="_x0000_s1066" style="position:absolute;left:7787;top:18267;width:6292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EB9F082" w14:textId="557B9D49" w:rsidR="004F6762" w:rsidRPr="001574D6" w:rsidRDefault="00575226" w:rsidP="00575226">
                      <w:pPr>
                        <w:pStyle w:val="aa"/>
                        <w:spacing w:before="240" w:line="276" w:lineRule="auto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Контактная форма</w:t>
                      </w:r>
                    </w:p>
                  </w:txbxContent>
                </v:textbox>
              </v:rect>
              <v:line id="Line 5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5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00E590D" w14:textId="77777777"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ADA8D76" w14:textId="77777777" w:rsidR="004F6762" w:rsidRDefault="004F6762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E5802FD" w14:textId="233CB1D2" w:rsidR="004F6762" w:rsidRPr="00D94CE8" w:rsidRDefault="00F0391E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34</w:t>
                      </w:r>
                    </w:p>
                    <w:p w14:paraId="21778060" w14:textId="77777777" w:rsidR="004F6762" w:rsidRPr="00013E5C" w:rsidRDefault="004F6762" w:rsidP="003613B3">
                      <w:pPr>
                        <w:pStyle w:val="aa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5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6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6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A5D82CB" w14:textId="057D7472" w:rsidR="004F6762" w:rsidRPr="005659E3" w:rsidRDefault="001574D6" w:rsidP="008112A1">
                      <w:pPr>
                        <w:jc w:val="center"/>
                      </w:pPr>
                      <w:r>
                        <w:t>ГИС-</w:t>
                      </w:r>
                      <w:r w:rsidR="00575226">
                        <w:rPr>
                          <w:color w:val="FF0000"/>
                        </w:rPr>
                        <w:t>23-ИСТ-4-1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AA2C" w14:textId="5965D98C" w:rsidR="004F6762" w:rsidRDefault="004F6762">
    <w:pPr>
      <w:pStyle w:val="a8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2699D67" wp14:editId="38C8562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1" name="Group 6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6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62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62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62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62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63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63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63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6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6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3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63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7B5FB" w14:textId="77777777"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63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59252" w14:textId="77777777"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63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CFB93" w14:textId="77777777"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3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54E8B" w14:textId="77777777"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4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744CA" w14:textId="77777777"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4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738C" w14:textId="77777777" w:rsidR="004F6762" w:rsidRDefault="004F6762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4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3F2B8" w14:textId="74C3F44F" w:rsidR="004F6762" w:rsidRPr="008E3D79" w:rsidRDefault="00A931F7" w:rsidP="004F676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4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E01CE" w14:textId="44FE1724" w:rsidR="00082663" w:rsidRPr="005659E3" w:rsidRDefault="00082663" w:rsidP="00082663">
                            <w:pPr>
                              <w:jc w:val="center"/>
                            </w:pPr>
                            <w:r>
                              <w:t>ПР-НГТУ-ИРИТ-ГИС-</w:t>
                            </w:r>
                            <w:r w:rsidR="00575226">
                              <w:t>23-ИСТ-4-1</w:t>
                            </w:r>
                            <w:r>
                              <w:t>-№</w:t>
                            </w:r>
                            <w:r w:rsidR="00575226">
                              <w:t>05595</w:t>
                            </w:r>
                            <w:r>
                              <w:t>-</w:t>
                            </w:r>
                            <w:r w:rsidR="00575226">
                              <w:t>23</w:t>
                            </w:r>
                          </w:p>
                          <w:p w14:paraId="0327F7EF" w14:textId="77777777" w:rsidR="00082663" w:rsidRPr="00A70668" w:rsidRDefault="00082663" w:rsidP="00082663"/>
                          <w:p w14:paraId="2F5F32DD" w14:textId="77777777" w:rsidR="004F6762" w:rsidRPr="00215F68" w:rsidRDefault="004F6762" w:rsidP="004F6762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14:paraId="722F141D" w14:textId="77777777" w:rsidR="004F6762" w:rsidRPr="009029B0" w:rsidRDefault="004F6762" w:rsidP="004F6762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699D67" id="Group 624" o:spid="_x0000_s1076" style="position:absolute;margin-left:56.7pt;margin-top:19.8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B39Wg8JQUAABUq&#10;AAAOAAAAAAAAAAAAAAAAAC4CAABkcnMvZTJvRG9jLnhtbFBLAQItABQABgAIAAAAIQCMQ7bK4QAA&#10;AAwBAAAPAAAAAAAAAAAAAAAAAH8HAABkcnMvZG93bnJldi54bWxQSwUGAAAAAAQABADzAAAAjQgA&#10;AAAA&#10;">
              <v:rect id="Rectangle 625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626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627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628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629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630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631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632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633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634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635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636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0677B5FB" w14:textId="77777777"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7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73E59252" w14:textId="77777777"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38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1F6CFB93" w14:textId="77777777"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9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05454E8B" w14:textId="77777777"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40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70F744CA" w14:textId="77777777"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41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5FDC738C" w14:textId="77777777" w:rsidR="004F6762" w:rsidRDefault="004F6762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2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50C3F2B8" w14:textId="74C3F44F" w:rsidR="004F6762" w:rsidRPr="008E3D79" w:rsidRDefault="00A931F7" w:rsidP="004F676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43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1DCE01CE" w14:textId="44FE1724" w:rsidR="00082663" w:rsidRPr="005659E3" w:rsidRDefault="00082663" w:rsidP="00082663">
                      <w:pPr>
                        <w:jc w:val="center"/>
                      </w:pPr>
                      <w:r>
                        <w:t>ПР-НГТУ-ИРИТ-ГИС-</w:t>
                      </w:r>
                      <w:r w:rsidR="00575226">
                        <w:t>23-ИСТ-4-1</w:t>
                      </w:r>
                      <w:r>
                        <w:t>-№</w:t>
                      </w:r>
                      <w:r w:rsidR="00575226">
                        <w:t>05595</w:t>
                      </w:r>
                      <w:r>
                        <w:t>-</w:t>
                      </w:r>
                      <w:r w:rsidR="00575226">
                        <w:t>23</w:t>
                      </w:r>
                    </w:p>
                    <w:p w14:paraId="0327F7EF" w14:textId="77777777" w:rsidR="00082663" w:rsidRPr="00A70668" w:rsidRDefault="00082663" w:rsidP="00082663"/>
                    <w:p w14:paraId="2F5F32DD" w14:textId="77777777" w:rsidR="004F6762" w:rsidRPr="00215F68" w:rsidRDefault="004F6762" w:rsidP="004F6762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14:paraId="722F141D" w14:textId="77777777" w:rsidR="004F6762" w:rsidRPr="009029B0" w:rsidRDefault="004F6762" w:rsidP="004F6762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5C7C" w14:textId="77777777" w:rsidR="00C9578A" w:rsidRDefault="00C9578A" w:rsidP="003613B3">
      <w:r>
        <w:separator/>
      </w:r>
    </w:p>
  </w:footnote>
  <w:footnote w:type="continuationSeparator" w:id="0">
    <w:p w14:paraId="03C6F03B" w14:textId="77777777" w:rsidR="00C9578A" w:rsidRDefault="00C9578A" w:rsidP="00361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6EC"/>
    <w:multiLevelType w:val="hybridMultilevel"/>
    <w:tmpl w:val="42A07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DA5ADC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1AB5"/>
    <w:multiLevelType w:val="multilevel"/>
    <w:tmpl w:val="98F0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457"/>
    <w:multiLevelType w:val="multilevel"/>
    <w:tmpl w:val="9190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D4678"/>
    <w:multiLevelType w:val="hybridMultilevel"/>
    <w:tmpl w:val="412E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9446B"/>
    <w:multiLevelType w:val="multilevel"/>
    <w:tmpl w:val="F06E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A34AA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22DE5DA8"/>
    <w:multiLevelType w:val="multilevel"/>
    <w:tmpl w:val="6AC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7138D"/>
    <w:multiLevelType w:val="multilevel"/>
    <w:tmpl w:val="8AF4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B3CF9"/>
    <w:multiLevelType w:val="multilevel"/>
    <w:tmpl w:val="B04E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6497A"/>
    <w:multiLevelType w:val="multilevel"/>
    <w:tmpl w:val="27E0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13169"/>
    <w:multiLevelType w:val="multilevel"/>
    <w:tmpl w:val="89B4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26672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05716"/>
    <w:multiLevelType w:val="multilevel"/>
    <w:tmpl w:val="77160AAA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1" w:hanging="1800"/>
      </w:pPr>
      <w:rPr>
        <w:rFonts w:hint="default"/>
      </w:rPr>
    </w:lvl>
  </w:abstractNum>
  <w:abstractNum w:abstractNumId="15" w15:restartNumberingAfterBreak="0">
    <w:nsid w:val="48E40451"/>
    <w:multiLevelType w:val="hybridMultilevel"/>
    <w:tmpl w:val="2D88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70D9C"/>
    <w:multiLevelType w:val="multilevel"/>
    <w:tmpl w:val="8386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7E325D"/>
    <w:multiLevelType w:val="multilevel"/>
    <w:tmpl w:val="D008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8F4119"/>
    <w:multiLevelType w:val="multilevel"/>
    <w:tmpl w:val="3728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12B7E"/>
    <w:multiLevelType w:val="hybridMultilevel"/>
    <w:tmpl w:val="5E40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977D6"/>
    <w:multiLevelType w:val="hybridMultilevel"/>
    <w:tmpl w:val="3CFA9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316709"/>
    <w:multiLevelType w:val="multilevel"/>
    <w:tmpl w:val="149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42AE1"/>
    <w:multiLevelType w:val="hybridMultilevel"/>
    <w:tmpl w:val="5AE4361A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A6180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5" w15:restartNumberingAfterBreak="0">
    <w:nsid w:val="650711E5"/>
    <w:multiLevelType w:val="multilevel"/>
    <w:tmpl w:val="7984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A78AF"/>
    <w:multiLevelType w:val="hybridMultilevel"/>
    <w:tmpl w:val="67D615FC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322B8"/>
    <w:multiLevelType w:val="multilevel"/>
    <w:tmpl w:val="713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91997"/>
    <w:multiLevelType w:val="multilevel"/>
    <w:tmpl w:val="F6E8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02251"/>
    <w:multiLevelType w:val="multilevel"/>
    <w:tmpl w:val="6F5E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94CFA"/>
    <w:multiLevelType w:val="multilevel"/>
    <w:tmpl w:val="B4C4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92625"/>
    <w:multiLevelType w:val="hybridMultilevel"/>
    <w:tmpl w:val="3C922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4714A"/>
    <w:multiLevelType w:val="hybridMultilevel"/>
    <w:tmpl w:val="E196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5173B"/>
    <w:multiLevelType w:val="multilevel"/>
    <w:tmpl w:val="B5BA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027482"/>
    <w:multiLevelType w:val="hybridMultilevel"/>
    <w:tmpl w:val="FE189678"/>
    <w:lvl w:ilvl="0" w:tplc="4CACB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9"/>
  </w:num>
  <w:num w:numId="4">
    <w:abstractNumId w:val="14"/>
  </w:num>
  <w:num w:numId="5">
    <w:abstractNumId w:val="13"/>
  </w:num>
  <w:num w:numId="6">
    <w:abstractNumId w:val="22"/>
  </w:num>
  <w:num w:numId="7">
    <w:abstractNumId w:val="24"/>
  </w:num>
  <w:num w:numId="8">
    <w:abstractNumId w:val="12"/>
  </w:num>
  <w:num w:numId="9">
    <w:abstractNumId w:val="26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6"/>
  </w:num>
  <w:num w:numId="18">
    <w:abstractNumId w:val="8"/>
  </w:num>
  <w:num w:numId="19">
    <w:abstractNumId w:val="9"/>
  </w:num>
  <w:num w:numId="20">
    <w:abstractNumId w:val="30"/>
  </w:num>
  <w:num w:numId="21">
    <w:abstractNumId w:val="7"/>
  </w:num>
  <w:num w:numId="22">
    <w:abstractNumId w:val="25"/>
  </w:num>
  <w:num w:numId="23">
    <w:abstractNumId w:val="10"/>
  </w:num>
  <w:num w:numId="24">
    <w:abstractNumId w:val="1"/>
  </w:num>
  <w:num w:numId="25">
    <w:abstractNumId w:val="27"/>
  </w:num>
  <w:num w:numId="26">
    <w:abstractNumId w:val="21"/>
  </w:num>
  <w:num w:numId="27">
    <w:abstractNumId w:val="17"/>
  </w:num>
  <w:num w:numId="28">
    <w:abstractNumId w:val="28"/>
  </w:num>
  <w:num w:numId="29">
    <w:abstractNumId w:val="16"/>
  </w:num>
  <w:num w:numId="30">
    <w:abstractNumId w:val="29"/>
  </w:num>
  <w:num w:numId="31">
    <w:abstractNumId w:val="18"/>
  </w:num>
  <w:num w:numId="32">
    <w:abstractNumId w:val="4"/>
  </w:num>
  <w:num w:numId="33">
    <w:abstractNumId w:val="33"/>
  </w:num>
  <w:num w:numId="34">
    <w:abstractNumId w:val="2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AF"/>
    <w:rsid w:val="000059C3"/>
    <w:rsid w:val="000631F9"/>
    <w:rsid w:val="00065CFB"/>
    <w:rsid w:val="00082663"/>
    <w:rsid w:val="00090004"/>
    <w:rsid w:val="000A1837"/>
    <w:rsid w:val="000A6618"/>
    <w:rsid w:val="000B3C24"/>
    <w:rsid w:val="000E442C"/>
    <w:rsid w:val="00105FFB"/>
    <w:rsid w:val="00135401"/>
    <w:rsid w:val="00136434"/>
    <w:rsid w:val="001574D6"/>
    <w:rsid w:val="001827CA"/>
    <w:rsid w:val="0019275B"/>
    <w:rsid w:val="001B6253"/>
    <w:rsid w:val="001C5446"/>
    <w:rsid w:val="001C579A"/>
    <w:rsid w:val="001D24B2"/>
    <w:rsid w:val="001D2DC5"/>
    <w:rsid w:val="0021129D"/>
    <w:rsid w:val="0024676C"/>
    <w:rsid w:val="00293D00"/>
    <w:rsid w:val="002A0DD4"/>
    <w:rsid w:val="002B3195"/>
    <w:rsid w:val="002C05E9"/>
    <w:rsid w:val="002F30E5"/>
    <w:rsid w:val="002F694B"/>
    <w:rsid w:val="00301A1F"/>
    <w:rsid w:val="00312DB2"/>
    <w:rsid w:val="00321DD8"/>
    <w:rsid w:val="0032492A"/>
    <w:rsid w:val="00337308"/>
    <w:rsid w:val="00351104"/>
    <w:rsid w:val="003613B3"/>
    <w:rsid w:val="003732A2"/>
    <w:rsid w:val="003C7828"/>
    <w:rsid w:val="00411937"/>
    <w:rsid w:val="00440BF0"/>
    <w:rsid w:val="00447EE0"/>
    <w:rsid w:val="004932E9"/>
    <w:rsid w:val="004F048D"/>
    <w:rsid w:val="004F6762"/>
    <w:rsid w:val="00517334"/>
    <w:rsid w:val="00550026"/>
    <w:rsid w:val="00575226"/>
    <w:rsid w:val="005A3DE6"/>
    <w:rsid w:val="005B3217"/>
    <w:rsid w:val="005C1306"/>
    <w:rsid w:val="005C1C73"/>
    <w:rsid w:val="005C360D"/>
    <w:rsid w:val="005C4049"/>
    <w:rsid w:val="005E40DC"/>
    <w:rsid w:val="005E79D5"/>
    <w:rsid w:val="0060354F"/>
    <w:rsid w:val="00606964"/>
    <w:rsid w:val="00616B85"/>
    <w:rsid w:val="00627E25"/>
    <w:rsid w:val="006436BA"/>
    <w:rsid w:val="00646218"/>
    <w:rsid w:val="00663226"/>
    <w:rsid w:val="006E4CBE"/>
    <w:rsid w:val="00706E43"/>
    <w:rsid w:val="00726AEF"/>
    <w:rsid w:val="00736920"/>
    <w:rsid w:val="0074147E"/>
    <w:rsid w:val="0075750B"/>
    <w:rsid w:val="007A285C"/>
    <w:rsid w:val="007A3496"/>
    <w:rsid w:val="007D65D2"/>
    <w:rsid w:val="007F06BC"/>
    <w:rsid w:val="007F5837"/>
    <w:rsid w:val="008112A1"/>
    <w:rsid w:val="00811B10"/>
    <w:rsid w:val="00831D42"/>
    <w:rsid w:val="008407F1"/>
    <w:rsid w:val="00844A11"/>
    <w:rsid w:val="00852911"/>
    <w:rsid w:val="00872A87"/>
    <w:rsid w:val="008A329B"/>
    <w:rsid w:val="008B4DEF"/>
    <w:rsid w:val="008C440E"/>
    <w:rsid w:val="008C528C"/>
    <w:rsid w:val="008D31D2"/>
    <w:rsid w:val="008D7E6C"/>
    <w:rsid w:val="008E65F8"/>
    <w:rsid w:val="008F35EA"/>
    <w:rsid w:val="009176AF"/>
    <w:rsid w:val="0096731D"/>
    <w:rsid w:val="00991CD9"/>
    <w:rsid w:val="009B7622"/>
    <w:rsid w:val="00A12268"/>
    <w:rsid w:val="00A320B4"/>
    <w:rsid w:val="00A340C9"/>
    <w:rsid w:val="00A5068A"/>
    <w:rsid w:val="00A5503D"/>
    <w:rsid w:val="00A820DD"/>
    <w:rsid w:val="00A931F7"/>
    <w:rsid w:val="00A9658F"/>
    <w:rsid w:val="00AA270B"/>
    <w:rsid w:val="00AD15B9"/>
    <w:rsid w:val="00B144DA"/>
    <w:rsid w:val="00B212CA"/>
    <w:rsid w:val="00B40165"/>
    <w:rsid w:val="00B60190"/>
    <w:rsid w:val="00B640D6"/>
    <w:rsid w:val="00B77477"/>
    <w:rsid w:val="00B7758B"/>
    <w:rsid w:val="00BB6726"/>
    <w:rsid w:val="00BE6256"/>
    <w:rsid w:val="00BF7389"/>
    <w:rsid w:val="00C8389D"/>
    <w:rsid w:val="00C9578A"/>
    <w:rsid w:val="00CB668D"/>
    <w:rsid w:val="00CC6AB6"/>
    <w:rsid w:val="00D17497"/>
    <w:rsid w:val="00D24ABB"/>
    <w:rsid w:val="00D32D09"/>
    <w:rsid w:val="00D40795"/>
    <w:rsid w:val="00D532E7"/>
    <w:rsid w:val="00D6296D"/>
    <w:rsid w:val="00DB45AE"/>
    <w:rsid w:val="00DC6761"/>
    <w:rsid w:val="00DD04BC"/>
    <w:rsid w:val="00E1434A"/>
    <w:rsid w:val="00E236BF"/>
    <w:rsid w:val="00E326A3"/>
    <w:rsid w:val="00E43C4F"/>
    <w:rsid w:val="00EC0D88"/>
    <w:rsid w:val="00F001BE"/>
    <w:rsid w:val="00F0391E"/>
    <w:rsid w:val="00F12044"/>
    <w:rsid w:val="00F14641"/>
    <w:rsid w:val="00F23B78"/>
    <w:rsid w:val="00FC13E1"/>
    <w:rsid w:val="00FC7566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DBADB"/>
  <w15:docId w15:val="{9F78021F-284A-430D-AC68-DEB99893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8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D24ABB"/>
    <w:pPr>
      <w:keepNext/>
      <w:keepLines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rsid w:val="00D6296D"/>
    <w:pPr>
      <w:keepNext/>
      <w:spacing w:after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link w:val="30"/>
    <w:autoRedefine/>
    <w:uiPriority w:val="9"/>
    <w:qFormat/>
    <w:rsid w:val="00D6296D"/>
    <w:pPr>
      <w:spacing w:before="60" w:after="60"/>
      <w:outlineLvl w:val="2"/>
    </w:pPr>
    <w:rPr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4ABB"/>
    <w:rPr>
      <w:rFonts w:ascii="Times New Roman" w:eastAsiaTheme="majorEastAsia" w:hAnsi="Times New Roman" w:cs="Times New Roman"/>
      <w:b/>
      <w:bCs/>
      <w:sz w:val="40"/>
      <w:szCs w:val="40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6296D"/>
    <w:rPr>
      <w:rFonts w:ascii="Times New Roman" w:eastAsiaTheme="majorEastAsia" w:hAnsi="Times New Roman" w:cs="Times New Roman"/>
      <w:b/>
      <w:bCs/>
      <w:sz w:val="24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D6296D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4">
    <w:name w:val="No Spacing"/>
    <w:link w:val="a5"/>
    <w:autoRedefine/>
    <w:uiPriority w:val="1"/>
    <w:qFormat/>
    <w:rsid w:val="00872A87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9">
    <w:name w:val="Font Style19"/>
    <w:uiPriority w:val="99"/>
    <w:rsid w:val="00A340C9"/>
    <w:rPr>
      <w:rFonts w:ascii="Times New Roman" w:hAnsi="Times New Roman" w:cs="Times New Roman"/>
      <w:sz w:val="14"/>
      <w:szCs w:val="14"/>
    </w:rPr>
  </w:style>
  <w:style w:type="character" w:customStyle="1" w:styleId="FontStyle20">
    <w:name w:val="Font Style20"/>
    <w:rsid w:val="00A340C9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1">
    <w:name w:val="Font Style21"/>
    <w:rsid w:val="00A340C9"/>
    <w:rPr>
      <w:rFonts w:ascii="Times New Roman" w:hAnsi="Times New Roman" w:cs="Times New Roman"/>
      <w:b/>
      <w:bCs/>
      <w:sz w:val="14"/>
      <w:szCs w:val="14"/>
    </w:rPr>
  </w:style>
  <w:style w:type="paragraph" w:styleId="a6">
    <w:name w:val="header"/>
    <w:basedOn w:val="a"/>
    <w:link w:val="a7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a">
    <w:name w:val="Чертежный"/>
    <w:rsid w:val="003613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3613B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FC7566"/>
    <w:pPr>
      <w:spacing w:line="259" w:lineRule="auto"/>
      <w:outlineLvl w:val="9"/>
    </w:pPr>
    <w:rPr>
      <w:rFonts w:asciiTheme="majorHAnsi" w:hAnsiTheme="majorHAnsi"/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56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FC7566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E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0"/>
    <w:link w:val="a4"/>
    <w:uiPriority w:val="1"/>
    <w:rsid w:val="00872A87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6AEF"/>
    <w:pPr>
      <w:spacing w:after="100" w:line="312" w:lineRule="auto"/>
      <w:ind w:left="420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customStyle="1" w:styleId="12">
    <w:name w:val="Сетка таблицы1"/>
    <w:basedOn w:val="a1"/>
    <w:next w:val="ad"/>
    <w:uiPriority w:val="39"/>
    <w:rsid w:val="0072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unhideWhenUsed/>
    <w:rsid w:val="001C5446"/>
    <w:pPr>
      <w:jc w:val="both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9">
    <w:name w:val="Style9"/>
    <w:basedOn w:val="a"/>
    <w:rsid w:val="001D2DC5"/>
    <w:pPr>
      <w:widowControl w:val="0"/>
      <w:autoSpaceDE w:val="0"/>
      <w:spacing w:line="265" w:lineRule="exact"/>
    </w:pPr>
    <w:rPr>
      <w:rFonts w:eastAsia="Calibri"/>
      <w:szCs w:val="24"/>
    </w:rPr>
  </w:style>
  <w:style w:type="paragraph" w:customStyle="1" w:styleId="13">
    <w:name w:val="Абзац списка1"/>
    <w:basedOn w:val="a"/>
    <w:rsid w:val="001D2DC5"/>
    <w:pPr>
      <w:ind w:left="720"/>
    </w:pPr>
    <w:rPr>
      <w:rFonts w:eastAsia="Calibri"/>
      <w:szCs w:val="24"/>
      <w:lang w:eastAsia="ru-RU"/>
    </w:rPr>
  </w:style>
  <w:style w:type="paragraph" w:customStyle="1" w:styleId="Style12">
    <w:name w:val="Style12"/>
    <w:basedOn w:val="a"/>
    <w:rsid w:val="001D2DC5"/>
    <w:pPr>
      <w:widowControl w:val="0"/>
      <w:autoSpaceDE w:val="0"/>
      <w:autoSpaceDN w:val="0"/>
      <w:adjustRightInd w:val="0"/>
    </w:pPr>
    <w:rPr>
      <w:rFonts w:eastAsia="Calibri"/>
      <w:szCs w:val="24"/>
      <w:lang w:eastAsia="ru-RU"/>
    </w:rPr>
  </w:style>
  <w:style w:type="paragraph" w:customStyle="1" w:styleId="Default">
    <w:name w:val="Default"/>
    <w:rsid w:val="00CB6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">
    <w:name w:val="Body Text"/>
    <w:basedOn w:val="a"/>
    <w:link w:val="af0"/>
    <w:semiHidden/>
    <w:rsid w:val="00CB668D"/>
    <w:pPr>
      <w:spacing w:after="120"/>
    </w:pPr>
    <w:rPr>
      <w:rFonts w:eastAsia="Calibri"/>
      <w:szCs w:val="24"/>
      <w:lang w:val="x-none" w:eastAsia="ru-RU"/>
    </w:rPr>
  </w:style>
  <w:style w:type="character" w:customStyle="1" w:styleId="af0">
    <w:name w:val="Основной текст Знак"/>
    <w:basedOn w:val="a0"/>
    <w:link w:val="af"/>
    <w:semiHidden/>
    <w:rsid w:val="00CB668D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customStyle="1" w:styleId="Style14">
    <w:name w:val="Style14"/>
    <w:basedOn w:val="a"/>
    <w:rsid w:val="00CB668D"/>
    <w:pPr>
      <w:widowControl w:val="0"/>
      <w:autoSpaceDE w:val="0"/>
      <w:spacing w:line="265" w:lineRule="exact"/>
      <w:ind w:firstLine="715"/>
    </w:pPr>
    <w:rPr>
      <w:szCs w:val="24"/>
    </w:rPr>
  </w:style>
  <w:style w:type="character" w:customStyle="1" w:styleId="FontStyle22">
    <w:name w:val="Font Style22"/>
    <w:rsid w:val="00CB668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rsid w:val="00CB668D"/>
    <w:rPr>
      <w:rFonts w:ascii="Times New Roman" w:hAnsi="Times New Roman" w:cs="Times New Roman"/>
      <w:b/>
      <w:bCs/>
      <w:sz w:val="14"/>
      <w:szCs w:val="14"/>
    </w:rPr>
  </w:style>
  <w:style w:type="paragraph" w:styleId="af1">
    <w:name w:val="Balloon Text"/>
    <w:basedOn w:val="a"/>
    <w:link w:val="af2"/>
    <w:uiPriority w:val="99"/>
    <w:semiHidden/>
    <w:unhideWhenUsed/>
    <w:rsid w:val="00440BF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0BF0"/>
    <w:rPr>
      <w:rFonts w:ascii="Tahoma" w:eastAsia="Times New Roman" w:hAnsi="Tahoma" w:cs="Tahoma"/>
      <w:sz w:val="16"/>
      <w:szCs w:val="16"/>
      <w:lang w:eastAsia="ar-SA"/>
    </w:rPr>
  </w:style>
  <w:style w:type="character" w:styleId="af3">
    <w:name w:val="Unresolved Mention"/>
    <w:basedOn w:val="a0"/>
    <w:uiPriority w:val="99"/>
    <w:semiHidden/>
    <w:unhideWhenUsed/>
    <w:rsid w:val="008A329B"/>
    <w:rPr>
      <w:color w:val="605E5C"/>
      <w:shd w:val="clear" w:color="auto" w:fill="E1DFDD"/>
    </w:rPr>
  </w:style>
  <w:style w:type="paragraph" w:customStyle="1" w:styleId="14">
    <w:name w:val="Стиль1"/>
    <w:basedOn w:val="a"/>
    <w:link w:val="15"/>
    <w:qFormat/>
    <w:rsid w:val="00090004"/>
    <w:pPr>
      <w:spacing w:line="360" w:lineRule="auto"/>
      <w:ind w:firstLine="709"/>
      <w:jc w:val="both"/>
    </w:pPr>
    <w:rPr>
      <w:sz w:val="28"/>
    </w:rPr>
  </w:style>
  <w:style w:type="character" w:customStyle="1" w:styleId="15">
    <w:name w:val="Стиль1 Знак"/>
    <w:basedOn w:val="a0"/>
    <w:link w:val="14"/>
    <w:rsid w:val="00090004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2F694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ar-SA"/>
    </w:rPr>
  </w:style>
  <w:style w:type="character" w:customStyle="1" w:styleId="hljs-keyword">
    <w:name w:val="hljs-keyword"/>
    <w:basedOn w:val="a0"/>
    <w:rsid w:val="00D17497"/>
  </w:style>
  <w:style w:type="character" w:customStyle="1" w:styleId="hljs-builtin">
    <w:name w:val="hljs-built_in"/>
    <w:basedOn w:val="a0"/>
    <w:rsid w:val="00D17497"/>
  </w:style>
  <w:style w:type="character" w:customStyle="1" w:styleId="hljs-string">
    <w:name w:val="hljs-string"/>
    <w:basedOn w:val="a0"/>
    <w:rsid w:val="00D1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nodejsdev.ru/guides/freecodecamp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learn.javascript.ru/" TargetMode="External"/><Relationship Id="rId33" Type="http://schemas.openxmlformats.org/officeDocument/2006/relationships/hyperlink" Target="https://htmlacademy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code.tutsplus.com/guide-to-the-loop-in-wordpress--CRS-200905c/modifying-the-loop-using-pre_get_pos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javascript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help.figma.com/hc/en-u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hyperlink" Target="https://metanit.com/web/javascript/" TargetMode="External"/><Relationship Id="rId30" Type="http://schemas.openxmlformats.org/officeDocument/2006/relationships/hyperlink" Target="http://htmlbook.ru/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&#1054;&#1058;&#1063;&#1045;&#1058;%20&#1055;&#1054;%20&#1055;&#1056;&#1040;&#1050;&#1058;&#1048;&#1050;&#104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Док1</b:Tag>
    <b:SourceType>DocumentFromInternetSite</b:SourceType>
    <b:Guid>{59C7C479-9BBE-404C-A0E6-3598623D2AA1}</b:Guid>
    <b:Title>Документация Angular </b:Title>
    <b:URL>https://angular.io/docs</b:URL>
    <b:RefOrder>1</b:RefOrder>
  </b:Source>
  <b:Source>
    <b:Tag>Ива</b:Tag>
    <b:SourceType>Misc</b:SourceType>
    <b:Guid>{2FBAE9B3-C3A5-4732-9E92-D230838CBFA7}</b:Guid>
    <b:Author>
      <b:Author>
        <b:NameList>
          <b:Person>
            <b:Last>Иванов</b:Last>
          </b:Person>
        </b:NameList>
      </b:Author>
    </b:Author>
    <b:Title>Руководство по Ангуляр</b:Title>
    <b:Publisher>сайт www. angular.com</b:Publisher>
    <b:RefOrder>2</b:RefOrder>
  </b:Source>
</b:Sources>
</file>

<file path=customXml/itemProps1.xml><?xml version="1.0" encoding="utf-8"?>
<ds:datastoreItem xmlns:ds="http://schemas.openxmlformats.org/officeDocument/2006/customXml" ds:itemID="{D4EF3098-D8B3-47A8-BD8B-BBA50795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ПРАКТИКЕ.dotx</Template>
  <TotalTime>39</TotalTime>
  <Pages>34</Pages>
  <Words>6926</Words>
  <Characters>39483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Глумова</dc:creator>
  <cp:lastModifiedBy>Дмитрий Игонин</cp:lastModifiedBy>
  <cp:revision>3</cp:revision>
  <dcterms:created xsi:type="dcterms:W3CDTF">2024-07-18T15:49:00Z</dcterms:created>
  <dcterms:modified xsi:type="dcterms:W3CDTF">2024-07-18T16:30:00Z</dcterms:modified>
</cp:coreProperties>
</file>